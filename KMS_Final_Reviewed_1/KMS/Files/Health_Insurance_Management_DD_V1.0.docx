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EC0" w:rsidRDefault="00142EC0">
      <w:pPr>
        <w:jc w:val="both"/>
        <w:rPr>
          <w:b/>
          <w:bCs/>
          <w:color w:val="000080"/>
          <w:sz w:val="40"/>
        </w:rPr>
      </w:pPr>
      <w:bookmarkStart w:id="0" w:name="_GoBack"/>
      <w:bookmarkEnd w:id="0"/>
      <w:r>
        <w:rPr>
          <w:b/>
          <w:bCs/>
          <w:color w:val="000080"/>
          <w:sz w:val="40"/>
        </w:rPr>
        <w:tab/>
      </w:r>
      <w:r>
        <w:rPr>
          <w:b/>
          <w:bCs/>
          <w:color w:val="000080"/>
          <w:sz w:val="40"/>
        </w:rPr>
        <w:tab/>
      </w:r>
      <w:r>
        <w:rPr>
          <w:b/>
          <w:bCs/>
          <w:color w:val="000080"/>
          <w:sz w:val="40"/>
        </w:rPr>
        <w:tab/>
      </w:r>
      <w:r>
        <w:rPr>
          <w:b/>
          <w:bCs/>
          <w:color w:val="000080"/>
          <w:sz w:val="40"/>
        </w:rPr>
        <w:tab/>
      </w:r>
      <w:r>
        <w:rPr>
          <w:b/>
          <w:bCs/>
          <w:color w:val="000080"/>
          <w:sz w:val="40"/>
        </w:rPr>
        <w:tab/>
      </w:r>
      <w:r>
        <w:rPr>
          <w:b/>
          <w:bCs/>
          <w:color w:val="000080"/>
          <w:sz w:val="40"/>
        </w:rPr>
        <w:tab/>
      </w:r>
      <w:r>
        <w:rPr>
          <w:b/>
          <w:bCs/>
          <w:color w:val="000080"/>
          <w:sz w:val="40"/>
        </w:rPr>
        <w:tab/>
      </w:r>
      <w:r>
        <w:rPr>
          <w:b/>
          <w:bCs/>
          <w:color w:val="000080"/>
          <w:sz w:val="40"/>
        </w:rPr>
        <w:tab/>
      </w:r>
      <w:r>
        <w:rPr>
          <w:b/>
          <w:bCs/>
          <w:color w:val="000080"/>
          <w:sz w:val="40"/>
        </w:rPr>
        <w:tab/>
      </w:r>
    </w:p>
    <w:p w:rsidR="00142EC0" w:rsidRDefault="00142EC0">
      <w:pPr>
        <w:jc w:val="both"/>
        <w:rPr>
          <w:b/>
          <w:bCs/>
          <w:color w:val="000080"/>
          <w:sz w:val="40"/>
        </w:rPr>
      </w:pPr>
    </w:p>
    <w:p w:rsidR="007142C0" w:rsidRDefault="007142C0">
      <w:pPr>
        <w:jc w:val="both"/>
        <w:rPr>
          <w:b/>
          <w:bCs/>
          <w:color w:val="000080"/>
          <w:sz w:val="40"/>
        </w:rPr>
      </w:pPr>
    </w:p>
    <w:p w:rsidR="00142EC0" w:rsidRDefault="00A06546">
      <w:pPr>
        <w:jc w:val="center"/>
        <w:rPr>
          <w:b/>
          <w:bCs/>
          <w:color w:val="000080"/>
          <w:sz w:val="40"/>
        </w:rPr>
      </w:pPr>
      <w:r>
        <w:rPr>
          <w:rFonts w:eastAsia="SimSun"/>
          <w:b/>
          <w:bCs/>
          <w:color w:val="000080"/>
          <w:sz w:val="40"/>
        </w:rPr>
        <w:t>Health Insurance</w:t>
      </w:r>
      <w:r w:rsidR="00CD5EC2">
        <w:rPr>
          <w:rFonts w:eastAsia="SimSun"/>
          <w:b/>
          <w:bCs/>
          <w:color w:val="000080"/>
          <w:sz w:val="40"/>
        </w:rPr>
        <w:t xml:space="preserve"> Management Portal</w:t>
      </w:r>
    </w:p>
    <w:p w:rsidR="00142EC0" w:rsidRDefault="00142EC0">
      <w:pPr>
        <w:jc w:val="center"/>
        <w:rPr>
          <w:b/>
          <w:bCs/>
          <w:color w:val="000080"/>
          <w:sz w:val="40"/>
        </w:rPr>
      </w:pPr>
      <w:r>
        <w:rPr>
          <w:b/>
          <w:bCs/>
          <w:color w:val="000080"/>
          <w:sz w:val="40"/>
        </w:rPr>
        <w:t xml:space="preserve">Application Design </w:t>
      </w:r>
    </w:p>
    <w:p w:rsidR="00142EC0" w:rsidRDefault="00CD5EC2">
      <w:pPr>
        <w:jc w:val="center"/>
        <w:rPr>
          <w:b/>
          <w:bCs/>
          <w:color w:val="000080"/>
          <w:sz w:val="32"/>
        </w:rPr>
      </w:pPr>
      <w:r>
        <w:rPr>
          <w:b/>
          <w:bCs/>
          <w:color w:val="000080"/>
          <w:sz w:val="32"/>
        </w:rPr>
        <w:t>V1.0</w:t>
      </w:r>
    </w:p>
    <w:p w:rsidR="00142EC0" w:rsidRDefault="00142EC0">
      <w:pPr>
        <w:jc w:val="both"/>
        <w:rPr>
          <w:b/>
          <w:bCs/>
          <w:color w:val="000080"/>
          <w:sz w:val="32"/>
        </w:rPr>
      </w:pPr>
    </w:p>
    <w:p w:rsidR="00142EC0" w:rsidRDefault="00EB7757">
      <w:pPr>
        <w:jc w:val="both"/>
        <w:rPr>
          <w:b/>
          <w:bCs/>
          <w:color w:val="000080"/>
          <w:sz w:val="32"/>
        </w:rPr>
      </w:pPr>
      <w:r>
        <w:rPr>
          <w:b/>
          <w:bCs/>
          <w:noProof/>
          <w:color w:val="000080"/>
          <w:sz w:val="40"/>
        </w:rPr>
        <w:drawing>
          <wp:anchor distT="0" distB="0" distL="114300" distR="114300" simplePos="0" relativeHeight="251657728" behindDoc="0" locked="0" layoutInCell="1" allowOverlap="1">
            <wp:simplePos x="0" y="0"/>
            <wp:positionH relativeFrom="column">
              <wp:posOffset>668655</wp:posOffset>
            </wp:positionH>
            <wp:positionV relativeFrom="paragraph">
              <wp:posOffset>209550</wp:posOffset>
            </wp:positionV>
            <wp:extent cx="4343400" cy="1143000"/>
            <wp:effectExtent l="0" t="0" r="0" b="0"/>
            <wp:wrapNone/>
            <wp:docPr id="27" name="Picture 11"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ent"/>
                    <pic:cNvPicPr>
                      <a:picLocks noChangeAspect="1" noChangeArrowheads="1"/>
                    </pic:cNvPicPr>
                  </pic:nvPicPr>
                  <pic:blipFill>
                    <a:blip r:embed="rId12">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anchor>
        </w:drawing>
      </w:r>
    </w:p>
    <w:p w:rsidR="00142EC0" w:rsidRDefault="00142EC0">
      <w:pPr>
        <w:widowControl/>
        <w:ind w:right="0"/>
        <w:jc w:val="both"/>
        <w:rPr>
          <w:b/>
          <w:bCs/>
          <w:color w:val="000080"/>
          <w:sz w:val="40"/>
        </w:rPr>
      </w:pPr>
    </w:p>
    <w:p w:rsidR="00142EC0" w:rsidRDefault="00142EC0">
      <w:pPr>
        <w:widowControl/>
        <w:ind w:left="-2304"/>
        <w:jc w:val="both"/>
        <w:rPr>
          <w:b/>
          <w:bCs/>
          <w:caps/>
          <w:color w:val="000080"/>
          <w:sz w:val="40"/>
        </w:rPr>
      </w:pPr>
    </w:p>
    <w:p w:rsidR="00142EC0" w:rsidRPr="00EB7757" w:rsidRDefault="00142EC0">
      <w:pPr>
        <w:pStyle w:val="TOAHeading"/>
        <w:spacing w:before="26"/>
        <w:jc w:val="both"/>
        <w:rPr>
          <w:bCs/>
          <w:color w:val="000080"/>
          <w:sz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250"/>
        <w:gridCol w:w="2520"/>
        <w:gridCol w:w="2610"/>
      </w:tblGrid>
      <w:tr w:rsidR="00142EC0">
        <w:tc>
          <w:tcPr>
            <w:tcW w:w="1368" w:type="dxa"/>
            <w:tcBorders>
              <w:bottom w:val="single" w:sz="4" w:space="0" w:color="auto"/>
            </w:tcBorders>
            <w:shd w:val="clear" w:color="auto" w:fill="E6E6E6"/>
          </w:tcPr>
          <w:p w:rsidR="00142EC0" w:rsidRDefault="00142EC0" w:rsidP="00B90496">
            <w:pPr>
              <w:spacing w:before="0" w:after="0"/>
              <w:jc w:val="center"/>
            </w:pPr>
          </w:p>
        </w:tc>
        <w:tc>
          <w:tcPr>
            <w:tcW w:w="2250" w:type="dxa"/>
            <w:shd w:val="clear" w:color="auto" w:fill="E6E6E6"/>
          </w:tcPr>
          <w:p w:rsidR="00142EC0" w:rsidRDefault="00142EC0" w:rsidP="00B90496">
            <w:pPr>
              <w:spacing w:before="0" w:after="0"/>
              <w:jc w:val="center"/>
              <w:rPr>
                <w:b/>
                <w:bCs/>
                <w:sz w:val="22"/>
              </w:rPr>
            </w:pPr>
            <w:r>
              <w:rPr>
                <w:b/>
                <w:bCs/>
                <w:sz w:val="22"/>
              </w:rPr>
              <w:t>Prepared By</w:t>
            </w:r>
          </w:p>
        </w:tc>
        <w:tc>
          <w:tcPr>
            <w:tcW w:w="2520" w:type="dxa"/>
            <w:shd w:val="clear" w:color="auto" w:fill="E6E6E6"/>
          </w:tcPr>
          <w:p w:rsidR="00142EC0" w:rsidRDefault="00142EC0" w:rsidP="00B90496">
            <w:pPr>
              <w:spacing w:before="0" w:after="0"/>
              <w:jc w:val="center"/>
              <w:rPr>
                <w:b/>
                <w:bCs/>
                <w:sz w:val="22"/>
              </w:rPr>
            </w:pPr>
            <w:r>
              <w:rPr>
                <w:b/>
                <w:bCs/>
                <w:sz w:val="22"/>
              </w:rPr>
              <w:t>Reviewed by</w:t>
            </w:r>
          </w:p>
        </w:tc>
        <w:tc>
          <w:tcPr>
            <w:tcW w:w="2610" w:type="dxa"/>
            <w:shd w:val="clear" w:color="auto" w:fill="E6E6E6"/>
          </w:tcPr>
          <w:p w:rsidR="00142EC0" w:rsidRDefault="00142EC0" w:rsidP="00B90496">
            <w:pPr>
              <w:spacing w:before="0" w:after="0"/>
              <w:jc w:val="center"/>
              <w:rPr>
                <w:b/>
                <w:bCs/>
                <w:sz w:val="22"/>
              </w:rPr>
            </w:pPr>
            <w:r>
              <w:rPr>
                <w:b/>
                <w:bCs/>
                <w:sz w:val="22"/>
              </w:rPr>
              <w:t>Approved By</w:t>
            </w:r>
          </w:p>
        </w:tc>
      </w:tr>
      <w:tr w:rsidR="00142EC0">
        <w:tc>
          <w:tcPr>
            <w:tcW w:w="1368" w:type="dxa"/>
            <w:shd w:val="clear" w:color="auto" w:fill="E6E6E6"/>
          </w:tcPr>
          <w:p w:rsidR="00142EC0" w:rsidRDefault="00142EC0" w:rsidP="00B90496">
            <w:pPr>
              <w:jc w:val="center"/>
              <w:rPr>
                <w:b/>
                <w:bCs/>
                <w:sz w:val="22"/>
              </w:rPr>
            </w:pPr>
            <w:r>
              <w:rPr>
                <w:b/>
                <w:bCs/>
                <w:sz w:val="22"/>
              </w:rPr>
              <w:t>Name</w:t>
            </w:r>
          </w:p>
        </w:tc>
        <w:tc>
          <w:tcPr>
            <w:tcW w:w="2250" w:type="dxa"/>
          </w:tcPr>
          <w:p w:rsidR="00142EC0" w:rsidRDefault="00231FF4">
            <w:pPr>
              <w:jc w:val="both"/>
            </w:pPr>
            <w:r>
              <w:t>Sandhya B</w:t>
            </w:r>
          </w:p>
        </w:tc>
        <w:tc>
          <w:tcPr>
            <w:tcW w:w="2520" w:type="dxa"/>
          </w:tcPr>
          <w:p w:rsidR="00142EC0" w:rsidRDefault="00142EC0">
            <w:pPr>
              <w:jc w:val="both"/>
            </w:pPr>
          </w:p>
        </w:tc>
        <w:tc>
          <w:tcPr>
            <w:tcW w:w="2610" w:type="dxa"/>
          </w:tcPr>
          <w:p w:rsidR="00142EC0" w:rsidRDefault="00142EC0">
            <w:pPr>
              <w:jc w:val="both"/>
            </w:pPr>
          </w:p>
        </w:tc>
      </w:tr>
      <w:tr w:rsidR="00142EC0">
        <w:tc>
          <w:tcPr>
            <w:tcW w:w="1368" w:type="dxa"/>
            <w:shd w:val="clear" w:color="auto" w:fill="E6E6E6"/>
          </w:tcPr>
          <w:p w:rsidR="00142EC0" w:rsidRDefault="00142EC0" w:rsidP="00B90496">
            <w:pPr>
              <w:jc w:val="center"/>
              <w:rPr>
                <w:b/>
                <w:bCs/>
                <w:sz w:val="22"/>
              </w:rPr>
            </w:pPr>
            <w:r>
              <w:rPr>
                <w:b/>
                <w:bCs/>
                <w:sz w:val="22"/>
              </w:rPr>
              <w:t>Role</w:t>
            </w:r>
          </w:p>
        </w:tc>
        <w:tc>
          <w:tcPr>
            <w:tcW w:w="2250" w:type="dxa"/>
          </w:tcPr>
          <w:p w:rsidR="00142EC0" w:rsidRDefault="00CD5EC2">
            <w:pPr>
              <w:jc w:val="both"/>
            </w:pPr>
            <w:r>
              <w:t>SA</w:t>
            </w:r>
          </w:p>
        </w:tc>
        <w:tc>
          <w:tcPr>
            <w:tcW w:w="2520" w:type="dxa"/>
          </w:tcPr>
          <w:p w:rsidR="00142EC0" w:rsidRDefault="00142EC0">
            <w:pPr>
              <w:jc w:val="both"/>
            </w:pPr>
            <w:r>
              <w:t>Project Leader</w:t>
            </w:r>
          </w:p>
        </w:tc>
        <w:tc>
          <w:tcPr>
            <w:tcW w:w="2610" w:type="dxa"/>
          </w:tcPr>
          <w:p w:rsidR="00142EC0" w:rsidRDefault="00142EC0">
            <w:pPr>
              <w:jc w:val="both"/>
            </w:pPr>
            <w:r>
              <w:t>Project Manager</w:t>
            </w:r>
          </w:p>
        </w:tc>
      </w:tr>
      <w:tr w:rsidR="00142EC0">
        <w:tc>
          <w:tcPr>
            <w:tcW w:w="1368" w:type="dxa"/>
            <w:shd w:val="clear" w:color="auto" w:fill="E6E6E6"/>
          </w:tcPr>
          <w:p w:rsidR="00142EC0" w:rsidRDefault="00142EC0" w:rsidP="00B90496">
            <w:pPr>
              <w:jc w:val="center"/>
              <w:rPr>
                <w:b/>
                <w:bCs/>
                <w:sz w:val="22"/>
              </w:rPr>
            </w:pPr>
            <w:r>
              <w:rPr>
                <w:b/>
                <w:bCs/>
                <w:sz w:val="22"/>
              </w:rPr>
              <w:t>Signature</w:t>
            </w:r>
          </w:p>
        </w:tc>
        <w:tc>
          <w:tcPr>
            <w:tcW w:w="2250" w:type="dxa"/>
          </w:tcPr>
          <w:p w:rsidR="00142EC0" w:rsidRDefault="00142EC0">
            <w:pPr>
              <w:jc w:val="both"/>
            </w:pPr>
          </w:p>
        </w:tc>
        <w:tc>
          <w:tcPr>
            <w:tcW w:w="2520" w:type="dxa"/>
          </w:tcPr>
          <w:p w:rsidR="00142EC0" w:rsidRDefault="00142EC0">
            <w:pPr>
              <w:jc w:val="both"/>
            </w:pPr>
          </w:p>
        </w:tc>
        <w:tc>
          <w:tcPr>
            <w:tcW w:w="2610" w:type="dxa"/>
          </w:tcPr>
          <w:p w:rsidR="00142EC0" w:rsidRDefault="00142EC0">
            <w:pPr>
              <w:jc w:val="both"/>
            </w:pPr>
          </w:p>
        </w:tc>
      </w:tr>
      <w:tr w:rsidR="00142EC0">
        <w:tc>
          <w:tcPr>
            <w:tcW w:w="1368" w:type="dxa"/>
            <w:shd w:val="clear" w:color="auto" w:fill="E6E6E6"/>
          </w:tcPr>
          <w:p w:rsidR="00142EC0" w:rsidRDefault="00142EC0" w:rsidP="00B90496">
            <w:pPr>
              <w:jc w:val="center"/>
              <w:rPr>
                <w:b/>
                <w:bCs/>
                <w:sz w:val="22"/>
              </w:rPr>
            </w:pPr>
            <w:r>
              <w:rPr>
                <w:b/>
                <w:bCs/>
                <w:sz w:val="22"/>
              </w:rPr>
              <w:t>Date</w:t>
            </w:r>
          </w:p>
        </w:tc>
        <w:tc>
          <w:tcPr>
            <w:tcW w:w="2250" w:type="dxa"/>
          </w:tcPr>
          <w:p w:rsidR="00142EC0" w:rsidRDefault="00CD5EC2" w:rsidP="00F87972">
            <w:pPr>
              <w:jc w:val="both"/>
            </w:pPr>
            <w:r>
              <w:t>0</w:t>
            </w:r>
            <w:r w:rsidR="00F87972">
              <w:t>5</w:t>
            </w:r>
            <w:r>
              <w:t>/1</w:t>
            </w:r>
            <w:r w:rsidR="00F87972">
              <w:t>6</w:t>
            </w:r>
            <w:r>
              <w:t>/2013</w:t>
            </w:r>
          </w:p>
        </w:tc>
        <w:tc>
          <w:tcPr>
            <w:tcW w:w="2520" w:type="dxa"/>
          </w:tcPr>
          <w:p w:rsidR="00142EC0" w:rsidRDefault="00142EC0">
            <w:pPr>
              <w:jc w:val="both"/>
            </w:pPr>
          </w:p>
        </w:tc>
        <w:tc>
          <w:tcPr>
            <w:tcW w:w="2610" w:type="dxa"/>
          </w:tcPr>
          <w:p w:rsidR="00142EC0" w:rsidRDefault="00142EC0">
            <w:pPr>
              <w:jc w:val="both"/>
            </w:pPr>
          </w:p>
        </w:tc>
      </w:tr>
    </w:tbl>
    <w:p w:rsidR="00142EC0" w:rsidRPr="00EB7757" w:rsidRDefault="00142EC0">
      <w:pPr>
        <w:pStyle w:val="TOAHeading"/>
        <w:spacing w:before="26"/>
        <w:jc w:val="both"/>
        <w:rPr>
          <w:bCs/>
          <w:color w:val="000080"/>
          <w:sz w:val="40"/>
        </w:rPr>
        <w:sectPr w:rsidR="00142EC0" w:rsidRPr="00EB7757" w:rsidSect="00B90496">
          <w:headerReference w:type="even" r:id="rId13"/>
          <w:headerReference w:type="default" r:id="rId14"/>
          <w:footerReference w:type="even" r:id="rId15"/>
          <w:footerReference w:type="default" r:id="rId16"/>
          <w:headerReference w:type="first" r:id="rId17"/>
          <w:footerReference w:type="first" r:id="rId18"/>
          <w:endnotePr>
            <w:numFmt w:val="decimal"/>
          </w:endnotePr>
          <w:pgSz w:w="11909" w:h="16834" w:code="9"/>
          <w:pgMar w:top="1440" w:right="1440" w:bottom="1440" w:left="1440" w:header="720" w:footer="720" w:gutter="0"/>
          <w:cols w:space="720"/>
        </w:sectPr>
      </w:pPr>
    </w:p>
    <w:p w:rsidR="00142EC0" w:rsidRPr="00EB7757" w:rsidRDefault="00142EC0">
      <w:pPr>
        <w:pStyle w:val="TOAHeading"/>
      </w:pPr>
      <w:r w:rsidRPr="00EB7757">
        <w:lastRenderedPageBreak/>
        <w:t>Table of Contents</w:t>
      </w:r>
    </w:p>
    <w:p w:rsidR="00CC1387" w:rsidRDefault="00CE2E69">
      <w:pPr>
        <w:pStyle w:val="TOC1"/>
        <w:rPr>
          <w:rFonts w:asciiTheme="minorHAnsi" w:eastAsiaTheme="minorEastAsia" w:hAnsiTheme="minorHAnsi" w:cstheme="minorBidi"/>
          <w:b w:val="0"/>
          <w:noProof/>
          <w:szCs w:val="22"/>
          <w:lang w:val="en-IN" w:eastAsia="en-IN"/>
        </w:rPr>
      </w:pPr>
      <w:r>
        <w:fldChar w:fldCharType="begin"/>
      </w:r>
      <w:r w:rsidR="00142EC0">
        <w:instrText xml:space="preserve"> TOC \o "3-3" \h \z \t "Heading 1,1,Heading 2,2" </w:instrText>
      </w:r>
      <w:r>
        <w:fldChar w:fldCharType="separate"/>
      </w:r>
      <w:hyperlink w:anchor="_Toc356570072" w:history="1">
        <w:r w:rsidR="00CC1387" w:rsidRPr="00B83EFC">
          <w:rPr>
            <w:rStyle w:val="Hyperlink"/>
            <w:noProof/>
          </w:rPr>
          <w:t>1.0</w:t>
        </w:r>
        <w:r w:rsidR="00CC1387">
          <w:rPr>
            <w:rFonts w:asciiTheme="minorHAnsi" w:eastAsiaTheme="minorEastAsia" w:hAnsiTheme="minorHAnsi" w:cstheme="minorBidi"/>
            <w:b w:val="0"/>
            <w:noProof/>
            <w:szCs w:val="22"/>
            <w:lang w:val="en-IN" w:eastAsia="en-IN"/>
          </w:rPr>
          <w:tab/>
        </w:r>
        <w:r w:rsidR="00CC1387" w:rsidRPr="00B83EFC">
          <w:rPr>
            <w:rStyle w:val="Hyperlink"/>
            <w:noProof/>
          </w:rPr>
          <w:t>Introduction</w:t>
        </w:r>
        <w:r w:rsidR="00CC1387">
          <w:rPr>
            <w:noProof/>
            <w:webHidden/>
          </w:rPr>
          <w:tab/>
        </w:r>
        <w:r>
          <w:rPr>
            <w:noProof/>
            <w:webHidden/>
          </w:rPr>
          <w:fldChar w:fldCharType="begin"/>
        </w:r>
        <w:r w:rsidR="00CC1387">
          <w:rPr>
            <w:noProof/>
            <w:webHidden/>
          </w:rPr>
          <w:instrText xml:space="preserve"> PAGEREF _Toc356570072 \h </w:instrText>
        </w:r>
        <w:r>
          <w:rPr>
            <w:noProof/>
            <w:webHidden/>
          </w:rPr>
        </w:r>
        <w:r>
          <w:rPr>
            <w:noProof/>
            <w:webHidden/>
          </w:rPr>
          <w:fldChar w:fldCharType="separate"/>
        </w:r>
        <w:r w:rsidR="00CC1387">
          <w:rPr>
            <w:noProof/>
            <w:webHidden/>
          </w:rPr>
          <w:t>3</w:t>
        </w:r>
        <w:r>
          <w:rPr>
            <w:noProof/>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73" w:history="1">
        <w:r w:rsidR="00CC1387" w:rsidRPr="00B83EFC">
          <w:rPr>
            <w:rStyle w:val="Hyperlink"/>
          </w:rPr>
          <w:t>1.1</w:t>
        </w:r>
        <w:r w:rsidR="00CC1387">
          <w:rPr>
            <w:rFonts w:asciiTheme="minorHAnsi" w:eastAsiaTheme="minorEastAsia" w:hAnsiTheme="minorHAnsi" w:cstheme="minorBidi"/>
            <w:b w:val="0"/>
            <w:sz w:val="22"/>
            <w:szCs w:val="22"/>
            <w:lang w:val="en-IN" w:eastAsia="en-IN"/>
          </w:rPr>
          <w:tab/>
        </w:r>
        <w:r w:rsidR="00CC1387" w:rsidRPr="00B83EFC">
          <w:rPr>
            <w:rStyle w:val="Hyperlink"/>
          </w:rPr>
          <w:t>Purpose of this document</w:t>
        </w:r>
        <w:r w:rsidR="00CC1387">
          <w:rPr>
            <w:webHidden/>
          </w:rPr>
          <w:tab/>
        </w:r>
        <w:r w:rsidR="00CE2E69">
          <w:rPr>
            <w:webHidden/>
          </w:rPr>
          <w:fldChar w:fldCharType="begin"/>
        </w:r>
        <w:r w:rsidR="00CC1387">
          <w:rPr>
            <w:webHidden/>
          </w:rPr>
          <w:instrText xml:space="preserve"> PAGEREF _Toc356570073 \h </w:instrText>
        </w:r>
        <w:r w:rsidR="00CE2E69">
          <w:rPr>
            <w:webHidden/>
          </w:rPr>
        </w:r>
        <w:r w:rsidR="00CE2E69">
          <w:rPr>
            <w:webHidden/>
          </w:rPr>
          <w:fldChar w:fldCharType="separate"/>
        </w:r>
        <w:r w:rsidR="00CC1387">
          <w:rPr>
            <w:webHidden/>
          </w:rPr>
          <w:t>3</w:t>
        </w:r>
        <w:r w:rsidR="00CE2E69">
          <w:rPr>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74" w:history="1">
        <w:r w:rsidR="00CC1387" w:rsidRPr="00B83EFC">
          <w:rPr>
            <w:rStyle w:val="Hyperlink"/>
          </w:rPr>
          <w:t>1.2</w:t>
        </w:r>
        <w:r w:rsidR="00CC1387">
          <w:rPr>
            <w:rFonts w:asciiTheme="minorHAnsi" w:eastAsiaTheme="minorEastAsia" w:hAnsiTheme="minorHAnsi" w:cstheme="minorBidi"/>
            <w:b w:val="0"/>
            <w:sz w:val="22"/>
            <w:szCs w:val="22"/>
            <w:lang w:val="en-IN" w:eastAsia="en-IN"/>
          </w:rPr>
          <w:tab/>
        </w:r>
        <w:r w:rsidR="00CC1387" w:rsidRPr="00B83EFC">
          <w:rPr>
            <w:rStyle w:val="Hyperlink"/>
          </w:rPr>
          <w:t>Scope</w:t>
        </w:r>
        <w:r w:rsidR="00CC1387">
          <w:rPr>
            <w:webHidden/>
          </w:rPr>
          <w:tab/>
        </w:r>
        <w:r w:rsidR="00CE2E69">
          <w:rPr>
            <w:webHidden/>
          </w:rPr>
          <w:fldChar w:fldCharType="begin"/>
        </w:r>
        <w:r w:rsidR="00CC1387">
          <w:rPr>
            <w:webHidden/>
          </w:rPr>
          <w:instrText xml:space="preserve"> PAGEREF _Toc356570074 \h </w:instrText>
        </w:r>
        <w:r w:rsidR="00CE2E69">
          <w:rPr>
            <w:webHidden/>
          </w:rPr>
        </w:r>
        <w:r w:rsidR="00CE2E69">
          <w:rPr>
            <w:webHidden/>
          </w:rPr>
          <w:fldChar w:fldCharType="separate"/>
        </w:r>
        <w:r w:rsidR="00CC1387">
          <w:rPr>
            <w:webHidden/>
          </w:rPr>
          <w:t>3</w:t>
        </w:r>
        <w:r w:rsidR="00CE2E69">
          <w:rPr>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75" w:history="1">
        <w:r w:rsidR="00CC1387" w:rsidRPr="00B83EFC">
          <w:rPr>
            <w:rStyle w:val="Hyperlink"/>
            <w:noProof/>
          </w:rPr>
          <w:t>1.2.1</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In  Scope</w:t>
        </w:r>
        <w:r w:rsidR="00CC1387">
          <w:rPr>
            <w:noProof/>
            <w:webHidden/>
          </w:rPr>
          <w:tab/>
        </w:r>
        <w:r w:rsidR="00CE2E69">
          <w:rPr>
            <w:noProof/>
            <w:webHidden/>
          </w:rPr>
          <w:fldChar w:fldCharType="begin"/>
        </w:r>
        <w:r w:rsidR="00CC1387">
          <w:rPr>
            <w:noProof/>
            <w:webHidden/>
          </w:rPr>
          <w:instrText xml:space="preserve"> PAGEREF _Toc356570075 \h </w:instrText>
        </w:r>
        <w:r w:rsidR="00CE2E69">
          <w:rPr>
            <w:noProof/>
            <w:webHidden/>
          </w:rPr>
        </w:r>
        <w:r w:rsidR="00CE2E69">
          <w:rPr>
            <w:noProof/>
            <w:webHidden/>
          </w:rPr>
          <w:fldChar w:fldCharType="separate"/>
        </w:r>
        <w:r w:rsidR="00CC1387">
          <w:rPr>
            <w:noProof/>
            <w:webHidden/>
          </w:rPr>
          <w:t>3</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76" w:history="1">
        <w:r w:rsidR="00CC1387" w:rsidRPr="00B83EFC">
          <w:rPr>
            <w:rStyle w:val="Hyperlink"/>
            <w:noProof/>
          </w:rPr>
          <w:t>1.2.2</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Out Scope</w:t>
        </w:r>
        <w:r w:rsidR="00CC1387">
          <w:rPr>
            <w:noProof/>
            <w:webHidden/>
          </w:rPr>
          <w:tab/>
        </w:r>
        <w:r w:rsidR="00CE2E69">
          <w:rPr>
            <w:noProof/>
            <w:webHidden/>
          </w:rPr>
          <w:fldChar w:fldCharType="begin"/>
        </w:r>
        <w:r w:rsidR="00CC1387">
          <w:rPr>
            <w:noProof/>
            <w:webHidden/>
          </w:rPr>
          <w:instrText xml:space="preserve"> PAGEREF _Toc356570076 \h </w:instrText>
        </w:r>
        <w:r w:rsidR="00CE2E69">
          <w:rPr>
            <w:noProof/>
            <w:webHidden/>
          </w:rPr>
        </w:r>
        <w:r w:rsidR="00CE2E69">
          <w:rPr>
            <w:noProof/>
            <w:webHidden/>
          </w:rPr>
          <w:fldChar w:fldCharType="separate"/>
        </w:r>
        <w:r w:rsidR="00CC1387">
          <w:rPr>
            <w:noProof/>
            <w:webHidden/>
          </w:rPr>
          <w:t>3</w:t>
        </w:r>
        <w:r w:rsidR="00CE2E69">
          <w:rPr>
            <w:noProof/>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77" w:history="1">
        <w:r w:rsidR="00CC1387" w:rsidRPr="00B83EFC">
          <w:rPr>
            <w:rStyle w:val="Hyperlink"/>
          </w:rPr>
          <w:t>1.3</w:t>
        </w:r>
        <w:r w:rsidR="00CC1387">
          <w:rPr>
            <w:rFonts w:asciiTheme="minorHAnsi" w:eastAsiaTheme="minorEastAsia" w:hAnsiTheme="minorHAnsi" w:cstheme="minorBidi"/>
            <w:b w:val="0"/>
            <w:sz w:val="22"/>
            <w:szCs w:val="22"/>
            <w:lang w:val="en-IN" w:eastAsia="en-IN"/>
          </w:rPr>
          <w:tab/>
        </w:r>
        <w:r w:rsidR="00CC1387" w:rsidRPr="00B83EFC">
          <w:rPr>
            <w:rStyle w:val="Hyperlink"/>
          </w:rPr>
          <w:t>Intended Audience</w:t>
        </w:r>
        <w:r w:rsidR="00CC1387">
          <w:rPr>
            <w:webHidden/>
          </w:rPr>
          <w:tab/>
        </w:r>
        <w:r w:rsidR="00CE2E69">
          <w:rPr>
            <w:webHidden/>
          </w:rPr>
          <w:fldChar w:fldCharType="begin"/>
        </w:r>
        <w:r w:rsidR="00CC1387">
          <w:rPr>
            <w:webHidden/>
          </w:rPr>
          <w:instrText xml:space="preserve"> PAGEREF _Toc356570077 \h </w:instrText>
        </w:r>
        <w:r w:rsidR="00CE2E69">
          <w:rPr>
            <w:webHidden/>
          </w:rPr>
        </w:r>
        <w:r w:rsidR="00CE2E69">
          <w:rPr>
            <w:webHidden/>
          </w:rPr>
          <w:fldChar w:fldCharType="separate"/>
        </w:r>
        <w:r w:rsidR="00CC1387">
          <w:rPr>
            <w:webHidden/>
          </w:rPr>
          <w:t>3</w:t>
        </w:r>
        <w:r w:rsidR="00CE2E69">
          <w:rPr>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78" w:history="1">
        <w:r w:rsidR="00CC1387" w:rsidRPr="00B83EFC">
          <w:rPr>
            <w:rStyle w:val="Hyperlink"/>
          </w:rPr>
          <w:t>1.4</w:t>
        </w:r>
        <w:r w:rsidR="00CC1387">
          <w:rPr>
            <w:rFonts w:asciiTheme="minorHAnsi" w:eastAsiaTheme="minorEastAsia" w:hAnsiTheme="minorHAnsi" w:cstheme="minorBidi"/>
            <w:b w:val="0"/>
            <w:sz w:val="22"/>
            <w:szCs w:val="22"/>
            <w:lang w:val="en-IN" w:eastAsia="en-IN"/>
          </w:rPr>
          <w:tab/>
        </w:r>
        <w:r w:rsidR="00CC1387" w:rsidRPr="00B83EFC">
          <w:rPr>
            <w:rStyle w:val="Hyperlink"/>
          </w:rPr>
          <w:t>Definition &amp; Acronyms</w:t>
        </w:r>
        <w:r w:rsidR="00CC1387">
          <w:rPr>
            <w:webHidden/>
          </w:rPr>
          <w:tab/>
        </w:r>
        <w:r w:rsidR="00CE2E69">
          <w:rPr>
            <w:webHidden/>
          </w:rPr>
          <w:fldChar w:fldCharType="begin"/>
        </w:r>
        <w:r w:rsidR="00CC1387">
          <w:rPr>
            <w:webHidden/>
          </w:rPr>
          <w:instrText xml:space="preserve"> PAGEREF _Toc356570078 \h </w:instrText>
        </w:r>
        <w:r w:rsidR="00CE2E69">
          <w:rPr>
            <w:webHidden/>
          </w:rPr>
        </w:r>
        <w:r w:rsidR="00CE2E69">
          <w:rPr>
            <w:webHidden/>
          </w:rPr>
          <w:fldChar w:fldCharType="separate"/>
        </w:r>
        <w:r w:rsidR="00CC1387">
          <w:rPr>
            <w:webHidden/>
          </w:rPr>
          <w:t>3</w:t>
        </w:r>
        <w:r w:rsidR="00CE2E69">
          <w:rPr>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79" w:history="1">
        <w:r w:rsidR="00CC1387" w:rsidRPr="00B83EFC">
          <w:rPr>
            <w:rStyle w:val="Hyperlink"/>
          </w:rPr>
          <w:t>1.5</w:t>
        </w:r>
        <w:r w:rsidR="00CC1387">
          <w:rPr>
            <w:rFonts w:asciiTheme="minorHAnsi" w:eastAsiaTheme="minorEastAsia" w:hAnsiTheme="minorHAnsi" w:cstheme="minorBidi"/>
            <w:b w:val="0"/>
            <w:sz w:val="22"/>
            <w:szCs w:val="22"/>
            <w:lang w:val="en-IN" w:eastAsia="en-IN"/>
          </w:rPr>
          <w:tab/>
        </w:r>
        <w:r w:rsidR="00CC1387" w:rsidRPr="00B83EFC">
          <w:rPr>
            <w:rStyle w:val="Hyperlink"/>
          </w:rPr>
          <w:t>References</w:t>
        </w:r>
        <w:r w:rsidR="00CC1387">
          <w:rPr>
            <w:webHidden/>
          </w:rPr>
          <w:tab/>
        </w:r>
        <w:r w:rsidR="00CE2E69">
          <w:rPr>
            <w:webHidden/>
          </w:rPr>
          <w:fldChar w:fldCharType="begin"/>
        </w:r>
        <w:r w:rsidR="00CC1387">
          <w:rPr>
            <w:webHidden/>
          </w:rPr>
          <w:instrText xml:space="preserve"> PAGEREF _Toc356570079 \h </w:instrText>
        </w:r>
        <w:r w:rsidR="00CE2E69">
          <w:rPr>
            <w:webHidden/>
          </w:rPr>
        </w:r>
        <w:r w:rsidR="00CE2E69">
          <w:rPr>
            <w:webHidden/>
          </w:rPr>
          <w:fldChar w:fldCharType="separate"/>
        </w:r>
        <w:r w:rsidR="00CC1387">
          <w:rPr>
            <w:webHidden/>
          </w:rPr>
          <w:t>3</w:t>
        </w:r>
        <w:r w:rsidR="00CE2E69">
          <w:rPr>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080" w:history="1">
        <w:r w:rsidR="00CC1387" w:rsidRPr="00B83EFC">
          <w:rPr>
            <w:rStyle w:val="Hyperlink"/>
            <w:noProof/>
          </w:rPr>
          <w:t>2.0</w:t>
        </w:r>
        <w:r w:rsidR="00CC1387">
          <w:rPr>
            <w:rFonts w:asciiTheme="minorHAnsi" w:eastAsiaTheme="minorEastAsia" w:hAnsiTheme="minorHAnsi" w:cstheme="minorBidi"/>
            <w:b w:val="0"/>
            <w:noProof/>
            <w:szCs w:val="22"/>
            <w:lang w:val="en-IN" w:eastAsia="en-IN"/>
          </w:rPr>
          <w:tab/>
        </w:r>
        <w:r w:rsidR="00CC1387" w:rsidRPr="00B83EFC">
          <w:rPr>
            <w:rStyle w:val="Hyperlink"/>
            <w:noProof/>
          </w:rPr>
          <w:t>Conventions and Standards Followed</w:t>
        </w:r>
        <w:r w:rsidR="00CC1387">
          <w:rPr>
            <w:noProof/>
            <w:webHidden/>
          </w:rPr>
          <w:tab/>
        </w:r>
        <w:r w:rsidR="00CE2E69">
          <w:rPr>
            <w:noProof/>
            <w:webHidden/>
          </w:rPr>
          <w:fldChar w:fldCharType="begin"/>
        </w:r>
        <w:r w:rsidR="00CC1387">
          <w:rPr>
            <w:noProof/>
            <w:webHidden/>
          </w:rPr>
          <w:instrText xml:space="preserve"> PAGEREF _Toc356570080 \h </w:instrText>
        </w:r>
        <w:r w:rsidR="00CE2E69">
          <w:rPr>
            <w:noProof/>
            <w:webHidden/>
          </w:rPr>
        </w:r>
        <w:r w:rsidR="00CE2E69">
          <w:rPr>
            <w:noProof/>
            <w:webHidden/>
          </w:rPr>
          <w:fldChar w:fldCharType="separate"/>
        </w:r>
        <w:r w:rsidR="00CC1387">
          <w:rPr>
            <w:noProof/>
            <w:webHidden/>
          </w:rPr>
          <w:t>5</w:t>
        </w:r>
        <w:r w:rsidR="00CE2E69">
          <w:rPr>
            <w:noProof/>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081" w:history="1">
        <w:r w:rsidR="00CC1387" w:rsidRPr="00B83EFC">
          <w:rPr>
            <w:rStyle w:val="Hyperlink"/>
            <w:noProof/>
          </w:rPr>
          <w:t>3.0</w:t>
        </w:r>
        <w:r w:rsidR="00CC1387">
          <w:rPr>
            <w:rFonts w:asciiTheme="minorHAnsi" w:eastAsiaTheme="minorEastAsia" w:hAnsiTheme="minorHAnsi" w:cstheme="minorBidi"/>
            <w:b w:val="0"/>
            <w:noProof/>
            <w:szCs w:val="22"/>
            <w:lang w:val="en-IN" w:eastAsia="en-IN"/>
          </w:rPr>
          <w:tab/>
        </w:r>
        <w:r w:rsidR="00CC1387" w:rsidRPr="00B83EFC">
          <w:rPr>
            <w:rStyle w:val="Hyperlink"/>
            <w:noProof/>
          </w:rPr>
          <w:t>Assumptions, Dependencies and Risks</w:t>
        </w:r>
        <w:r w:rsidR="00CC1387">
          <w:rPr>
            <w:noProof/>
            <w:webHidden/>
          </w:rPr>
          <w:tab/>
        </w:r>
        <w:r w:rsidR="00CE2E69">
          <w:rPr>
            <w:noProof/>
            <w:webHidden/>
          </w:rPr>
          <w:fldChar w:fldCharType="begin"/>
        </w:r>
        <w:r w:rsidR="00CC1387">
          <w:rPr>
            <w:noProof/>
            <w:webHidden/>
          </w:rPr>
          <w:instrText xml:space="preserve"> PAGEREF _Toc356570081 \h </w:instrText>
        </w:r>
        <w:r w:rsidR="00CE2E69">
          <w:rPr>
            <w:noProof/>
            <w:webHidden/>
          </w:rPr>
        </w:r>
        <w:r w:rsidR="00CE2E69">
          <w:rPr>
            <w:noProof/>
            <w:webHidden/>
          </w:rPr>
          <w:fldChar w:fldCharType="separate"/>
        </w:r>
        <w:r w:rsidR="00CC1387">
          <w:rPr>
            <w:noProof/>
            <w:webHidden/>
          </w:rPr>
          <w:t>5</w:t>
        </w:r>
        <w:r w:rsidR="00CE2E69">
          <w:rPr>
            <w:noProof/>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082" w:history="1">
        <w:r w:rsidR="00CC1387" w:rsidRPr="00B83EFC">
          <w:rPr>
            <w:rStyle w:val="Hyperlink"/>
            <w:i/>
            <w:noProof/>
          </w:rPr>
          <w:t>4.0</w:t>
        </w:r>
        <w:r w:rsidR="00CC1387">
          <w:rPr>
            <w:rFonts w:asciiTheme="minorHAnsi" w:eastAsiaTheme="minorEastAsia" w:hAnsiTheme="minorHAnsi" w:cstheme="minorBidi"/>
            <w:b w:val="0"/>
            <w:noProof/>
            <w:szCs w:val="22"/>
            <w:lang w:val="en-IN" w:eastAsia="en-IN"/>
          </w:rPr>
          <w:tab/>
        </w:r>
        <w:r w:rsidR="00CC1387" w:rsidRPr="00B83EFC">
          <w:rPr>
            <w:rStyle w:val="Hyperlink"/>
            <w:noProof/>
          </w:rPr>
          <w:t>Use Case Realization</w:t>
        </w:r>
        <w:r w:rsidR="00CC1387">
          <w:rPr>
            <w:noProof/>
            <w:webHidden/>
          </w:rPr>
          <w:tab/>
        </w:r>
        <w:r w:rsidR="00CE2E69">
          <w:rPr>
            <w:noProof/>
            <w:webHidden/>
          </w:rPr>
          <w:fldChar w:fldCharType="begin"/>
        </w:r>
        <w:r w:rsidR="00CC1387">
          <w:rPr>
            <w:noProof/>
            <w:webHidden/>
          </w:rPr>
          <w:instrText xml:space="preserve"> PAGEREF _Toc356570082 \h </w:instrText>
        </w:r>
        <w:r w:rsidR="00CE2E69">
          <w:rPr>
            <w:noProof/>
            <w:webHidden/>
          </w:rPr>
        </w:r>
        <w:r w:rsidR="00CE2E69">
          <w:rPr>
            <w:noProof/>
            <w:webHidden/>
          </w:rPr>
          <w:fldChar w:fldCharType="separate"/>
        </w:r>
        <w:r w:rsidR="00CC1387">
          <w:rPr>
            <w:noProof/>
            <w:webHidden/>
          </w:rPr>
          <w:t>6</w:t>
        </w:r>
        <w:r w:rsidR="00CE2E69">
          <w:rPr>
            <w:noProof/>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83" w:history="1">
        <w:r w:rsidR="00CC1387" w:rsidRPr="00B83EFC">
          <w:rPr>
            <w:rStyle w:val="Hyperlink"/>
          </w:rPr>
          <w:t>4.1</w:t>
        </w:r>
        <w:r w:rsidR="00CC1387">
          <w:rPr>
            <w:rFonts w:asciiTheme="minorHAnsi" w:eastAsiaTheme="minorEastAsia" w:hAnsiTheme="minorHAnsi" w:cstheme="minorBidi"/>
            <w:b w:val="0"/>
            <w:sz w:val="22"/>
            <w:szCs w:val="22"/>
            <w:lang w:val="en-IN" w:eastAsia="en-IN"/>
          </w:rPr>
          <w:tab/>
        </w:r>
        <w:r w:rsidR="00CC1387" w:rsidRPr="00B83EFC">
          <w:rPr>
            <w:rStyle w:val="Hyperlink"/>
          </w:rPr>
          <w:t>Flow of Events – Design</w:t>
        </w:r>
        <w:r w:rsidR="00CC1387">
          <w:rPr>
            <w:webHidden/>
          </w:rPr>
          <w:tab/>
        </w:r>
        <w:r w:rsidR="00CE2E69">
          <w:rPr>
            <w:webHidden/>
          </w:rPr>
          <w:fldChar w:fldCharType="begin"/>
        </w:r>
        <w:r w:rsidR="00CC1387">
          <w:rPr>
            <w:webHidden/>
          </w:rPr>
          <w:instrText xml:space="preserve"> PAGEREF _Toc356570083 \h </w:instrText>
        </w:r>
        <w:r w:rsidR="00CE2E69">
          <w:rPr>
            <w:webHidden/>
          </w:rPr>
        </w:r>
        <w:r w:rsidR="00CE2E69">
          <w:rPr>
            <w:webHidden/>
          </w:rPr>
          <w:fldChar w:fldCharType="separate"/>
        </w:r>
        <w:r w:rsidR="00CC1387">
          <w:rPr>
            <w:webHidden/>
          </w:rPr>
          <w:t>6</w:t>
        </w:r>
        <w:r w:rsidR="00CE2E69">
          <w:rPr>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84" w:history="1">
        <w:r w:rsidR="00CC1387" w:rsidRPr="00B83EFC">
          <w:rPr>
            <w:rStyle w:val="Hyperlink"/>
            <w:noProof/>
          </w:rPr>
          <w:t>4.1.1</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Admin Login Sequence</w:t>
        </w:r>
        <w:r w:rsidR="00CC1387">
          <w:rPr>
            <w:noProof/>
            <w:webHidden/>
          </w:rPr>
          <w:tab/>
        </w:r>
        <w:r w:rsidR="00CE2E69">
          <w:rPr>
            <w:noProof/>
            <w:webHidden/>
          </w:rPr>
          <w:fldChar w:fldCharType="begin"/>
        </w:r>
        <w:r w:rsidR="00CC1387">
          <w:rPr>
            <w:noProof/>
            <w:webHidden/>
          </w:rPr>
          <w:instrText xml:space="preserve"> PAGEREF _Toc356570084 \h </w:instrText>
        </w:r>
        <w:r w:rsidR="00CE2E69">
          <w:rPr>
            <w:noProof/>
            <w:webHidden/>
          </w:rPr>
        </w:r>
        <w:r w:rsidR="00CE2E69">
          <w:rPr>
            <w:noProof/>
            <w:webHidden/>
          </w:rPr>
          <w:fldChar w:fldCharType="separate"/>
        </w:r>
        <w:r w:rsidR="00CC1387">
          <w:rPr>
            <w:noProof/>
            <w:webHidden/>
          </w:rPr>
          <w:t>6</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85" w:history="1">
        <w:r w:rsidR="00CC1387" w:rsidRPr="00B83EFC">
          <w:rPr>
            <w:rStyle w:val="Hyperlink"/>
            <w:noProof/>
          </w:rPr>
          <w:t>4.1.2</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Employee Login Sequence</w:t>
        </w:r>
        <w:r w:rsidR="00CC1387">
          <w:rPr>
            <w:noProof/>
            <w:webHidden/>
          </w:rPr>
          <w:tab/>
        </w:r>
        <w:r w:rsidR="00CE2E69">
          <w:rPr>
            <w:noProof/>
            <w:webHidden/>
          </w:rPr>
          <w:fldChar w:fldCharType="begin"/>
        </w:r>
        <w:r w:rsidR="00CC1387">
          <w:rPr>
            <w:noProof/>
            <w:webHidden/>
          </w:rPr>
          <w:instrText xml:space="preserve"> PAGEREF _Toc356570085 \h </w:instrText>
        </w:r>
        <w:r w:rsidR="00CE2E69">
          <w:rPr>
            <w:noProof/>
            <w:webHidden/>
          </w:rPr>
        </w:r>
        <w:r w:rsidR="00CE2E69">
          <w:rPr>
            <w:noProof/>
            <w:webHidden/>
          </w:rPr>
          <w:fldChar w:fldCharType="separate"/>
        </w:r>
        <w:r w:rsidR="00CC1387">
          <w:rPr>
            <w:noProof/>
            <w:webHidden/>
          </w:rPr>
          <w:t>6</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86" w:history="1">
        <w:r w:rsidR="00CC1387" w:rsidRPr="00B83EFC">
          <w:rPr>
            <w:rStyle w:val="Hyperlink"/>
            <w:noProof/>
          </w:rPr>
          <w:t>4.1.3</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Adding Employee Sequence</w:t>
        </w:r>
        <w:r w:rsidR="00CC1387">
          <w:rPr>
            <w:noProof/>
            <w:webHidden/>
          </w:rPr>
          <w:tab/>
        </w:r>
        <w:r w:rsidR="00CE2E69">
          <w:rPr>
            <w:noProof/>
            <w:webHidden/>
          </w:rPr>
          <w:fldChar w:fldCharType="begin"/>
        </w:r>
        <w:r w:rsidR="00CC1387">
          <w:rPr>
            <w:noProof/>
            <w:webHidden/>
          </w:rPr>
          <w:instrText xml:space="preserve"> PAGEREF _Toc356570086 \h </w:instrText>
        </w:r>
        <w:r w:rsidR="00CE2E69">
          <w:rPr>
            <w:noProof/>
            <w:webHidden/>
          </w:rPr>
        </w:r>
        <w:r w:rsidR="00CE2E69">
          <w:rPr>
            <w:noProof/>
            <w:webHidden/>
          </w:rPr>
          <w:fldChar w:fldCharType="separate"/>
        </w:r>
        <w:r w:rsidR="00CC1387">
          <w:rPr>
            <w:noProof/>
            <w:webHidden/>
          </w:rPr>
          <w:t>7</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87" w:history="1">
        <w:r w:rsidR="00CC1387" w:rsidRPr="00B83EFC">
          <w:rPr>
            <w:rStyle w:val="Hyperlink"/>
            <w:noProof/>
          </w:rPr>
          <w:t>4.1.4</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Apply for Policy Sequence</w:t>
        </w:r>
        <w:r w:rsidR="00CC1387">
          <w:rPr>
            <w:noProof/>
            <w:webHidden/>
          </w:rPr>
          <w:tab/>
        </w:r>
        <w:r w:rsidR="00CE2E69">
          <w:rPr>
            <w:noProof/>
            <w:webHidden/>
          </w:rPr>
          <w:fldChar w:fldCharType="begin"/>
        </w:r>
        <w:r w:rsidR="00CC1387">
          <w:rPr>
            <w:noProof/>
            <w:webHidden/>
          </w:rPr>
          <w:instrText xml:space="preserve"> PAGEREF _Toc356570087 \h </w:instrText>
        </w:r>
        <w:r w:rsidR="00CE2E69">
          <w:rPr>
            <w:noProof/>
            <w:webHidden/>
          </w:rPr>
        </w:r>
        <w:r w:rsidR="00CE2E69">
          <w:rPr>
            <w:noProof/>
            <w:webHidden/>
          </w:rPr>
          <w:fldChar w:fldCharType="separate"/>
        </w:r>
        <w:r w:rsidR="00CC1387">
          <w:rPr>
            <w:noProof/>
            <w:webHidden/>
          </w:rPr>
          <w:t>7</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88" w:history="1">
        <w:r w:rsidR="00CC1387" w:rsidRPr="00B83EFC">
          <w:rPr>
            <w:rStyle w:val="Hyperlink"/>
            <w:noProof/>
          </w:rPr>
          <w:t>4.1.5</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Adding Policies on Employee Sequence</w:t>
        </w:r>
        <w:r w:rsidR="00CC1387">
          <w:rPr>
            <w:noProof/>
            <w:webHidden/>
          </w:rPr>
          <w:tab/>
        </w:r>
        <w:r w:rsidR="00CE2E69">
          <w:rPr>
            <w:noProof/>
            <w:webHidden/>
          </w:rPr>
          <w:fldChar w:fldCharType="begin"/>
        </w:r>
        <w:r w:rsidR="00CC1387">
          <w:rPr>
            <w:noProof/>
            <w:webHidden/>
          </w:rPr>
          <w:instrText xml:space="preserve"> PAGEREF _Toc356570088 \h </w:instrText>
        </w:r>
        <w:r w:rsidR="00CE2E69">
          <w:rPr>
            <w:noProof/>
            <w:webHidden/>
          </w:rPr>
        </w:r>
        <w:r w:rsidR="00CE2E69">
          <w:rPr>
            <w:noProof/>
            <w:webHidden/>
          </w:rPr>
          <w:fldChar w:fldCharType="separate"/>
        </w:r>
        <w:r w:rsidR="00CC1387">
          <w:rPr>
            <w:noProof/>
            <w:webHidden/>
          </w:rPr>
          <w:t>8</w:t>
        </w:r>
        <w:r w:rsidR="00CE2E69">
          <w:rPr>
            <w:noProof/>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089" w:history="1">
        <w:r w:rsidR="00CC1387" w:rsidRPr="00B83EFC">
          <w:rPr>
            <w:rStyle w:val="Hyperlink"/>
            <w:i/>
            <w:noProof/>
          </w:rPr>
          <w:t>5.0</w:t>
        </w:r>
        <w:r w:rsidR="00CC1387">
          <w:rPr>
            <w:rFonts w:asciiTheme="minorHAnsi" w:eastAsiaTheme="minorEastAsia" w:hAnsiTheme="minorHAnsi" w:cstheme="minorBidi"/>
            <w:b w:val="0"/>
            <w:noProof/>
            <w:szCs w:val="22"/>
            <w:lang w:val="en-IN" w:eastAsia="en-IN"/>
          </w:rPr>
          <w:tab/>
        </w:r>
        <w:r w:rsidR="00CC1387" w:rsidRPr="00B83EFC">
          <w:rPr>
            <w:rStyle w:val="Hyperlink"/>
            <w:noProof/>
          </w:rPr>
          <w:t>Object Model</w:t>
        </w:r>
        <w:r w:rsidR="00CC1387">
          <w:rPr>
            <w:noProof/>
            <w:webHidden/>
          </w:rPr>
          <w:tab/>
        </w:r>
        <w:r w:rsidR="00CE2E69">
          <w:rPr>
            <w:noProof/>
            <w:webHidden/>
          </w:rPr>
          <w:fldChar w:fldCharType="begin"/>
        </w:r>
        <w:r w:rsidR="00CC1387">
          <w:rPr>
            <w:noProof/>
            <w:webHidden/>
          </w:rPr>
          <w:instrText xml:space="preserve"> PAGEREF _Toc356570089 \h </w:instrText>
        </w:r>
        <w:r w:rsidR="00CE2E69">
          <w:rPr>
            <w:noProof/>
            <w:webHidden/>
          </w:rPr>
        </w:r>
        <w:r w:rsidR="00CE2E69">
          <w:rPr>
            <w:noProof/>
            <w:webHidden/>
          </w:rPr>
          <w:fldChar w:fldCharType="separate"/>
        </w:r>
        <w:r w:rsidR="00CC1387">
          <w:rPr>
            <w:noProof/>
            <w:webHidden/>
          </w:rPr>
          <w:t>10</w:t>
        </w:r>
        <w:r w:rsidR="00CE2E69">
          <w:rPr>
            <w:noProof/>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90" w:history="1">
        <w:r w:rsidR="00CC1387" w:rsidRPr="00B83EFC">
          <w:rPr>
            <w:rStyle w:val="Hyperlink"/>
          </w:rPr>
          <w:t>5.1</w:t>
        </w:r>
        <w:r w:rsidR="00CC1387">
          <w:rPr>
            <w:rFonts w:asciiTheme="minorHAnsi" w:eastAsiaTheme="minorEastAsia" w:hAnsiTheme="minorHAnsi" w:cstheme="minorBidi"/>
            <w:b w:val="0"/>
            <w:sz w:val="22"/>
            <w:szCs w:val="22"/>
            <w:lang w:val="en-IN" w:eastAsia="en-IN"/>
          </w:rPr>
          <w:tab/>
        </w:r>
        <w:r w:rsidR="00CC1387" w:rsidRPr="00B83EFC">
          <w:rPr>
            <w:rStyle w:val="Hyperlink"/>
          </w:rPr>
          <w:t>System Object Model</w:t>
        </w:r>
        <w:r w:rsidR="00CC1387">
          <w:rPr>
            <w:webHidden/>
          </w:rPr>
          <w:tab/>
        </w:r>
        <w:r w:rsidR="00CE2E69">
          <w:rPr>
            <w:webHidden/>
          </w:rPr>
          <w:fldChar w:fldCharType="begin"/>
        </w:r>
        <w:r w:rsidR="00CC1387">
          <w:rPr>
            <w:webHidden/>
          </w:rPr>
          <w:instrText xml:space="preserve"> PAGEREF _Toc356570090 \h </w:instrText>
        </w:r>
        <w:r w:rsidR="00CE2E69">
          <w:rPr>
            <w:webHidden/>
          </w:rPr>
        </w:r>
        <w:r w:rsidR="00CE2E69">
          <w:rPr>
            <w:webHidden/>
          </w:rPr>
          <w:fldChar w:fldCharType="separate"/>
        </w:r>
        <w:r w:rsidR="00CC1387">
          <w:rPr>
            <w:webHidden/>
          </w:rPr>
          <w:t>10</w:t>
        </w:r>
        <w:r w:rsidR="00CE2E69">
          <w:rPr>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91" w:history="1">
        <w:r w:rsidR="00CC1387" w:rsidRPr="00B83EFC">
          <w:rPr>
            <w:rStyle w:val="Hyperlink"/>
          </w:rPr>
          <w:t>5.2</w:t>
        </w:r>
        <w:r w:rsidR="00CC1387">
          <w:rPr>
            <w:rFonts w:asciiTheme="minorHAnsi" w:eastAsiaTheme="minorEastAsia" w:hAnsiTheme="minorHAnsi" w:cstheme="minorBidi"/>
            <w:b w:val="0"/>
            <w:sz w:val="22"/>
            <w:szCs w:val="22"/>
            <w:lang w:val="en-IN" w:eastAsia="en-IN"/>
          </w:rPr>
          <w:tab/>
        </w:r>
        <w:r w:rsidR="00CC1387" w:rsidRPr="00B83EFC">
          <w:rPr>
            <w:rStyle w:val="Hyperlink"/>
          </w:rPr>
          <w:t>UI Controls</w:t>
        </w:r>
        <w:r w:rsidR="00CC1387">
          <w:rPr>
            <w:webHidden/>
          </w:rPr>
          <w:tab/>
        </w:r>
        <w:r w:rsidR="00CE2E69">
          <w:rPr>
            <w:webHidden/>
          </w:rPr>
          <w:fldChar w:fldCharType="begin"/>
        </w:r>
        <w:r w:rsidR="00CC1387">
          <w:rPr>
            <w:webHidden/>
          </w:rPr>
          <w:instrText xml:space="preserve"> PAGEREF _Toc356570091 \h </w:instrText>
        </w:r>
        <w:r w:rsidR="00CE2E69">
          <w:rPr>
            <w:webHidden/>
          </w:rPr>
        </w:r>
        <w:r w:rsidR="00CE2E69">
          <w:rPr>
            <w:webHidden/>
          </w:rPr>
          <w:fldChar w:fldCharType="separate"/>
        </w:r>
        <w:r w:rsidR="00CC1387">
          <w:rPr>
            <w:webHidden/>
          </w:rPr>
          <w:t>11</w:t>
        </w:r>
        <w:r w:rsidR="00CE2E69">
          <w:rPr>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092" w:history="1">
        <w:r w:rsidR="00CC1387" w:rsidRPr="00B83EFC">
          <w:rPr>
            <w:rStyle w:val="Hyperlink"/>
          </w:rPr>
          <w:t>5.3</w:t>
        </w:r>
        <w:r w:rsidR="00CC1387">
          <w:rPr>
            <w:rFonts w:asciiTheme="minorHAnsi" w:eastAsiaTheme="minorEastAsia" w:hAnsiTheme="minorHAnsi" w:cstheme="minorBidi"/>
            <w:b w:val="0"/>
            <w:sz w:val="22"/>
            <w:szCs w:val="22"/>
            <w:lang w:val="en-IN" w:eastAsia="en-IN"/>
          </w:rPr>
          <w:tab/>
        </w:r>
        <w:r w:rsidR="00CC1387" w:rsidRPr="00B83EFC">
          <w:rPr>
            <w:rStyle w:val="Hyperlink"/>
          </w:rPr>
          <w:t>UI Design</w:t>
        </w:r>
        <w:r w:rsidR="00CC1387">
          <w:rPr>
            <w:webHidden/>
          </w:rPr>
          <w:tab/>
        </w:r>
        <w:r w:rsidR="00CE2E69">
          <w:rPr>
            <w:webHidden/>
          </w:rPr>
          <w:fldChar w:fldCharType="begin"/>
        </w:r>
        <w:r w:rsidR="00CC1387">
          <w:rPr>
            <w:webHidden/>
          </w:rPr>
          <w:instrText xml:space="preserve"> PAGEREF _Toc356570092 \h </w:instrText>
        </w:r>
        <w:r w:rsidR="00CE2E69">
          <w:rPr>
            <w:webHidden/>
          </w:rPr>
        </w:r>
        <w:r w:rsidR="00CE2E69">
          <w:rPr>
            <w:webHidden/>
          </w:rPr>
          <w:fldChar w:fldCharType="separate"/>
        </w:r>
        <w:r w:rsidR="00CC1387">
          <w:rPr>
            <w:webHidden/>
          </w:rPr>
          <w:t>13</w:t>
        </w:r>
        <w:r w:rsidR="00CE2E69">
          <w:rPr>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3" w:history="1">
        <w:r w:rsidR="00CC1387" w:rsidRPr="00B83EFC">
          <w:rPr>
            <w:rStyle w:val="Hyperlink"/>
            <w:noProof/>
          </w:rPr>
          <w:t>5.3.1</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Add/Edit Employee</w:t>
        </w:r>
        <w:r w:rsidR="00CC1387">
          <w:rPr>
            <w:noProof/>
            <w:webHidden/>
          </w:rPr>
          <w:tab/>
        </w:r>
        <w:r w:rsidR="00CE2E69">
          <w:rPr>
            <w:noProof/>
            <w:webHidden/>
          </w:rPr>
          <w:fldChar w:fldCharType="begin"/>
        </w:r>
        <w:r w:rsidR="00CC1387">
          <w:rPr>
            <w:noProof/>
            <w:webHidden/>
          </w:rPr>
          <w:instrText xml:space="preserve"> PAGEREF _Toc356570093 \h </w:instrText>
        </w:r>
        <w:r w:rsidR="00CE2E69">
          <w:rPr>
            <w:noProof/>
            <w:webHidden/>
          </w:rPr>
        </w:r>
        <w:r w:rsidR="00CE2E69">
          <w:rPr>
            <w:noProof/>
            <w:webHidden/>
          </w:rPr>
          <w:fldChar w:fldCharType="separate"/>
        </w:r>
        <w:r w:rsidR="00CC1387">
          <w:rPr>
            <w:noProof/>
            <w:webHidden/>
          </w:rPr>
          <w:t>13</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4" w:history="1">
        <w:r w:rsidR="00CC1387" w:rsidRPr="00B83EFC">
          <w:rPr>
            <w:rStyle w:val="Hyperlink"/>
            <w:noProof/>
          </w:rPr>
          <w:t>5.3.2</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View Employee</w:t>
        </w:r>
        <w:r w:rsidR="00CC1387">
          <w:rPr>
            <w:noProof/>
            <w:webHidden/>
          </w:rPr>
          <w:tab/>
        </w:r>
        <w:r w:rsidR="00CE2E69">
          <w:rPr>
            <w:noProof/>
            <w:webHidden/>
          </w:rPr>
          <w:fldChar w:fldCharType="begin"/>
        </w:r>
        <w:r w:rsidR="00CC1387">
          <w:rPr>
            <w:noProof/>
            <w:webHidden/>
          </w:rPr>
          <w:instrText xml:space="preserve"> PAGEREF _Toc356570094 \h </w:instrText>
        </w:r>
        <w:r w:rsidR="00CE2E69">
          <w:rPr>
            <w:noProof/>
            <w:webHidden/>
          </w:rPr>
        </w:r>
        <w:r w:rsidR="00CE2E69">
          <w:rPr>
            <w:noProof/>
            <w:webHidden/>
          </w:rPr>
          <w:fldChar w:fldCharType="separate"/>
        </w:r>
        <w:r w:rsidR="00CC1387">
          <w:rPr>
            <w:noProof/>
            <w:webHidden/>
          </w:rPr>
          <w:t>14</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5" w:history="1">
        <w:r w:rsidR="00CC1387" w:rsidRPr="00B83EFC">
          <w:rPr>
            <w:rStyle w:val="Hyperlink"/>
            <w:noProof/>
          </w:rPr>
          <w:t>5.3.3</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Add Insurance</w:t>
        </w:r>
        <w:r w:rsidR="00CC1387">
          <w:rPr>
            <w:noProof/>
            <w:webHidden/>
          </w:rPr>
          <w:tab/>
        </w:r>
        <w:r w:rsidR="00CE2E69">
          <w:rPr>
            <w:noProof/>
            <w:webHidden/>
          </w:rPr>
          <w:fldChar w:fldCharType="begin"/>
        </w:r>
        <w:r w:rsidR="00CC1387">
          <w:rPr>
            <w:noProof/>
            <w:webHidden/>
          </w:rPr>
          <w:instrText xml:space="preserve"> PAGEREF _Toc356570095 \h </w:instrText>
        </w:r>
        <w:r w:rsidR="00CE2E69">
          <w:rPr>
            <w:noProof/>
            <w:webHidden/>
          </w:rPr>
        </w:r>
        <w:r w:rsidR="00CE2E69">
          <w:rPr>
            <w:noProof/>
            <w:webHidden/>
          </w:rPr>
          <w:fldChar w:fldCharType="separate"/>
        </w:r>
        <w:r w:rsidR="00CC1387">
          <w:rPr>
            <w:noProof/>
            <w:webHidden/>
          </w:rPr>
          <w:t>14</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6" w:history="1">
        <w:r w:rsidR="00CC1387" w:rsidRPr="00B83EFC">
          <w:rPr>
            <w:rStyle w:val="Hyperlink"/>
            <w:noProof/>
          </w:rPr>
          <w:t>5.3.4</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Add Policy</w:t>
        </w:r>
        <w:r w:rsidR="00CC1387">
          <w:rPr>
            <w:noProof/>
            <w:webHidden/>
          </w:rPr>
          <w:tab/>
        </w:r>
        <w:r w:rsidR="00CE2E69">
          <w:rPr>
            <w:noProof/>
            <w:webHidden/>
          </w:rPr>
          <w:fldChar w:fldCharType="begin"/>
        </w:r>
        <w:r w:rsidR="00CC1387">
          <w:rPr>
            <w:noProof/>
            <w:webHidden/>
          </w:rPr>
          <w:instrText xml:space="preserve"> PAGEREF _Toc356570096 \h </w:instrText>
        </w:r>
        <w:r w:rsidR="00CE2E69">
          <w:rPr>
            <w:noProof/>
            <w:webHidden/>
          </w:rPr>
        </w:r>
        <w:r w:rsidR="00CE2E69">
          <w:rPr>
            <w:noProof/>
            <w:webHidden/>
          </w:rPr>
          <w:fldChar w:fldCharType="separate"/>
        </w:r>
        <w:r w:rsidR="00CC1387">
          <w:rPr>
            <w:noProof/>
            <w:webHidden/>
          </w:rPr>
          <w:t>14</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7" w:history="1">
        <w:r w:rsidR="00CC1387" w:rsidRPr="00B83EFC">
          <w:rPr>
            <w:rStyle w:val="Hyperlink"/>
            <w:noProof/>
          </w:rPr>
          <w:t>5.3.5</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Add Policy on Employee</w:t>
        </w:r>
        <w:r w:rsidR="00CC1387">
          <w:rPr>
            <w:noProof/>
            <w:webHidden/>
          </w:rPr>
          <w:tab/>
        </w:r>
        <w:r w:rsidR="00CE2E69">
          <w:rPr>
            <w:noProof/>
            <w:webHidden/>
          </w:rPr>
          <w:fldChar w:fldCharType="begin"/>
        </w:r>
        <w:r w:rsidR="00CC1387">
          <w:rPr>
            <w:noProof/>
            <w:webHidden/>
          </w:rPr>
          <w:instrText xml:space="preserve"> PAGEREF _Toc356570097 \h </w:instrText>
        </w:r>
        <w:r w:rsidR="00CE2E69">
          <w:rPr>
            <w:noProof/>
            <w:webHidden/>
          </w:rPr>
        </w:r>
        <w:r w:rsidR="00CE2E69">
          <w:rPr>
            <w:noProof/>
            <w:webHidden/>
          </w:rPr>
          <w:fldChar w:fldCharType="separate"/>
        </w:r>
        <w:r w:rsidR="00CC1387">
          <w:rPr>
            <w:noProof/>
            <w:webHidden/>
          </w:rPr>
          <w:t>15</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8" w:history="1">
        <w:r w:rsidR="00CC1387" w:rsidRPr="00B83EFC">
          <w:rPr>
            <w:rStyle w:val="Hyperlink"/>
            <w:noProof/>
          </w:rPr>
          <w:t>5.3.6</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Employees based on Policies</w:t>
        </w:r>
        <w:r w:rsidR="00CC1387">
          <w:rPr>
            <w:noProof/>
            <w:webHidden/>
          </w:rPr>
          <w:tab/>
        </w:r>
        <w:r w:rsidR="00CE2E69">
          <w:rPr>
            <w:noProof/>
            <w:webHidden/>
          </w:rPr>
          <w:fldChar w:fldCharType="begin"/>
        </w:r>
        <w:r w:rsidR="00CC1387">
          <w:rPr>
            <w:noProof/>
            <w:webHidden/>
          </w:rPr>
          <w:instrText xml:space="preserve"> PAGEREF _Toc356570098 \h </w:instrText>
        </w:r>
        <w:r w:rsidR="00CE2E69">
          <w:rPr>
            <w:noProof/>
            <w:webHidden/>
          </w:rPr>
        </w:r>
        <w:r w:rsidR="00CE2E69">
          <w:rPr>
            <w:noProof/>
            <w:webHidden/>
          </w:rPr>
          <w:fldChar w:fldCharType="separate"/>
        </w:r>
        <w:r w:rsidR="00CC1387">
          <w:rPr>
            <w:noProof/>
            <w:webHidden/>
          </w:rPr>
          <w:t>15</w:t>
        </w:r>
        <w:r w:rsidR="00CE2E69">
          <w:rPr>
            <w:noProof/>
            <w:webHidden/>
          </w:rPr>
          <w:fldChar w:fldCharType="end"/>
        </w:r>
      </w:hyperlink>
    </w:p>
    <w:p w:rsidR="00CC1387" w:rsidRDefault="00584556">
      <w:pPr>
        <w:pStyle w:val="TOC3"/>
        <w:tabs>
          <w:tab w:val="left" w:pos="1200"/>
        </w:tabs>
        <w:rPr>
          <w:rFonts w:asciiTheme="minorHAnsi" w:eastAsiaTheme="minorEastAsia" w:hAnsiTheme="minorHAnsi" w:cstheme="minorBidi"/>
          <w:noProof/>
          <w:sz w:val="22"/>
          <w:szCs w:val="22"/>
          <w:lang w:val="en-IN" w:eastAsia="en-IN"/>
        </w:rPr>
      </w:pPr>
      <w:hyperlink w:anchor="_Toc356570099" w:history="1">
        <w:r w:rsidR="00CC1387" w:rsidRPr="00B83EFC">
          <w:rPr>
            <w:rStyle w:val="Hyperlink"/>
            <w:noProof/>
          </w:rPr>
          <w:t>5.3.7</w:t>
        </w:r>
        <w:r w:rsidR="00CC1387">
          <w:rPr>
            <w:rFonts w:asciiTheme="minorHAnsi" w:eastAsiaTheme="minorEastAsia" w:hAnsiTheme="minorHAnsi" w:cstheme="minorBidi"/>
            <w:noProof/>
            <w:sz w:val="22"/>
            <w:szCs w:val="22"/>
            <w:lang w:val="en-IN" w:eastAsia="en-IN"/>
          </w:rPr>
          <w:tab/>
        </w:r>
        <w:r w:rsidR="00CC1387" w:rsidRPr="00B83EFC">
          <w:rPr>
            <w:rStyle w:val="Hyperlink"/>
            <w:noProof/>
          </w:rPr>
          <w:t>Policy Request Details</w:t>
        </w:r>
        <w:r w:rsidR="00CC1387">
          <w:rPr>
            <w:noProof/>
            <w:webHidden/>
          </w:rPr>
          <w:tab/>
        </w:r>
        <w:r w:rsidR="00CE2E69">
          <w:rPr>
            <w:noProof/>
            <w:webHidden/>
          </w:rPr>
          <w:fldChar w:fldCharType="begin"/>
        </w:r>
        <w:r w:rsidR="00CC1387">
          <w:rPr>
            <w:noProof/>
            <w:webHidden/>
          </w:rPr>
          <w:instrText xml:space="preserve"> PAGEREF _Toc356570099 \h </w:instrText>
        </w:r>
        <w:r w:rsidR="00CE2E69">
          <w:rPr>
            <w:noProof/>
            <w:webHidden/>
          </w:rPr>
        </w:r>
        <w:r w:rsidR="00CE2E69">
          <w:rPr>
            <w:noProof/>
            <w:webHidden/>
          </w:rPr>
          <w:fldChar w:fldCharType="separate"/>
        </w:r>
        <w:r w:rsidR="00CC1387">
          <w:rPr>
            <w:noProof/>
            <w:webHidden/>
          </w:rPr>
          <w:t>15</w:t>
        </w:r>
        <w:r w:rsidR="00CE2E69">
          <w:rPr>
            <w:noProof/>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100" w:history="1">
        <w:r w:rsidR="00CC1387" w:rsidRPr="00B83EFC">
          <w:rPr>
            <w:rStyle w:val="Hyperlink"/>
          </w:rPr>
          <w:t>5.4</w:t>
        </w:r>
        <w:r w:rsidR="00CC1387">
          <w:rPr>
            <w:rFonts w:asciiTheme="minorHAnsi" w:eastAsiaTheme="minorEastAsia" w:hAnsiTheme="minorHAnsi" w:cstheme="minorBidi"/>
            <w:b w:val="0"/>
            <w:sz w:val="22"/>
            <w:szCs w:val="22"/>
            <w:lang w:val="en-IN" w:eastAsia="en-IN"/>
          </w:rPr>
          <w:tab/>
        </w:r>
        <w:r w:rsidR="00CC1387" w:rsidRPr="00B83EFC">
          <w:rPr>
            <w:rStyle w:val="Hyperlink"/>
          </w:rPr>
          <w:t>Object Descriptions</w:t>
        </w:r>
        <w:r w:rsidR="00CC1387">
          <w:rPr>
            <w:webHidden/>
          </w:rPr>
          <w:tab/>
        </w:r>
        <w:r w:rsidR="00CE2E69">
          <w:rPr>
            <w:webHidden/>
          </w:rPr>
          <w:fldChar w:fldCharType="begin"/>
        </w:r>
        <w:r w:rsidR="00CC1387">
          <w:rPr>
            <w:webHidden/>
          </w:rPr>
          <w:instrText xml:space="preserve"> PAGEREF _Toc356570100 \h </w:instrText>
        </w:r>
        <w:r w:rsidR="00CE2E69">
          <w:rPr>
            <w:webHidden/>
          </w:rPr>
        </w:r>
        <w:r w:rsidR="00CE2E69">
          <w:rPr>
            <w:webHidden/>
          </w:rPr>
          <w:fldChar w:fldCharType="separate"/>
        </w:r>
        <w:r w:rsidR="00CC1387">
          <w:rPr>
            <w:webHidden/>
          </w:rPr>
          <w:t>16</w:t>
        </w:r>
        <w:r w:rsidR="00CE2E69">
          <w:rPr>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101" w:history="1">
        <w:r w:rsidR="00CC1387" w:rsidRPr="00B83EFC">
          <w:rPr>
            <w:rStyle w:val="Hyperlink"/>
            <w:noProof/>
          </w:rPr>
          <w:t>6.0</w:t>
        </w:r>
        <w:r w:rsidR="00CC1387">
          <w:rPr>
            <w:rFonts w:asciiTheme="minorHAnsi" w:eastAsiaTheme="minorEastAsia" w:hAnsiTheme="minorHAnsi" w:cstheme="minorBidi"/>
            <w:b w:val="0"/>
            <w:noProof/>
            <w:szCs w:val="22"/>
            <w:lang w:val="en-IN" w:eastAsia="en-IN"/>
          </w:rPr>
          <w:tab/>
        </w:r>
        <w:r w:rsidR="00CC1387" w:rsidRPr="00B83EFC">
          <w:rPr>
            <w:rStyle w:val="Hyperlink"/>
            <w:noProof/>
          </w:rPr>
          <w:t>Database Design</w:t>
        </w:r>
        <w:r w:rsidR="00CC1387">
          <w:rPr>
            <w:noProof/>
            <w:webHidden/>
          </w:rPr>
          <w:tab/>
        </w:r>
        <w:r w:rsidR="00CE2E69">
          <w:rPr>
            <w:noProof/>
            <w:webHidden/>
          </w:rPr>
          <w:fldChar w:fldCharType="begin"/>
        </w:r>
        <w:r w:rsidR="00CC1387">
          <w:rPr>
            <w:noProof/>
            <w:webHidden/>
          </w:rPr>
          <w:instrText xml:space="preserve"> PAGEREF _Toc356570101 \h </w:instrText>
        </w:r>
        <w:r w:rsidR="00CE2E69">
          <w:rPr>
            <w:noProof/>
            <w:webHidden/>
          </w:rPr>
        </w:r>
        <w:r w:rsidR="00CE2E69">
          <w:rPr>
            <w:noProof/>
            <w:webHidden/>
          </w:rPr>
          <w:fldChar w:fldCharType="separate"/>
        </w:r>
        <w:r w:rsidR="00CC1387">
          <w:rPr>
            <w:noProof/>
            <w:webHidden/>
          </w:rPr>
          <w:t>20</w:t>
        </w:r>
        <w:r w:rsidR="00CE2E69">
          <w:rPr>
            <w:noProof/>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102" w:history="1">
        <w:r w:rsidR="00CC1387" w:rsidRPr="00B83EFC">
          <w:rPr>
            <w:rStyle w:val="Hyperlink"/>
          </w:rPr>
          <w:t>6.1</w:t>
        </w:r>
        <w:r w:rsidR="00CC1387">
          <w:rPr>
            <w:rFonts w:asciiTheme="minorHAnsi" w:eastAsiaTheme="minorEastAsia" w:hAnsiTheme="minorHAnsi" w:cstheme="minorBidi"/>
            <w:b w:val="0"/>
            <w:sz w:val="22"/>
            <w:szCs w:val="22"/>
            <w:lang w:val="en-IN" w:eastAsia="en-IN"/>
          </w:rPr>
          <w:tab/>
        </w:r>
        <w:r w:rsidR="00CC1387" w:rsidRPr="00B83EFC">
          <w:rPr>
            <w:rStyle w:val="Hyperlink"/>
          </w:rPr>
          <w:t>Identification of Tables</w:t>
        </w:r>
        <w:r w:rsidR="00CC1387">
          <w:rPr>
            <w:webHidden/>
          </w:rPr>
          <w:tab/>
        </w:r>
        <w:r w:rsidR="00CE2E69">
          <w:rPr>
            <w:webHidden/>
          </w:rPr>
          <w:fldChar w:fldCharType="begin"/>
        </w:r>
        <w:r w:rsidR="00CC1387">
          <w:rPr>
            <w:webHidden/>
          </w:rPr>
          <w:instrText xml:space="preserve"> PAGEREF _Toc356570102 \h </w:instrText>
        </w:r>
        <w:r w:rsidR="00CE2E69">
          <w:rPr>
            <w:webHidden/>
          </w:rPr>
        </w:r>
        <w:r w:rsidR="00CE2E69">
          <w:rPr>
            <w:webHidden/>
          </w:rPr>
          <w:fldChar w:fldCharType="separate"/>
        </w:r>
        <w:r w:rsidR="00CC1387">
          <w:rPr>
            <w:webHidden/>
          </w:rPr>
          <w:t>20</w:t>
        </w:r>
        <w:r w:rsidR="00CE2E69">
          <w:rPr>
            <w:webHidden/>
          </w:rPr>
          <w:fldChar w:fldCharType="end"/>
        </w:r>
      </w:hyperlink>
    </w:p>
    <w:p w:rsidR="00CC1387" w:rsidRDefault="00584556">
      <w:pPr>
        <w:pStyle w:val="TOC2"/>
        <w:rPr>
          <w:rFonts w:asciiTheme="minorHAnsi" w:eastAsiaTheme="minorEastAsia" w:hAnsiTheme="minorHAnsi" w:cstheme="minorBidi"/>
          <w:b w:val="0"/>
          <w:sz w:val="22"/>
          <w:szCs w:val="22"/>
          <w:lang w:val="en-IN" w:eastAsia="en-IN"/>
        </w:rPr>
      </w:pPr>
      <w:hyperlink w:anchor="_Toc356570103" w:history="1">
        <w:r w:rsidR="00CC1387" w:rsidRPr="00B83EFC">
          <w:rPr>
            <w:rStyle w:val="Hyperlink"/>
          </w:rPr>
          <w:t>6.2</w:t>
        </w:r>
        <w:r w:rsidR="00CC1387">
          <w:rPr>
            <w:rFonts w:asciiTheme="minorHAnsi" w:eastAsiaTheme="minorEastAsia" w:hAnsiTheme="minorHAnsi" w:cstheme="minorBidi"/>
            <w:b w:val="0"/>
            <w:sz w:val="22"/>
            <w:szCs w:val="22"/>
            <w:lang w:val="en-IN" w:eastAsia="en-IN"/>
          </w:rPr>
          <w:tab/>
        </w:r>
        <w:r w:rsidR="00CC1387" w:rsidRPr="00B83EFC">
          <w:rPr>
            <w:rStyle w:val="Hyperlink"/>
          </w:rPr>
          <w:t>Table Structure</w:t>
        </w:r>
        <w:r w:rsidR="00CC1387">
          <w:rPr>
            <w:webHidden/>
          </w:rPr>
          <w:tab/>
        </w:r>
        <w:r w:rsidR="00CE2E69">
          <w:rPr>
            <w:webHidden/>
          </w:rPr>
          <w:fldChar w:fldCharType="begin"/>
        </w:r>
        <w:r w:rsidR="00CC1387">
          <w:rPr>
            <w:webHidden/>
          </w:rPr>
          <w:instrText xml:space="preserve"> PAGEREF _Toc356570103 \h </w:instrText>
        </w:r>
        <w:r w:rsidR="00CE2E69">
          <w:rPr>
            <w:webHidden/>
          </w:rPr>
        </w:r>
        <w:r w:rsidR="00CE2E69">
          <w:rPr>
            <w:webHidden/>
          </w:rPr>
          <w:fldChar w:fldCharType="separate"/>
        </w:r>
        <w:r w:rsidR="00CC1387">
          <w:rPr>
            <w:webHidden/>
          </w:rPr>
          <w:t>21</w:t>
        </w:r>
        <w:r w:rsidR="00CE2E69">
          <w:rPr>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104" w:history="1">
        <w:r w:rsidR="00CC1387" w:rsidRPr="00B83EFC">
          <w:rPr>
            <w:rStyle w:val="Hyperlink"/>
            <w:noProof/>
          </w:rPr>
          <w:t>7.0</w:t>
        </w:r>
        <w:r w:rsidR="00CC1387">
          <w:rPr>
            <w:rFonts w:asciiTheme="minorHAnsi" w:eastAsiaTheme="minorEastAsia" w:hAnsiTheme="minorHAnsi" w:cstheme="minorBidi"/>
            <w:b w:val="0"/>
            <w:noProof/>
            <w:szCs w:val="22"/>
            <w:lang w:val="en-IN" w:eastAsia="en-IN"/>
          </w:rPr>
          <w:tab/>
        </w:r>
        <w:r w:rsidR="00CC1387" w:rsidRPr="00B83EFC">
          <w:rPr>
            <w:rStyle w:val="Hyperlink"/>
            <w:noProof/>
          </w:rPr>
          <w:t>References</w:t>
        </w:r>
        <w:r w:rsidR="00CC1387">
          <w:rPr>
            <w:noProof/>
            <w:webHidden/>
          </w:rPr>
          <w:tab/>
        </w:r>
        <w:r w:rsidR="00CE2E69">
          <w:rPr>
            <w:noProof/>
            <w:webHidden/>
          </w:rPr>
          <w:fldChar w:fldCharType="begin"/>
        </w:r>
        <w:r w:rsidR="00CC1387">
          <w:rPr>
            <w:noProof/>
            <w:webHidden/>
          </w:rPr>
          <w:instrText xml:space="preserve"> PAGEREF _Toc356570104 \h </w:instrText>
        </w:r>
        <w:r w:rsidR="00CE2E69">
          <w:rPr>
            <w:noProof/>
            <w:webHidden/>
          </w:rPr>
        </w:r>
        <w:r w:rsidR="00CE2E69">
          <w:rPr>
            <w:noProof/>
            <w:webHidden/>
          </w:rPr>
          <w:fldChar w:fldCharType="separate"/>
        </w:r>
        <w:r w:rsidR="00CC1387">
          <w:rPr>
            <w:noProof/>
            <w:webHidden/>
          </w:rPr>
          <w:t>25</w:t>
        </w:r>
        <w:r w:rsidR="00CE2E69">
          <w:rPr>
            <w:noProof/>
            <w:webHidden/>
          </w:rPr>
          <w:fldChar w:fldCharType="end"/>
        </w:r>
      </w:hyperlink>
    </w:p>
    <w:p w:rsidR="00CC1387" w:rsidRDefault="00584556">
      <w:pPr>
        <w:pStyle w:val="TOC1"/>
        <w:rPr>
          <w:rFonts w:asciiTheme="minorHAnsi" w:eastAsiaTheme="minorEastAsia" w:hAnsiTheme="minorHAnsi" w:cstheme="minorBidi"/>
          <w:b w:val="0"/>
          <w:noProof/>
          <w:szCs w:val="22"/>
          <w:lang w:val="en-IN" w:eastAsia="en-IN"/>
        </w:rPr>
      </w:pPr>
      <w:hyperlink w:anchor="_Toc356570105" w:history="1">
        <w:r w:rsidR="00CC1387" w:rsidRPr="00B83EFC">
          <w:rPr>
            <w:rStyle w:val="Hyperlink"/>
            <w:noProof/>
          </w:rPr>
          <w:t>8.0</w:t>
        </w:r>
        <w:r w:rsidR="00CC1387">
          <w:rPr>
            <w:rFonts w:asciiTheme="minorHAnsi" w:eastAsiaTheme="minorEastAsia" w:hAnsiTheme="minorHAnsi" w:cstheme="minorBidi"/>
            <w:b w:val="0"/>
            <w:noProof/>
            <w:szCs w:val="22"/>
            <w:lang w:val="en-IN" w:eastAsia="en-IN"/>
          </w:rPr>
          <w:tab/>
        </w:r>
        <w:r w:rsidR="00CC1387" w:rsidRPr="00B83EFC">
          <w:rPr>
            <w:rStyle w:val="Hyperlink"/>
            <w:noProof/>
          </w:rPr>
          <w:t>Change Log</w:t>
        </w:r>
        <w:r w:rsidR="00CC1387">
          <w:rPr>
            <w:noProof/>
            <w:webHidden/>
          </w:rPr>
          <w:tab/>
        </w:r>
        <w:r w:rsidR="00CE2E69">
          <w:rPr>
            <w:noProof/>
            <w:webHidden/>
          </w:rPr>
          <w:fldChar w:fldCharType="begin"/>
        </w:r>
        <w:r w:rsidR="00CC1387">
          <w:rPr>
            <w:noProof/>
            <w:webHidden/>
          </w:rPr>
          <w:instrText xml:space="preserve"> PAGEREF _Toc356570105 \h </w:instrText>
        </w:r>
        <w:r w:rsidR="00CE2E69">
          <w:rPr>
            <w:noProof/>
            <w:webHidden/>
          </w:rPr>
        </w:r>
        <w:r w:rsidR="00CE2E69">
          <w:rPr>
            <w:noProof/>
            <w:webHidden/>
          </w:rPr>
          <w:fldChar w:fldCharType="separate"/>
        </w:r>
        <w:r w:rsidR="00CC1387">
          <w:rPr>
            <w:noProof/>
            <w:webHidden/>
          </w:rPr>
          <w:t>26</w:t>
        </w:r>
        <w:r w:rsidR="00CE2E69">
          <w:rPr>
            <w:noProof/>
            <w:webHidden/>
          </w:rPr>
          <w:fldChar w:fldCharType="end"/>
        </w:r>
      </w:hyperlink>
    </w:p>
    <w:p w:rsidR="00142EC0" w:rsidRDefault="00CE2E69">
      <w:pPr>
        <w:pStyle w:val="TOC1"/>
        <w:jc w:val="both"/>
      </w:pPr>
      <w:r>
        <w:fldChar w:fldCharType="end"/>
      </w:r>
    </w:p>
    <w:p w:rsidR="00142EC0" w:rsidRDefault="00142EC0">
      <w:pPr>
        <w:pStyle w:val="Heading1"/>
        <w:jc w:val="both"/>
      </w:pPr>
      <w:r>
        <w:br w:type="page"/>
      </w:r>
      <w:bookmarkStart w:id="1" w:name="_Toc356570072"/>
      <w:r>
        <w:lastRenderedPageBreak/>
        <w:t>Introduction</w:t>
      </w:r>
      <w:bookmarkEnd w:id="1"/>
    </w:p>
    <w:p w:rsidR="00142EC0" w:rsidRDefault="00142EC0">
      <w:pPr>
        <w:pStyle w:val="Heading2"/>
        <w:jc w:val="both"/>
      </w:pPr>
      <w:bookmarkStart w:id="2" w:name="_Toc356570073"/>
      <w:r>
        <w:t>Purpose of this document</w:t>
      </w:r>
      <w:bookmarkEnd w:id="2"/>
    </w:p>
    <w:p w:rsidR="00142EC0" w:rsidRDefault="00142EC0">
      <w:pPr>
        <w:pStyle w:val="Bodytext"/>
        <w:spacing w:after="0"/>
        <w:rPr>
          <w:i/>
        </w:rPr>
      </w:pPr>
      <w:r>
        <w:rPr>
          <w:i/>
        </w:rPr>
        <w:t>&lt;The detailed design contains the design of every module / sub-system. This covers the following:</w:t>
      </w:r>
    </w:p>
    <w:p w:rsidR="00142EC0" w:rsidRDefault="00142EC0" w:rsidP="00142EC0">
      <w:pPr>
        <w:pStyle w:val="Bodytext"/>
        <w:numPr>
          <w:ilvl w:val="0"/>
          <w:numId w:val="15"/>
        </w:numPr>
        <w:tabs>
          <w:tab w:val="clear" w:pos="1669"/>
          <w:tab w:val="num" w:pos="1800"/>
        </w:tabs>
        <w:spacing w:after="0"/>
        <w:ind w:left="1800"/>
        <w:rPr>
          <w:i/>
        </w:rPr>
      </w:pPr>
      <w:r>
        <w:rPr>
          <w:i/>
        </w:rPr>
        <w:t>Design of common / generic components</w:t>
      </w:r>
    </w:p>
    <w:p w:rsidR="00142EC0" w:rsidRDefault="00142EC0" w:rsidP="00142EC0">
      <w:pPr>
        <w:pStyle w:val="Bodytext"/>
        <w:numPr>
          <w:ilvl w:val="0"/>
          <w:numId w:val="15"/>
        </w:numPr>
        <w:tabs>
          <w:tab w:val="clear" w:pos="1669"/>
          <w:tab w:val="num" w:pos="1800"/>
        </w:tabs>
        <w:spacing w:after="0"/>
        <w:ind w:left="1800"/>
        <w:rPr>
          <w:i/>
        </w:rPr>
      </w:pPr>
      <w:r>
        <w:rPr>
          <w:i/>
        </w:rPr>
        <w:t>Module / Sub-system design</w:t>
      </w:r>
    </w:p>
    <w:p w:rsidR="00142EC0" w:rsidRDefault="00142EC0" w:rsidP="00142EC0">
      <w:pPr>
        <w:pStyle w:val="Bodytext"/>
        <w:numPr>
          <w:ilvl w:val="0"/>
          <w:numId w:val="15"/>
        </w:numPr>
        <w:tabs>
          <w:tab w:val="clear" w:pos="1669"/>
          <w:tab w:val="num" w:pos="1800"/>
        </w:tabs>
        <w:spacing w:after="0"/>
        <w:ind w:left="1800"/>
        <w:rPr>
          <w:i/>
        </w:rPr>
      </w:pPr>
      <w:r>
        <w:rPr>
          <w:i/>
        </w:rPr>
        <w:t>Unit / Class / Program Specifications</w:t>
      </w:r>
    </w:p>
    <w:p w:rsidR="00142EC0" w:rsidRDefault="00142EC0">
      <w:pPr>
        <w:pStyle w:val="Bodytext"/>
        <w:spacing w:after="0"/>
        <w:rPr>
          <w:i/>
        </w:rPr>
      </w:pPr>
      <w:r>
        <w:rPr>
          <w:i/>
        </w:rPr>
        <w:t>From a content consideration, the above three have been combined in this document. However depending on the scale of design or projects, from manageability and configurability point of view, the above three may be split and maintained&gt;</w:t>
      </w:r>
    </w:p>
    <w:p w:rsidR="00142EC0" w:rsidRDefault="00142EC0">
      <w:pPr>
        <w:pStyle w:val="Header"/>
        <w:tabs>
          <w:tab w:val="clear" w:pos="4320"/>
          <w:tab w:val="clear" w:pos="8640"/>
        </w:tabs>
        <w:autoSpaceDE w:val="0"/>
        <w:autoSpaceDN w:val="0"/>
        <w:adjustRightInd w:val="0"/>
        <w:spacing w:before="0" w:after="0" w:line="240" w:lineRule="auto"/>
        <w:jc w:val="both"/>
      </w:pPr>
    </w:p>
    <w:p w:rsidR="00142EC0" w:rsidRDefault="00142EC0">
      <w:pPr>
        <w:pStyle w:val="Heading2"/>
        <w:jc w:val="both"/>
      </w:pPr>
      <w:bookmarkStart w:id="3" w:name="_Toc527193509"/>
      <w:bookmarkStart w:id="4" w:name="_Toc356570074"/>
      <w:r>
        <w:t>Scope</w:t>
      </w:r>
      <w:bookmarkEnd w:id="3"/>
      <w:bookmarkEnd w:id="4"/>
    </w:p>
    <w:p w:rsidR="00497764" w:rsidRPr="00497764" w:rsidRDefault="00497764" w:rsidP="00497764">
      <w:pPr>
        <w:pStyle w:val="Heading3"/>
        <w:tabs>
          <w:tab w:val="clear" w:pos="2250"/>
          <w:tab w:val="num" w:pos="1800"/>
        </w:tabs>
        <w:spacing w:before="120"/>
        <w:ind w:left="1080"/>
      </w:pPr>
      <w:bookmarkStart w:id="5" w:name="_Toc356570075"/>
      <w:r>
        <w:t xml:space="preserve">In </w:t>
      </w:r>
      <w:r w:rsidR="003D04AB">
        <w:tab/>
      </w:r>
      <w:r>
        <w:t>Scope</w:t>
      </w:r>
      <w:bookmarkEnd w:id="5"/>
    </w:p>
    <w:p w:rsidR="00E277E7" w:rsidRPr="00350804" w:rsidRDefault="00E277E7" w:rsidP="00E277E7">
      <w:pPr>
        <w:widowControl/>
        <w:numPr>
          <w:ilvl w:val="0"/>
          <w:numId w:val="24"/>
        </w:numPr>
        <w:spacing w:before="120" w:after="0" w:line="360" w:lineRule="auto"/>
        <w:ind w:right="0"/>
        <w:jc w:val="both"/>
        <w:rPr>
          <w:iCs/>
        </w:rPr>
      </w:pPr>
      <w:bookmarkStart w:id="6" w:name="_Toc354052832"/>
      <w:bookmarkStart w:id="7" w:name="_Toc527193510"/>
      <w:r w:rsidRPr="00350804">
        <w:rPr>
          <w:iCs/>
        </w:rPr>
        <w:t>Administrative user interface</w:t>
      </w:r>
    </w:p>
    <w:p w:rsidR="00E277E7" w:rsidRDefault="00E277E7" w:rsidP="00E277E7">
      <w:pPr>
        <w:widowControl/>
        <w:numPr>
          <w:ilvl w:val="0"/>
          <w:numId w:val="24"/>
        </w:numPr>
        <w:spacing w:before="120" w:after="0" w:line="240" w:lineRule="auto"/>
        <w:ind w:right="0"/>
        <w:jc w:val="both"/>
        <w:rPr>
          <w:iCs/>
        </w:rPr>
      </w:pPr>
      <w:r w:rsidRPr="00350804">
        <w:rPr>
          <w:iCs/>
        </w:rPr>
        <w:t>Employee user interface</w:t>
      </w:r>
    </w:p>
    <w:p w:rsidR="00E277E7" w:rsidRPr="00350804" w:rsidRDefault="00E277E7" w:rsidP="00E277E7">
      <w:pPr>
        <w:widowControl/>
        <w:spacing w:before="120" w:after="0" w:line="240" w:lineRule="auto"/>
        <w:ind w:left="1800" w:right="0"/>
        <w:jc w:val="both"/>
        <w:rPr>
          <w:iCs/>
        </w:rPr>
      </w:pPr>
    </w:p>
    <w:p w:rsidR="00E277E7" w:rsidRPr="00350804" w:rsidRDefault="00E277E7" w:rsidP="00E277E7">
      <w:pPr>
        <w:pStyle w:val="BodyText0"/>
        <w:widowControl w:val="0"/>
        <w:numPr>
          <w:ilvl w:val="0"/>
          <w:numId w:val="25"/>
        </w:numPr>
        <w:spacing w:before="26" w:after="240" w:line="240" w:lineRule="atLeast"/>
        <w:ind w:right="115"/>
        <w:rPr>
          <w:iCs/>
        </w:rPr>
      </w:pPr>
      <w:r w:rsidRPr="00350804">
        <w:rPr>
          <w:b w:val="0"/>
          <w:bCs/>
          <w:iCs/>
          <w:color w:val="auto"/>
          <w:sz w:val="20"/>
        </w:rPr>
        <w:t>The administrative user interface concentrates on the consistent information that is practically, part of the organizational activities and which needs proper authentication for the data collection. The interfaces help the administrations with all the transactional states like Data insertion, Data deletion and Data updating along with the extensive data search capabilities.</w:t>
      </w:r>
    </w:p>
    <w:p w:rsidR="00E277E7" w:rsidRDefault="00E277E7" w:rsidP="00E277E7">
      <w:pPr>
        <w:pStyle w:val="Bodytext"/>
        <w:numPr>
          <w:ilvl w:val="0"/>
          <w:numId w:val="25"/>
        </w:numPr>
        <w:spacing w:before="0" w:after="0" w:line="240" w:lineRule="auto"/>
        <w:rPr>
          <w:iCs/>
        </w:rPr>
      </w:pPr>
      <w:r w:rsidRPr="00350804">
        <w:rPr>
          <w:iCs/>
        </w:rPr>
        <w:t>The operational or generic user interface helps the users upon the system in transactions through the existing data and required services. The operational user interface also helps the ordinary users in managing their own information in a customized manner as per the assisted flexibilities.</w:t>
      </w:r>
    </w:p>
    <w:p w:rsidR="00497764" w:rsidRDefault="00497764" w:rsidP="00497764">
      <w:pPr>
        <w:pStyle w:val="Heading3"/>
        <w:tabs>
          <w:tab w:val="clear" w:pos="2250"/>
          <w:tab w:val="num" w:pos="1800"/>
        </w:tabs>
        <w:spacing w:before="120"/>
        <w:ind w:left="1080"/>
      </w:pPr>
      <w:bookmarkStart w:id="8" w:name="_Toc356570076"/>
      <w:r>
        <w:t>Out Scope</w:t>
      </w:r>
      <w:bookmarkEnd w:id="6"/>
      <w:bookmarkEnd w:id="8"/>
    </w:p>
    <w:p w:rsidR="00E277E7" w:rsidRDefault="00E277E7" w:rsidP="00E277E7">
      <w:pPr>
        <w:pStyle w:val="Bodytext"/>
        <w:numPr>
          <w:ilvl w:val="0"/>
          <w:numId w:val="19"/>
        </w:numPr>
        <w:spacing w:before="0" w:after="0" w:line="240" w:lineRule="auto"/>
        <w:rPr>
          <w:iCs/>
        </w:rPr>
      </w:pPr>
      <w:r>
        <w:rPr>
          <w:iCs/>
        </w:rPr>
        <w:t>Policy payments/transactions</w:t>
      </w:r>
    </w:p>
    <w:p w:rsidR="00497764" w:rsidRDefault="00497764" w:rsidP="00497764">
      <w:pPr>
        <w:pStyle w:val="Bodytext"/>
        <w:ind w:left="1800"/>
        <w:rPr>
          <w:i/>
          <w:iCs/>
        </w:rPr>
      </w:pPr>
    </w:p>
    <w:p w:rsidR="00142EC0" w:rsidRDefault="00142EC0">
      <w:pPr>
        <w:pStyle w:val="Heading2"/>
        <w:jc w:val="both"/>
      </w:pPr>
      <w:bookmarkStart w:id="9" w:name="_Toc356570077"/>
      <w:r>
        <w:t>Intended Audience</w:t>
      </w:r>
      <w:bookmarkEnd w:id="7"/>
      <w:bookmarkEnd w:id="9"/>
    </w:p>
    <w:p w:rsidR="00142EC0" w:rsidRDefault="00142EC0">
      <w:pPr>
        <w:pStyle w:val="Bodytext"/>
        <w:rPr>
          <w:i/>
          <w:iCs/>
        </w:rPr>
      </w:pPr>
      <w:r>
        <w:rPr>
          <w:i/>
          <w:iCs/>
        </w:rPr>
        <w:t>The intended audience for this document is</w:t>
      </w:r>
    </w:p>
    <w:p w:rsidR="002D163F" w:rsidRPr="002D163F" w:rsidRDefault="002D163F">
      <w:pPr>
        <w:pStyle w:val="BodyBull1"/>
        <w:rPr>
          <w:i/>
          <w:iCs w:val="0"/>
        </w:rPr>
      </w:pPr>
      <w:r>
        <w:rPr>
          <w:i/>
          <w:iCs w:val="0"/>
        </w:rPr>
        <w:t>Developers, testers, other associates in the project</w:t>
      </w:r>
    </w:p>
    <w:p w:rsidR="002D163F" w:rsidRPr="002D163F" w:rsidRDefault="002D163F">
      <w:pPr>
        <w:pStyle w:val="BodyBull1"/>
        <w:rPr>
          <w:i/>
          <w:iCs w:val="0"/>
        </w:rPr>
      </w:pPr>
      <w:r w:rsidRPr="002D163F">
        <w:rPr>
          <w:i/>
          <w:iCs w:val="0"/>
        </w:rPr>
        <w:t>Client</w:t>
      </w:r>
    </w:p>
    <w:p w:rsidR="00142EC0" w:rsidRDefault="006B2A13">
      <w:pPr>
        <w:pStyle w:val="BodyBull1"/>
      </w:pPr>
      <w:r>
        <w:rPr>
          <w:i/>
          <w:iCs w:val="0"/>
        </w:rPr>
        <w:t>Delivery Assurance Group</w:t>
      </w:r>
      <w:r w:rsidR="00142EC0">
        <w:rPr>
          <w:i/>
          <w:iCs w:val="0"/>
        </w:rPr>
        <w:t xml:space="preserve">, </w:t>
      </w:r>
      <w:r>
        <w:rPr>
          <w:i/>
          <w:iCs w:val="0"/>
        </w:rPr>
        <w:t xml:space="preserve">Process Engineering group </w:t>
      </w:r>
      <w:r w:rsidR="00142EC0">
        <w:rPr>
          <w:i/>
          <w:iCs w:val="0"/>
        </w:rPr>
        <w:t>&gt;</w:t>
      </w:r>
    </w:p>
    <w:p w:rsidR="00142EC0" w:rsidRDefault="00142EC0">
      <w:pPr>
        <w:pStyle w:val="Heading2"/>
        <w:jc w:val="both"/>
      </w:pPr>
      <w:bookmarkStart w:id="10" w:name="_Toc356570078"/>
      <w:r>
        <w:t>Definition &amp; Acronyms</w:t>
      </w:r>
      <w:bookmarkEnd w:id="10"/>
    </w:p>
    <w:p w:rsidR="00142EC0" w:rsidRDefault="00142EC0">
      <w:pPr>
        <w:pStyle w:val="Heading2"/>
        <w:jc w:val="both"/>
      </w:pPr>
      <w:bookmarkStart w:id="11" w:name="_Toc356570079"/>
      <w:r>
        <w:t>References</w:t>
      </w:r>
      <w:bookmarkEnd w:id="11"/>
    </w:p>
    <w:p w:rsidR="003D04AB" w:rsidRPr="003D04AB" w:rsidRDefault="008E084D" w:rsidP="003D04AB">
      <w:pPr>
        <w:ind w:firstLine="720"/>
      </w:pPr>
      <w:r>
        <w:t xml:space="preserve">Health Insurance </w:t>
      </w:r>
      <w:r w:rsidR="003D04AB">
        <w:t>Management_BRD_V1.0</w:t>
      </w:r>
    </w:p>
    <w:p w:rsidR="00142EC0" w:rsidRDefault="00142EC0">
      <w:pPr>
        <w:jc w:val="both"/>
      </w:pPr>
    </w:p>
    <w:p w:rsidR="00142EC0" w:rsidRDefault="00142EC0">
      <w:pPr>
        <w:jc w:val="both"/>
      </w:pPr>
    </w:p>
    <w:p w:rsidR="00142EC0" w:rsidRDefault="00142EC0">
      <w:pPr>
        <w:jc w:val="both"/>
      </w:pPr>
    </w:p>
    <w:p w:rsidR="00142EC0" w:rsidRDefault="00142EC0">
      <w:pPr>
        <w:pStyle w:val="Heading1"/>
        <w:jc w:val="both"/>
      </w:pPr>
      <w:r>
        <w:br w:type="page"/>
      </w:r>
      <w:bookmarkStart w:id="12" w:name="_Toc16248129"/>
      <w:bookmarkStart w:id="13" w:name="_Toc16248527"/>
      <w:bookmarkStart w:id="14" w:name="_Toc16248646"/>
      <w:bookmarkStart w:id="15" w:name="_Toc16249062"/>
      <w:bookmarkStart w:id="16" w:name="_Toc18298204"/>
      <w:bookmarkStart w:id="17" w:name="_Toc18934753"/>
      <w:bookmarkStart w:id="18" w:name="_Toc81207689"/>
      <w:bookmarkStart w:id="19" w:name="_Toc95119226"/>
      <w:bookmarkStart w:id="20" w:name="_Toc356570080"/>
      <w:bookmarkEnd w:id="12"/>
      <w:bookmarkEnd w:id="13"/>
      <w:bookmarkEnd w:id="14"/>
      <w:bookmarkEnd w:id="15"/>
      <w:bookmarkEnd w:id="16"/>
      <w:bookmarkEnd w:id="17"/>
      <w:bookmarkEnd w:id="18"/>
      <w:bookmarkEnd w:id="19"/>
      <w:r>
        <w:lastRenderedPageBreak/>
        <w:t>Conventions and Standards Followed</w:t>
      </w:r>
      <w:bookmarkEnd w:id="20"/>
    </w:p>
    <w:p w:rsidR="00142EC0" w:rsidRDefault="0076228D">
      <w:pPr>
        <w:pStyle w:val="Bodytext"/>
        <w:rPr>
          <w:i/>
          <w:iCs/>
        </w:rPr>
      </w:pPr>
      <w:r>
        <w:rPr>
          <w:i/>
          <w:iCs/>
        </w:rPr>
        <w:t>Java Coding Standards</w:t>
      </w:r>
    </w:p>
    <w:p w:rsidR="00142EC0" w:rsidRDefault="00142EC0">
      <w:pPr>
        <w:pStyle w:val="Heading1"/>
        <w:jc w:val="both"/>
      </w:pPr>
      <w:bookmarkStart w:id="21" w:name="_Toc356570081"/>
      <w:r>
        <w:t>Assumptions, Dependencies and Risks</w:t>
      </w:r>
      <w:bookmarkEnd w:id="21"/>
    </w:p>
    <w:p w:rsidR="003D04AB" w:rsidRDefault="003D04AB" w:rsidP="003D04AB">
      <w:pPr>
        <w:pStyle w:val="Bodytext"/>
        <w:spacing w:before="0" w:after="0" w:line="240" w:lineRule="auto"/>
        <w:rPr>
          <w:iCs/>
        </w:rPr>
      </w:pPr>
      <w:r>
        <w:rPr>
          <w:b/>
          <w:iCs/>
        </w:rPr>
        <w:t>Assumptions</w:t>
      </w:r>
      <w:r>
        <w:rPr>
          <w:iCs/>
        </w:rPr>
        <w:t xml:space="preserve">: </w:t>
      </w:r>
    </w:p>
    <w:p w:rsidR="003D04AB" w:rsidRDefault="003D04AB" w:rsidP="003D04AB">
      <w:pPr>
        <w:pStyle w:val="Bodytext"/>
        <w:numPr>
          <w:ilvl w:val="0"/>
          <w:numId w:val="21"/>
        </w:numPr>
        <w:spacing w:before="0" w:after="0" w:line="240" w:lineRule="auto"/>
        <w:rPr>
          <w:iCs/>
        </w:rPr>
      </w:pPr>
      <w:r>
        <w:rPr>
          <w:rFonts w:cs="Arial"/>
        </w:rPr>
        <w:t>Any changes to the design post sign-off would be taken as a Change Request.</w:t>
      </w:r>
    </w:p>
    <w:p w:rsidR="003D04AB" w:rsidRDefault="003D04AB" w:rsidP="003D04AB">
      <w:pPr>
        <w:pStyle w:val="Bodytext"/>
        <w:spacing w:before="0" w:after="0" w:line="240" w:lineRule="auto"/>
        <w:rPr>
          <w:b/>
          <w:iCs/>
        </w:rPr>
      </w:pPr>
    </w:p>
    <w:p w:rsidR="00142EC0" w:rsidRDefault="003D04AB" w:rsidP="003D04AB">
      <w:pPr>
        <w:pStyle w:val="Bodytext"/>
        <w:spacing w:before="0" w:after="0" w:line="240" w:lineRule="auto"/>
        <w:rPr>
          <w:b/>
          <w:iCs/>
        </w:rPr>
      </w:pPr>
      <w:r w:rsidRPr="003D04AB">
        <w:rPr>
          <w:b/>
          <w:iCs/>
        </w:rPr>
        <w:t>Dependencies</w:t>
      </w:r>
    </w:p>
    <w:p w:rsidR="003D04AB" w:rsidRDefault="003D04AB" w:rsidP="003D04AB">
      <w:pPr>
        <w:pStyle w:val="Bodytext"/>
        <w:spacing w:before="0" w:after="0" w:line="240" w:lineRule="auto"/>
        <w:rPr>
          <w:iCs/>
        </w:rPr>
      </w:pPr>
      <w:r w:rsidRPr="003D04AB">
        <w:rPr>
          <w:iCs/>
        </w:rPr>
        <w:t>NA</w:t>
      </w:r>
    </w:p>
    <w:p w:rsidR="003D04AB" w:rsidRPr="003D04AB" w:rsidRDefault="003D04AB" w:rsidP="003D04AB">
      <w:pPr>
        <w:pStyle w:val="Bodytext"/>
        <w:spacing w:before="0" w:after="0" w:line="240" w:lineRule="auto"/>
        <w:rPr>
          <w:iCs/>
        </w:rPr>
      </w:pPr>
    </w:p>
    <w:p w:rsidR="003D04AB" w:rsidRPr="003D04AB" w:rsidRDefault="003D04AB" w:rsidP="003D04AB">
      <w:pPr>
        <w:pStyle w:val="Bodytext"/>
        <w:spacing w:before="0" w:after="0" w:line="240" w:lineRule="auto"/>
        <w:rPr>
          <w:b/>
          <w:iCs/>
        </w:rPr>
      </w:pPr>
      <w:r w:rsidRPr="003D04AB">
        <w:rPr>
          <w:b/>
          <w:iCs/>
        </w:rPr>
        <w:t>Risk</w:t>
      </w:r>
    </w:p>
    <w:p w:rsidR="003D04AB" w:rsidRPr="003D04AB" w:rsidRDefault="003D04AB" w:rsidP="003D04AB">
      <w:pPr>
        <w:pStyle w:val="Bodytext"/>
        <w:numPr>
          <w:ilvl w:val="0"/>
          <w:numId w:val="21"/>
        </w:numPr>
        <w:spacing w:before="0" w:after="0" w:line="240" w:lineRule="auto"/>
        <w:rPr>
          <w:iCs/>
        </w:rPr>
      </w:pPr>
      <w:r w:rsidRPr="003D04AB">
        <w:rPr>
          <w:iCs/>
        </w:rPr>
        <w:t>Any delay in obtaining the sign-off for the design would have an impact in the schedule of the project</w:t>
      </w:r>
    </w:p>
    <w:p w:rsidR="007A3579" w:rsidRPr="006948EB" w:rsidRDefault="00142EC0" w:rsidP="007A3579">
      <w:pPr>
        <w:ind w:left="1080"/>
        <w:jc w:val="both"/>
        <w:rPr>
          <w:i/>
          <w:iCs/>
          <w:color w:val="0000FF"/>
        </w:rPr>
      </w:pPr>
      <w:r>
        <w:br w:type="page"/>
      </w:r>
    </w:p>
    <w:p w:rsidR="00142EC0" w:rsidRPr="00C97F89" w:rsidRDefault="00142EC0" w:rsidP="00C97F89">
      <w:pPr>
        <w:pStyle w:val="Heading1"/>
        <w:jc w:val="both"/>
        <w:rPr>
          <w:b w:val="0"/>
          <w:i/>
          <w:color w:val="auto"/>
        </w:rPr>
      </w:pPr>
      <w:bookmarkStart w:id="22" w:name="_Toc356570082"/>
      <w:r>
        <w:lastRenderedPageBreak/>
        <w:t>Use Case Realization</w:t>
      </w:r>
      <w:bookmarkEnd w:id="22"/>
    </w:p>
    <w:p w:rsidR="00142EC0" w:rsidRDefault="00142EC0">
      <w:pPr>
        <w:pStyle w:val="Heading2"/>
      </w:pPr>
      <w:bookmarkStart w:id="23" w:name="_Toc356570083"/>
      <w:r>
        <w:t>Flow of Events – Design</w:t>
      </w:r>
      <w:bookmarkEnd w:id="23"/>
    </w:p>
    <w:p w:rsidR="008E7D20" w:rsidRDefault="00C96727" w:rsidP="009F6A40">
      <w:pPr>
        <w:pStyle w:val="Heading3"/>
        <w:ind w:left="1368"/>
      </w:pPr>
      <w:bookmarkStart w:id="24" w:name="_Toc356570084"/>
      <w:r>
        <w:t>Admin Login</w:t>
      </w:r>
      <w:r w:rsidR="00242773">
        <w:t xml:space="preserve"> Sequence</w:t>
      </w:r>
      <w:bookmarkEnd w:id="24"/>
    </w:p>
    <w:p w:rsidR="00C97F89" w:rsidRDefault="00892550" w:rsidP="00C97F89">
      <w:pPr>
        <w:rPr>
          <w:b/>
          <w:color w:val="000000"/>
          <w:szCs w:val="22"/>
        </w:rPr>
      </w:pPr>
      <w:r>
        <w:rPr>
          <w:b/>
          <w:noProof/>
          <w:color w:val="000000"/>
          <w:szCs w:val="22"/>
        </w:rPr>
        <mc:AlternateContent>
          <mc:Choice Requires="wpg">
            <w:drawing>
              <wp:anchor distT="0" distB="0" distL="114300" distR="114300" simplePos="0" relativeHeight="251660288" behindDoc="0" locked="0" layoutInCell="1" allowOverlap="1">
                <wp:simplePos x="0" y="0"/>
                <wp:positionH relativeFrom="column">
                  <wp:posOffset>638175</wp:posOffset>
                </wp:positionH>
                <wp:positionV relativeFrom="paragraph">
                  <wp:posOffset>194310</wp:posOffset>
                </wp:positionV>
                <wp:extent cx="4972050" cy="2734945"/>
                <wp:effectExtent l="0" t="9525" r="9525" b="0"/>
                <wp:wrapNone/>
                <wp:docPr id="1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0" cy="2734945"/>
                          <a:chOff x="1080" y="3960"/>
                          <a:chExt cx="7830" cy="4307"/>
                        </a:xfrm>
                      </wpg:grpSpPr>
                      <wps:wsp>
                        <wps:cNvPr id="171" name="Text Box 3"/>
                        <wps:cNvSpPr txBox="1">
                          <a:spLocks noChangeArrowheads="1"/>
                        </wps:cNvSpPr>
                        <wps:spPr bwMode="auto">
                          <a:xfrm>
                            <a:off x="1080" y="7870"/>
                            <a:ext cx="850" cy="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r>
                                <w:t>Time</w:t>
                              </w:r>
                            </w:p>
                          </w:txbxContent>
                        </wps:txbx>
                        <wps:bodyPr rot="0" vert="horz" wrap="square" lIns="91440" tIns="45720" rIns="91440" bIns="45720" anchor="t" anchorCtr="0" upright="1">
                          <a:noAutofit/>
                        </wps:bodyPr>
                      </wps:wsp>
                      <wps:wsp>
                        <wps:cNvPr id="172" name="Rectangle 4"/>
                        <wps:cNvSpPr>
                          <a:spLocks noChangeArrowheads="1"/>
                        </wps:cNvSpPr>
                        <wps:spPr bwMode="auto">
                          <a:xfrm>
                            <a:off x="1830" y="5040"/>
                            <a:ext cx="180" cy="27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g:grpSp>
                        <wpg:cNvPr id="173" name="Group 5"/>
                        <wpg:cNvGrpSpPr>
                          <a:grpSpLocks/>
                        </wpg:cNvGrpSpPr>
                        <wpg:grpSpPr bwMode="auto">
                          <a:xfrm>
                            <a:off x="1785" y="3960"/>
                            <a:ext cx="300" cy="720"/>
                            <a:chOff x="2047" y="2718"/>
                            <a:chExt cx="300" cy="925"/>
                          </a:xfrm>
                        </wpg:grpSpPr>
                        <wps:wsp>
                          <wps:cNvPr id="174" name="Oval 6"/>
                          <wps:cNvSpPr>
                            <a:spLocks noChangeArrowheads="1"/>
                          </wps:cNvSpPr>
                          <wps:spPr bwMode="auto">
                            <a:xfrm>
                              <a:off x="2047" y="2718"/>
                              <a:ext cx="300" cy="308"/>
                            </a:xfrm>
                            <a:prstGeom prst="ellipse">
                              <a:avLst/>
                            </a:prstGeom>
                            <a:solidFill>
                              <a:srgbClr val="FFFFCC"/>
                            </a:solidFill>
                            <a:ln w="9525">
                              <a:solidFill>
                                <a:srgbClr val="FF0000"/>
                              </a:solidFill>
                              <a:round/>
                              <a:headEnd/>
                              <a:tailEnd/>
                            </a:ln>
                          </wps:spPr>
                          <wps:bodyPr rot="0" vert="horz" wrap="square" lIns="91440" tIns="45720" rIns="91440" bIns="45720" anchor="t" anchorCtr="0" upright="1">
                            <a:noAutofit/>
                          </wps:bodyPr>
                        </wps:wsp>
                        <wps:wsp>
                          <wps:cNvPr id="175" name="Line 7"/>
                          <wps:cNvCnPr/>
                          <wps:spPr bwMode="auto">
                            <a:xfrm>
                              <a:off x="2197" y="3026"/>
                              <a:ext cx="0" cy="463"/>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6" name="Line 8"/>
                          <wps:cNvCnPr/>
                          <wps:spPr bwMode="auto">
                            <a:xfrm flipH="1">
                              <a:off x="204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7" name="Line 9"/>
                          <wps:cNvCnPr/>
                          <wps:spPr bwMode="auto">
                            <a:xfrm>
                              <a:off x="219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8" name="Line 10"/>
                          <wps:cNvCnPr/>
                          <wps:spPr bwMode="auto">
                            <a:xfrm>
                              <a:off x="2047" y="3117"/>
                              <a:ext cx="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grpSp>
                      <wps:wsp>
                        <wps:cNvPr id="179" name="Line 11"/>
                        <wps:cNvCnPr/>
                        <wps:spPr bwMode="auto">
                          <a:xfrm>
                            <a:off x="1425" y="3960"/>
                            <a:ext cx="0" cy="3780"/>
                          </a:xfrm>
                          <a:prstGeom prst="line">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80" name="Text Box 12"/>
                        <wps:cNvSpPr txBox="1">
                          <a:spLocks noChangeArrowheads="1"/>
                        </wps:cNvSpPr>
                        <wps:spPr bwMode="auto">
                          <a:xfrm>
                            <a:off x="1425" y="4680"/>
                            <a:ext cx="1260"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rPr>
                                  <w:sz w:val="16"/>
                                </w:rPr>
                              </w:pPr>
                              <w:r>
                                <w:rPr>
                                  <w:sz w:val="16"/>
                                </w:rPr>
                                <w:t>Admin</w:t>
                              </w:r>
                            </w:p>
                          </w:txbxContent>
                        </wps:txbx>
                        <wps:bodyPr rot="0" vert="horz" wrap="square" lIns="91440" tIns="45720" rIns="91440" bIns="45720" anchor="t" anchorCtr="0" upright="1">
                          <a:noAutofit/>
                        </wps:bodyPr>
                      </wps:wsp>
                      <wps:wsp>
                        <wps:cNvPr id="181" name="Text Box 13"/>
                        <wps:cNvSpPr txBox="1">
                          <a:spLocks noChangeArrowheads="1"/>
                        </wps:cNvSpPr>
                        <wps:spPr bwMode="auto">
                          <a:xfrm>
                            <a:off x="2865" y="4140"/>
                            <a:ext cx="1304" cy="454"/>
                          </a:xfrm>
                          <a:prstGeom prst="rect">
                            <a:avLst/>
                          </a:prstGeom>
                          <a:solidFill>
                            <a:srgbClr val="FFFFCC"/>
                          </a:solidFill>
                          <a:ln w="9525">
                            <a:solidFill>
                              <a:srgbClr val="FF0000"/>
                            </a:solidFill>
                            <a:miter lim="800000"/>
                            <a:headEnd/>
                            <a:tailEnd/>
                          </a:ln>
                        </wps:spPr>
                        <wps:txbx>
                          <w:txbxContent>
                            <w:p w:rsidR="00EA2AD6" w:rsidRPr="00996B44" w:rsidRDefault="00996B44" w:rsidP="00996B44">
                              <w:pPr>
                                <w:rPr>
                                  <w:sz w:val="16"/>
                                  <w:szCs w:val="16"/>
                                  <w:u w:val="single"/>
                                </w:rPr>
                              </w:pPr>
                              <w:r>
                                <w:rPr>
                                  <w:sz w:val="16"/>
                                  <w:szCs w:val="16"/>
                                  <w:u w:val="single"/>
                                </w:rPr>
                                <w:t>Home Page</w:t>
                              </w:r>
                            </w:p>
                          </w:txbxContent>
                        </wps:txbx>
                        <wps:bodyPr rot="0" vert="horz" wrap="square" lIns="91440" tIns="45720" rIns="91440" bIns="45720" anchor="t" anchorCtr="0" upright="1">
                          <a:noAutofit/>
                        </wps:bodyPr>
                      </wps:wsp>
                      <wps:wsp>
                        <wps:cNvPr id="182" name="Text Box 14"/>
                        <wps:cNvSpPr txBox="1">
                          <a:spLocks noChangeArrowheads="1"/>
                        </wps:cNvSpPr>
                        <wps:spPr bwMode="auto">
                          <a:xfrm>
                            <a:off x="5085" y="4140"/>
                            <a:ext cx="1191" cy="454"/>
                          </a:xfrm>
                          <a:prstGeom prst="rect">
                            <a:avLst/>
                          </a:prstGeom>
                          <a:solidFill>
                            <a:srgbClr val="FFFFCC"/>
                          </a:solidFill>
                          <a:ln w="9525">
                            <a:solidFill>
                              <a:srgbClr val="FF0000"/>
                            </a:solidFill>
                            <a:miter lim="800000"/>
                            <a:headEnd/>
                            <a:tailEnd/>
                          </a:ln>
                        </wps:spPr>
                        <wps:txbx>
                          <w:txbxContent>
                            <w:p w:rsidR="00EA2AD6" w:rsidRDefault="00996B44" w:rsidP="00C97F89">
                              <w:pPr>
                                <w:rPr>
                                  <w:sz w:val="18"/>
                                  <w:u w:val="single"/>
                                </w:rPr>
                              </w:pPr>
                              <w:r>
                                <w:rPr>
                                  <w:sz w:val="18"/>
                                </w:rPr>
                                <w:t>Database</w:t>
                              </w:r>
                            </w:p>
                          </w:txbxContent>
                        </wps:txbx>
                        <wps:bodyPr rot="0" vert="horz" wrap="square" lIns="91440" tIns="45720" rIns="91440" bIns="45720" anchor="t" anchorCtr="0" upright="1">
                          <a:noAutofit/>
                        </wps:bodyPr>
                      </wps:wsp>
                      <wps:wsp>
                        <wps:cNvPr id="184" name="Text Box 15"/>
                        <wps:cNvSpPr txBox="1">
                          <a:spLocks noChangeArrowheads="1"/>
                        </wps:cNvSpPr>
                        <wps:spPr bwMode="auto">
                          <a:xfrm>
                            <a:off x="7185" y="4140"/>
                            <a:ext cx="1725" cy="397"/>
                          </a:xfrm>
                          <a:prstGeom prst="rect">
                            <a:avLst/>
                          </a:prstGeom>
                          <a:solidFill>
                            <a:srgbClr val="FFFFCC"/>
                          </a:solidFill>
                          <a:ln w="9525">
                            <a:solidFill>
                              <a:srgbClr val="FF0000"/>
                            </a:solidFill>
                            <a:miter lim="800000"/>
                            <a:headEnd/>
                            <a:tailEnd/>
                          </a:ln>
                        </wps:spPr>
                        <wps:txbx>
                          <w:txbxContent>
                            <w:p w:rsidR="00EA2AD6" w:rsidRDefault="00EA2AD6" w:rsidP="00C97F89">
                              <w:pPr>
                                <w:jc w:val="center"/>
                                <w:rPr>
                                  <w:sz w:val="18"/>
                                  <w:u w:val="single"/>
                                </w:rPr>
                              </w:pPr>
                              <w:r>
                                <w:rPr>
                                  <w:sz w:val="18"/>
                                </w:rPr>
                                <w:t>Admin Home Page</w:t>
                              </w:r>
                            </w:p>
                          </w:txbxContent>
                        </wps:txbx>
                        <wps:bodyPr rot="0" vert="horz" wrap="square" lIns="91440" tIns="45720" rIns="91440" bIns="45720" anchor="t" anchorCtr="0" upright="1">
                          <a:noAutofit/>
                        </wps:bodyPr>
                      </wps:wsp>
                      <wps:wsp>
                        <wps:cNvPr id="185" name="Line 16"/>
                        <wps:cNvCnPr/>
                        <wps:spPr bwMode="auto">
                          <a:xfrm>
                            <a:off x="2010" y="5220"/>
                            <a:ext cx="1125" cy="1"/>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86" name="Line 17"/>
                        <wps:cNvCnPr/>
                        <wps:spPr bwMode="auto">
                          <a:xfrm>
                            <a:off x="3225" y="4500"/>
                            <a:ext cx="0" cy="324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s:wsp>
                        <wps:cNvPr id="187" name="Line 18"/>
                        <wps:cNvCnPr/>
                        <wps:spPr bwMode="auto">
                          <a:xfrm>
                            <a:off x="5564" y="4500"/>
                            <a:ext cx="1" cy="324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s:wsp>
                        <wps:cNvPr id="188" name="Line 19"/>
                        <wps:cNvCnPr/>
                        <wps:spPr bwMode="auto">
                          <a:xfrm>
                            <a:off x="7859" y="4500"/>
                            <a:ext cx="1" cy="324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wps:wsp>
                        <wps:cNvPr id="189" name="Rectangle 20"/>
                        <wps:cNvSpPr>
                          <a:spLocks noChangeArrowheads="1"/>
                        </wps:cNvSpPr>
                        <wps:spPr bwMode="auto">
                          <a:xfrm>
                            <a:off x="3135" y="5130"/>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190" name="Text Box 21"/>
                        <wps:cNvSpPr txBox="1">
                          <a:spLocks noChangeArrowheads="1"/>
                        </wps:cNvSpPr>
                        <wps:spPr bwMode="auto">
                          <a:xfrm>
                            <a:off x="2325" y="4755"/>
                            <a:ext cx="900"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Use URL</w:t>
                              </w:r>
                            </w:p>
                          </w:txbxContent>
                        </wps:txbx>
                        <wps:bodyPr rot="0" vert="horz" wrap="square" lIns="91440" tIns="45720" rIns="91440" bIns="45720" anchor="t" anchorCtr="0" upright="1">
                          <a:noAutofit/>
                        </wps:bodyPr>
                      </wps:wsp>
                      <wps:wsp>
                        <wps:cNvPr id="191" name="Line 22"/>
                        <wps:cNvCnPr/>
                        <wps:spPr bwMode="auto">
                          <a:xfrm>
                            <a:off x="2010" y="5895"/>
                            <a:ext cx="3465" cy="1"/>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2" name="Rectangle 23"/>
                        <wps:cNvSpPr>
                          <a:spLocks noChangeArrowheads="1"/>
                        </wps:cNvSpPr>
                        <wps:spPr bwMode="auto">
                          <a:xfrm>
                            <a:off x="5475" y="5805"/>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193" name="Text Box 24"/>
                        <wps:cNvSpPr txBox="1">
                          <a:spLocks noChangeArrowheads="1"/>
                        </wps:cNvSpPr>
                        <wps:spPr bwMode="auto">
                          <a:xfrm>
                            <a:off x="3480" y="5445"/>
                            <a:ext cx="1515"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sidRPr="00996B44">
                                <w:rPr>
                                  <w:sz w:val="14"/>
                                </w:rPr>
                                <w:t>Press login</w:t>
                              </w:r>
                              <w:r>
                                <w:rPr>
                                  <w:sz w:val="16"/>
                                </w:rPr>
                                <w:t xml:space="preserve"> button</w:t>
                              </w:r>
                            </w:p>
                          </w:txbxContent>
                        </wps:txbx>
                        <wps:bodyPr rot="0" vert="horz" wrap="square" lIns="91440" tIns="45720" rIns="91440" bIns="45720" anchor="t" anchorCtr="0" upright="1">
                          <a:noAutofit/>
                        </wps:bodyPr>
                      </wps:wsp>
                      <wps:wsp>
                        <wps:cNvPr id="194" name="Line 25"/>
                        <wps:cNvCnPr/>
                        <wps:spPr bwMode="auto">
                          <a:xfrm>
                            <a:off x="2010" y="7245"/>
                            <a:ext cx="5820" cy="1"/>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195" name="Rectangle 26"/>
                        <wps:cNvSpPr>
                          <a:spLocks noChangeArrowheads="1"/>
                        </wps:cNvSpPr>
                        <wps:spPr bwMode="auto">
                          <a:xfrm>
                            <a:off x="7785" y="7155"/>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196" name="Text Box 27"/>
                        <wps:cNvSpPr txBox="1">
                          <a:spLocks noChangeArrowheads="1"/>
                        </wps:cNvSpPr>
                        <wps:spPr bwMode="auto">
                          <a:xfrm>
                            <a:off x="5085" y="6795"/>
                            <a:ext cx="252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If Yes Goes to its Home Page</w:t>
                              </w:r>
                            </w:p>
                          </w:txbxContent>
                        </wps:txbx>
                        <wps:bodyPr rot="0" vert="horz" wrap="square" lIns="91440" tIns="45720" rIns="91440" bIns="45720" anchor="t" anchorCtr="0" upright="1">
                          <a:noAutofit/>
                        </wps:bodyPr>
                      </wps:wsp>
                      <wps:wsp>
                        <wps:cNvPr id="197" name="Freeform 28"/>
                        <wps:cNvSpPr>
                          <a:spLocks/>
                        </wps:cNvSpPr>
                        <wps:spPr bwMode="auto">
                          <a:xfrm rot="-412747">
                            <a:off x="5655" y="5895"/>
                            <a:ext cx="660" cy="750"/>
                          </a:xfrm>
                          <a:custGeom>
                            <a:avLst/>
                            <a:gdLst>
                              <a:gd name="T0" fmla="*/ 90 w 735"/>
                              <a:gd name="T1" fmla="*/ 0 h 750"/>
                              <a:gd name="T2" fmla="*/ 720 w 735"/>
                              <a:gd name="T3" fmla="*/ 405 h 750"/>
                              <a:gd name="T4" fmla="*/ 0 w 735"/>
                              <a:gd name="T5" fmla="*/ 750 h 750"/>
                            </a:gdLst>
                            <a:ahLst/>
                            <a:cxnLst>
                              <a:cxn ang="0">
                                <a:pos x="T0" y="T1"/>
                              </a:cxn>
                              <a:cxn ang="0">
                                <a:pos x="T2" y="T3"/>
                              </a:cxn>
                              <a:cxn ang="0">
                                <a:pos x="T4" y="T5"/>
                              </a:cxn>
                            </a:cxnLst>
                            <a:rect l="0" t="0" r="r" b="b"/>
                            <a:pathLst>
                              <a:path w="735" h="750">
                                <a:moveTo>
                                  <a:pt x="90" y="0"/>
                                </a:moveTo>
                                <a:cubicBezTo>
                                  <a:pt x="412" y="140"/>
                                  <a:pt x="735" y="280"/>
                                  <a:pt x="720" y="405"/>
                                </a:cubicBezTo>
                                <a:cubicBezTo>
                                  <a:pt x="705" y="530"/>
                                  <a:pt x="352" y="640"/>
                                  <a:pt x="0" y="750"/>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29"/>
                        <wps:cNvSpPr>
                          <a:spLocks noChangeArrowheads="1"/>
                        </wps:cNvSpPr>
                        <wps:spPr bwMode="auto">
                          <a:xfrm>
                            <a:off x="5475" y="6540"/>
                            <a:ext cx="180" cy="18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wps:wsp>
                        <wps:cNvPr id="199" name="Line 30"/>
                        <wps:cNvCnPr/>
                        <wps:spPr bwMode="auto">
                          <a:xfrm>
                            <a:off x="3225" y="6644"/>
                            <a:ext cx="2250" cy="1"/>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wps:wsp>
                        <wps:cNvPr id="200" name="Text Box 31"/>
                        <wps:cNvSpPr txBox="1">
                          <a:spLocks noChangeArrowheads="1"/>
                        </wps:cNvSpPr>
                        <wps:spPr bwMode="auto">
                          <a:xfrm>
                            <a:off x="3135" y="6180"/>
                            <a:ext cx="2534" cy="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If No Come Back to Home Page</w:t>
                              </w:r>
                            </w:p>
                          </w:txbxContent>
                        </wps:txbx>
                        <wps:bodyPr rot="0" vert="horz" wrap="square" lIns="91440" tIns="45720" rIns="91440" bIns="45720" anchor="t" anchorCtr="0" upright="1">
                          <a:noAutofit/>
                        </wps:bodyPr>
                      </wps:wsp>
                      <wps:wsp>
                        <wps:cNvPr id="201" name="Text Box 32"/>
                        <wps:cNvSpPr txBox="1">
                          <a:spLocks noChangeArrowheads="1"/>
                        </wps:cNvSpPr>
                        <wps:spPr bwMode="auto">
                          <a:xfrm>
                            <a:off x="6335" y="6045"/>
                            <a:ext cx="1264" cy="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Validate if NO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50.25pt;margin-top:15.3pt;width:391.5pt;height:215.35pt;z-index:251660288" coordorigin="1080,3960" coordsize="7830,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">
                <v:shapetype id="_x0000_t202" coordsize="21600,21600" o:spt="202" path="m,l,21600r21600,l21600,xe">
                  <v:stroke joinstyle="miter"/>
                  <v:path gradientshapeok="t" o:connecttype="rect"/>
                </v:shapetype>
                <v:shape id="Text Box 3" o:spid="_x0000_s1027" type="#_x0000_t202" style="position:absolute;left:1080;top:7870;width:85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JBsEA&#10;AADcAAAADwAAAGRycy9kb3ducmV2LnhtbERPTYvCMBC9C/6HMIK3NXFRd7caZVEET4ruKuxtaMa2&#10;2ExKE23990ZY8DaP9zmzRWtLcaPaF441DAcKBHHqTMGZht+f9dsnCB+QDZaOScOdPCzm3c4ME+Ma&#10;3tPtEDIRQ9gnqCEPoUqk9GlOFv3AVcSRO7vaYoiwzqSpsYnhtpTvSk2kxYJjQ44VLXNKL4er1XDc&#10;nv9OI7XLVnZcNa5Vku2X1Lrfa7+nIAK14SX+d29MnP8x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ayQbBAAAA3AAAAA8AAAAAAAAAAAAAAAAAmAIAAGRycy9kb3du&#10;cmV2LnhtbFBLBQYAAAAABAAEAPUAAACGAwAAAAA=&#10;" filled="f" stroked="f">
                  <v:textbox>
                    <w:txbxContent>
                      <w:p w:rsidR="00EA2AD6" w:rsidRDefault="00EA2AD6" w:rsidP="00C97F89">
                        <w:r>
                          <w:t>Time</w:t>
                        </w:r>
                      </w:p>
                    </w:txbxContent>
                  </v:textbox>
                </v:shape>
                <v:rect id="Rectangle 4" o:spid="_x0000_s1028" style="position:absolute;left:1830;top:5040;width:18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2LMMA&#10;AADcAAAADwAAAGRycy9kb3ducmV2LnhtbERPS2sCMRC+F/wPYYTealYP2q5GEUVbSi9VL96GZPaB&#10;m8nuJq5bf70pFHqbj+85i1VvK9FR60vHCsajBASxdqbkXMHpuHt5BeEDssHKMSn4IQ+r5eBpgalx&#10;N/6m7hByEUPYp6igCKFOpfS6IIt+5GriyGWutRgibHNpWrzFcFvJSZJMpcWSY0OBNW0K0pfD1Spo&#10;mvc3392v2+z8hbPPfaOzXHulnof9eg4iUB/+xX/uDxPnzybw+0y8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22LMMAAADcAAAADwAAAAAAAAAAAAAAAACYAgAAZHJzL2Rv&#10;d25yZXYueG1sUEsFBgAAAAAEAAQA9QAAAIgDAAAAAA==&#10;" fillcolor="#ffc" strokecolor="red"/>
                <v:group id="Group 5" o:spid="_x0000_s1029" style="position:absolute;left:1785;top:3960;width:300;height:720" coordorigin="2047,2718" coordsize="30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Oval 6" o:spid="_x0000_s1030" style="position:absolute;left:2047;top:2718;width:300;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kK78A&#10;AADcAAAADwAAAGRycy9kb3ducmV2LnhtbERP24rCMBB9F/yHMIJvmiqySjWKCIIgCOv6AUMzNtVm&#10;UpKo8e83C8K+zeFcZ7VJthVP8qFxrGAyLkAQV043XCu4/OxHCxAhImtsHZOCNwXYrPu9FZbavfib&#10;nudYixzCoUQFJsaulDJUhiyGseuIM3d13mLM0NdSe3zlcNvKaVF8SYsN5waDHe0MVffzwypIl8XU&#10;66tL96N2h23dnsxtd1JqOEjbJYhIKf6LP+6DzvPnM/h7Jl8g1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WQrvwAAANwAAAAPAAAAAAAAAAAAAAAAAJgCAABkcnMvZG93bnJl&#10;di54bWxQSwUGAAAAAAQABAD1AAAAhAMAAAAA&#10;" fillcolor="#ffc" strokecolor="red"/>
                  <v:line id="Line 7" o:spid="_x0000_s1031" style="position:absolute;visibility:visible;mso-wrap-style:square" from="2197,3026" to="2197,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WiqMMAAADcAAAADwAAAGRycy9kb3ducmV2LnhtbERPTWvCQBC9F/wPyxR6azYKbSW6SgkI&#10;kktrjOhxyI5J2uxsyG6T9N93hYK3ebzPWW8n04qBetdYVjCPYhDEpdUNVwqK4+55CcJ5ZI2tZVLw&#10;Sw62m9nDGhNtRz7QkPtKhBB2CSqove8SKV1Zk0EX2Y44cFfbG/QB9pXUPY4h3LRyEcev0mDDoaHG&#10;jtKayu/8xyi4HL+yc5oPWRF30pkmm398Dielnh6n9xUIT5O/i//dex3mv73A7Zlwgd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VVoqjDAAAA3AAAAA8AAAAAAAAAAAAA&#10;AAAAoQIAAGRycy9kb3ducmV2LnhtbFBLBQYAAAAABAAEAPkAAACRAwAAAAA=&#10;" strokecolor="red"/>
                  <v:line id="Line 8" o:spid="_x0000_s1032" style="position:absolute;flip:x;visibility:visible;mso-wrap-style:square" from="2047,3489" to="219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PfcMAAADcAAAADwAAAGRycy9kb3ducmV2LnhtbERPS4vCMBC+C/6HMMLeNN2yuks1igoL&#10;4kHwwaK3oRnbss2kJlmt/94Iwt7m43vOZNaaWlzJ+cqygvdBAoI4t7riQsFh/93/AuEDssbaMim4&#10;k4fZtNuZYKbtjbd03YVCxBD2GSooQ2gyKX1ekkE/sA1x5M7WGQwRukJqh7cYbmqZJslIGqw4NpTY&#10;0LKk/Hf3ZxQcq81haNxmcbqs0+P+I02Tc/Oj1FuvnY9BBGrDv/jlXuk4/3MEz2fiBX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gT33DAAAA3AAAAA8AAAAAAAAAAAAA&#10;AAAAoQIAAGRycy9kb3ducmV2LnhtbFBLBQYAAAAABAAEAPkAAACRAwAAAAA=&#10;" strokecolor="red"/>
                  <v:line id="Line 9" o:spid="_x0000_s1033" style="position:absolute;visibility:visible;mso-wrap-style:square" from="2197,3489" to="234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uZRMMAAADcAAAADwAAAGRycy9kb3ducmV2LnhtbERPTWvCQBC9F/wPywi9NZv0UEvMKhIQ&#10;Si7aqLTHITsm0exsyK4x/vtuodDbPN7nZOvJdGKkwbWWFSRRDIK4srrlWsHxsH15B+E8ssbOMil4&#10;kIP1avaUYartnT9pLH0tQgi7FBU03veplK5qyKCLbE8cuLMdDPoAh1rqAe8h3HTyNY7fpMGWQ0OD&#10;PeUNVdfyZhR8Hy7FV16OxTHupTNtkez240mp5/m0WYLwNPl/8Z/7Q4f5iwX8PhMu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LmUTDAAAA3AAAAA8AAAAAAAAAAAAA&#10;AAAAoQIAAGRycy9kb3ducmV2LnhtbFBLBQYAAAAABAAEAPkAAACRAwAAAAA=&#10;" strokecolor="red"/>
                  <v:line id="Line 10" o:spid="_x0000_s1034" style="position:absolute;visibility:visible;mso-wrap-style:square" from="2047,3117" to="2347,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QNNsUAAADcAAAADwAAAGRycy9kb3ducmV2LnhtbESPQWvCQBCF7wX/wzKCt7qxB1uiq4gg&#10;lFxso6LHITsm0exsyK4x/fedQ6G3Gd6b975ZrgfXqJ66UHs2MJsmoIgLb2suDRwPu9cPUCEiW2w8&#10;k4EfCrBejV6WmFr/5G/q81gqCeGQooEqxjbVOhQVOQxT3xKLdvWdwyhrV2rb4VPCXaPfkmSuHdYs&#10;DRW2tK2ouOcPZ+ByuGXnbd5nx6TVwdXZbP/Vn4yZjIfNAlSkIf6b/64/reC/C608IxP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1QNNsUAAADcAAAADwAAAAAAAAAA&#10;AAAAAAChAgAAZHJzL2Rvd25yZXYueG1sUEsFBgAAAAAEAAQA+QAAAJMDAAAAAA==&#10;" strokecolor="red"/>
                </v:group>
                <v:line id="Line 11" o:spid="_x0000_s1035" style="position:absolute;visibility:visible;mso-wrap-style:square" from="1425,3960" to="142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O3S8MAAADcAAAADwAAAGRycy9kb3ducmV2LnhtbERPTWvCQBC9F/wPywjedFOh2qauIkKL&#10;IIi1PfQ4zY5JaHY27E5N9Nd3C0Jv83ifs1j1rlFnCrH2bOB+koEiLrytuTTw8f4yfgQVBdli45kM&#10;XCjCajm4W2BufcdvdD5KqVIIxxwNVCJtrnUsKnIYJ74lTtzJB4eSYCi1DdilcNfoaZbNtMOaU0OF&#10;LW0qKr6PP85AkPrgGvnspl+n/cMVD7tXu58bMxr262dQQr38i2/urU3z50/w90y6QC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jt0vDAAAA3AAAAA8AAAAAAAAAAAAA&#10;AAAAoQIAAGRycy9kb3ducmV2LnhtbFBLBQYAAAAABAAEAPkAAACRAwAAAAA=&#10;" strokecolor="red">
                  <v:stroke dashstyle="dash" endarrow="block"/>
                </v:line>
                <v:shape id="Text Box 12" o:spid="_x0000_s1036" type="#_x0000_t202" style="position:absolute;left:1425;top:4680;width:1260;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EA2AD6" w:rsidRDefault="00EA2AD6" w:rsidP="00C97F89">
                        <w:pPr>
                          <w:rPr>
                            <w:sz w:val="16"/>
                          </w:rPr>
                        </w:pPr>
                        <w:r>
                          <w:rPr>
                            <w:sz w:val="16"/>
                          </w:rPr>
                          <w:t>Admin</w:t>
                        </w:r>
                      </w:p>
                    </w:txbxContent>
                  </v:textbox>
                </v:shape>
                <v:shape id="Text Box 13" o:spid="_x0000_s1037" type="#_x0000_t202" style="position:absolute;left:2865;top:4140;width:1304;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GH5r8A&#10;AADcAAAADwAAAGRycy9kb3ducmV2LnhtbERPTYvCMBC9L/gfwgje1lQPRapRdgVFvNVVz0Mz25Rt&#10;JqWJmv57Iwh7m8f7nNUm2lbcqfeNYwWzaQaCuHK64VrB+Wf3uQDhA7LG1jEpGMjDZj36WGGh3YNL&#10;up9CLVII+wIVmBC6QkpfGbLop64jTtyv6y2GBPta6h4fKdy2cp5lubTYcGow2NHWUPV3ulkFh2ow&#10;ZT5wPOr9Ob8cY7ml67dSk3H8WoIIFMO/+O0+6DR/MYP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YYfmvwAAANwAAAAPAAAAAAAAAAAAAAAAAJgCAABkcnMvZG93bnJl&#10;di54bWxQSwUGAAAAAAQABAD1AAAAhAMAAAAA&#10;" fillcolor="#ffc" strokecolor="red">
                  <v:textbox>
                    <w:txbxContent>
                      <w:p w:rsidR="00EA2AD6" w:rsidRPr="00996B44" w:rsidRDefault="00996B44" w:rsidP="00996B44">
                        <w:pPr>
                          <w:rPr>
                            <w:sz w:val="16"/>
                            <w:szCs w:val="16"/>
                            <w:u w:val="single"/>
                          </w:rPr>
                        </w:pPr>
                        <w:r>
                          <w:rPr>
                            <w:sz w:val="16"/>
                            <w:szCs w:val="16"/>
                            <w:u w:val="single"/>
                          </w:rPr>
                          <w:t>Home Page</w:t>
                        </w:r>
                      </w:p>
                    </w:txbxContent>
                  </v:textbox>
                </v:shape>
                <v:shape id="_x0000_s1038" type="#_x0000_t202" style="position:absolute;left:5085;top:4140;width:1191;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Zkb8A&#10;AADcAAAADwAAAGRycy9kb3ducmV2LnhtbERPS4vCMBC+L/gfwizsbU3XQ5FqFBUU8VZf56EZm2Iz&#10;KU3U9N9vFha8zcf3nPky2lY8qfeNYwU/4wwEceV0w7WC82n7PQXhA7LG1jEpGMjDcjH6mGOh3YtL&#10;eh5DLVII+wIVmBC6QkpfGbLox64jTtzN9RZDgn0tdY+vFG5bOcmyXFpsODUY7GhjqLofH1bBvhpM&#10;mQ8cD3p3zi+HWG7oulbq6zOuZiACxfAW/7v3Os2fTuDvmXSBX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sxmRvwAAANwAAAAPAAAAAAAAAAAAAAAAAJgCAABkcnMvZG93bnJl&#10;di54bWxQSwUGAAAAAAQABAD1AAAAhAMAAAAA&#10;" fillcolor="#ffc" strokecolor="red">
                  <v:textbox>
                    <w:txbxContent>
                      <w:p w:rsidR="00EA2AD6" w:rsidRDefault="00996B44" w:rsidP="00C97F89">
                        <w:pPr>
                          <w:rPr>
                            <w:sz w:val="18"/>
                            <w:u w:val="single"/>
                          </w:rPr>
                        </w:pPr>
                        <w:r>
                          <w:rPr>
                            <w:sz w:val="18"/>
                          </w:rPr>
                          <w:t>Database</w:t>
                        </w:r>
                      </w:p>
                    </w:txbxContent>
                  </v:textbox>
                </v:shape>
                <v:shape id="_x0000_s1039" type="#_x0000_t202" style="position:absolute;left:7185;top:4140;width:1725;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YkfsAA&#10;AADcAAAADwAAAGRycy9kb3ducmV2LnhtbERPS4vCMBC+C/6HMAt703SXpUg1igou4q2+zkMz25Rt&#10;JqXJavrvN4LgbT6+5yxW0bbiRr1vHCv4mGYgiCunG64VnE+7yQyED8gaW8ekYCAPq+V4tMBCuzuX&#10;dDuGWqQQ9gUqMCF0hZS+MmTRT11HnLgf11sMCfa11D3eU7ht5WeW5dJiw6nBYEdbQ9Xv8c8q2FeD&#10;KfOB40F/n/PLIZZbum6Uen+L6zmIQDG8xE/3Xqf5sy94PJMu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YkfsAAAADcAAAADwAAAAAAAAAAAAAAAACYAgAAZHJzL2Rvd25y&#10;ZXYueG1sUEsFBgAAAAAEAAQA9QAAAIUDAAAAAA==&#10;" fillcolor="#ffc" strokecolor="red">
                  <v:textbox>
                    <w:txbxContent>
                      <w:p w:rsidR="00EA2AD6" w:rsidRDefault="00EA2AD6" w:rsidP="00C97F89">
                        <w:pPr>
                          <w:jc w:val="center"/>
                          <w:rPr>
                            <w:sz w:val="18"/>
                            <w:u w:val="single"/>
                          </w:rPr>
                        </w:pPr>
                        <w:r>
                          <w:rPr>
                            <w:sz w:val="18"/>
                          </w:rPr>
                          <w:t>Admin Home Page</w:t>
                        </w:r>
                      </w:p>
                    </w:txbxContent>
                  </v:textbox>
                </v:shape>
                <v:line id="Line 16" o:spid="_x0000_s1040" style="position:absolute;visibility:visible;mso-wrap-style:square" from="2010,5220" to="3135,5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lQtsEAAADcAAAADwAAAGRycy9kb3ducmV2LnhtbERP22rCQBB9L/gPywh9qxulBkldpSiF&#10;1kLBCz4P2Wk2NDsTslsT/94VCn2bw7nOcj34Rl2oC7WwgekkA0Vciq25MnA6vj0tQIWIbLERJgNX&#10;CrBejR6WWFjpeU+XQ6xUCuFQoAEXY1toHUpHHsNEWuLEfUvnMSbYVdp22Kdw3+hZluXaY82pwWFL&#10;G0flz+HXGzh/5MPOzfrt11byyn0+y65nMeZxPLy+gIo0xH/xn/vdpvmLOdyfSR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qVC2wQAAANwAAAAPAAAAAAAAAAAAAAAA&#10;AKECAABkcnMvZG93bnJldi54bWxQSwUGAAAAAAQABAD5AAAAjwMAAAAA&#10;" strokecolor="red">
                  <v:stroke endarrow="block"/>
                </v:line>
                <v:line id="Line 17" o:spid="_x0000_s1041" style="position:absolute;visibility:visible;mso-wrap-style:square" from="3225,4500" to="322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lu1cAAAADcAAAADwAAAGRycy9kb3ducmV2LnhtbERPzYrCMBC+L/gOYQRva6pIkWoUUdRl&#10;D6LWBxibsS02k9BE7b79RljY23x8vzNfdqYRT2p9bVnBaJiAIC6srrlUcMm3n1MQPiBrbCyTgh/y&#10;sFz0PuaYafviEz3PoRQxhH2GCqoQXCalLyoy6IfWEUfuZluDIcK2lLrFVww3jRwnSSoN1hwbKnS0&#10;rqi4nx9GwX6SW8wPpdwku9Tm7nr8dv6o1KDfrWYgAnXhX/zn/tJx/jSF9zPxArn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kZbtXAAAAA3AAAAA8AAAAAAAAAAAAAAAAA&#10;oQIAAGRycy9kb3ducmV2LnhtbFBLBQYAAAAABAAEAPkAAACOAwAAAAA=&#10;" strokecolor="red">
                  <v:stroke dashstyle="longDash"/>
                </v:line>
                <v:line id="Line 18" o:spid="_x0000_s1042" style="position:absolute;visibility:visible;mso-wrap-style:square" from="5564,4500" to="5565,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LTsAAAADcAAAADwAAAGRycy9kb3ducmV2LnhtbERPzYrCMBC+L/gOYYS9rakirlSjiKK7&#10;eFjU+gBjM7bFZhKaqN23N4LgbT6+35nOW1OLGzW+sqyg30tAEOdWV1woOGbrrzEIH5A11pZJwT95&#10;mM86H1NMtb3znm6HUIgYwj5FBWUILpXS5yUZ9D3riCN3to3BEGFTSN3gPYabWg6SZCQNVhwbSnS0&#10;LCm/HK5Gwc8ws5j9FXKVbEY2c6fd1vmdUp/ddjEBEagNb/HL/avj/PE3PJ+JF8j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ZVy07AAAAA3AAAAA8AAAAAAAAAAAAAAAAA&#10;oQIAAGRycy9kb3ducmV2LnhtbFBLBQYAAAAABAAEAPkAAACOAwAAAAA=&#10;" strokecolor="red">
                  <v:stroke dashstyle="longDash"/>
                </v:line>
                <v:line id="Line 19" o:spid="_x0000_s1043" style="position:absolute;visibility:visible;mso-wrap-style:square" from="7859,4500" to="7860,7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pfPMQAAADcAAAADwAAAGRycy9kb3ducmV2LnhtbESPQWvCQBCF7wX/wzJCb3VjEZHUVURp&#10;LR5EjT9gmp0modnZJbvV+O+dg+BthvfmvW/my9616kJdbDwbGI8yUMSltw1XBs7F59sMVEzIFlvP&#10;ZOBGEZaLwcscc+uvfKTLKVVKQjjmaKBOKeRax7Imh3HkA7Fov75zmGTtKm07vEq4a/V7lk21w4al&#10;ocZA65rKv9O/M7CdFB6LfaU32dfUF+HnsAvxYMzrsF99gErUp6f5cf1tBX8mtPKMTK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yl88xAAAANwAAAAPAAAAAAAAAAAA&#10;AAAAAKECAABkcnMvZG93bnJldi54bWxQSwUGAAAAAAQABAD5AAAAkgMAAAAA&#10;" strokecolor="red">
                  <v:stroke dashstyle="longDash"/>
                </v:line>
                <v:rect id="Rectangle 20" o:spid="_x0000_s1044" style="position:absolute;left:3135;top:513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UesMA&#10;AADcAAAADwAAAGRycy9kb3ducmV2LnhtbERPyW7CMBC9V+IfrEHiVhw4UEgxqAJ1EeLSwKW3kT1Z&#10;1HicxCak/foaCam3eXrrrLeDrUVPna8cK5hNExDE2pmKCwXn0+vjEoQPyAZrx6TghzxsN6OHNabG&#10;XfmT+iwUIoawT1FBGUKTSul1SRb91DXEkctdZzFE2BXSdHiN4baW8yRZSIsVx4YSG9qVpL+zi1XQ&#10;tu8r3/9e9vnXEZ8Ob63OC+2VmoyHl2cQgYbwL767P0ycv1zB7Zl4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rxUesMAAADcAAAADwAAAAAAAAAAAAAAAACYAgAAZHJzL2Rv&#10;d25yZXYueG1sUEsFBgAAAAAEAAQA9QAAAIgDAAAAAA==&#10;" fillcolor="#ffc" strokecolor="red"/>
                <v:shape id="Text Box 21" o:spid="_x0000_s1045" type="#_x0000_t202" style="position:absolute;left:2325;top:4755;width:900;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KZ8QA&#10;AADcAAAADwAAAGRycy9kb3ducmV2LnhtbESPQWvCQBCF70L/wzKF3nS3pUqNrlJaBE8WYxW8Ddkx&#10;Cc3Ohuxq4r/vHAq9zfDevPfNcj34Rt2oi3VgC88TA4q4CK7m0sL3YTN+AxUTssMmMFm4U4T16mG0&#10;xMyFnvd0y1OpJIRjhhaqlNpM61hU5DFOQkss2iV0HpOsXaldh72E+0a/GDPTHmuWhgpb+qio+Mmv&#10;3sJxdzmfXs1X+emnbR8Go9nPtbVPj8P7AlSiIf2b/663TvDngi/PyAR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aimfEAAAA3AAAAA8AAAAAAAAAAAAAAAAAmAIAAGRycy9k&#10;b3ducmV2LnhtbFBLBQYAAAAABAAEAPUAAACJAwAAAAA=&#10;" filled="f" stroked="f">
                  <v:textbox>
                    <w:txbxContent>
                      <w:p w:rsidR="00EA2AD6" w:rsidRDefault="00EA2AD6" w:rsidP="00C97F89">
                        <w:pPr>
                          <w:jc w:val="center"/>
                          <w:rPr>
                            <w:sz w:val="16"/>
                          </w:rPr>
                        </w:pPr>
                        <w:r>
                          <w:rPr>
                            <w:sz w:val="16"/>
                          </w:rPr>
                          <w:t>Use URL</w:t>
                        </w:r>
                      </w:p>
                    </w:txbxContent>
                  </v:textbox>
                </v:shape>
                <v:line id="Line 22" o:spid="_x0000_s1046" style="position:absolute;visibility:visible;mso-wrap-style:square" from="2010,5895" to="5475,5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vAaMEAAADcAAAADwAAAGRycy9kb3ducmV2LnhtbERP22rCQBB9L/gPywh9qxulhJq6iiiF&#10;VqHghT4P2Wk2NDsTslsT/94VCn2bw7nOYjX4Rl2oC7WwgekkA0Vciq25MnA+vT29gAoR2WIjTAau&#10;FGC1HD0ssLDS84Eux1ipFMKhQAMuxrbQOpSOPIaJtMSJ+5bOY0ywq7TtsE/hvtGzLMu1x5pTg8OW&#10;No7Kn+OvN/D1kQ87N+u3n1vJK7d/ll3PYszjeFi/goo0xH/xn/vdpvnzKdyfSRfo5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S8BowQAAANwAAAAPAAAAAAAAAAAAAAAA&#10;AKECAABkcnMvZG93bnJldi54bWxQSwUGAAAAAAQABAD5AAAAjwMAAAAA&#10;" strokecolor="red">
                  <v:stroke endarrow="block"/>
                </v:line>
                <v:rect id="Rectangle 23" o:spid="_x0000_s1047" style="position:absolute;left:5475;top:580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Q1sMA&#10;AADcAAAADwAAAGRycy9kb3ducmV2LnhtbERPO2/CMBDekfgP1iF1AwcGWlIMqkDQqupCYOl2si8P&#10;NT4nsQlpf31dqRLbffqet94OthY9db5yrGA+S0AQa2cqLhRczofpEwgfkA3WjknBN3nYbsajNabG&#10;3fhEfRYKEUPYp6igDKFJpfS6JIt+5hriyOWusxgi7AppOrzFcFvLRZIspcWKY0OJDe1K0l/Z1Spo&#10;29eV73+u+/zzAx/fj63OC+2VepgML88gAg3hLv53v5k4f7WAv2fiB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FQ1sMAAADcAAAADwAAAAAAAAAAAAAAAACYAgAAZHJzL2Rv&#10;d25yZXYueG1sUEsFBgAAAAAEAAQA9QAAAIgDAAAAAA==&#10;" fillcolor="#ffc" strokecolor="red"/>
                <v:shape id="_x0000_s1048" type="#_x0000_t202" style="position:absolute;left:3480;top:5445;width:1515;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EA2AD6" w:rsidRDefault="00EA2AD6" w:rsidP="00C97F89">
                        <w:pPr>
                          <w:jc w:val="center"/>
                          <w:rPr>
                            <w:sz w:val="16"/>
                          </w:rPr>
                        </w:pPr>
                        <w:r w:rsidRPr="00996B44">
                          <w:rPr>
                            <w:sz w:val="14"/>
                          </w:rPr>
                          <w:t>Press login</w:t>
                        </w:r>
                        <w:r>
                          <w:rPr>
                            <w:sz w:val="16"/>
                          </w:rPr>
                          <w:t xml:space="preserve"> button</w:t>
                        </w:r>
                      </w:p>
                    </w:txbxContent>
                  </v:textbox>
                </v:shape>
                <v:line id="Line 25" o:spid="_x0000_s1049" style="position:absolute;visibility:visible;mso-wrap-style:square" from="2010,7245" to="7830,7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xj8MEAAADcAAAADwAAAGRycy9kb3ducmV2LnhtbERPTWvCQBC9F/wPywi91U1FQo2uUhTB&#10;Wihoi+chO2aD2ZmQXU3677uFQm/zeJ+zXA++UXfqQi1s4HmSgSIuxdZcGfj63D29gAoR2WIjTAa+&#10;KcB6NXpYYmGl5yPdT7FSKYRDgQZcjG2hdSgdeQwTaYkTd5HOY0ywq7TtsE/hvtHTLMu1x5pTg8OW&#10;No7K6+nmDZzf8uHgpv32Yyt55d5ncuhZjHkcD68LUJGG+C/+c+9tmj+fwe8z6QK9+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PGPwwQAAANwAAAAPAAAAAAAAAAAAAAAA&#10;AKECAABkcnMvZG93bnJldi54bWxQSwUGAAAAAAQABAD5AAAAjwMAAAAA&#10;" strokecolor="red">
                  <v:stroke endarrow="block"/>
                </v:line>
                <v:rect id="Rectangle 26" o:spid="_x0000_s1050" style="position:absolute;left:7785;top:7155;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jIosMA&#10;AADcAAAADwAAAGRycy9kb3ducmV2LnhtbERPS2sCMRC+C/6HMEJvmrXQVrdGkZa2Il7UXnobktkH&#10;3Ux2N3Hd+utNQfA2H99zFqveVqKj1peOFUwnCQhi7UzJuYLv48d4BsIHZIOVY1LwRx5Wy+Fggalx&#10;Z95Tdwi5iCHsU1RQhFCnUnpdkEU/cTVx5DLXWgwRtrk0LZ5juK3kY5I8S4slx4YCa3orSP8eTlZB&#10;03zNfXc5vWc/O3zZfjY6y7VX6mHUr19BBOrDXXxzb0ycP3+C/2fiBXJ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jIosMAAADcAAAADwAAAAAAAAAAAAAAAACYAgAAZHJzL2Rv&#10;d25yZXYueG1sUEsFBgAAAAAEAAQA9QAAAIgDAAAAAA==&#10;" fillcolor="#ffc" strokecolor="red"/>
                <v:shape id="_x0000_s1051" type="#_x0000_t202" style="position:absolute;left:5085;top:6795;width:252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EA2AD6" w:rsidRDefault="00EA2AD6" w:rsidP="00C97F89">
                        <w:pPr>
                          <w:jc w:val="center"/>
                          <w:rPr>
                            <w:sz w:val="16"/>
                          </w:rPr>
                        </w:pPr>
                        <w:r>
                          <w:rPr>
                            <w:sz w:val="16"/>
                          </w:rPr>
                          <w:t>If Yes Goes to its Home Page</w:t>
                        </w:r>
                      </w:p>
                    </w:txbxContent>
                  </v:textbox>
                </v:shape>
                <v:shape id="Freeform 28" o:spid="_x0000_s1052" style="position:absolute;left:5655;top:5895;width:660;height:750;rotation:-450830fd;visibility:visible;mso-wrap-style:square;v-text-anchor:top" coordsize="735,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9XpsEA&#10;AADcAAAADwAAAGRycy9kb3ducmV2LnhtbERPS27CMBDdV+IO1iB1g4oDCwoBgyrUIpY0cIBRPI0D&#10;8Ti13RBuj5GQupun953VpreN6MiH2rGCyTgDQVw6XXOl4HT8epuDCBFZY+OYFNwowGY9eFlhrt2V&#10;v6krYiVSCIccFZgY21zKUBqyGMauJU7cj/MWY4K+ktrjNYXbRk6zbCYt1pwaDLa0NVReij+rgNxN&#10;j35t50/HXTk6fzZTcz7slHod9h9LEJH6+C9+uvc6zV+8w+OZdIF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V6bBAAAA3AAAAA8AAAAAAAAAAAAAAAAAmAIAAGRycy9kb3du&#10;cmV2LnhtbFBLBQYAAAAABAAEAPUAAACGAwAAAAA=&#10;" path="m90,c412,140,735,280,720,405,705,530,352,640,,750e" filled="f" strokecolor="red">
                  <v:stroke endarrow="block"/>
                  <v:path arrowok="t" o:connecttype="custom" o:connectlocs="81,0;647,405;0,750" o:connectangles="0,0,0"/>
                </v:shape>
                <v:rect id="Rectangle 29" o:spid="_x0000_s1053" style="position:absolute;left:5475;top:6540;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nPMYA&#10;AADcAAAADwAAAGRycy9kb3ducmV2LnhtbESPS0/DMBCE70j8B2uRuFGHHqBN60aIiodQLxQuva3s&#10;zUPE6yR20sCvZw9I3HY1szPfbovZt2qiITaBDdwuMlDENriGKwOfH083K1AxITtsA5OBb4pQ7C4v&#10;tpi7cOZ3mo6pUhLCMUcDdUpdrnW0NXmMi9ARi1aGwWOSdai0G/As4b7Vyyy70x4bloYaO3qsyX4d&#10;R2+g71/WcfoZ9+XpgPdvz70tKxuNub6aHzagEs3p3/x3/eoEfy208ox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nPMYAAADcAAAADwAAAAAAAAAAAAAAAACYAgAAZHJz&#10;L2Rvd25yZXYueG1sUEsFBgAAAAAEAAQA9QAAAIsDAAAAAA==&#10;" fillcolor="#ffc" strokecolor="red"/>
                <v:line id="Line 30" o:spid="_x0000_s1054" style="position:absolute;visibility:visible;mso-wrap-style:square" from="3225,6644" to="5475,66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0lTcQAAADcAAAADwAAAGRycy9kb3ducmV2LnhtbERPS2vCQBC+F/wPywheSt3owWrqKiIo&#10;IkLxAaW3ITsmMdnZkF1j9Nd3C4K3+fieM523phQN1S63rGDQj0AQJ1bnnCo4HVcfYxDOI2ssLZOC&#10;OzmYzzpvU4y1vfGemoNPRQhhF6OCzPsqltIlGRl0fVsRB+5sa4M+wDqVusZbCDelHEbRSBrMOTRk&#10;WNEyo6Q4XI2CzXpvnL98/3yuf3cnem+K4rEtlOp128UXCE+tf4mf7o0O8ycT+H8mXCB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vSVNxAAAANwAAAAPAAAAAAAAAAAA&#10;AAAAAKECAABkcnMvZG93bnJldi54bWxQSwUGAAAAAAQABAD5AAAAkgMAAAAA&#10;" strokecolor="red">
                  <v:stroke startarrow="block"/>
                </v:line>
                <v:shape id="Text Box 31" o:spid="_x0000_s1055" type="#_x0000_t202" style="position:absolute;left:3135;top:6180;width:2534;height:4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EA2AD6" w:rsidRDefault="00EA2AD6" w:rsidP="00C97F89">
                        <w:pPr>
                          <w:jc w:val="center"/>
                          <w:rPr>
                            <w:sz w:val="16"/>
                          </w:rPr>
                        </w:pPr>
                        <w:r>
                          <w:rPr>
                            <w:sz w:val="16"/>
                          </w:rPr>
                          <w:t>If No Come Back to Home Page</w:t>
                        </w:r>
                      </w:p>
                    </w:txbxContent>
                  </v:textbox>
                </v:shape>
                <v:shape id="Text Box 32" o:spid="_x0000_s1056" type="#_x0000_t202" style="position:absolute;left:6335;top:6045;width:1264;height: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EA2AD6" w:rsidRDefault="00EA2AD6" w:rsidP="00C97F89">
                        <w:pPr>
                          <w:jc w:val="center"/>
                          <w:rPr>
                            <w:sz w:val="16"/>
                          </w:rPr>
                        </w:pPr>
                        <w:r>
                          <w:rPr>
                            <w:sz w:val="16"/>
                          </w:rPr>
                          <w:t>Validate if NO</w:t>
                        </w:r>
                      </w:p>
                    </w:txbxContent>
                  </v:textbox>
                </v:shape>
              </v:group>
            </w:pict>
          </mc:Fallback>
        </mc:AlternateContent>
      </w: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7E7B03" w:rsidRPr="007E7B03" w:rsidRDefault="007E7B03" w:rsidP="007E7B03"/>
    <w:p w:rsidR="00C97F89" w:rsidRDefault="00C96727" w:rsidP="000800C6">
      <w:pPr>
        <w:pStyle w:val="Heading3"/>
        <w:rPr>
          <w:b w:val="0"/>
          <w:color w:val="000000"/>
          <w:szCs w:val="22"/>
        </w:rPr>
      </w:pPr>
      <w:bookmarkStart w:id="25" w:name="_Toc356570085"/>
      <w:r>
        <w:t>Employee Login</w:t>
      </w:r>
      <w:r w:rsidR="00242773">
        <w:t xml:space="preserve"> Sequence</w:t>
      </w:r>
      <w:bookmarkEnd w:id="25"/>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68480" behindDoc="0" locked="0" layoutInCell="1" allowOverlap="1">
                <wp:simplePos x="0" y="0"/>
                <wp:positionH relativeFrom="column">
                  <wp:posOffset>3067050</wp:posOffset>
                </wp:positionH>
                <wp:positionV relativeFrom="paragraph">
                  <wp:posOffset>252730</wp:posOffset>
                </wp:positionV>
                <wp:extent cx="771525" cy="334645"/>
                <wp:effectExtent l="9525" t="5715" r="9525" b="12065"/>
                <wp:wrapNone/>
                <wp:docPr id="169"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34645"/>
                        </a:xfrm>
                        <a:prstGeom prst="rect">
                          <a:avLst/>
                        </a:prstGeom>
                        <a:solidFill>
                          <a:srgbClr val="FFFFCC"/>
                        </a:solidFill>
                        <a:ln w="9525">
                          <a:solidFill>
                            <a:srgbClr val="FF0000"/>
                          </a:solidFill>
                          <a:miter lim="800000"/>
                          <a:headEnd/>
                          <a:tailEnd/>
                        </a:ln>
                      </wps:spPr>
                      <wps:txbx>
                        <w:txbxContent>
                          <w:p w:rsidR="00EA2AD6" w:rsidRDefault="00EA2AD6" w:rsidP="00C97F89">
                            <w:pPr>
                              <w:rPr>
                                <w:sz w:val="18"/>
                                <w:u w:val="single"/>
                              </w:rPr>
                            </w:pPr>
                            <w:r>
                              <w:rPr>
                                <w:sz w:val="18"/>
                              </w:rPr>
                              <w:t>Database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4" o:spid="_x0000_s1057" type="#_x0000_t202" style="position:absolute;margin-left:241.5pt;margin-top:19.9pt;width:60.75pt;height:26.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" fillcolor="#ffc" strokecolor="red">
                <v:textbox>
                  <w:txbxContent>
                    <w:p w:rsidR="00EA2AD6" w:rsidRDefault="00EA2AD6" w:rsidP="00C97F89">
                      <w:pPr>
                        <w:rPr>
                          <w:sz w:val="18"/>
                          <w:u w:val="single"/>
                        </w:rPr>
                      </w:pPr>
                      <w:r>
                        <w:rPr>
                          <w:sz w:val="18"/>
                        </w:rPr>
                        <w:t>Database</w:t>
                      </w:r>
                    </w:p>
                  </w:txbxContent>
                </v:textbox>
              </v:shape>
            </w:pict>
          </mc:Fallback>
        </mc:AlternateContent>
      </w:r>
      <w:r>
        <w:rPr>
          <w:b/>
          <w:noProof/>
          <w:color w:val="000000"/>
          <w:szCs w:val="22"/>
        </w:rPr>
        <mc:AlternateContent>
          <mc:Choice Requires="wps">
            <w:drawing>
              <wp:anchor distT="0" distB="0" distL="114300" distR="114300" simplePos="0" relativeHeight="251669504" behindDoc="0" locked="0" layoutInCell="1" allowOverlap="1">
                <wp:simplePos x="0" y="0"/>
                <wp:positionH relativeFrom="column">
                  <wp:posOffset>4410075</wp:posOffset>
                </wp:positionH>
                <wp:positionV relativeFrom="paragraph">
                  <wp:posOffset>297815</wp:posOffset>
                </wp:positionV>
                <wp:extent cx="1238250" cy="289560"/>
                <wp:effectExtent l="9525" t="12700" r="9525" b="12065"/>
                <wp:wrapNone/>
                <wp:docPr id="168"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9560"/>
                        </a:xfrm>
                        <a:prstGeom prst="rect">
                          <a:avLst/>
                        </a:prstGeom>
                        <a:solidFill>
                          <a:srgbClr val="FFFFCC"/>
                        </a:solidFill>
                        <a:ln w="9525">
                          <a:solidFill>
                            <a:srgbClr val="FF0000"/>
                          </a:solidFill>
                          <a:miter lim="800000"/>
                          <a:headEnd/>
                          <a:tailEnd/>
                        </a:ln>
                      </wps:spPr>
                      <wps:txbx>
                        <w:txbxContent>
                          <w:p w:rsidR="00EA2AD6" w:rsidRDefault="00EA2AD6" w:rsidP="00C97F89">
                            <w:pPr>
                              <w:jc w:val="center"/>
                              <w:rPr>
                                <w:sz w:val="18"/>
                                <w:u w:val="single"/>
                              </w:rPr>
                            </w:pPr>
                            <w:r>
                              <w:rPr>
                                <w:sz w:val="18"/>
                              </w:rPr>
                              <w:t>Employee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5" o:spid="_x0000_s1058" type="#_x0000_t202" style="position:absolute;margin-left:347.25pt;margin-top:23.45pt;width:97.5pt;height:22.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" fillcolor="#ffc" strokecolor="red">
                <v:textbox>
                  <w:txbxContent>
                    <w:p w:rsidR="00EA2AD6" w:rsidRDefault="00EA2AD6" w:rsidP="00C97F89">
                      <w:pPr>
                        <w:jc w:val="center"/>
                        <w:rPr>
                          <w:sz w:val="18"/>
                          <w:u w:val="single"/>
                        </w:rPr>
                      </w:pPr>
                      <w:r>
                        <w:rPr>
                          <w:sz w:val="18"/>
                        </w:rPr>
                        <w:t>Employee Home Page</w:t>
                      </w:r>
                    </w:p>
                  </w:txbxContent>
                </v:textbox>
              </v:shape>
            </w:pict>
          </mc:Fallback>
        </mc:AlternateContent>
      </w:r>
      <w:r>
        <w:rPr>
          <w:b/>
          <w:noProof/>
          <w:color w:val="000000"/>
          <w:szCs w:val="22"/>
        </w:rPr>
        <mc:AlternateContent>
          <mc:Choice Requires="wps">
            <w:drawing>
              <wp:anchor distT="0" distB="0" distL="114300" distR="114300" simplePos="0" relativeHeight="251667456" behindDoc="0" locked="0" layoutInCell="1" allowOverlap="1">
                <wp:simplePos x="0" y="0"/>
                <wp:positionH relativeFrom="column">
                  <wp:posOffset>1809750</wp:posOffset>
                </wp:positionH>
                <wp:positionV relativeFrom="paragraph">
                  <wp:posOffset>297815</wp:posOffset>
                </wp:positionV>
                <wp:extent cx="800100" cy="289560"/>
                <wp:effectExtent l="9525" t="12700" r="9525" b="12065"/>
                <wp:wrapNone/>
                <wp:docPr id="167"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CC"/>
                        </a:solidFill>
                        <a:ln w="9525">
                          <a:solidFill>
                            <a:srgbClr val="FF0000"/>
                          </a:solidFill>
                          <a:miter lim="800000"/>
                          <a:headEnd/>
                          <a:tailEnd/>
                        </a:ln>
                      </wps:spPr>
                      <wps:txbx>
                        <w:txbxContent>
                          <w:p w:rsidR="00EA2AD6" w:rsidRDefault="00EA2AD6" w:rsidP="00C97F89">
                            <w:pPr>
                              <w:jc w:val="center"/>
                              <w:rPr>
                                <w:sz w:val="18"/>
                                <w:u w:val="single"/>
                              </w:rPr>
                            </w:pPr>
                            <w:r>
                              <w:rPr>
                                <w:sz w:val="18"/>
                              </w:rPr>
                              <w:t>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3" o:spid="_x0000_s1059" type="#_x0000_t202" style="position:absolute;margin-left:142.5pt;margin-top:23.45pt;width:6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" fillcolor="#ffc" strokecolor="red">
                <v:textbox>
                  <w:txbxContent>
                    <w:p w:rsidR="00EA2AD6" w:rsidRDefault="00EA2AD6" w:rsidP="00C97F89">
                      <w:pPr>
                        <w:jc w:val="center"/>
                        <w:rPr>
                          <w:sz w:val="18"/>
                          <w:u w:val="single"/>
                        </w:rPr>
                      </w:pPr>
                      <w:r>
                        <w:rPr>
                          <w:sz w:val="18"/>
                        </w:rPr>
                        <w:t>Home Page</w:t>
                      </w:r>
                    </w:p>
                  </w:txbxContent>
                </v:textbox>
              </v:shape>
            </w:pict>
          </mc:Fallback>
        </mc:AlternateContent>
      </w:r>
      <w:r>
        <w:rPr>
          <w:b/>
          <w:noProof/>
          <w:color w:val="000000"/>
          <w:szCs w:val="22"/>
        </w:rPr>
        <mc:AlternateContent>
          <mc:Choice Requires="wps">
            <w:drawing>
              <wp:anchor distT="0" distB="0" distL="114300" distR="114300" simplePos="0" relativeHeight="251665408" behindDoc="0" locked="0" layoutInCell="1" allowOverlap="1">
                <wp:simplePos x="0" y="0"/>
                <wp:positionH relativeFrom="column">
                  <wp:posOffset>895350</wp:posOffset>
                </wp:positionH>
                <wp:positionV relativeFrom="paragraph">
                  <wp:posOffset>100330</wp:posOffset>
                </wp:positionV>
                <wp:extent cx="0" cy="2400300"/>
                <wp:effectExtent l="57150" t="5715" r="57150" b="22860"/>
                <wp:wrapNone/>
                <wp:docPr id="166"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00300"/>
                        </a:xfrm>
                        <a:prstGeom prst="line">
                          <a:avLst/>
                        </a:prstGeom>
                        <a:noFill/>
                        <a:ln w="9525">
                          <a:solidFill>
                            <a:srgbClr val="FF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7.9pt" to="70.5pt,19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" strokecolor="red">
                <v:stroke dashstyle="dash" endarrow="block"/>
              </v:line>
            </w:pict>
          </mc:Fallback>
        </mc:AlternateContent>
      </w:r>
      <w:r>
        <w:rPr>
          <w:b/>
          <w:noProof/>
          <w:color w:val="000000"/>
          <w:szCs w:val="22"/>
        </w:rPr>
        <mc:AlternateContent>
          <mc:Choice Requires="wpg">
            <w:drawing>
              <wp:anchor distT="0" distB="0" distL="114300" distR="114300" simplePos="0" relativeHeight="251664384" behindDoc="0" locked="0" layoutInCell="1" allowOverlap="1">
                <wp:simplePos x="0" y="0"/>
                <wp:positionH relativeFrom="column">
                  <wp:posOffset>1123950</wp:posOffset>
                </wp:positionH>
                <wp:positionV relativeFrom="paragraph">
                  <wp:posOffset>100330</wp:posOffset>
                </wp:positionV>
                <wp:extent cx="190500" cy="457200"/>
                <wp:effectExtent l="9525" t="5715" r="9525" b="13335"/>
                <wp:wrapNone/>
                <wp:docPr id="160"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0500" cy="457200"/>
                          <a:chOff x="2047" y="2718"/>
                          <a:chExt cx="300" cy="925"/>
                        </a:xfrm>
                      </wpg:grpSpPr>
                      <wps:wsp>
                        <wps:cNvPr id="161" name="Oval 156"/>
                        <wps:cNvSpPr>
                          <a:spLocks noChangeArrowheads="1"/>
                        </wps:cNvSpPr>
                        <wps:spPr bwMode="auto">
                          <a:xfrm>
                            <a:off x="2047" y="2718"/>
                            <a:ext cx="300" cy="308"/>
                          </a:xfrm>
                          <a:prstGeom prst="ellipse">
                            <a:avLst/>
                          </a:prstGeom>
                          <a:solidFill>
                            <a:srgbClr val="FFFFCC"/>
                          </a:solidFill>
                          <a:ln w="9525">
                            <a:solidFill>
                              <a:srgbClr val="FF0000"/>
                            </a:solidFill>
                            <a:round/>
                            <a:headEnd/>
                            <a:tailEnd/>
                          </a:ln>
                        </wps:spPr>
                        <wps:bodyPr rot="0" vert="horz" wrap="square" lIns="91440" tIns="45720" rIns="91440" bIns="45720" anchor="t" anchorCtr="0" upright="1">
                          <a:noAutofit/>
                        </wps:bodyPr>
                      </wps:wsp>
                      <wps:wsp>
                        <wps:cNvPr id="162" name="Line 157"/>
                        <wps:cNvCnPr/>
                        <wps:spPr bwMode="auto">
                          <a:xfrm>
                            <a:off x="2197" y="3026"/>
                            <a:ext cx="0" cy="463"/>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3" name="Line 158"/>
                        <wps:cNvCnPr/>
                        <wps:spPr bwMode="auto">
                          <a:xfrm flipH="1">
                            <a:off x="204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4" name="Line 159"/>
                        <wps:cNvCnPr/>
                        <wps:spPr bwMode="auto">
                          <a:xfrm>
                            <a:off x="2197" y="3489"/>
                            <a:ext cx="150" cy="15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65" name="Line 160"/>
                        <wps:cNvCnPr/>
                        <wps:spPr bwMode="auto">
                          <a:xfrm>
                            <a:off x="2047" y="3117"/>
                            <a:ext cx="300"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5" o:spid="_x0000_s1026" style="position:absolute;margin-left:88.5pt;margin-top:7.9pt;width:15pt;height:36pt;z-index:251664384" coordorigin="2047,2718" coordsize="300,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">
                <v:oval id="Oval 156" o:spid="_x0000_s1027" style="position:absolute;left:2047;top:2718;width:300;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dRbr0A&#10;AADcAAAADwAAAGRycy9kb3ducmV2LnhtbERPy6rCMBDdC/5DGOHuNNWFSDWKCIIgCFf9gKEZm2oz&#10;KUnU+PdGENzN4TxnsUq2FQ/yoXGsYDwqQBBXTjdcKziftsMZiBCRNbaOScGLAqyW/d4CS+2e/E+P&#10;Y6xFDuFQogITY1dKGSpDFsPIdcSZuzhvMWboa6k9PnO4beWkKKbSYsO5wWBHG0PV7Xi3CtJ5NvH6&#10;4tJtr91uXbcHc90clPobpPUcRKQUf+Kve6fz/OkYPs/kC+Ty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2dRbr0AAADcAAAADwAAAAAAAAAAAAAAAACYAgAAZHJzL2Rvd25yZXYu&#10;eG1sUEsFBgAAAAAEAAQA9QAAAIIDAAAAAA==&#10;" fillcolor="#ffc" strokecolor="red"/>
                <v:line id="Line 157" o:spid="_x0000_s1028" style="position:absolute;visibility:visible;mso-wrap-style:square" from="2197,3026" to="2197,34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WsAcIAAADcAAAADwAAAGRycy9kb3ducmV2LnhtbERPTWuDQBC9F/Iflgn01qx6CMVmlSIU&#10;gpekJqE9Du5Ubd1ZcTdq/323EMhtHu9zdvliejHR6DrLCuJNBIK4trrjRsH59Pb0DMJ5ZI29ZVLw&#10;Sw7ybPWww1Tbmd9pqnwjQgi7FBW03g+plK5uyaDb2IE4cF92NOgDHBupR5xDuOllEkVbabDj0NDi&#10;QEVL9U91NQo+T9/lR1FN5TkapDNdGR+O00Wpx/Xy+gLC0+Lv4pt7r8P8bQL/z4QLZ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2WsAcIAAADcAAAADwAAAAAAAAAAAAAA&#10;AAChAgAAZHJzL2Rvd25yZXYueG1sUEsFBgAAAAAEAAQA+QAAAJADAAAAAA==&#10;" strokecolor="red"/>
                <v:line id="Line 158" o:spid="_x0000_s1029" style="position:absolute;flip:x;visibility:visible;mso-wrap-style:square" from="2047,3489" to="219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56OMMAAADcAAAADwAAAGRycy9kb3ducmV2LnhtbERPS4vCMBC+C/6HMMLeNN2uylKNosKC&#10;eBB8sOhtaMa2bDOpSVbrvzfCwt7m43vOdN6aWtzI+cqygvdBAoI4t7riQsHx8NX/BOEDssbaMil4&#10;kIf5rNuZYqbtnXd024dCxBD2GSooQ2gyKX1ekkE/sA1x5C7WGQwRukJqh/cYbmqZJslYGqw4NpTY&#10;0Kqk/Gf/axScqu1xZNx2eb5u0tNhmKbJpflW6q3XLiYgArXhX/znXus4f/wBr2fiB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OejjDAAAA3AAAAA8AAAAAAAAAAAAA&#10;AAAAoQIAAGRycy9kb3ducmV2LnhtbFBLBQYAAAAABAAEAPkAAACRAwAAAAA=&#10;" strokecolor="red"/>
                <v:line id="Line 159" o:spid="_x0000_s1030" style="position:absolute;visibility:visible;mso-wrap-style:square" from="2197,3489" to="2347,3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CR7sMAAADcAAAADwAAAGRycy9kb3ducmV2LnhtbERPTWvCQBC9F/wPywi9NZuUIiVmFQkI&#10;JRdtVNrjkB2TaHY2ZNcY/323UOhtHu9zsvVkOjHS4FrLCpIoBkFcWd1yreB42L68g3AeWWNnmRQ8&#10;yMF6NXvKMNX2zp80lr4WIYRdigoa7/tUSlc1ZNBFticO3NkOBn2AQy31gPcQbjr5GscLabDl0NBg&#10;T3lD1bW8GQXfh0vxlZdjcYx76UxbJLv9eFLqeT5tliA8Tf5f/Of+0GH+4g1+nwkX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ke7DAAAA3AAAAA8AAAAAAAAAAAAA&#10;AAAAoQIAAGRycy9kb3ducmV2LnhtbFBLBQYAAAAABAAEAPkAAACRAwAAAAA=&#10;" strokecolor="red"/>
                <v:line id="Line 160" o:spid="_x0000_s1031" style="position:absolute;visibility:visible;mso-wrap-style:square" from="2047,3117" to="2347,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w0dcMAAADcAAAADwAAAGRycy9kb3ducmV2LnhtbERPTWvCQBC9F/wPywi9NZsUKiVmFQkI&#10;JRdtVNrjkB2TaHY2ZNcY/323UOhtHu9zsvVkOjHS4FrLCpIoBkFcWd1yreB42L68g3AeWWNnmRQ8&#10;yMF6NXvKMNX2zp80lr4WIYRdigoa7/tUSlc1ZNBFticO3NkOBn2AQy31gPcQbjr5GscLabDl0NBg&#10;T3lD1bW8GQXfh0vxlZdjcYx76UxbJLv9eFLqeT5tliA8Tf5f/Of+0GH+4g1+nwkXyN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MNHXDAAAA3AAAAA8AAAAAAAAAAAAA&#10;AAAAoQIAAGRycy9kb3ducmV2LnhtbFBLBQYAAAAABAAEAPkAAACRAwAAAAA=&#10;" strokecolor="red"/>
              </v:group>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66432" behindDoc="0" locked="0" layoutInCell="1" allowOverlap="1">
                <wp:simplePos x="0" y="0"/>
                <wp:positionH relativeFrom="column">
                  <wp:posOffset>800100</wp:posOffset>
                </wp:positionH>
                <wp:positionV relativeFrom="paragraph">
                  <wp:posOffset>282575</wp:posOffset>
                </wp:positionV>
                <wp:extent cx="1238250" cy="316865"/>
                <wp:effectExtent l="0" t="0" r="0" b="0"/>
                <wp:wrapNone/>
                <wp:docPr id="159"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16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205833">
                            <w:pPr>
                              <w:rPr>
                                <w:sz w:val="16"/>
                              </w:rPr>
                            </w:pPr>
                            <w:r>
                              <w:rPr>
                                <w:sz w:val="16"/>
                              </w:rPr>
                              <w:t>Company Employees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2" o:spid="_x0000_s1060" type="#_x0000_t202" style="position:absolute;margin-left:63pt;margin-top:22.25pt;width:97.5pt;height:2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tfugIAAMU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" filled="f" stroked="f">
                <v:textbox>
                  <w:txbxContent>
                    <w:p w:rsidR="00EA2AD6" w:rsidRDefault="00EA2AD6" w:rsidP="00205833">
                      <w:pPr>
                        <w:rPr>
                          <w:sz w:val="16"/>
                        </w:rPr>
                      </w:pPr>
                      <w:r>
                        <w:rPr>
                          <w:sz w:val="16"/>
                        </w:rPr>
                        <w:t>Company Employees</w:t>
                      </w:r>
                    </w:p>
                  </w:txbxContent>
                </v:textbox>
              </v:shape>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63360" behindDoc="0" locked="0" layoutInCell="1" allowOverlap="1">
                <wp:simplePos x="0" y="0"/>
                <wp:positionH relativeFrom="column">
                  <wp:posOffset>1171575</wp:posOffset>
                </wp:positionH>
                <wp:positionV relativeFrom="paragraph">
                  <wp:posOffset>253365</wp:posOffset>
                </wp:positionV>
                <wp:extent cx="114300" cy="1714500"/>
                <wp:effectExtent l="9525" t="6350" r="9525" b="12700"/>
                <wp:wrapNone/>
                <wp:docPr id="158"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7145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4" o:spid="_x0000_s1026" style="position:absolute;margin-left:92.25pt;margin-top:19.95pt;width:9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" fillcolor="#ffc" strokecolor="red"/>
            </w:pict>
          </mc:Fallback>
        </mc:AlternateContent>
      </w:r>
      <w:r>
        <w:rPr>
          <w:b/>
          <w:noProof/>
          <w:color w:val="000000"/>
          <w:szCs w:val="22"/>
        </w:rPr>
        <mc:AlternateContent>
          <mc:Choice Requires="wps">
            <w:drawing>
              <wp:anchor distT="0" distB="0" distL="114300" distR="114300" simplePos="0" relativeHeight="251673600" behindDoc="0" locked="0" layoutInCell="1" allowOverlap="1">
                <wp:simplePos x="0" y="0"/>
                <wp:positionH relativeFrom="column">
                  <wp:posOffset>4980940</wp:posOffset>
                </wp:positionH>
                <wp:positionV relativeFrom="paragraph">
                  <wp:posOffset>121920</wp:posOffset>
                </wp:positionV>
                <wp:extent cx="635" cy="2057400"/>
                <wp:effectExtent l="8890" t="8255" r="9525" b="10795"/>
                <wp:wrapNone/>
                <wp:docPr id="157" name="Lin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740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2.2pt,9.6pt" to="392.2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" strokecolor="red">
                <v:stroke dashstyle="longDash"/>
              </v:line>
            </w:pict>
          </mc:Fallback>
        </mc:AlternateContent>
      </w:r>
      <w:r>
        <w:rPr>
          <w:b/>
          <w:noProof/>
          <w:color w:val="000000"/>
          <w:szCs w:val="22"/>
        </w:rPr>
        <mc:AlternateContent>
          <mc:Choice Requires="wps">
            <w:drawing>
              <wp:anchor distT="0" distB="0" distL="114300" distR="114300" simplePos="0" relativeHeight="251672576" behindDoc="0" locked="0" layoutInCell="1" allowOverlap="1">
                <wp:simplePos x="0" y="0"/>
                <wp:positionH relativeFrom="column">
                  <wp:posOffset>3523615</wp:posOffset>
                </wp:positionH>
                <wp:positionV relativeFrom="paragraph">
                  <wp:posOffset>121920</wp:posOffset>
                </wp:positionV>
                <wp:extent cx="635" cy="2057400"/>
                <wp:effectExtent l="8890" t="8255" r="9525" b="10795"/>
                <wp:wrapNone/>
                <wp:docPr id="156" name="Lin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5740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7.45pt,9.6pt" to="277.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" strokecolor="red">
                <v:stroke dashstyle="longDash"/>
              </v:line>
            </w:pict>
          </mc:Fallback>
        </mc:AlternateContent>
      </w:r>
      <w:r>
        <w:rPr>
          <w:b/>
          <w:noProof/>
          <w:color w:val="000000"/>
          <w:szCs w:val="22"/>
        </w:rPr>
        <mc:AlternateContent>
          <mc:Choice Requires="wps">
            <w:drawing>
              <wp:anchor distT="0" distB="0" distL="114300" distR="114300" simplePos="0" relativeHeight="251671552" behindDoc="0" locked="0" layoutInCell="1" allowOverlap="1">
                <wp:simplePos x="0" y="0"/>
                <wp:positionH relativeFrom="column">
                  <wp:posOffset>2038350</wp:posOffset>
                </wp:positionH>
                <wp:positionV relativeFrom="paragraph">
                  <wp:posOffset>121920</wp:posOffset>
                </wp:positionV>
                <wp:extent cx="0" cy="2057400"/>
                <wp:effectExtent l="9525" t="8255" r="9525" b="10795"/>
                <wp:wrapNone/>
                <wp:docPr id="155"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57400"/>
                        </a:xfrm>
                        <a:prstGeom prst="line">
                          <a:avLst/>
                        </a:prstGeom>
                        <a:noFill/>
                        <a:ln w="9525">
                          <a:solidFill>
                            <a:srgbClr val="FF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5pt,9.6pt" to="160.5pt,17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" strokecolor="red">
                <v:stroke dashstyle="longDash"/>
              </v:line>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75648" behindDoc="0" locked="0" layoutInCell="1" allowOverlap="1">
                <wp:simplePos x="0" y="0"/>
                <wp:positionH relativeFrom="column">
                  <wp:posOffset>1409700</wp:posOffset>
                </wp:positionH>
                <wp:positionV relativeFrom="paragraph">
                  <wp:posOffset>275590</wp:posOffset>
                </wp:positionV>
                <wp:extent cx="685800" cy="389255"/>
                <wp:effectExtent l="0" t="0" r="0" b="1270"/>
                <wp:wrapNone/>
                <wp:docPr id="154"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Use URL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1" o:spid="_x0000_s1061" type="#_x0000_t202" style="position:absolute;margin-left:111pt;margin-top:21.7pt;width:54pt;height:3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eP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" filled="f" stroked="f">
                <v:textbox>
                  <w:txbxContent>
                    <w:p w:rsidR="00EA2AD6" w:rsidRDefault="00EA2AD6" w:rsidP="00C97F89">
                      <w:pPr>
                        <w:jc w:val="center"/>
                        <w:rPr>
                          <w:sz w:val="16"/>
                        </w:rPr>
                      </w:pPr>
                      <w:r>
                        <w:rPr>
                          <w:sz w:val="16"/>
                        </w:rPr>
                        <w:t>Use URL</w:t>
                      </w:r>
                    </w:p>
                  </w:txbxContent>
                </v:textbox>
              </v:shape>
            </w:pict>
          </mc:Fallback>
        </mc:AlternateContent>
      </w:r>
      <w:r>
        <w:rPr>
          <w:b/>
          <w:noProof/>
          <w:color w:val="000000"/>
          <w:szCs w:val="22"/>
        </w:rPr>
        <mc:AlternateContent>
          <mc:Choice Requires="wps">
            <w:drawing>
              <wp:anchor distT="0" distB="0" distL="114300" distR="114300" simplePos="0" relativeHeight="251674624" behindDoc="0" locked="0" layoutInCell="1" allowOverlap="1">
                <wp:simplePos x="0" y="0"/>
                <wp:positionH relativeFrom="column">
                  <wp:posOffset>1981200</wp:posOffset>
                </wp:positionH>
                <wp:positionV relativeFrom="paragraph">
                  <wp:posOffset>37465</wp:posOffset>
                </wp:positionV>
                <wp:extent cx="114300" cy="114300"/>
                <wp:effectExtent l="9525" t="9525" r="9525" b="9525"/>
                <wp:wrapNone/>
                <wp:docPr id="153" name="Rectangl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0" o:spid="_x0000_s1026" style="position:absolute;margin-left:156pt;margin-top:2.95pt;width:9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" fillcolor="#ffc" strokecolor="red"/>
            </w:pict>
          </mc:Fallback>
        </mc:AlternateContent>
      </w:r>
      <w:r>
        <w:rPr>
          <w:b/>
          <w:noProof/>
          <w:color w:val="000000"/>
          <w:szCs w:val="22"/>
        </w:rPr>
        <mc:AlternateContent>
          <mc:Choice Requires="wps">
            <w:drawing>
              <wp:anchor distT="0" distB="0" distL="114300" distR="114300" simplePos="0" relativeHeight="251670528" behindDoc="0" locked="0" layoutInCell="1" allowOverlap="1">
                <wp:simplePos x="0" y="0"/>
                <wp:positionH relativeFrom="column">
                  <wp:posOffset>1323975</wp:posOffset>
                </wp:positionH>
                <wp:positionV relativeFrom="paragraph">
                  <wp:posOffset>151130</wp:posOffset>
                </wp:positionV>
                <wp:extent cx="714375" cy="635"/>
                <wp:effectExtent l="9525" t="56515" r="19050" b="57150"/>
                <wp:wrapNone/>
                <wp:docPr id="15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11.9pt" to="160.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" strokecolor="red">
                <v:stroke endarrow="block"/>
              </v:line>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78720" behindDoc="0" locked="0" layoutInCell="1" allowOverlap="1">
                <wp:simplePos x="0" y="0"/>
                <wp:positionH relativeFrom="column">
                  <wp:posOffset>2200275</wp:posOffset>
                </wp:positionH>
                <wp:positionV relativeFrom="paragraph">
                  <wp:posOffset>37465</wp:posOffset>
                </wp:positionV>
                <wp:extent cx="1323975" cy="288290"/>
                <wp:effectExtent l="0" t="0" r="0" b="0"/>
                <wp:wrapNone/>
                <wp:docPr id="151"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Press login button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4" o:spid="_x0000_s1062" type="#_x0000_t202" style="position:absolute;margin-left:173.25pt;margin-top:2.95pt;width:104.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oTZvAIAAMU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" filled="f" stroked="f">
                <v:textbox>
                  <w:txbxContent>
                    <w:p w:rsidR="00EA2AD6" w:rsidRDefault="00EA2AD6" w:rsidP="00C97F89">
                      <w:pPr>
                        <w:jc w:val="center"/>
                        <w:rPr>
                          <w:sz w:val="16"/>
                        </w:rPr>
                      </w:pPr>
                      <w:r>
                        <w:rPr>
                          <w:sz w:val="16"/>
                        </w:rPr>
                        <w:t>Press login button</w:t>
                      </w:r>
                    </w:p>
                  </w:txbxContent>
                </v:textbox>
              </v:shape>
            </w:pict>
          </mc:Fallback>
        </mc:AlternateContent>
      </w:r>
      <w:r>
        <w:rPr>
          <w:b/>
          <w:noProof/>
          <w:color w:val="000000"/>
          <w:szCs w:val="22"/>
        </w:rPr>
        <mc:AlternateContent>
          <mc:Choice Requires="wps">
            <w:drawing>
              <wp:anchor distT="0" distB="0" distL="114300" distR="114300" simplePos="0" relativeHeight="251677696" behindDoc="0" locked="0" layoutInCell="1" allowOverlap="1">
                <wp:simplePos x="0" y="0"/>
                <wp:positionH relativeFrom="column">
                  <wp:posOffset>3467100</wp:posOffset>
                </wp:positionH>
                <wp:positionV relativeFrom="paragraph">
                  <wp:posOffset>266065</wp:posOffset>
                </wp:positionV>
                <wp:extent cx="114300" cy="114300"/>
                <wp:effectExtent l="9525" t="9525" r="9525" b="9525"/>
                <wp:wrapNone/>
                <wp:docPr id="150" name="Rectangl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3" o:spid="_x0000_s1026" style="position:absolute;margin-left:273pt;margin-top:20.95pt;width:9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" fillcolor="#ffc" strokecolor="red"/>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86912" behindDoc="0" locked="0" layoutInCell="1" allowOverlap="1">
                <wp:simplePos x="0" y="0"/>
                <wp:positionH relativeFrom="column">
                  <wp:posOffset>4131310</wp:posOffset>
                </wp:positionH>
                <wp:positionV relativeFrom="paragraph">
                  <wp:posOffset>208915</wp:posOffset>
                </wp:positionV>
                <wp:extent cx="974090" cy="323850"/>
                <wp:effectExtent l="0" t="0" r="0" b="0"/>
                <wp:wrapNone/>
                <wp:docPr id="149"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Validate if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2" o:spid="_x0000_s1063" type="#_x0000_t202" style="position:absolute;margin-left:325.3pt;margin-top:16.45pt;width:76.7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RruwIAAMQ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" filled="f" stroked="f">
                <v:textbox>
                  <w:txbxContent>
                    <w:p w:rsidR="00EA2AD6" w:rsidRDefault="00EA2AD6" w:rsidP="00C97F89">
                      <w:pPr>
                        <w:jc w:val="center"/>
                        <w:rPr>
                          <w:sz w:val="16"/>
                        </w:rPr>
                      </w:pPr>
                      <w:r>
                        <w:rPr>
                          <w:sz w:val="16"/>
                        </w:rPr>
                        <w:t>Validate if NO</w:t>
                      </w:r>
                    </w:p>
                  </w:txbxContent>
                </v:textbox>
              </v:shape>
            </w:pict>
          </mc:Fallback>
        </mc:AlternateContent>
      </w:r>
      <w:r>
        <w:rPr>
          <w:b/>
          <w:noProof/>
          <w:color w:val="000000"/>
          <w:szCs w:val="22"/>
        </w:rPr>
        <mc:AlternateContent>
          <mc:Choice Requires="wps">
            <w:drawing>
              <wp:anchor distT="0" distB="0" distL="114300" distR="114300" simplePos="0" relativeHeight="251685888" behindDoc="0" locked="0" layoutInCell="1" allowOverlap="1">
                <wp:simplePos x="0" y="0"/>
                <wp:positionH relativeFrom="column">
                  <wp:posOffset>1985010</wp:posOffset>
                </wp:positionH>
                <wp:positionV relativeFrom="paragraph">
                  <wp:posOffset>208915</wp:posOffset>
                </wp:positionV>
                <wp:extent cx="1609090" cy="431800"/>
                <wp:effectExtent l="3810" t="0" r="0" b="0"/>
                <wp:wrapNone/>
                <wp:docPr id="148"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43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If No Come Back to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64" type="#_x0000_t202" style="position:absolute;margin-left:156.3pt;margin-top:16.45pt;width:126.7pt;height:3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" filled="f" stroked="f">
                <v:textbox>
                  <w:txbxContent>
                    <w:p w:rsidR="00EA2AD6" w:rsidRDefault="00EA2AD6" w:rsidP="00C97F89">
                      <w:pPr>
                        <w:jc w:val="center"/>
                        <w:rPr>
                          <w:sz w:val="16"/>
                        </w:rPr>
                      </w:pPr>
                      <w:r>
                        <w:rPr>
                          <w:sz w:val="16"/>
                        </w:rPr>
                        <w:t>If No Come Back to Home Page</w:t>
                      </w:r>
                    </w:p>
                  </w:txbxContent>
                </v:textbox>
              </v:shape>
            </w:pict>
          </mc:Fallback>
        </mc:AlternateContent>
      </w:r>
      <w:r>
        <w:rPr>
          <w:b/>
          <w:noProof/>
          <w:color w:val="000000"/>
          <w:szCs w:val="22"/>
        </w:rPr>
        <mc:AlternateContent>
          <mc:Choice Requires="wps">
            <w:drawing>
              <wp:anchor distT="0" distB="0" distL="114300" distR="114300" simplePos="0" relativeHeight="251682816" behindDoc="0" locked="0" layoutInCell="1" allowOverlap="1">
                <wp:simplePos x="0" y="0"/>
                <wp:positionH relativeFrom="column">
                  <wp:posOffset>3594100</wp:posOffset>
                </wp:positionH>
                <wp:positionV relativeFrom="paragraph">
                  <wp:posOffset>54610</wp:posOffset>
                </wp:positionV>
                <wp:extent cx="419100" cy="476250"/>
                <wp:effectExtent l="12700" t="0" r="6350" b="78105"/>
                <wp:wrapNone/>
                <wp:docPr id="147" name="Freeform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412747">
                          <a:off x="0" y="0"/>
                          <a:ext cx="419100" cy="476250"/>
                        </a:xfrm>
                        <a:custGeom>
                          <a:avLst/>
                          <a:gdLst>
                            <a:gd name="T0" fmla="*/ 90 w 735"/>
                            <a:gd name="T1" fmla="*/ 0 h 750"/>
                            <a:gd name="T2" fmla="*/ 720 w 735"/>
                            <a:gd name="T3" fmla="*/ 405 h 750"/>
                            <a:gd name="T4" fmla="*/ 0 w 735"/>
                            <a:gd name="T5" fmla="*/ 750 h 750"/>
                          </a:gdLst>
                          <a:ahLst/>
                          <a:cxnLst>
                            <a:cxn ang="0">
                              <a:pos x="T0" y="T1"/>
                            </a:cxn>
                            <a:cxn ang="0">
                              <a:pos x="T2" y="T3"/>
                            </a:cxn>
                            <a:cxn ang="0">
                              <a:pos x="T4" y="T5"/>
                            </a:cxn>
                          </a:cxnLst>
                          <a:rect l="0" t="0" r="r" b="b"/>
                          <a:pathLst>
                            <a:path w="735" h="750">
                              <a:moveTo>
                                <a:pt x="90" y="0"/>
                              </a:moveTo>
                              <a:cubicBezTo>
                                <a:pt x="412" y="140"/>
                                <a:pt x="735" y="280"/>
                                <a:pt x="720" y="405"/>
                              </a:cubicBezTo>
                              <a:cubicBezTo>
                                <a:pt x="705" y="530"/>
                                <a:pt x="352" y="640"/>
                                <a:pt x="0" y="750"/>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8" o:spid="_x0000_s1026" style="position:absolute;margin-left:283pt;margin-top:4.3pt;width:33pt;height:37.5pt;rotation:-450830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3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" path="m90,c412,140,735,280,720,405,705,530,352,640,,750e" filled="f" strokecolor="red">
                <v:stroke endarrow="block"/>
                <v:path arrowok="t" o:connecttype="custom" o:connectlocs="51318,0;410547,257175;0,476250" o:connectangles="0,0,0"/>
              </v:shape>
            </w:pict>
          </mc:Fallback>
        </mc:AlternateContent>
      </w:r>
      <w:r>
        <w:rPr>
          <w:b/>
          <w:noProof/>
          <w:color w:val="000000"/>
          <w:szCs w:val="22"/>
        </w:rPr>
        <mc:AlternateContent>
          <mc:Choice Requires="wps">
            <w:drawing>
              <wp:anchor distT="0" distB="0" distL="114300" distR="114300" simplePos="0" relativeHeight="251676672" behindDoc="0" locked="0" layoutInCell="1" allowOverlap="1">
                <wp:simplePos x="0" y="0"/>
                <wp:positionH relativeFrom="column">
                  <wp:posOffset>1323975</wp:posOffset>
                </wp:positionH>
                <wp:positionV relativeFrom="paragraph">
                  <wp:posOffset>54610</wp:posOffset>
                </wp:positionV>
                <wp:extent cx="2200275" cy="635"/>
                <wp:effectExtent l="9525" t="55245" r="19050" b="58420"/>
                <wp:wrapNone/>
                <wp:docPr id="146" name="Line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0275"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25pt,4.3pt" to="27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" strokecolor="red">
                <v:stroke endarrow="block"/>
              </v:line>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84864" behindDoc="0" locked="0" layoutInCell="1" allowOverlap="1">
                <wp:simplePos x="0" y="0"/>
                <wp:positionH relativeFrom="column">
                  <wp:posOffset>2095500</wp:posOffset>
                </wp:positionH>
                <wp:positionV relativeFrom="paragraph">
                  <wp:posOffset>284480</wp:posOffset>
                </wp:positionV>
                <wp:extent cx="1428750" cy="635"/>
                <wp:effectExtent l="19050" t="56515" r="9525" b="57150"/>
                <wp:wrapNone/>
                <wp:docPr id="145" name="Lin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0" cy="635"/>
                        </a:xfrm>
                        <a:prstGeom prst="line">
                          <a:avLst/>
                        </a:prstGeom>
                        <a:noFill/>
                        <a:ln w="9525">
                          <a:solidFill>
                            <a:srgbClr val="FF0000"/>
                          </a:solidFill>
                          <a:round/>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22.4pt" to="27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" strokecolor="red">
                <v:stroke startarrow="block"/>
              </v:line>
            </w:pict>
          </mc:Fallback>
        </mc:AlternateContent>
      </w:r>
      <w:r>
        <w:rPr>
          <w:b/>
          <w:noProof/>
          <w:color w:val="000000"/>
          <w:szCs w:val="22"/>
        </w:rPr>
        <mc:AlternateContent>
          <mc:Choice Requires="wps">
            <w:drawing>
              <wp:anchor distT="0" distB="0" distL="114300" distR="114300" simplePos="0" relativeHeight="251683840" behindDoc="0" locked="0" layoutInCell="1" allowOverlap="1">
                <wp:simplePos x="0" y="0"/>
                <wp:positionH relativeFrom="column">
                  <wp:posOffset>3495040</wp:posOffset>
                </wp:positionH>
                <wp:positionV relativeFrom="paragraph">
                  <wp:posOffset>226060</wp:posOffset>
                </wp:positionV>
                <wp:extent cx="114300" cy="114300"/>
                <wp:effectExtent l="8890" t="7620" r="10160" b="11430"/>
                <wp:wrapNone/>
                <wp:docPr id="144"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9" o:spid="_x0000_s1026" style="position:absolute;margin-left:275.2pt;margin-top:17.8pt;width:9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" fillcolor="#ffc" strokecolor="red"/>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81792" behindDoc="0" locked="0" layoutInCell="1" allowOverlap="1">
                <wp:simplePos x="0" y="0"/>
                <wp:positionH relativeFrom="column">
                  <wp:posOffset>3333750</wp:posOffset>
                </wp:positionH>
                <wp:positionV relativeFrom="paragraph">
                  <wp:posOffset>35560</wp:posOffset>
                </wp:positionV>
                <wp:extent cx="1600200" cy="288290"/>
                <wp:effectExtent l="0" t="0" r="0" b="0"/>
                <wp:wrapNone/>
                <wp:docPr id="143"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88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pPr>
                              <w:jc w:val="center"/>
                              <w:rPr>
                                <w:sz w:val="16"/>
                              </w:rPr>
                            </w:pPr>
                            <w:r>
                              <w:rPr>
                                <w:sz w:val="16"/>
                              </w:rPr>
                              <w:t>If Yes Goes to its Home Page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7" o:spid="_x0000_s1065" type="#_x0000_t202" style="position:absolute;margin-left:262.5pt;margin-top:2.8pt;width:126pt;height:2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kluwIAAMU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" filled="f" stroked="f">
                <v:textbox>
                  <w:txbxContent>
                    <w:p w:rsidR="00EA2AD6" w:rsidRDefault="00EA2AD6" w:rsidP="00C97F89">
                      <w:pPr>
                        <w:jc w:val="center"/>
                        <w:rPr>
                          <w:sz w:val="16"/>
                        </w:rPr>
                      </w:pPr>
                      <w:r>
                        <w:rPr>
                          <w:sz w:val="16"/>
                        </w:rPr>
                        <w:t>If Yes Goes to its Home Page</w:t>
                      </w:r>
                    </w:p>
                  </w:txbxContent>
                </v:textbox>
              </v:shape>
            </w:pict>
          </mc:Fallback>
        </mc:AlternateContent>
      </w:r>
    </w:p>
    <w:p w:rsidR="00C97F89" w:rsidRDefault="00892550" w:rsidP="00C97F89">
      <w:pPr>
        <w:rPr>
          <w:b/>
          <w:color w:val="000000"/>
          <w:szCs w:val="22"/>
        </w:rPr>
      </w:pPr>
      <w:r>
        <w:rPr>
          <w:b/>
          <w:noProof/>
          <w:color w:val="000000"/>
          <w:szCs w:val="22"/>
        </w:rPr>
        <mc:AlternateContent>
          <mc:Choice Requires="wps">
            <w:drawing>
              <wp:anchor distT="0" distB="0" distL="114300" distR="114300" simplePos="0" relativeHeight="251662336" behindDoc="0" locked="0" layoutInCell="1" allowOverlap="1">
                <wp:simplePos x="0" y="0"/>
                <wp:positionH relativeFrom="column">
                  <wp:posOffset>638175</wp:posOffset>
                </wp:positionH>
                <wp:positionV relativeFrom="paragraph">
                  <wp:posOffset>227965</wp:posOffset>
                </wp:positionV>
                <wp:extent cx="819150" cy="390525"/>
                <wp:effectExtent l="0" t="0" r="0" b="0"/>
                <wp:wrapNone/>
                <wp:docPr id="14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C97F89">
                            <w: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3" o:spid="_x0000_s1066" type="#_x0000_t202" style="position:absolute;margin-left:50.25pt;margin-top:17.95pt;width:64.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ZuA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" filled="f" stroked="f">
                <v:textbox>
                  <w:txbxContent>
                    <w:p w:rsidR="00EA2AD6" w:rsidRDefault="00EA2AD6" w:rsidP="00C97F89">
                      <w:r>
                        <w:t>Time</w:t>
                      </w:r>
                    </w:p>
                  </w:txbxContent>
                </v:textbox>
              </v:shape>
            </w:pict>
          </mc:Fallback>
        </mc:AlternateContent>
      </w:r>
      <w:r>
        <w:rPr>
          <w:b/>
          <w:noProof/>
          <w:color w:val="000000"/>
          <w:szCs w:val="22"/>
        </w:rPr>
        <mc:AlternateContent>
          <mc:Choice Requires="wps">
            <w:drawing>
              <wp:anchor distT="0" distB="0" distL="114300" distR="114300" simplePos="0" relativeHeight="251679744" behindDoc="0" locked="0" layoutInCell="1" allowOverlap="1">
                <wp:simplePos x="0" y="0"/>
                <wp:positionH relativeFrom="column">
                  <wp:posOffset>1314450</wp:posOffset>
                </wp:positionH>
                <wp:positionV relativeFrom="paragraph">
                  <wp:posOffset>62230</wp:posOffset>
                </wp:positionV>
                <wp:extent cx="3695700" cy="635"/>
                <wp:effectExtent l="9525" t="53340" r="19050" b="60325"/>
                <wp:wrapNone/>
                <wp:docPr id="141" name="Lin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95700" cy="635"/>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5"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5pt,4.9pt" to="39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" strokecolor="red">
                <v:stroke endarrow="block"/>
              </v:line>
            </w:pict>
          </mc:Fallback>
        </mc:AlternateContent>
      </w:r>
      <w:r>
        <w:rPr>
          <w:b/>
          <w:noProof/>
          <w:color w:val="000000"/>
          <w:szCs w:val="22"/>
        </w:rPr>
        <mc:AlternateContent>
          <mc:Choice Requires="wps">
            <w:drawing>
              <wp:anchor distT="0" distB="0" distL="114300" distR="114300" simplePos="0" relativeHeight="251680768" behindDoc="0" locked="0" layoutInCell="1" allowOverlap="1">
                <wp:simplePos x="0" y="0"/>
                <wp:positionH relativeFrom="column">
                  <wp:posOffset>4991100</wp:posOffset>
                </wp:positionH>
                <wp:positionV relativeFrom="paragraph">
                  <wp:posOffset>24765</wp:posOffset>
                </wp:positionV>
                <wp:extent cx="114300" cy="114300"/>
                <wp:effectExtent l="9525" t="6350" r="9525" b="12700"/>
                <wp:wrapNone/>
                <wp:docPr id="140"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CC"/>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6" o:spid="_x0000_s1026" style="position:absolute;margin-left:393pt;margin-top:1.95pt;width:9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" fillcolor="#ffc" strokecolor="red"/>
            </w:pict>
          </mc:Fallback>
        </mc:AlternateContent>
      </w: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847BB1" w:rsidRDefault="00847BB1" w:rsidP="00847BB1">
      <w:pPr>
        <w:rPr>
          <w:b/>
          <w:color w:val="000000"/>
          <w:szCs w:val="22"/>
        </w:rPr>
      </w:pPr>
    </w:p>
    <w:p w:rsidR="00847BB1" w:rsidRPr="00847BB1" w:rsidRDefault="0077153D" w:rsidP="00847BB1">
      <w:pPr>
        <w:pStyle w:val="Heading3"/>
      </w:pPr>
      <w:bookmarkStart w:id="26" w:name="_Toc356570086"/>
      <w:r>
        <w:t>Adding</w:t>
      </w:r>
      <w:r w:rsidR="00847BB1" w:rsidRPr="00847BB1">
        <w:t xml:space="preserve"> E</w:t>
      </w:r>
      <w:r>
        <w:t>mployee</w:t>
      </w:r>
      <w:r w:rsidR="00847BB1">
        <w:t xml:space="preserve"> Sequence</w:t>
      </w:r>
      <w:bookmarkEnd w:id="26"/>
    </w:p>
    <w:p w:rsidR="00847BB1" w:rsidRDefault="00847BB1" w:rsidP="00847BB1">
      <w:pPr>
        <w:rPr>
          <w:b/>
        </w:rPr>
      </w:pPr>
      <w:r>
        <w:object w:dxaOrig="11421" w:dyaOrig="6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297.75pt" o:ole="">
            <v:imagedata r:id="rId19" o:title=""/>
          </v:shape>
          <o:OLEObject Type="Embed" ProgID="Visio.Drawing.11" ShapeID="_x0000_i1025" DrawAspect="Content" ObjectID="_1431347576" r:id="rId20"/>
        </w:object>
      </w:r>
    </w:p>
    <w:p w:rsidR="00A76E22" w:rsidRDefault="00847BB1" w:rsidP="00847BB1">
      <w:pPr>
        <w:pStyle w:val="Heading3"/>
      </w:pPr>
      <w:bookmarkStart w:id="27" w:name="_Toc356570087"/>
      <w:r w:rsidRPr="00A76E22">
        <w:t>A</w:t>
      </w:r>
      <w:r w:rsidR="0077153D">
        <w:t>pply</w:t>
      </w:r>
      <w:r w:rsidRPr="00A76E22">
        <w:t xml:space="preserve"> </w:t>
      </w:r>
      <w:r w:rsidR="0077153D">
        <w:t>for</w:t>
      </w:r>
      <w:r w:rsidRPr="00A76E22">
        <w:t xml:space="preserve"> </w:t>
      </w:r>
      <w:r w:rsidR="0077153D">
        <w:t>Policy</w:t>
      </w:r>
      <w:r w:rsidR="00A76E22">
        <w:t xml:space="preserve"> Sequence</w:t>
      </w:r>
      <w:bookmarkEnd w:id="27"/>
    </w:p>
    <w:p w:rsidR="00847BB1" w:rsidRPr="00A76E22" w:rsidRDefault="00892550" w:rsidP="00A76E22">
      <w:pPr>
        <w:pStyle w:val="Heading3"/>
        <w:numPr>
          <w:ilvl w:val="0"/>
          <w:numId w:val="0"/>
        </w:numPr>
        <w:ind w:left="1530"/>
      </w:pPr>
      <w:r>
        <w:rPr>
          <w:b w:val="0"/>
          <w:noProof/>
        </w:rPr>
        <mc:AlternateContent>
          <mc:Choice Requires="wpc">
            <w:drawing>
              <wp:anchor distT="0" distB="0" distL="114300" distR="114300" simplePos="0" relativeHeight="251688960" behindDoc="0" locked="0" layoutInCell="1" allowOverlap="1">
                <wp:simplePos x="0" y="0"/>
                <wp:positionH relativeFrom="column">
                  <wp:posOffset>114300</wp:posOffset>
                </wp:positionH>
                <wp:positionV relativeFrom="paragraph">
                  <wp:posOffset>141605</wp:posOffset>
                </wp:positionV>
                <wp:extent cx="6629400" cy="3778250"/>
                <wp:effectExtent l="0" t="1905" r="0" b="1270"/>
                <wp:wrapNone/>
                <wp:docPr id="183" name="Canvas 1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Freeform 185"/>
                        <wps:cNvSpPr>
                          <a:spLocks noEditPoints="1"/>
                        </wps:cNvSpPr>
                        <wps:spPr bwMode="auto">
                          <a:xfrm>
                            <a:off x="1265555" y="687070"/>
                            <a:ext cx="5080" cy="2879725"/>
                          </a:xfrm>
                          <a:custGeom>
                            <a:avLst/>
                            <a:gdLst>
                              <a:gd name="T0" fmla="*/ 4 w 8"/>
                              <a:gd name="T1" fmla="*/ 4535 h 4535"/>
                              <a:gd name="T2" fmla="*/ 8 w 8"/>
                              <a:gd name="T3" fmla="*/ 4371 h 4535"/>
                              <a:gd name="T4" fmla="*/ 0 w 8"/>
                              <a:gd name="T5" fmla="*/ 4267 h 4535"/>
                              <a:gd name="T6" fmla="*/ 0 w 8"/>
                              <a:gd name="T7" fmla="*/ 4329 h 4535"/>
                              <a:gd name="T8" fmla="*/ 4 w 8"/>
                              <a:gd name="T9" fmla="*/ 4231 h 4535"/>
                              <a:gd name="T10" fmla="*/ 8 w 8"/>
                              <a:gd name="T11" fmla="*/ 4067 h 4535"/>
                              <a:gd name="T12" fmla="*/ 0 w 8"/>
                              <a:gd name="T13" fmla="*/ 3962 h 4535"/>
                              <a:gd name="T14" fmla="*/ 0 w 8"/>
                              <a:gd name="T15" fmla="*/ 4023 h 4535"/>
                              <a:gd name="T16" fmla="*/ 4 w 8"/>
                              <a:gd name="T17" fmla="*/ 3926 h 4535"/>
                              <a:gd name="T18" fmla="*/ 8 w 8"/>
                              <a:gd name="T19" fmla="*/ 3761 h 4535"/>
                              <a:gd name="T20" fmla="*/ 0 w 8"/>
                              <a:gd name="T21" fmla="*/ 3658 h 4535"/>
                              <a:gd name="T22" fmla="*/ 0 w 8"/>
                              <a:gd name="T23" fmla="*/ 3719 h 4535"/>
                              <a:gd name="T24" fmla="*/ 4 w 8"/>
                              <a:gd name="T25" fmla="*/ 3622 h 4535"/>
                              <a:gd name="T26" fmla="*/ 8 w 8"/>
                              <a:gd name="T27" fmla="*/ 3456 h 4535"/>
                              <a:gd name="T28" fmla="*/ 0 w 8"/>
                              <a:gd name="T29" fmla="*/ 3352 h 4535"/>
                              <a:gd name="T30" fmla="*/ 0 w 8"/>
                              <a:gd name="T31" fmla="*/ 3414 h 4535"/>
                              <a:gd name="T32" fmla="*/ 4 w 8"/>
                              <a:gd name="T33" fmla="*/ 3317 h 4535"/>
                              <a:gd name="T34" fmla="*/ 8 w 8"/>
                              <a:gd name="T35" fmla="*/ 3152 h 4535"/>
                              <a:gd name="T36" fmla="*/ 0 w 8"/>
                              <a:gd name="T37" fmla="*/ 3047 h 4535"/>
                              <a:gd name="T38" fmla="*/ 0 w 8"/>
                              <a:gd name="T39" fmla="*/ 3110 h 4535"/>
                              <a:gd name="T40" fmla="*/ 4 w 8"/>
                              <a:gd name="T41" fmla="*/ 3013 h 4535"/>
                              <a:gd name="T42" fmla="*/ 8 w 8"/>
                              <a:gd name="T43" fmla="*/ 2847 h 4535"/>
                              <a:gd name="T44" fmla="*/ 0 w 8"/>
                              <a:gd name="T45" fmla="*/ 2743 h 4535"/>
                              <a:gd name="T46" fmla="*/ 0 w 8"/>
                              <a:gd name="T47" fmla="*/ 2805 h 4535"/>
                              <a:gd name="T48" fmla="*/ 4 w 8"/>
                              <a:gd name="T49" fmla="*/ 2708 h 4535"/>
                              <a:gd name="T50" fmla="*/ 8 w 8"/>
                              <a:gd name="T51" fmla="*/ 2543 h 4535"/>
                              <a:gd name="T52" fmla="*/ 0 w 8"/>
                              <a:gd name="T53" fmla="*/ 2438 h 4535"/>
                              <a:gd name="T54" fmla="*/ 0 w 8"/>
                              <a:gd name="T55" fmla="*/ 2500 h 4535"/>
                              <a:gd name="T56" fmla="*/ 4 w 8"/>
                              <a:gd name="T57" fmla="*/ 2404 h 4535"/>
                              <a:gd name="T58" fmla="*/ 8 w 8"/>
                              <a:gd name="T59" fmla="*/ 2238 h 4535"/>
                              <a:gd name="T60" fmla="*/ 0 w 8"/>
                              <a:gd name="T61" fmla="*/ 2133 h 4535"/>
                              <a:gd name="T62" fmla="*/ 0 w 8"/>
                              <a:gd name="T63" fmla="*/ 2196 h 4535"/>
                              <a:gd name="T64" fmla="*/ 4 w 8"/>
                              <a:gd name="T65" fmla="*/ 2099 h 4535"/>
                              <a:gd name="T66" fmla="*/ 8 w 8"/>
                              <a:gd name="T67" fmla="*/ 1934 h 4535"/>
                              <a:gd name="T68" fmla="*/ 0 w 8"/>
                              <a:gd name="T69" fmla="*/ 1829 h 4535"/>
                              <a:gd name="T70" fmla="*/ 0 w 8"/>
                              <a:gd name="T71" fmla="*/ 1891 h 4535"/>
                              <a:gd name="T72" fmla="*/ 4 w 8"/>
                              <a:gd name="T73" fmla="*/ 1795 h 4535"/>
                              <a:gd name="T74" fmla="*/ 8 w 8"/>
                              <a:gd name="T75" fmla="*/ 1629 h 4535"/>
                              <a:gd name="T76" fmla="*/ 0 w 8"/>
                              <a:gd name="T77" fmla="*/ 1524 h 4535"/>
                              <a:gd name="T78" fmla="*/ 0 w 8"/>
                              <a:gd name="T79" fmla="*/ 1587 h 4535"/>
                              <a:gd name="T80" fmla="*/ 4 w 8"/>
                              <a:gd name="T81" fmla="*/ 1490 h 4535"/>
                              <a:gd name="T82" fmla="*/ 8 w 8"/>
                              <a:gd name="T83" fmla="*/ 1325 h 4535"/>
                              <a:gd name="T84" fmla="*/ 0 w 8"/>
                              <a:gd name="T85" fmla="*/ 1220 h 4535"/>
                              <a:gd name="T86" fmla="*/ 0 w 8"/>
                              <a:gd name="T87" fmla="*/ 1282 h 4535"/>
                              <a:gd name="T88" fmla="*/ 4 w 8"/>
                              <a:gd name="T89" fmla="*/ 1184 h 4535"/>
                              <a:gd name="T90" fmla="*/ 8 w 8"/>
                              <a:gd name="T91" fmla="*/ 1020 h 4535"/>
                              <a:gd name="T92" fmla="*/ 0 w 8"/>
                              <a:gd name="T93" fmla="*/ 915 h 4535"/>
                              <a:gd name="T94" fmla="*/ 0 w 8"/>
                              <a:gd name="T95" fmla="*/ 978 h 4535"/>
                              <a:gd name="T96" fmla="*/ 4 w 8"/>
                              <a:gd name="T97" fmla="*/ 879 h 4535"/>
                              <a:gd name="T98" fmla="*/ 8 w 8"/>
                              <a:gd name="T99" fmla="*/ 715 h 4535"/>
                              <a:gd name="T100" fmla="*/ 0 w 8"/>
                              <a:gd name="T101" fmla="*/ 611 h 4535"/>
                              <a:gd name="T102" fmla="*/ 0 w 8"/>
                              <a:gd name="T103" fmla="*/ 673 h 4535"/>
                              <a:gd name="T104" fmla="*/ 4 w 8"/>
                              <a:gd name="T105" fmla="*/ 575 h 4535"/>
                              <a:gd name="T106" fmla="*/ 8 w 8"/>
                              <a:gd name="T107" fmla="*/ 411 h 4535"/>
                              <a:gd name="T108" fmla="*/ 0 w 8"/>
                              <a:gd name="T109" fmla="*/ 306 h 4535"/>
                              <a:gd name="T110" fmla="*/ 0 w 8"/>
                              <a:gd name="T111" fmla="*/ 369 h 4535"/>
                              <a:gd name="T112" fmla="*/ 4 w 8"/>
                              <a:gd name="T113" fmla="*/ 270 h 4535"/>
                              <a:gd name="T114" fmla="*/ 8 w 8"/>
                              <a:gd name="T115" fmla="*/ 106 h 4535"/>
                              <a:gd name="T116" fmla="*/ 0 w 8"/>
                              <a:gd name="T117" fmla="*/ 2 h 4535"/>
                              <a:gd name="T118" fmla="*/ 0 w 8"/>
                              <a:gd name="T119" fmla="*/ 63 h 4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 h="4535">
                                <a:moveTo>
                                  <a:pt x="0" y="4532"/>
                                </a:moveTo>
                                <a:lnTo>
                                  <a:pt x="0" y="4473"/>
                                </a:lnTo>
                                <a:lnTo>
                                  <a:pt x="0" y="4470"/>
                                </a:lnTo>
                                <a:lnTo>
                                  <a:pt x="4" y="4468"/>
                                </a:lnTo>
                                <a:lnTo>
                                  <a:pt x="7" y="4470"/>
                                </a:lnTo>
                                <a:lnTo>
                                  <a:pt x="8" y="4473"/>
                                </a:lnTo>
                                <a:lnTo>
                                  <a:pt x="8" y="4532"/>
                                </a:lnTo>
                                <a:lnTo>
                                  <a:pt x="7" y="4535"/>
                                </a:lnTo>
                                <a:lnTo>
                                  <a:pt x="4" y="4535"/>
                                </a:lnTo>
                                <a:lnTo>
                                  <a:pt x="0" y="4535"/>
                                </a:lnTo>
                                <a:lnTo>
                                  <a:pt x="0" y="4532"/>
                                </a:lnTo>
                                <a:close/>
                                <a:moveTo>
                                  <a:pt x="0" y="4431"/>
                                </a:moveTo>
                                <a:lnTo>
                                  <a:pt x="0" y="4371"/>
                                </a:lnTo>
                                <a:lnTo>
                                  <a:pt x="0" y="4368"/>
                                </a:lnTo>
                                <a:lnTo>
                                  <a:pt x="4" y="4367"/>
                                </a:lnTo>
                                <a:lnTo>
                                  <a:pt x="7" y="4368"/>
                                </a:lnTo>
                                <a:lnTo>
                                  <a:pt x="8" y="4371"/>
                                </a:lnTo>
                                <a:lnTo>
                                  <a:pt x="8" y="4431"/>
                                </a:lnTo>
                                <a:lnTo>
                                  <a:pt x="7" y="4432"/>
                                </a:lnTo>
                                <a:lnTo>
                                  <a:pt x="4" y="4434"/>
                                </a:lnTo>
                                <a:lnTo>
                                  <a:pt x="0" y="4432"/>
                                </a:lnTo>
                                <a:lnTo>
                                  <a:pt x="0" y="4431"/>
                                </a:lnTo>
                                <a:close/>
                                <a:moveTo>
                                  <a:pt x="0" y="4329"/>
                                </a:moveTo>
                                <a:lnTo>
                                  <a:pt x="0" y="4270"/>
                                </a:lnTo>
                                <a:lnTo>
                                  <a:pt x="0" y="4267"/>
                                </a:lnTo>
                                <a:lnTo>
                                  <a:pt x="4" y="4265"/>
                                </a:lnTo>
                                <a:lnTo>
                                  <a:pt x="7" y="4267"/>
                                </a:lnTo>
                                <a:lnTo>
                                  <a:pt x="8" y="4270"/>
                                </a:lnTo>
                                <a:lnTo>
                                  <a:pt x="8" y="4329"/>
                                </a:lnTo>
                                <a:lnTo>
                                  <a:pt x="7" y="4331"/>
                                </a:lnTo>
                                <a:lnTo>
                                  <a:pt x="4" y="4332"/>
                                </a:lnTo>
                                <a:lnTo>
                                  <a:pt x="0" y="4331"/>
                                </a:lnTo>
                                <a:lnTo>
                                  <a:pt x="0" y="4329"/>
                                </a:lnTo>
                                <a:close/>
                                <a:moveTo>
                                  <a:pt x="0" y="4226"/>
                                </a:moveTo>
                                <a:lnTo>
                                  <a:pt x="0" y="4168"/>
                                </a:lnTo>
                                <a:lnTo>
                                  <a:pt x="0" y="4165"/>
                                </a:lnTo>
                                <a:lnTo>
                                  <a:pt x="4" y="4164"/>
                                </a:lnTo>
                                <a:lnTo>
                                  <a:pt x="7" y="4165"/>
                                </a:lnTo>
                                <a:lnTo>
                                  <a:pt x="8" y="4168"/>
                                </a:lnTo>
                                <a:lnTo>
                                  <a:pt x="8" y="4226"/>
                                </a:lnTo>
                                <a:lnTo>
                                  <a:pt x="7" y="4229"/>
                                </a:lnTo>
                                <a:lnTo>
                                  <a:pt x="4" y="4231"/>
                                </a:lnTo>
                                <a:lnTo>
                                  <a:pt x="0" y="4229"/>
                                </a:lnTo>
                                <a:lnTo>
                                  <a:pt x="0" y="4226"/>
                                </a:lnTo>
                                <a:close/>
                                <a:moveTo>
                                  <a:pt x="0" y="4125"/>
                                </a:moveTo>
                                <a:lnTo>
                                  <a:pt x="0" y="4067"/>
                                </a:lnTo>
                                <a:lnTo>
                                  <a:pt x="0" y="4064"/>
                                </a:lnTo>
                                <a:lnTo>
                                  <a:pt x="4" y="4062"/>
                                </a:lnTo>
                                <a:lnTo>
                                  <a:pt x="7" y="4064"/>
                                </a:lnTo>
                                <a:lnTo>
                                  <a:pt x="8" y="4067"/>
                                </a:lnTo>
                                <a:lnTo>
                                  <a:pt x="8" y="4125"/>
                                </a:lnTo>
                                <a:lnTo>
                                  <a:pt x="7" y="4128"/>
                                </a:lnTo>
                                <a:lnTo>
                                  <a:pt x="4" y="4129"/>
                                </a:lnTo>
                                <a:lnTo>
                                  <a:pt x="0" y="4128"/>
                                </a:lnTo>
                                <a:lnTo>
                                  <a:pt x="0" y="4125"/>
                                </a:lnTo>
                                <a:close/>
                                <a:moveTo>
                                  <a:pt x="0" y="4023"/>
                                </a:moveTo>
                                <a:lnTo>
                                  <a:pt x="0" y="3965"/>
                                </a:lnTo>
                                <a:lnTo>
                                  <a:pt x="0" y="3962"/>
                                </a:lnTo>
                                <a:lnTo>
                                  <a:pt x="4" y="3961"/>
                                </a:lnTo>
                                <a:lnTo>
                                  <a:pt x="7" y="3962"/>
                                </a:lnTo>
                                <a:lnTo>
                                  <a:pt x="8" y="3965"/>
                                </a:lnTo>
                                <a:lnTo>
                                  <a:pt x="8" y="4023"/>
                                </a:lnTo>
                                <a:lnTo>
                                  <a:pt x="7" y="4026"/>
                                </a:lnTo>
                                <a:lnTo>
                                  <a:pt x="4" y="4028"/>
                                </a:lnTo>
                                <a:lnTo>
                                  <a:pt x="0" y="4026"/>
                                </a:lnTo>
                                <a:lnTo>
                                  <a:pt x="0" y="4023"/>
                                </a:lnTo>
                                <a:close/>
                                <a:moveTo>
                                  <a:pt x="0" y="3922"/>
                                </a:moveTo>
                                <a:lnTo>
                                  <a:pt x="0" y="3862"/>
                                </a:lnTo>
                                <a:lnTo>
                                  <a:pt x="0" y="3861"/>
                                </a:lnTo>
                                <a:lnTo>
                                  <a:pt x="4" y="3859"/>
                                </a:lnTo>
                                <a:lnTo>
                                  <a:pt x="7" y="3861"/>
                                </a:lnTo>
                                <a:lnTo>
                                  <a:pt x="8" y="3862"/>
                                </a:lnTo>
                                <a:lnTo>
                                  <a:pt x="8" y="3922"/>
                                </a:lnTo>
                                <a:lnTo>
                                  <a:pt x="7" y="3925"/>
                                </a:lnTo>
                                <a:lnTo>
                                  <a:pt x="4" y="3926"/>
                                </a:lnTo>
                                <a:lnTo>
                                  <a:pt x="0" y="3925"/>
                                </a:lnTo>
                                <a:lnTo>
                                  <a:pt x="0" y="3922"/>
                                </a:lnTo>
                                <a:close/>
                                <a:moveTo>
                                  <a:pt x="0" y="3820"/>
                                </a:moveTo>
                                <a:lnTo>
                                  <a:pt x="0" y="3761"/>
                                </a:lnTo>
                                <a:lnTo>
                                  <a:pt x="0" y="3759"/>
                                </a:lnTo>
                                <a:lnTo>
                                  <a:pt x="4" y="3758"/>
                                </a:lnTo>
                                <a:lnTo>
                                  <a:pt x="7" y="3759"/>
                                </a:lnTo>
                                <a:lnTo>
                                  <a:pt x="8" y="3761"/>
                                </a:lnTo>
                                <a:lnTo>
                                  <a:pt x="8" y="3820"/>
                                </a:lnTo>
                                <a:lnTo>
                                  <a:pt x="7" y="3823"/>
                                </a:lnTo>
                                <a:lnTo>
                                  <a:pt x="4" y="3825"/>
                                </a:lnTo>
                                <a:lnTo>
                                  <a:pt x="0" y="3823"/>
                                </a:lnTo>
                                <a:lnTo>
                                  <a:pt x="0" y="3820"/>
                                </a:lnTo>
                                <a:close/>
                                <a:moveTo>
                                  <a:pt x="0" y="3719"/>
                                </a:moveTo>
                                <a:lnTo>
                                  <a:pt x="0" y="3659"/>
                                </a:lnTo>
                                <a:lnTo>
                                  <a:pt x="0" y="3658"/>
                                </a:lnTo>
                                <a:lnTo>
                                  <a:pt x="4" y="3656"/>
                                </a:lnTo>
                                <a:lnTo>
                                  <a:pt x="7" y="3658"/>
                                </a:lnTo>
                                <a:lnTo>
                                  <a:pt x="8" y="3659"/>
                                </a:lnTo>
                                <a:lnTo>
                                  <a:pt x="8" y="3719"/>
                                </a:lnTo>
                                <a:lnTo>
                                  <a:pt x="7" y="3722"/>
                                </a:lnTo>
                                <a:lnTo>
                                  <a:pt x="4" y="3723"/>
                                </a:lnTo>
                                <a:lnTo>
                                  <a:pt x="0" y="3722"/>
                                </a:lnTo>
                                <a:lnTo>
                                  <a:pt x="0" y="3719"/>
                                </a:lnTo>
                                <a:close/>
                                <a:moveTo>
                                  <a:pt x="0" y="3617"/>
                                </a:moveTo>
                                <a:lnTo>
                                  <a:pt x="0" y="3558"/>
                                </a:lnTo>
                                <a:lnTo>
                                  <a:pt x="0" y="3556"/>
                                </a:lnTo>
                                <a:lnTo>
                                  <a:pt x="4" y="3555"/>
                                </a:lnTo>
                                <a:lnTo>
                                  <a:pt x="7" y="3556"/>
                                </a:lnTo>
                                <a:lnTo>
                                  <a:pt x="8" y="3558"/>
                                </a:lnTo>
                                <a:lnTo>
                                  <a:pt x="8" y="3617"/>
                                </a:lnTo>
                                <a:lnTo>
                                  <a:pt x="7" y="3620"/>
                                </a:lnTo>
                                <a:lnTo>
                                  <a:pt x="4" y="3622"/>
                                </a:lnTo>
                                <a:lnTo>
                                  <a:pt x="0" y="3620"/>
                                </a:lnTo>
                                <a:lnTo>
                                  <a:pt x="0" y="3617"/>
                                </a:lnTo>
                                <a:close/>
                                <a:moveTo>
                                  <a:pt x="0" y="3516"/>
                                </a:moveTo>
                                <a:lnTo>
                                  <a:pt x="0" y="3456"/>
                                </a:lnTo>
                                <a:lnTo>
                                  <a:pt x="0" y="3455"/>
                                </a:lnTo>
                                <a:lnTo>
                                  <a:pt x="4" y="3453"/>
                                </a:lnTo>
                                <a:lnTo>
                                  <a:pt x="7" y="3455"/>
                                </a:lnTo>
                                <a:lnTo>
                                  <a:pt x="8" y="3456"/>
                                </a:lnTo>
                                <a:lnTo>
                                  <a:pt x="8" y="3516"/>
                                </a:lnTo>
                                <a:lnTo>
                                  <a:pt x="7" y="3519"/>
                                </a:lnTo>
                                <a:lnTo>
                                  <a:pt x="4" y="3520"/>
                                </a:lnTo>
                                <a:lnTo>
                                  <a:pt x="0" y="3519"/>
                                </a:lnTo>
                                <a:lnTo>
                                  <a:pt x="0" y="3516"/>
                                </a:lnTo>
                                <a:close/>
                                <a:moveTo>
                                  <a:pt x="0" y="3414"/>
                                </a:moveTo>
                                <a:lnTo>
                                  <a:pt x="0" y="3355"/>
                                </a:lnTo>
                                <a:lnTo>
                                  <a:pt x="0" y="3352"/>
                                </a:lnTo>
                                <a:lnTo>
                                  <a:pt x="4" y="3352"/>
                                </a:lnTo>
                                <a:lnTo>
                                  <a:pt x="7" y="3352"/>
                                </a:lnTo>
                                <a:lnTo>
                                  <a:pt x="8" y="3355"/>
                                </a:lnTo>
                                <a:lnTo>
                                  <a:pt x="8" y="3414"/>
                                </a:lnTo>
                                <a:lnTo>
                                  <a:pt x="7" y="3417"/>
                                </a:lnTo>
                                <a:lnTo>
                                  <a:pt x="4" y="3419"/>
                                </a:lnTo>
                                <a:lnTo>
                                  <a:pt x="0" y="3417"/>
                                </a:lnTo>
                                <a:lnTo>
                                  <a:pt x="0" y="3414"/>
                                </a:lnTo>
                                <a:close/>
                                <a:moveTo>
                                  <a:pt x="0" y="3313"/>
                                </a:moveTo>
                                <a:lnTo>
                                  <a:pt x="0" y="3253"/>
                                </a:lnTo>
                                <a:lnTo>
                                  <a:pt x="0" y="3250"/>
                                </a:lnTo>
                                <a:lnTo>
                                  <a:pt x="4" y="3250"/>
                                </a:lnTo>
                                <a:lnTo>
                                  <a:pt x="7" y="3250"/>
                                </a:lnTo>
                                <a:lnTo>
                                  <a:pt x="8" y="3253"/>
                                </a:lnTo>
                                <a:lnTo>
                                  <a:pt x="8" y="3313"/>
                                </a:lnTo>
                                <a:lnTo>
                                  <a:pt x="7" y="3316"/>
                                </a:lnTo>
                                <a:lnTo>
                                  <a:pt x="4" y="3317"/>
                                </a:lnTo>
                                <a:lnTo>
                                  <a:pt x="0" y="3316"/>
                                </a:lnTo>
                                <a:lnTo>
                                  <a:pt x="0" y="3313"/>
                                </a:lnTo>
                                <a:close/>
                                <a:moveTo>
                                  <a:pt x="0" y="3211"/>
                                </a:moveTo>
                                <a:lnTo>
                                  <a:pt x="0" y="3152"/>
                                </a:lnTo>
                                <a:lnTo>
                                  <a:pt x="0" y="3149"/>
                                </a:lnTo>
                                <a:lnTo>
                                  <a:pt x="4" y="3149"/>
                                </a:lnTo>
                                <a:lnTo>
                                  <a:pt x="7" y="3149"/>
                                </a:lnTo>
                                <a:lnTo>
                                  <a:pt x="8" y="3152"/>
                                </a:lnTo>
                                <a:lnTo>
                                  <a:pt x="8" y="3211"/>
                                </a:lnTo>
                                <a:lnTo>
                                  <a:pt x="7" y="3214"/>
                                </a:lnTo>
                                <a:lnTo>
                                  <a:pt x="4" y="3216"/>
                                </a:lnTo>
                                <a:lnTo>
                                  <a:pt x="0" y="3214"/>
                                </a:lnTo>
                                <a:lnTo>
                                  <a:pt x="0" y="3211"/>
                                </a:lnTo>
                                <a:close/>
                                <a:moveTo>
                                  <a:pt x="0" y="3110"/>
                                </a:moveTo>
                                <a:lnTo>
                                  <a:pt x="0" y="3050"/>
                                </a:lnTo>
                                <a:lnTo>
                                  <a:pt x="0" y="3047"/>
                                </a:lnTo>
                                <a:lnTo>
                                  <a:pt x="4" y="3047"/>
                                </a:lnTo>
                                <a:lnTo>
                                  <a:pt x="7" y="3047"/>
                                </a:lnTo>
                                <a:lnTo>
                                  <a:pt x="8" y="3050"/>
                                </a:lnTo>
                                <a:lnTo>
                                  <a:pt x="8" y="3110"/>
                                </a:lnTo>
                                <a:lnTo>
                                  <a:pt x="7" y="3113"/>
                                </a:lnTo>
                                <a:lnTo>
                                  <a:pt x="4" y="3114"/>
                                </a:lnTo>
                                <a:lnTo>
                                  <a:pt x="0" y="3113"/>
                                </a:lnTo>
                                <a:lnTo>
                                  <a:pt x="0" y="3110"/>
                                </a:lnTo>
                                <a:close/>
                                <a:moveTo>
                                  <a:pt x="0" y="3008"/>
                                </a:moveTo>
                                <a:lnTo>
                                  <a:pt x="0" y="2949"/>
                                </a:lnTo>
                                <a:lnTo>
                                  <a:pt x="0" y="2946"/>
                                </a:lnTo>
                                <a:lnTo>
                                  <a:pt x="4" y="2946"/>
                                </a:lnTo>
                                <a:lnTo>
                                  <a:pt x="7" y="2946"/>
                                </a:lnTo>
                                <a:lnTo>
                                  <a:pt x="8" y="2949"/>
                                </a:lnTo>
                                <a:lnTo>
                                  <a:pt x="8" y="3008"/>
                                </a:lnTo>
                                <a:lnTo>
                                  <a:pt x="7" y="3011"/>
                                </a:lnTo>
                                <a:lnTo>
                                  <a:pt x="4" y="3013"/>
                                </a:lnTo>
                                <a:lnTo>
                                  <a:pt x="0" y="3011"/>
                                </a:lnTo>
                                <a:lnTo>
                                  <a:pt x="0" y="3008"/>
                                </a:lnTo>
                                <a:close/>
                                <a:moveTo>
                                  <a:pt x="0" y="2907"/>
                                </a:moveTo>
                                <a:lnTo>
                                  <a:pt x="0" y="2847"/>
                                </a:lnTo>
                                <a:lnTo>
                                  <a:pt x="0" y="2844"/>
                                </a:lnTo>
                                <a:lnTo>
                                  <a:pt x="4" y="2844"/>
                                </a:lnTo>
                                <a:lnTo>
                                  <a:pt x="7" y="2844"/>
                                </a:lnTo>
                                <a:lnTo>
                                  <a:pt x="8" y="2847"/>
                                </a:lnTo>
                                <a:lnTo>
                                  <a:pt x="8" y="2907"/>
                                </a:lnTo>
                                <a:lnTo>
                                  <a:pt x="7" y="2910"/>
                                </a:lnTo>
                                <a:lnTo>
                                  <a:pt x="4" y="2911"/>
                                </a:lnTo>
                                <a:lnTo>
                                  <a:pt x="0" y="2910"/>
                                </a:lnTo>
                                <a:lnTo>
                                  <a:pt x="0" y="2907"/>
                                </a:lnTo>
                                <a:close/>
                                <a:moveTo>
                                  <a:pt x="0" y="2805"/>
                                </a:moveTo>
                                <a:lnTo>
                                  <a:pt x="0" y="2746"/>
                                </a:lnTo>
                                <a:lnTo>
                                  <a:pt x="0" y="2743"/>
                                </a:lnTo>
                                <a:lnTo>
                                  <a:pt x="4" y="2743"/>
                                </a:lnTo>
                                <a:lnTo>
                                  <a:pt x="7" y="2743"/>
                                </a:lnTo>
                                <a:lnTo>
                                  <a:pt x="8" y="2746"/>
                                </a:lnTo>
                                <a:lnTo>
                                  <a:pt x="8" y="2805"/>
                                </a:lnTo>
                                <a:lnTo>
                                  <a:pt x="7" y="2808"/>
                                </a:lnTo>
                                <a:lnTo>
                                  <a:pt x="4" y="2810"/>
                                </a:lnTo>
                                <a:lnTo>
                                  <a:pt x="0" y="2808"/>
                                </a:lnTo>
                                <a:lnTo>
                                  <a:pt x="0" y="2805"/>
                                </a:lnTo>
                                <a:close/>
                                <a:moveTo>
                                  <a:pt x="0" y="2704"/>
                                </a:moveTo>
                                <a:lnTo>
                                  <a:pt x="0" y="2644"/>
                                </a:lnTo>
                                <a:lnTo>
                                  <a:pt x="0" y="2641"/>
                                </a:lnTo>
                                <a:lnTo>
                                  <a:pt x="4" y="2639"/>
                                </a:lnTo>
                                <a:lnTo>
                                  <a:pt x="7" y="2641"/>
                                </a:lnTo>
                                <a:lnTo>
                                  <a:pt x="8" y="2644"/>
                                </a:lnTo>
                                <a:lnTo>
                                  <a:pt x="8" y="2704"/>
                                </a:lnTo>
                                <a:lnTo>
                                  <a:pt x="7" y="2707"/>
                                </a:lnTo>
                                <a:lnTo>
                                  <a:pt x="4" y="2708"/>
                                </a:lnTo>
                                <a:lnTo>
                                  <a:pt x="0" y="2707"/>
                                </a:lnTo>
                                <a:lnTo>
                                  <a:pt x="0" y="2704"/>
                                </a:lnTo>
                                <a:close/>
                                <a:moveTo>
                                  <a:pt x="0" y="2602"/>
                                </a:moveTo>
                                <a:lnTo>
                                  <a:pt x="0" y="2543"/>
                                </a:lnTo>
                                <a:lnTo>
                                  <a:pt x="0" y="2540"/>
                                </a:lnTo>
                                <a:lnTo>
                                  <a:pt x="4" y="2538"/>
                                </a:lnTo>
                                <a:lnTo>
                                  <a:pt x="7" y="2540"/>
                                </a:lnTo>
                                <a:lnTo>
                                  <a:pt x="8" y="2543"/>
                                </a:lnTo>
                                <a:lnTo>
                                  <a:pt x="8" y="2602"/>
                                </a:lnTo>
                                <a:lnTo>
                                  <a:pt x="7" y="2605"/>
                                </a:lnTo>
                                <a:lnTo>
                                  <a:pt x="4" y="2607"/>
                                </a:lnTo>
                                <a:lnTo>
                                  <a:pt x="0" y="2605"/>
                                </a:lnTo>
                                <a:lnTo>
                                  <a:pt x="0" y="2602"/>
                                </a:lnTo>
                                <a:close/>
                                <a:moveTo>
                                  <a:pt x="0" y="2500"/>
                                </a:moveTo>
                                <a:lnTo>
                                  <a:pt x="0" y="2441"/>
                                </a:lnTo>
                                <a:lnTo>
                                  <a:pt x="0" y="2438"/>
                                </a:lnTo>
                                <a:lnTo>
                                  <a:pt x="4" y="2436"/>
                                </a:lnTo>
                                <a:lnTo>
                                  <a:pt x="7" y="2438"/>
                                </a:lnTo>
                                <a:lnTo>
                                  <a:pt x="8" y="2441"/>
                                </a:lnTo>
                                <a:lnTo>
                                  <a:pt x="8" y="2500"/>
                                </a:lnTo>
                                <a:lnTo>
                                  <a:pt x="7" y="2504"/>
                                </a:lnTo>
                                <a:lnTo>
                                  <a:pt x="4" y="2505"/>
                                </a:lnTo>
                                <a:lnTo>
                                  <a:pt x="0" y="2504"/>
                                </a:lnTo>
                                <a:lnTo>
                                  <a:pt x="0" y="2500"/>
                                </a:lnTo>
                                <a:close/>
                                <a:moveTo>
                                  <a:pt x="0" y="2399"/>
                                </a:moveTo>
                                <a:lnTo>
                                  <a:pt x="0" y="2340"/>
                                </a:lnTo>
                                <a:lnTo>
                                  <a:pt x="0" y="2337"/>
                                </a:lnTo>
                                <a:lnTo>
                                  <a:pt x="4" y="2335"/>
                                </a:lnTo>
                                <a:lnTo>
                                  <a:pt x="7" y="2337"/>
                                </a:lnTo>
                                <a:lnTo>
                                  <a:pt x="8" y="2340"/>
                                </a:lnTo>
                                <a:lnTo>
                                  <a:pt x="8" y="2399"/>
                                </a:lnTo>
                                <a:lnTo>
                                  <a:pt x="7" y="2402"/>
                                </a:lnTo>
                                <a:lnTo>
                                  <a:pt x="4" y="2404"/>
                                </a:lnTo>
                                <a:lnTo>
                                  <a:pt x="0" y="2402"/>
                                </a:lnTo>
                                <a:lnTo>
                                  <a:pt x="0" y="2399"/>
                                </a:lnTo>
                                <a:close/>
                                <a:moveTo>
                                  <a:pt x="0" y="2297"/>
                                </a:moveTo>
                                <a:lnTo>
                                  <a:pt x="0" y="2238"/>
                                </a:lnTo>
                                <a:lnTo>
                                  <a:pt x="0" y="2235"/>
                                </a:lnTo>
                                <a:lnTo>
                                  <a:pt x="4" y="2233"/>
                                </a:lnTo>
                                <a:lnTo>
                                  <a:pt x="7" y="2235"/>
                                </a:lnTo>
                                <a:lnTo>
                                  <a:pt x="8" y="2238"/>
                                </a:lnTo>
                                <a:lnTo>
                                  <a:pt x="8" y="2297"/>
                                </a:lnTo>
                                <a:lnTo>
                                  <a:pt x="7" y="2301"/>
                                </a:lnTo>
                                <a:lnTo>
                                  <a:pt x="4" y="2302"/>
                                </a:lnTo>
                                <a:lnTo>
                                  <a:pt x="0" y="2301"/>
                                </a:lnTo>
                                <a:lnTo>
                                  <a:pt x="0" y="2297"/>
                                </a:lnTo>
                                <a:close/>
                                <a:moveTo>
                                  <a:pt x="0" y="2196"/>
                                </a:moveTo>
                                <a:lnTo>
                                  <a:pt x="0" y="2137"/>
                                </a:lnTo>
                                <a:lnTo>
                                  <a:pt x="0" y="2133"/>
                                </a:lnTo>
                                <a:lnTo>
                                  <a:pt x="4" y="2132"/>
                                </a:lnTo>
                                <a:lnTo>
                                  <a:pt x="7" y="2133"/>
                                </a:lnTo>
                                <a:lnTo>
                                  <a:pt x="8" y="2137"/>
                                </a:lnTo>
                                <a:lnTo>
                                  <a:pt x="8" y="2196"/>
                                </a:lnTo>
                                <a:lnTo>
                                  <a:pt x="7" y="2199"/>
                                </a:lnTo>
                                <a:lnTo>
                                  <a:pt x="4" y="2201"/>
                                </a:lnTo>
                                <a:lnTo>
                                  <a:pt x="0" y="2199"/>
                                </a:lnTo>
                                <a:lnTo>
                                  <a:pt x="0" y="2196"/>
                                </a:lnTo>
                                <a:close/>
                                <a:moveTo>
                                  <a:pt x="0" y="2094"/>
                                </a:moveTo>
                                <a:lnTo>
                                  <a:pt x="0" y="2035"/>
                                </a:lnTo>
                                <a:lnTo>
                                  <a:pt x="0" y="2032"/>
                                </a:lnTo>
                                <a:lnTo>
                                  <a:pt x="4" y="2030"/>
                                </a:lnTo>
                                <a:lnTo>
                                  <a:pt x="7" y="2032"/>
                                </a:lnTo>
                                <a:lnTo>
                                  <a:pt x="8" y="2035"/>
                                </a:lnTo>
                                <a:lnTo>
                                  <a:pt x="8" y="2094"/>
                                </a:lnTo>
                                <a:lnTo>
                                  <a:pt x="7" y="2098"/>
                                </a:lnTo>
                                <a:lnTo>
                                  <a:pt x="4" y="2099"/>
                                </a:lnTo>
                                <a:lnTo>
                                  <a:pt x="0" y="2098"/>
                                </a:lnTo>
                                <a:lnTo>
                                  <a:pt x="0" y="2094"/>
                                </a:lnTo>
                                <a:close/>
                                <a:moveTo>
                                  <a:pt x="0" y="1993"/>
                                </a:moveTo>
                                <a:lnTo>
                                  <a:pt x="0" y="1934"/>
                                </a:lnTo>
                                <a:lnTo>
                                  <a:pt x="0" y="1930"/>
                                </a:lnTo>
                                <a:lnTo>
                                  <a:pt x="4" y="1929"/>
                                </a:lnTo>
                                <a:lnTo>
                                  <a:pt x="7" y="1930"/>
                                </a:lnTo>
                                <a:lnTo>
                                  <a:pt x="8" y="1934"/>
                                </a:lnTo>
                                <a:lnTo>
                                  <a:pt x="8" y="1993"/>
                                </a:lnTo>
                                <a:lnTo>
                                  <a:pt x="7" y="1996"/>
                                </a:lnTo>
                                <a:lnTo>
                                  <a:pt x="4" y="1998"/>
                                </a:lnTo>
                                <a:lnTo>
                                  <a:pt x="0" y="1996"/>
                                </a:lnTo>
                                <a:lnTo>
                                  <a:pt x="0" y="1993"/>
                                </a:lnTo>
                                <a:close/>
                                <a:moveTo>
                                  <a:pt x="0" y="1891"/>
                                </a:moveTo>
                                <a:lnTo>
                                  <a:pt x="0" y="1832"/>
                                </a:lnTo>
                                <a:lnTo>
                                  <a:pt x="0" y="1829"/>
                                </a:lnTo>
                                <a:lnTo>
                                  <a:pt x="4" y="1827"/>
                                </a:lnTo>
                                <a:lnTo>
                                  <a:pt x="7" y="1829"/>
                                </a:lnTo>
                                <a:lnTo>
                                  <a:pt x="8" y="1832"/>
                                </a:lnTo>
                                <a:lnTo>
                                  <a:pt x="8" y="1891"/>
                                </a:lnTo>
                                <a:lnTo>
                                  <a:pt x="7" y="1895"/>
                                </a:lnTo>
                                <a:lnTo>
                                  <a:pt x="4" y="1896"/>
                                </a:lnTo>
                                <a:lnTo>
                                  <a:pt x="0" y="1895"/>
                                </a:lnTo>
                                <a:lnTo>
                                  <a:pt x="0" y="1891"/>
                                </a:lnTo>
                                <a:close/>
                                <a:moveTo>
                                  <a:pt x="0" y="1790"/>
                                </a:moveTo>
                                <a:lnTo>
                                  <a:pt x="0" y="1731"/>
                                </a:lnTo>
                                <a:lnTo>
                                  <a:pt x="0" y="1727"/>
                                </a:lnTo>
                                <a:lnTo>
                                  <a:pt x="4" y="1726"/>
                                </a:lnTo>
                                <a:lnTo>
                                  <a:pt x="7" y="1727"/>
                                </a:lnTo>
                                <a:lnTo>
                                  <a:pt x="8" y="1731"/>
                                </a:lnTo>
                                <a:lnTo>
                                  <a:pt x="8" y="1790"/>
                                </a:lnTo>
                                <a:lnTo>
                                  <a:pt x="7" y="1793"/>
                                </a:lnTo>
                                <a:lnTo>
                                  <a:pt x="4" y="1795"/>
                                </a:lnTo>
                                <a:lnTo>
                                  <a:pt x="0" y="1793"/>
                                </a:lnTo>
                                <a:lnTo>
                                  <a:pt x="0" y="1790"/>
                                </a:lnTo>
                                <a:close/>
                                <a:moveTo>
                                  <a:pt x="0" y="1688"/>
                                </a:moveTo>
                                <a:lnTo>
                                  <a:pt x="0" y="1629"/>
                                </a:lnTo>
                                <a:lnTo>
                                  <a:pt x="0" y="1626"/>
                                </a:lnTo>
                                <a:lnTo>
                                  <a:pt x="4" y="1624"/>
                                </a:lnTo>
                                <a:lnTo>
                                  <a:pt x="7" y="1626"/>
                                </a:lnTo>
                                <a:lnTo>
                                  <a:pt x="8" y="1629"/>
                                </a:lnTo>
                                <a:lnTo>
                                  <a:pt x="8" y="1688"/>
                                </a:lnTo>
                                <a:lnTo>
                                  <a:pt x="7" y="1692"/>
                                </a:lnTo>
                                <a:lnTo>
                                  <a:pt x="4" y="1693"/>
                                </a:lnTo>
                                <a:lnTo>
                                  <a:pt x="0" y="1692"/>
                                </a:lnTo>
                                <a:lnTo>
                                  <a:pt x="0" y="1688"/>
                                </a:lnTo>
                                <a:close/>
                                <a:moveTo>
                                  <a:pt x="0" y="1587"/>
                                </a:moveTo>
                                <a:lnTo>
                                  <a:pt x="0" y="1528"/>
                                </a:lnTo>
                                <a:lnTo>
                                  <a:pt x="0" y="1524"/>
                                </a:lnTo>
                                <a:lnTo>
                                  <a:pt x="4" y="1523"/>
                                </a:lnTo>
                                <a:lnTo>
                                  <a:pt x="7" y="1524"/>
                                </a:lnTo>
                                <a:lnTo>
                                  <a:pt x="8" y="1528"/>
                                </a:lnTo>
                                <a:lnTo>
                                  <a:pt x="8" y="1587"/>
                                </a:lnTo>
                                <a:lnTo>
                                  <a:pt x="7" y="1590"/>
                                </a:lnTo>
                                <a:lnTo>
                                  <a:pt x="4" y="1592"/>
                                </a:lnTo>
                                <a:lnTo>
                                  <a:pt x="0" y="1590"/>
                                </a:lnTo>
                                <a:lnTo>
                                  <a:pt x="0" y="1587"/>
                                </a:lnTo>
                                <a:close/>
                                <a:moveTo>
                                  <a:pt x="0" y="1485"/>
                                </a:moveTo>
                                <a:lnTo>
                                  <a:pt x="0" y="1426"/>
                                </a:lnTo>
                                <a:lnTo>
                                  <a:pt x="0" y="1423"/>
                                </a:lnTo>
                                <a:lnTo>
                                  <a:pt x="4" y="1421"/>
                                </a:lnTo>
                                <a:lnTo>
                                  <a:pt x="7" y="1423"/>
                                </a:lnTo>
                                <a:lnTo>
                                  <a:pt x="8" y="1426"/>
                                </a:lnTo>
                                <a:lnTo>
                                  <a:pt x="8" y="1485"/>
                                </a:lnTo>
                                <a:lnTo>
                                  <a:pt x="7" y="1489"/>
                                </a:lnTo>
                                <a:lnTo>
                                  <a:pt x="4" y="1490"/>
                                </a:lnTo>
                                <a:lnTo>
                                  <a:pt x="0" y="1489"/>
                                </a:lnTo>
                                <a:lnTo>
                                  <a:pt x="0" y="1485"/>
                                </a:lnTo>
                                <a:close/>
                                <a:moveTo>
                                  <a:pt x="0" y="1384"/>
                                </a:moveTo>
                                <a:lnTo>
                                  <a:pt x="0" y="1325"/>
                                </a:lnTo>
                                <a:lnTo>
                                  <a:pt x="0" y="1321"/>
                                </a:lnTo>
                                <a:lnTo>
                                  <a:pt x="4" y="1320"/>
                                </a:lnTo>
                                <a:lnTo>
                                  <a:pt x="7" y="1321"/>
                                </a:lnTo>
                                <a:lnTo>
                                  <a:pt x="8" y="1325"/>
                                </a:lnTo>
                                <a:lnTo>
                                  <a:pt x="8" y="1384"/>
                                </a:lnTo>
                                <a:lnTo>
                                  <a:pt x="7" y="1387"/>
                                </a:lnTo>
                                <a:lnTo>
                                  <a:pt x="4" y="1389"/>
                                </a:lnTo>
                                <a:lnTo>
                                  <a:pt x="0" y="1387"/>
                                </a:lnTo>
                                <a:lnTo>
                                  <a:pt x="0" y="1384"/>
                                </a:lnTo>
                                <a:close/>
                                <a:moveTo>
                                  <a:pt x="0" y="1282"/>
                                </a:moveTo>
                                <a:lnTo>
                                  <a:pt x="0" y="1223"/>
                                </a:lnTo>
                                <a:lnTo>
                                  <a:pt x="0" y="1220"/>
                                </a:lnTo>
                                <a:lnTo>
                                  <a:pt x="4" y="1218"/>
                                </a:lnTo>
                                <a:lnTo>
                                  <a:pt x="7" y="1220"/>
                                </a:lnTo>
                                <a:lnTo>
                                  <a:pt x="8" y="1223"/>
                                </a:lnTo>
                                <a:lnTo>
                                  <a:pt x="8" y="1282"/>
                                </a:lnTo>
                                <a:lnTo>
                                  <a:pt x="7" y="1286"/>
                                </a:lnTo>
                                <a:lnTo>
                                  <a:pt x="4" y="1286"/>
                                </a:lnTo>
                                <a:lnTo>
                                  <a:pt x="0" y="1286"/>
                                </a:lnTo>
                                <a:lnTo>
                                  <a:pt x="0" y="1282"/>
                                </a:lnTo>
                                <a:close/>
                                <a:moveTo>
                                  <a:pt x="0" y="1181"/>
                                </a:moveTo>
                                <a:lnTo>
                                  <a:pt x="0" y="1122"/>
                                </a:lnTo>
                                <a:lnTo>
                                  <a:pt x="0" y="1118"/>
                                </a:lnTo>
                                <a:lnTo>
                                  <a:pt x="4" y="1117"/>
                                </a:lnTo>
                                <a:lnTo>
                                  <a:pt x="7" y="1118"/>
                                </a:lnTo>
                                <a:lnTo>
                                  <a:pt x="8" y="1122"/>
                                </a:lnTo>
                                <a:lnTo>
                                  <a:pt x="8" y="1181"/>
                                </a:lnTo>
                                <a:lnTo>
                                  <a:pt x="7" y="1184"/>
                                </a:lnTo>
                                <a:lnTo>
                                  <a:pt x="4" y="1184"/>
                                </a:lnTo>
                                <a:lnTo>
                                  <a:pt x="0" y="1184"/>
                                </a:lnTo>
                                <a:lnTo>
                                  <a:pt x="0" y="1181"/>
                                </a:lnTo>
                                <a:close/>
                                <a:moveTo>
                                  <a:pt x="0" y="1079"/>
                                </a:moveTo>
                                <a:lnTo>
                                  <a:pt x="0" y="1020"/>
                                </a:lnTo>
                                <a:lnTo>
                                  <a:pt x="0" y="1017"/>
                                </a:lnTo>
                                <a:lnTo>
                                  <a:pt x="4" y="1015"/>
                                </a:lnTo>
                                <a:lnTo>
                                  <a:pt x="7" y="1017"/>
                                </a:lnTo>
                                <a:lnTo>
                                  <a:pt x="8" y="1020"/>
                                </a:lnTo>
                                <a:lnTo>
                                  <a:pt x="8" y="1079"/>
                                </a:lnTo>
                                <a:lnTo>
                                  <a:pt x="7" y="1082"/>
                                </a:lnTo>
                                <a:lnTo>
                                  <a:pt x="4" y="1082"/>
                                </a:lnTo>
                                <a:lnTo>
                                  <a:pt x="0" y="1082"/>
                                </a:lnTo>
                                <a:lnTo>
                                  <a:pt x="0" y="1079"/>
                                </a:lnTo>
                                <a:close/>
                                <a:moveTo>
                                  <a:pt x="0" y="978"/>
                                </a:moveTo>
                                <a:lnTo>
                                  <a:pt x="0" y="919"/>
                                </a:lnTo>
                                <a:lnTo>
                                  <a:pt x="0" y="915"/>
                                </a:lnTo>
                                <a:lnTo>
                                  <a:pt x="4" y="914"/>
                                </a:lnTo>
                                <a:lnTo>
                                  <a:pt x="7" y="915"/>
                                </a:lnTo>
                                <a:lnTo>
                                  <a:pt x="8" y="919"/>
                                </a:lnTo>
                                <a:lnTo>
                                  <a:pt x="8" y="978"/>
                                </a:lnTo>
                                <a:lnTo>
                                  <a:pt x="7" y="981"/>
                                </a:lnTo>
                                <a:lnTo>
                                  <a:pt x="4" y="981"/>
                                </a:lnTo>
                                <a:lnTo>
                                  <a:pt x="0" y="981"/>
                                </a:lnTo>
                                <a:lnTo>
                                  <a:pt x="0" y="978"/>
                                </a:lnTo>
                                <a:close/>
                                <a:moveTo>
                                  <a:pt x="0" y="876"/>
                                </a:moveTo>
                                <a:lnTo>
                                  <a:pt x="0" y="817"/>
                                </a:lnTo>
                                <a:lnTo>
                                  <a:pt x="0" y="814"/>
                                </a:lnTo>
                                <a:lnTo>
                                  <a:pt x="4" y="812"/>
                                </a:lnTo>
                                <a:lnTo>
                                  <a:pt x="7" y="814"/>
                                </a:lnTo>
                                <a:lnTo>
                                  <a:pt x="8" y="817"/>
                                </a:lnTo>
                                <a:lnTo>
                                  <a:pt x="8" y="876"/>
                                </a:lnTo>
                                <a:lnTo>
                                  <a:pt x="7" y="879"/>
                                </a:lnTo>
                                <a:lnTo>
                                  <a:pt x="4" y="879"/>
                                </a:lnTo>
                                <a:lnTo>
                                  <a:pt x="0" y="879"/>
                                </a:lnTo>
                                <a:lnTo>
                                  <a:pt x="0" y="876"/>
                                </a:lnTo>
                                <a:close/>
                                <a:moveTo>
                                  <a:pt x="0" y="775"/>
                                </a:moveTo>
                                <a:lnTo>
                                  <a:pt x="0" y="715"/>
                                </a:lnTo>
                                <a:lnTo>
                                  <a:pt x="0" y="712"/>
                                </a:lnTo>
                                <a:lnTo>
                                  <a:pt x="4" y="711"/>
                                </a:lnTo>
                                <a:lnTo>
                                  <a:pt x="7" y="712"/>
                                </a:lnTo>
                                <a:lnTo>
                                  <a:pt x="8" y="715"/>
                                </a:lnTo>
                                <a:lnTo>
                                  <a:pt x="8" y="775"/>
                                </a:lnTo>
                                <a:lnTo>
                                  <a:pt x="7" y="778"/>
                                </a:lnTo>
                                <a:lnTo>
                                  <a:pt x="4" y="778"/>
                                </a:lnTo>
                                <a:lnTo>
                                  <a:pt x="0" y="778"/>
                                </a:lnTo>
                                <a:lnTo>
                                  <a:pt x="0" y="775"/>
                                </a:lnTo>
                                <a:close/>
                                <a:moveTo>
                                  <a:pt x="0" y="673"/>
                                </a:moveTo>
                                <a:lnTo>
                                  <a:pt x="0" y="614"/>
                                </a:lnTo>
                                <a:lnTo>
                                  <a:pt x="0" y="611"/>
                                </a:lnTo>
                                <a:lnTo>
                                  <a:pt x="4" y="609"/>
                                </a:lnTo>
                                <a:lnTo>
                                  <a:pt x="7" y="611"/>
                                </a:lnTo>
                                <a:lnTo>
                                  <a:pt x="8" y="614"/>
                                </a:lnTo>
                                <a:lnTo>
                                  <a:pt x="8" y="673"/>
                                </a:lnTo>
                                <a:lnTo>
                                  <a:pt x="7" y="676"/>
                                </a:lnTo>
                                <a:lnTo>
                                  <a:pt x="4" y="676"/>
                                </a:lnTo>
                                <a:lnTo>
                                  <a:pt x="0" y="676"/>
                                </a:lnTo>
                                <a:lnTo>
                                  <a:pt x="0" y="673"/>
                                </a:lnTo>
                                <a:close/>
                                <a:moveTo>
                                  <a:pt x="0" y="572"/>
                                </a:moveTo>
                                <a:lnTo>
                                  <a:pt x="0" y="512"/>
                                </a:lnTo>
                                <a:lnTo>
                                  <a:pt x="0" y="509"/>
                                </a:lnTo>
                                <a:lnTo>
                                  <a:pt x="4" y="508"/>
                                </a:lnTo>
                                <a:lnTo>
                                  <a:pt x="7" y="509"/>
                                </a:lnTo>
                                <a:lnTo>
                                  <a:pt x="8" y="512"/>
                                </a:lnTo>
                                <a:lnTo>
                                  <a:pt x="8" y="572"/>
                                </a:lnTo>
                                <a:lnTo>
                                  <a:pt x="7" y="575"/>
                                </a:lnTo>
                                <a:lnTo>
                                  <a:pt x="4" y="575"/>
                                </a:lnTo>
                                <a:lnTo>
                                  <a:pt x="0" y="575"/>
                                </a:lnTo>
                                <a:lnTo>
                                  <a:pt x="0" y="572"/>
                                </a:lnTo>
                                <a:close/>
                                <a:moveTo>
                                  <a:pt x="0" y="470"/>
                                </a:moveTo>
                                <a:lnTo>
                                  <a:pt x="0" y="411"/>
                                </a:lnTo>
                                <a:lnTo>
                                  <a:pt x="0" y="408"/>
                                </a:lnTo>
                                <a:lnTo>
                                  <a:pt x="4" y="406"/>
                                </a:lnTo>
                                <a:lnTo>
                                  <a:pt x="7" y="408"/>
                                </a:lnTo>
                                <a:lnTo>
                                  <a:pt x="8" y="411"/>
                                </a:lnTo>
                                <a:lnTo>
                                  <a:pt x="8" y="470"/>
                                </a:lnTo>
                                <a:lnTo>
                                  <a:pt x="7" y="473"/>
                                </a:lnTo>
                                <a:lnTo>
                                  <a:pt x="4" y="473"/>
                                </a:lnTo>
                                <a:lnTo>
                                  <a:pt x="0" y="473"/>
                                </a:lnTo>
                                <a:lnTo>
                                  <a:pt x="0" y="470"/>
                                </a:lnTo>
                                <a:close/>
                                <a:moveTo>
                                  <a:pt x="0" y="369"/>
                                </a:moveTo>
                                <a:lnTo>
                                  <a:pt x="0" y="309"/>
                                </a:lnTo>
                                <a:lnTo>
                                  <a:pt x="0" y="306"/>
                                </a:lnTo>
                                <a:lnTo>
                                  <a:pt x="4" y="305"/>
                                </a:lnTo>
                                <a:lnTo>
                                  <a:pt x="7" y="306"/>
                                </a:lnTo>
                                <a:lnTo>
                                  <a:pt x="8" y="309"/>
                                </a:lnTo>
                                <a:lnTo>
                                  <a:pt x="8" y="369"/>
                                </a:lnTo>
                                <a:lnTo>
                                  <a:pt x="7" y="372"/>
                                </a:lnTo>
                                <a:lnTo>
                                  <a:pt x="4" y="372"/>
                                </a:lnTo>
                                <a:lnTo>
                                  <a:pt x="0" y="372"/>
                                </a:lnTo>
                                <a:lnTo>
                                  <a:pt x="0" y="369"/>
                                </a:lnTo>
                                <a:close/>
                                <a:moveTo>
                                  <a:pt x="0" y="267"/>
                                </a:moveTo>
                                <a:lnTo>
                                  <a:pt x="0" y="208"/>
                                </a:lnTo>
                                <a:lnTo>
                                  <a:pt x="0" y="205"/>
                                </a:lnTo>
                                <a:lnTo>
                                  <a:pt x="4" y="203"/>
                                </a:lnTo>
                                <a:lnTo>
                                  <a:pt x="7" y="205"/>
                                </a:lnTo>
                                <a:lnTo>
                                  <a:pt x="8" y="208"/>
                                </a:lnTo>
                                <a:lnTo>
                                  <a:pt x="8" y="267"/>
                                </a:lnTo>
                                <a:lnTo>
                                  <a:pt x="7" y="270"/>
                                </a:lnTo>
                                <a:lnTo>
                                  <a:pt x="4" y="270"/>
                                </a:lnTo>
                                <a:lnTo>
                                  <a:pt x="0" y="270"/>
                                </a:lnTo>
                                <a:lnTo>
                                  <a:pt x="0" y="267"/>
                                </a:lnTo>
                                <a:close/>
                                <a:moveTo>
                                  <a:pt x="0" y="166"/>
                                </a:moveTo>
                                <a:lnTo>
                                  <a:pt x="0" y="106"/>
                                </a:lnTo>
                                <a:lnTo>
                                  <a:pt x="0" y="103"/>
                                </a:lnTo>
                                <a:lnTo>
                                  <a:pt x="4" y="102"/>
                                </a:lnTo>
                                <a:lnTo>
                                  <a:pt x="7" y="103"/>
                                </a:lnTo>
                                <a:lnTo>
                                  <a:pt x="8" y="106"/>
                                </a:lnTo>
                                <a:lnTo>
                                  <a:pt x="8" y="166"/>
                                </a:lnTo>
                                <a:lnTo>
                                  <a:pt x="7" y="167"/>
                                </a:lnTo>
                                <a:lnTo>
                                  <a:pt x="4" y="169"/>
                                </a:lnTo>
                                <a:lnTo>
                                  <a:pt x="0" y="167"/>
                                </a:lnTo>
                                <a:lnTo>
                                  <a:pt x="0" y="166"/>
                                </a:lnTo>
                                <a:close/>
                                <a:moveTo>
                                  <a:pt x="0" y="63"/>
                                </a:moveTo>
                                <a:lnTo>
                                  <a:pt x="0" y="5"/>
                                </a:lnTo>
                                <a:lnTo>
                                  <a:pt x="0" y="2"/>
                                </a:lnTo>
                                <a:lnTo>
                                  <a:pt x="4" y="0"/>
                                </a:lnTo>
                                <a:lnTo>
                                  <a:pt x="7" y="2"/>
                                </a:lnTo>
                                <a:lnTo>
                                  <a:pt x="8" y="5"/>
                                </a:lnTo>
                                <a:lnTo>
                                  <a:pt x="8" y="63"/>
                                </a:lnTo>
                                <a:lnTo>
                                  <a:pt x="7" y="66"/>
                                </a:lnTo>
                                <a:lnTo>
                                  <a:pt x="4" y="67"/>
                                </a:lnTo>
                                <a:lnTo>
                                  <a:pt x="0" y="66"/>
                                </a:lnTo>
                                <a:lnTo>
                                  <a:pt x="0" y="63"/>
                                </a:lnTo>
                                <a:close/>
                              </a:path>
                            </a:pathLst>
                          </a:custGeom>
                          <a:solidFill>
                            <a:srgbClr val="FF0000"/>
                          </a:solidFill>
                          <a:ln w="2">
                            <a:solidFill>
                              <a:srgbClr val="FF0000"/>
                            </a:solidFill>
                            <a:round/>
                            <a:headEnd/>
                            <a:tailEnd/>
                          </a:ln>
                        </wps:spPr>
                        <wps:bodyPr rot="0" vert="horz" wrap="square" lIns="91440" tIns="45720" rIns="91440" bIns="45720" anchor="t" anchorCtr="0" upright="1">
                          <a:noAutofit/>
                        </wps:bodyPr>
                      </wps:wsp>
                      <wps:wsp>
                        <wps:cNvPr id="34" name="Rectangle 186"/>
                        <wps:cNvSpPr>
                          <a:spLocks noChangeArrowheads="1"/>
                        </wps:cNvSpPr>
                        <wps:spPr bwMode="auto">
                          <a:xfrm>
                            <a:off x="995045" y="381000"/>
                            <a:ext cx="605155" cy="28130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87"/>
                        <wps:cNvSpPr>
                          <a:spLocks noChangeArrowheads="1"/>
                        </wps:cNvSpPr>
                        <wps:spPr bwMode="auto">
                          <a:xfrm>
                            <a:off x="1028700" y="381000"/>
                            <a:ext cx="571500" cy="281305"/>
                          </a:xfrm>
                          <a:prstGeom prst="rect">
                            <a:avLst/>
                          </a:prstGeom>
                          <a:noFill/>
                          <a:ln w="8">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188"/>
                        <wps:cNvSpPr>
                          <a:spLocks noChangeArrowheads="1"/>
                        </wps:cNvSpPr>
                        <wps:spPr bwMode="auto">
                          <a:xfrm>
                            <a:off x="1058545" y="365760"/>
                            <a:ext cx="5429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Home Page</w:t>
                              </w:r>
                            </w:p>
                          </w:txbxContent>
                        </wps:txbx>
                        <wps:bodyPr rot="0" vert="horz" wrap="none" lIns="0" tIns="0" rIns="0" bIns="0" anchor="t" anchorCtr="0" upright="1">
                          <a:spAutoFit/>
                        </wps:bodyPr>
                      </wps:wsp>
                      <wps:wsp>
                        <wps:cNvPr id="37" name="Line 189"/>
                        <wps:cNvCnPr/>
                        <wps:spPr bwMode="auto">
                          <a:xfrm>
                            <a:off x="1031240" y="558165"/>
                            <a:ext cx="473710"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38" name="Freeform 190"/>
                        <wps:cNvSpPr>
                          <a:spLocks noEditPoints="1"/>
                        </wps:cNvSpPr>
                        <wps:spPr bwMode="auto">
                          <a:xfrm>
                            <a:off x="2214245" y="687070"/>
                            <a:ext cx="5080" cy="2879725"/>
                          </a:xfrm>
                          <a:custGeom>
                            <a:avLst/>
                            <a:gdLst>
                              <a:gd name="T0" fmla="*/ 3 w 8"/>
                              <a:gd name="T1" fmla="*/ 4535 h 4535"/>
                              <a:gd name="T2" fmla="*/ 8 w 8"/>
                              <a:gd name="T3" fmla="*/ 4371 h 4535"/>
                              <a:gd name="T4" fmla="*/ 1 w 8"/>
                              <a:gd name="T5" fmla="*/ 4267 h 4535"/>
                              <a:gd name="T6" fmla="*/ 0 w 8"/>
                              <a:gd name="T7" fmla="*/ 4329 h 4535"/>
                              <a:gd name="T8" fmla="*/ 3 w 8"/>
                              <a:gd name="T9" fmla="*/ 4231 h 4535"/>
                              <a:gd name="T10" fmla="*/ 8 w 8"/>
                              <a:gd name="T11" fmla="*/ 4067 h 4535"/>
                              <a:gd name="T12" fmla="*/ 1 w 8"/>
                              <a:gd name="T13" fmla="*/ 3962 h 4535"/>
                              <a:gd name="T14" fmla="*/ 0 w 8"/>
                              <a:gd name="T15" fmla="*/ 4023 h 4535"/>
                              <a:gd name="T16" fmla="*/ 3 w 8"/>
                              <a:gd name="T17" fmla="*/ 3926 h 4535"/>
                              <a:gd name="T18" fmla="*/ 8 w 8"/>
                              <a:gd name="T19" fmla="*/ 3761 h 4535"/>
                              <a:gd name="T20" fmla="*/ 1 w 8"/>
                              <a:gd name="T21" fmla="*/ 3658 h 4535"/>
                              <a:gd name="T22" fmla="*/ 0 w 8"/>
                              <a:gd name="T23" fmla="*/ 3719 h 4535"/>
                              <a:gd name="T24" fmla="*/ 3 w 8"/>
                              <a:gd name="T25" fmla="*/ 3622 h 4535"/>
                              <a:gd name="T26" fmla="*/ 8 w 8"/>
                              <a:gd name="T27" fmla="*/ 3456 h 4535"/>
                              <a:gd name="T28" fmla="*/ 1 w 8"/>
                              <a:gd name="T29" fmla="*/ 3352 h 4535"/>
                              <a:gd name="T30" fmla="*/ 0 w 8"/>
                              <a:gd name="T31" fmla="*/ 3414 h 4535"/>
                              <a:gd name="T32" fmla="*/ 3 w 8"/>
                              <a:gd name="T33" fmla="*/ 3317 h 4535"/>
                              <a:gd name="T34" fmla="*/ 8 w 8"/>
                              <a:gd name="T35" fmla="*/ 3152 h 4535"/>
                              <a:gd name="T36" fmla="*/ 1 w 8"/>
                              <a:gd name="T37" fmla="*/ 3047 h 4535"/>
                              <a:gd name="T38" fmla="*/ 0 w 8"/>
                              <a:gd name="T39" fmla="*/ 3110 h 4535"/>
                              <a:gd name="T40" fmla="*/ 3 w 8"/>
                              <a:gd name="T41" fmla="*/ 3013 h 4535"/>
                              <a:gd name="T42" fmla="*/ 8 w 8"/>
                              <a:gd name="T43" fmla="*/ 2847 h 4535"/>
                              <a:gd name="T44" fmla="*/ 1 w 8"/>
                              <a:gd name="T45" fmla="*/ 2743 h 4535"/>
                              <a:gd name="T46" fmla="*/ 0 w 8"/>
                              <a:gd name="T47" fmla="*/ 2805 h 4535"/>
                              <a:gd name="T48" fmla="*/ 3 w 8"/>
                              <a:gd name="T49" fmla="*/ 2708 h 4535"/>
                              <a:gd name="T50" fmla="*/ 8 w 8"/>
                              <a:gd name="T51" fmla="*/ 2543 h 4535"/>
                              <a:gd name="T52" fmla="*/ 1 w 8"/>
                              <a:gd name="T53" fmla="*/ 2438 h 4535"/>
                              <a:gd name="T54" fmla="*/ 0 w 8"/>
                              <a:gd name="T55" fmla="*/ 2500 h 4535"/>
                              <a:gd name="T56" fmla="*/ 3 w 8"/>
                              <a:gd name="T57" fmla="*/ 2404 h 4535"/>
                              <a:gd name="T58" fmla="*/ 8 w 8"/>
                              <a:gd name="T59" fmla="*/ 2238 h 4535"/>
                              <a:gd name="T60" fmla="*/ 1 w 8"/>
                              <a:gd name="T61" fmla="*/ 2133 h 4535"/>
                              <a:gd name="T62" fmla="*/ 0 w 8"/>
                              <a:gd name="T63" fmla="*/ 2196 h 4535"/>
                              <a:gd name="T64" fmla="*/ 3 w 8"/>
                              <a:gd name="T65" fmla="*/ 2099 h 4535"/>
                              <a:gd name="T66" fmla="*/ 8 w 8"/>
                              <a:gd name="T67" fmla="*/ 1934 h 4535"/>
                              <a:gd name="T68" fmla="*/ 1 w 8"/>
                              <a:gd name="T69" fmla="*/ 1829 h 4535"/>
                              <a:gd name="T70" fmla="*/ 0 w 8"/>
                              <a:gd name="T71" fmla="*/ 1891 h 4535"/>
                              <a:gd name="T72" fmla="*/ 3 w 8"/>
                              <a:gd name="T73" fmla="*/ 1795 h 4535"/>
                              <a:gd name="T74" fmla="*/ 8 w 8"/>
                              <a:gd name="T75" fmla="*/ 1629 h 4535"/>
                              <a:gd name="T76" fmla="*/ 1 w 8"/>
                              <a:gd name="T77" fmla="*/ 1524 h 4535"/>
                              <a:gd name="T78" fmla="*/ 0 w 8"/>
                              <a:gd name="T79" fmla="*/ 1587 h 4535"/>
                              <a:gd name="T80" fmla="*/ 3 w 8"/>
                              <a:gd name="T81" fmla="*/ 1490 h 4535"/>
                              <a:gd name="T82" fmla="*/ 8 w 8"/>
                              <a:gd name="T83" fmla="*/ 1325 h 4535"/>
                              <a:gd name="T84" fmla="*/ 1 w 8"/>
                              <a:gd name="T85" fmla="*/ 1220 h 4535"/>
                              <a:gd name="T86" fmla="*/ 0 w 8"/>
                              <a:gd name="T87" fmla="*/ 1282 h 4535"/>
                              <a:gd name="T88" fmla="*/ 3 w 8"/>
                              <a:gd name="T89" fmla="*/ 1184 h 4535"/>
                              <a:gd name="T90" fmla="*/ 8 w 8"/>
                              <a:gd name="T91" fmla="*/ 1020 h 4535"/>
                              <a:gd name="T92" fmla="*/ 1 w 8"/>
                              <a:gd name="T93" fmla="*/ 915 h 4535"/>
                              <a:gd name="T94" fmla="*/ 0 w 8"/>
                              <a:gd name="T95" fmla="*/ 978 h 4535"/>
                              <a:gd name="T96" fmla="*/ 3 w 8"/>
                              <a:gd name="T97" fmla="*/ 879 h 4535"/>
                              <a:gd name="T98" fmla="*/ 8 w 8"/>
                              <a:gd name="T99" fmla="*/ 715 h 4535"/>
                              <a:gd name="T100" fmla="*/ 1 w 8"/>
                              <a:gd name="T101" fmla="*/ 611 h 4535"/>
                              <a:gd name="T102" fmla="*/ 0 w 8"/>
                              <a:gd name="T103" fmla="*/ 673 h 4535"/>
                              <a:gd name="T104" fmla="*/ 3 w 8"/>
                              <a:gd name="T105" fmla="*/ 575 h 4535"/>
                              <a:gd name="T106" fmla="*/ 8 w 8"/>
                              <a:gd name="T107" fmla="*/ 411 h 4535"/>
                              <a:gd name="T108" fmla="*/ 1 w 8"/>
                              <a:gd name="T109" fmla="*/ 306 h 4535"/>
                              <a:gd name="T110" fmla="*/ 0 w 8"/>
                              <a:gd name="T111" fmla="*/ 369 h 4535"/>
                              <a:gd name="T112" fmla="*/ 3 w 8"/>
                              <a:gd name="T113" fmla="*/ 270 h 4535"/>
                              <a:gd name="T114" fmla="*/ 8 w 8"/>
                              <a:gd name="T115" fmla="*/ 106 h 4535"/>
                              <a:gd name="T116" fmla="*/ 1 w 8"/>
                              <a:gd name="T117" fmla="*/ 2 h 4535"/>
                              <a:gd name="T118" fmla="*/ 0 w 8"/>
                              <a:gd name="T119" fmla="*/ 63 h 4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 h="4535">
                                <a:moveTo>
                                  <a:pt x="0" y="4532"/>
                                </a:moveTo>
                                <a:lnTo>
                                  <a:pt x="0" y="4473"/>
                                </a:lnTo>
                                <a:lnTo>
                                  <a:pt x="1" y="4470"/>
                                </a:lnTo>
                                <a:lnTo>
                                  <a:pt x="3" y="4468"/>
                                </a:lnTo>
                                <a:lnTo>
                                  <a:pt x="6" y="4470"/>
                                </a:lnTo>
                                <a:lnTo>
                                  <a:pt x="8" y="4473"/>
                                </a:lnTo>
                                <a:lnTo>
                                  <a:pt x="8" y="4532"/>
                                </a:lnTo>
                                <a:lnTo>
                                  <a:pt x="6" y="4535"/>
                                </a:lnTo>
                                <a:lnTo>
                                  <a:pt x="3" y="4535"/>
                                </a:lnTo>
                                <a:lnTo>
                                  <a:pt x="1" y="4535"/>
                                </a:lnTo>
                                <a:lnTo>
                                  <a:pt x="0" y="4532"/>
                                </a:lnTo>
                                <a:close/>
                                <a:moveTo>
                                  <a:pt x="0" y="4431"/>
                                </a:moveTo>
                                <a:lnTo>
                                  <a:pt x="0" y="4371"/>
                                </a:lnTo>
                                <a:lnTo>
                                  <a:pt x="1" y="4368"/>
                                </a:lnTo>
                                <a:lnTo>
                                  <a:pt x="3" y="4367"/>
                                </a:lnTo>
                                <a:lnTo>
                                  <a:pt x="6" y="4368"/>
                                </a:lnTo>
                                <a:lnTo>
                                  <a:pt x="8" y="4371"/>
                                </a:lnTo>
                                <a:lnTo>
                                  <a:pt x="8" y="4431"/>
                                </a:lnTo>
                                <a:lnTo>
                                  <a:pt x="6" y="4432"/>
                                </a:lnTo>
                                <a:lnTo>
                                  <a:pt x="3" y="4434"/>
                                </a:lnTo>
                                <a:lnTo>
                                  <a:pt x="1" y="4432"/>
                                </a:lnTo>
                                <a:lnTo>
                                  <a:pt x="0" y="4431"/>
                                </a:lnTo>
                                <a:close/>
                                <a:moveTo>
                                  <a:pt x="0" y="4329"/>
                                </a:moveTo>
                                <a:lnTo>
                                  <a:pt x="0" y="4270"/>
                                </a:lnTo>
                                <a:lnTo>
                                  <a:pt x="1" y="4267"/>
                                </a:lnTo>
                                <a:lnTo>
                                  <a:pt x="3" y="4265"/>
                                </a:lnTo>
                                <a:lnTo>
                                  <a:pt x="6" y="4267"/>
                                </a:lnTo>
                                <a:lnTo>
                                  <a:pt x="8" y="4270"/>
                                </a:lnTo>
                                <a:lnTo>
                                  <a:pt x="8" y="4329"/>
                                </a:lnTo>
                                <a:lnTo>
                                  <a:pt x="6" y="4331"/>
                                </a:lnTo>
                                <a:lnTo>
                                  <a:pt x="3" y="4332"/>
                                </a:lnTo>
                                <a:lnTo>
                                  <a:pt x="1" y="4331"/>
                                </a:lnTo>
                                <a:lnTo>
                                  <a:pt x="0" y="4329"/>
                                </a:lnTo>
                                <a:close/>
                                <a:moveTo>
                                  <a:pt x="0" y="4226"/>
                                </a:moveTo>
                                <a:lnTo>
                                  <a:pt x="0" y="4168"/>
                                </a:lnTo>
                                <a:lnTo>
                                  <a:pt x="1" y="4165"/>
                                </a:lnTo>
                                <a:lnTo>
                                  <a:pt x="3" y="4164"/>
                                </a:lnTo>
                                <a:lnTo>
                                  <a:pt x="6" y="4165"/>
                                </a:lnTo>
                                <a:lnTo>
                                  <a:pt x="8" y="4168"/>
                                </a:lnTo>
                                <a:lnTo>
                                  <a:pt x="8" y="4226"/>
                                </a:lnTo>
                                <a:lnTo>
                                  <a:pt x="6" y="4229"/>
                                </a:lnTo>
                                <a:lnTo>
                                  <a:pt x="3" y="4231"/>
                                </a:lnTo>
                                <a:lnTo>
                                  <a:pt x="1" y="4229"/>
                                </a:lnTo>
                                <a:lnTo>
                                  <a:pt x="0" y="4226"/>
                                </a:lnTo>
                                <a:close/>
                                <a:moveTo>
                                  <a:pt x="0" y="4125"/>
                                </a:moveTo>
                                <a:lnTo>
                                  <a:pt x="0" y="4067"/>
                                </a:lnTo>
                                <a:lnTo>
                                  <a:pt x="1" y="4064"/>
                                </a:lnTo>
                                <a:lnTo>
                                  <a:pt x="3" y="4062"/>
                                </a:lnTo>
                                <a:lnTo>
                                  <a:pt x="6" y="4064"/>
                                </a:lnTo>
                                <a:lnTo>
                                  <a:pt x="8" y="4067"/>
                                </a:lnTo>
                                <a:lnTo>
                                  <a:pt x="8" y="4125"/>
                                </a:lnTo>
                                <a:lnTo>
                                  <a:pt x="6" y="4128"/>
                                </a:lnTo>
                                <a:lnTo>
                                  <a:pt x="3" y="4129"/>
                                </a:lnTo>
                                <a:lnTo>
                                  <a:pt x="1" y="4128"/>
                                </a:lnTo>
                                <a:lnTo>
                                  <a:pt x="0" y="4125"/>
                                </a:lnTo>
                                <a:close/>
                                <a:moveTo>
                                  <a:pt x="0" y="4023"/>
                                </a:moveTo>
                                <a:lnTo>
                                  <a:pt x="0" y="3965"/>
                                </a:lnTo>
                                <a:lnTo>
                                  <a:pt x="1" y="3962"/>
                                </a:lnTo>
                                <a:lnTo>
                                  <a:pt x="3" y="3961"/>
                                </a:lnTo>
                                <a:lnTo>
                                  <a:pt x="6" y="3962"/>
                                </a:lnTo>
                                <a:lnTo>
                                  <a:pt x="8" y="3965"/>
                                </a:lnTo>
                                <a:lnTo>
                                  <a:pt x="8" y="4023"/>
                                </a:lnTo>
                                <a:lnTo>
                                  <a:pt x="6" y="4026"/>
                                </a:lnTo>
                                <a:lnTo>
                                  <a:pt x="3" y="4028"/>
                                </a:lnTo>
                                <a:lnTo>
                                  <a:pt x="1" y="4026"/>
                                </a:lnTo>
                                <a:lnTo>
                                  <a:pt x="0" y="4023"/>
                                </a:lnTo>
                                <a:close/>
                                <a:moveTo>
                                  <a:pt x="0" y="3922"/>
                                </a:moveTo>
                                <a:lnTo>
                                  <a:pt x="0" y="3862"/>
                                </a:lnTo>
                                <a:lnTo>
                                  <a:pt x="1" y="3861"/>
                                </a:lnTo>
                                <a:lnTo>
                                  <a:pt x="3" y="3859"/>
                                </a:lnTo>
                                <a:lnTo>
                                  <a:pt x="6" y="3861"/>
                                </a:lnTo>
                                <a:lnTo>
                                  <a:pt x="8" y="3862"/>
                                </a:lnTo>
                                <a:lnTo>
                                  <a:pt x="8" y="3922"/>
                                </a:lnTo>
                                <a:lnTo>
                                  <a:pt x="6" y="3925"/>
                                </a:lnTo>
                                <a:lnTo>
                                  <a:pt x="3" y="3926"/>
                                </a:lnTo>
                                <a:lnTo>
                                  <a:pt x="1" y="3925"/>
                                </a:lnTo>
                                <a:lnTo>
                                  <a:pt x="0" y="3922"/>
                                </a:lnTo>
                                <a:close/>
                                <a:moveTo>
                                  <a:pt x="0" y="3820"/>
                                </a:moveTo>
                                <a:lnTo>
                                  <a:pt x="0" y="3761"/>
                                </a:lnTo>
                                <a:lnTo>
                                  <a:pt x="1" y="3759"/>
                                </a:lnTo>
                                <a:lnTo>
                                  <a:pt x="3" y="3758"/>
                                </a:lnTo>
                                <a:lnTo>
                                  <a:pt x="6" y="3759"/>
                                </a:lnTo>
                                <a:lnTo>
                                  <a:pt x="8" y="3761"/>
                                </a:lnTo>
                                <a:lnTo>
                                  <a:pt x="8" y="3820"/>
                                </a:lnTo>
                                <a:lnTo>
                                  <a:pt x="6" y="3823"/>
                                </a:lnTo>
                                <a:lnTo>
                                  <a:pt x="3" y="3825"/>
                                </a:lnTo>
                                <a:lnTo>
                                  <a:pt x="1" y="3823"/>
                                </a:lnTo>
                                <a:lnTo>
                                  <a:pt x="0" y="3820"/>
                                </a:lnTo>
                                <a:close/>
                                <a:moveTo>
                                  <a:pt x="0" y="3719"/>
                                </a:moveTo>
                                <a:lnTo>
                                  <a:pt x="0" y="3659"/>
                                </a:lnTo>
                                <a:lnTo>
                                  <a:pt x="1" y="3658"/>
                                </a:lnTo>
                                <a:lnTo>
                                  <a:pt x="3" y="3656"/>
                                </a:lnTo>
                                <a:lnTo>
                                  <a:pt x="6" y="3658"/>
                                </a:lnTo>
                                <a:lnTo>
                                  <a:pt x="8" y="3659"/>
                                </a:lnTo>
                                <a:lnTo>
                                  <a:pt x="8" y="3719"/>
                                </a:lnTo>
                                <a:lnTo>
                                  <a:pt x="6" y="3722"/>
                                </a:lnTo>
                                <a:lnTo>
                                  <a:pt x="3" y="3723"/>
                                </a:lnTo>
                                <a:lnTo>
                                  <a:pt x="1" y="3722"/>
                                </a:lnTo>
                                <a:lnTo>
                                  <a:pt x="0" y="3719"/>
                                </a:lnTo>
                                <a:close/>
                                <a:moveTo>
                                  <a:pt x="0" y="3617"/>
                                </a:moveTo>
                                <a:lnTo>
                                  <a:pt x="0" y="3558"/>
                                </a:lnTo>
                                <a:lnTo>
                                  <a:pt x="1" y="3556"/>
                                </a:lnTo>
                                <a:lnTo>
                                  <a:pt x="3" y="3555"/>
                                </a:lnTo>
                                <a:lnTo>
                                  <a:pt x="6" y="3556"/>
                                </a:lnTo>
                                <a:lnTo>
                                  <a:pt x="8" y="3558"/>
                                </a:lnTo>
                                <a:lnTo>
                                  <a:pt x="8" y="3617"/>
                                </a:lnTo>
                                <a:lnTo>
                                  <a:pt x="6" y="3620"/>
                                </a:lnTo>
                                <a:lnTo>
                                  <a:pt x="3" y="3622"/>
                                </a:lnTo>
                                <a:lnTo>
                                  <a:pt x="1" y="3620"/>
                                </a:lnTo>
                                <a:lnTo>
                                  <a:pt x="0" y="3617"/>
                                </a:lnTo>
                                <a:close/>
                                <a:moveTo>
                                  <a:pt x="0" y="3516"/>
                                </a:moveTo>
                                <a:lnTo>
                                  <a:pt x="0" y="3456"/>
                                </a:lnTo>
                                <a:lnTo>
                                  <a:pt x="1" y="3455"/>
                                </a:lnTo>
                                <a:lnTo>
                                  <a:pt x="3" y="3453"/>
                                </a:lnTo>
                                <a:lnTo>
                                  <a:pt x="6" y="3455"/>
                                </a:lnTo>
                                <a:lnTo>
                                  <a:pt x="8" y="3456"/>
                                </a:lnTo>
                                <a:lnTo>
                                  <a:pt x="8" y="3516"/>
                                </a:lnTo>
                                <a:lnTo>
                                  <a:pt x="6" y="3519"/>
                                </a:lnTo>
                                <a:lnTo>
                                  <a:pt x="3" y="3520"/>
                                </a:lnTo>
                                <a:lnTo>
                                  <a:pt x="1" y="3519"/>
                                </a:lnTo>
                                <a:lnTo>
                                  <a:pt x="0" y="3516"/>
                                </a:lnTo>
                                <a:close/>
                                <a:moveTo>
                                  <a:pt x="0" y="3414"/>
                                </a:moveTo>
                                <a:lnTo>
                                  <a:pt x="0" y="3355"/>
                                </a:lnTo>
                                <a:lnTo>
                                  <a:pt x="1" y="3352"/>
                                </a:lnTo>
                                <a:lnTo>
                                  <a:pt x="3" y="3352"/>
                                </a:lnTo>
                                <a:lnTo>
                                  <a:pt x="6" y="3352"/>
                                </a:lnTo>
                                <a:lnTo>
                                  <a:pt x="8" y="3355"/>
                                </a:lnTo>
                                <a:lnTo>
                                  <a:pt x="8" y="3414"/>
                                </a:lnTo>
                                <a:lnTo>
                                  <a:pt x="6" y="3417"/>
                                </a:lnTo>
                                <a:lnTo>
                                  <a:pt x="3" y="3419"/>
                                </a:lnTo>
                                <a:lnTo>
                                  <a:pt x="1" y="3417"/>
                                </a:lnTo>
                                <a:lnTo>
                                  <a:pt x="0" y="3414"/>
                                </a:lnTo>
                                <a:close/>
                                <a:moveTo>
                                  <a:pt x="0" y="3313"/>
                                </a:moveTo>
                                <a:lnTo>
                                  <a:pt x="0" y="3253"/>
                                </a:lnTo>
                                <a:lnTo>
                                  <a:pt x="1" y="3250"/>
                                </a:lnTo>
                                <a:lnTo>
                                  <a:pt x="3" y="3250"/>
                                </a:lnTo>
                                <a:lnTo>
                                  <a:pt x="6" y="3250"/>
                                </a:lnTo>
                                <a:lnTo>
                                  <a:pt x="8" y="3253"/>
                                </a:lnTo>
                                <a:lnTo>
                                  <a:pt x="8" y="3313"/>
                                </a:lnTo>
                                <a:lnTo>
                                  <a:pt x="6" y="3316"/>
                                </a:lnTo>
                                <a:lnTo>
                                  <a:pt x="3" y="3317"/>
                                </a:lnTo>
                                <a:lnTo>
                                  <a:pt x="1" y="3316"/>
                                </a:lnTo>
                                <a:lnTo>
                                  <a:pt x="0" y="3313"/>
                                </a:lnTo>
                                <a:close/>
                                <a:moveTo>
                                  <a:pt x="0" y="3211"/>
                                </a:moveTo>
                                <a:lnTo>
                                  <a:pt x="0" y="3152"/>
                                </a:lnTo>
                                <a:lnTo>
                                  <a:pt x="1" y="3149"/>
                                </a:lnTo>
                                <a:lnTo>
                                  <a:pt x="3" y="3149"/>
                                </a:lnTo>
                                <a:lnTo>
                                  <a:pt x="6" y="3149"/>
                                </a:lnTo>
                                <a:lnTo>
                                  <a:pt x="8" y="3152"/>
                                </a:lnTo>
                                <a:lnTo>
                                  <a:pt x="8" y="3211"/>
                                </a:lnTo>
                                <a:lnTo>
                                  <a:pt x="6" y="3214"/>
                                </a:lnTo>
                                <a:lnTo>
                                  <a:pt x="3" y="3216"/>
                                </a:lnTo>
                                <a:lnTo>
                                  <a:pt x="1" y="3214"/>
                                </a:lnTo>
                                <a:lnTo>
                                  <a:pt x="0" y="3211"/>
                                </a:lnTo>
                                <a:close/>
                                <a:moveTo>
                                  <a:pt x="0" y="3110"/>
                                </a:moveTo>
                                <a:lnTo>
                                  <a:pt x="0" y="3050"/>
                                </a:lnTo>
                                <a:lnTo>
                                  <a:pt x="1" y="3047"/>
                                </a:lnTo>
                                <a:lnTo>
                                  <a:pt x="3" y="3047"/>
                                </a:lnTo>
                                <a:lnTo>
                                  <a:pt x="6" y="3047"/>
                                </a:lnTo>
                                <a:lnTo>
                                  <a:pt x="8" y="3050"/>
                                </a:lnTo>
                                <a:lnTo>
                                  <a:pt x="8" y="3110"/>
                                </a:lnTo>
                                <a:lnTo>
                                  <a:pt x="6" y="3113"/>
                                </a:lnTo>
                                <a:lnTo>
                                  <a:pt x="3" y="3114"/>
                                </a:lnTo>
                                <a:lnTo>
                                  <a:pt x="1" y="3113"/>
                                </a:lnTo>
                                <a:lnTo>
                                  <a:pt x="0" y="3110"/>
                                </a:lnTo>
                                <a:close/>
                                <a:moveTo>
                                  <a:pt x="0" y="3008"/>
                                </a:moveTo>
                                <a:lnTo>
                                  <a:pt x="0" y="2949"/>
                                </a:lnTo>
                                <a:lnTo>
                                  <a:pt x="1" y="2946"/>
                                </a:lnTo>
                                <a:lnTo>
                                  <a:pt x="3" y="2946"/>
                                </a:lnTo>
                                <a:lnTo>
                                  <a:pt x="6" y="2946"/>
                                </a:lnTo>
                                <a:lnTo>
                                  <a:pt x="8" y="2949"/>
                                </a:lnTo>
                                <a:lnTo>
                                  <a:pt x="8" y="3008"/>
                                </a:lnTo>
                                <a:lnTo>
                                  <a:pt x="6" y="3011"/>
                                </a:lnTo>
                                <a:lnTo>
                                  <a:pt x="3" y="3013"/>
                                </a:lnTo>
                                <a:lnTo>
                                  <a:pt x="1" y="3011"/>
                                </a:lnTo>
                                <a:lnTo>
                                  <a:pt x="0" y="3008"/>
                                </a:lnTo>
                                <a:close/>
                                <a:moveTo>
                                  <a:pt x="0" y="2907"/>
                                </a:moveTo>
                                <a:lnTo>
                                  <a:pt x="0" y="2847"/>
                                </a:lnTo>
                                <a:lnTo>
                                  <a:pt x="1" y="2844"/>
                                </a:lnTo>
                                <a:lnTo>
                                  <a:pt x="3" y="2844"/>
                                </a:lnTo>
                                <a:lnTo>
                                  <a:pt x="6" y="2844"/>
                                </a:lnTo>
                                <a:lnTo>
                                  <a:pt x="8" y="2847"/>
                                </a:lnTo>
                                <a:lnTo>
                                  <a:pt x="8" y="2907"/>
                                </a:lnTo>
                                <a:lnTo>
                                  <a:pt x="6" y="2910"/>
                                </a:lnTo>
                                <a:lnTo>
                                  <a:pt x="3" y="2911"/>
                                </a:lnTo>
                                <a:lnTo>
                                  <a:pt x="1" y="2910"/>
                                </a:lnTo>
                                <a:lnTo>
                                  <a:pt x="0" y="2907"/>
                                </a:lnTo>
                                <a:close/>
                                <a:moveTo>
                                  <a:pt x="0" y="2805"/>
                                </a:moveTo>
                                <a:lnTo>
                                  <a:pt x="0" y="2746"/>
                                </a:lnTo>
                                <a:lnTo>
                                  <a:pt x="1" y="2743"/>
                                </a:lnTo>
                                <a:lnTo>
                                  <a:pt x="3" y="2743"/>
                                </a:lnTo>
                                <a:lnTo>
                                  <a:pt x="6" y="2743"/>
                                </a:lnTo>
                                <a:lnTo>
                                  <a:pt x="8" y="2746"/>
                                </a:lnTo>
                                <a:lnTo>
                                  <a:pt x="8" y="2805"/>
                                </a:lnTo>
                                <a:lnTo>
                                  <a:pt x="6" y="2808"/>
                                </a:lnTo>
                                <a:lnTo>
                                  <a:pt x="3" y="2810"/>
                                </a:lnTo>
                                <a:lnTo>
                                  <a:pt x="1" y="2808"/>
                                </a:lnTo>
                                <a:lnTo>
                                  <a:pt x="0" y="2805"/>
                                </a:lnTo>
                                <a:close/>
                                <a:moveTo>
                                  <a:pt x="0" y="2704"/>
                                </a:moveTo>
                                <a:lnTo>
                                  <a:pt x="0" y="2644"/>
                                </a:lnTo>
                                <a:lnTo>
                                  <a:pt x="1" y="2641"/>
                                </a:lnTo>
                                <a:lnTo>
                                  <a:pt x="3" y="2639"/>
                                </a:lnTo>
                                <a:lnTo>
                                  <a:pt x="6" y="2641"/>
                                </a:lnTo>
                                <a:lnTo>
                                  <a:pt x="8" y="2644"/>
                                </a:lnTo>
                                <a:lnTo>
                                  <a:pt x="8" y="2704"/>
                                </a:lnTo>
                                <a:lnTo>
                                  <a:pt x="6" y="2707"/>
                                </a:lnTo>
                                <a:lnTo>
                                  <a:pt x="3" y="2708"/>
                                </a:lnTo>
                                <a:lnTo>
                                  <a:pt x="1" y="2707"/>
                                </a:lnTo>
                                <a:lnTo>
                                  <a:pt x="0" y="2704"/>
                                </a:lnTo>
                                <a:close/>
                                <a:moveTo>
                                  <a:pt x="0" y="2602"/>
                                </a:moveTo>
                                <a:lnTo>
                                  <a:pt x="0" y="2543"/>
                                </a:lnTo>
                                <a:lnTo>
                                  <a:pt x="1" y="2540"/>
                                </a:lnTo>
                                <a:lnTo>
                                  <a:pt x="3" y="2538"/>
                                </a:lnTo>
                                <a:lnTo>
                                  <a:pt x="6" y="2540"/>
                                </a:lnTo>
                                <a:lnTo>
                                  <a:pt x="8" y="2543"/>
                                </a:lnTo>
                                <a:lnTo>
                                  <a:pt x="8" y="2602"/>
                                </a:lnTo>
                                <a:lnTo>
                                  <a:pt x="6" y="2605"/>
                                </a:lnTo>
                                <a:lnTo>
                                  <a:pt x="3" y="2607"/>
                                </a:lnTo>
                                <a:lnTo>
                                  <a:pt x="1" y="2605"/>
                                </a:lnTo>
                                <a:lnTo>
                                  <a:pt x="0" y="2602"/>
                                </a:lnTo>
                                <a:close/>
                                <a:moveTo>
                                  <a:pt x="0" y="2500"/>
                                </a:moveTo>
                                <a:lnTo>
                                  <a:pt x="0" y="2441"/>
                                </a:lnTo>
                                <a:lnTo>
                                  <a:pt x="1" y="2438"/>
                                </a:lnTo>
                                <a:lnTo>
                                  <a:pt x="3" y="2436"/>
                                </a:lnTo>
                                <a:lnTo>
                                  <a:pt x="6" y="2438"/>
                                </a:lnTo>
                                <a:lnTo>
                                  <a:pt x="8" y="2441"/>
                                </a:lnTo>
                                <a:lnTo>
                                  <a:pt x="8" y="2500"/>
                                </a:lnTo>
                                <a:lnTo>
                                  <a:pt x="6" y="2504"/>
                                </a:lnTo>
                                <a:lnTo>
                                  <a:pt x="3" y="2505"/>
                                </a:lnTo>
                                <a:lnTo>
                                  <a:pt x="1" y="2504"/>
                                </a:lnTo>
                                <a:lnTo>
                                  <a:pt x="0" y="2500"/>
                                </a:lnTo>
                                <a:close/>
                                <a:moveTo>
                                  <a:pt x="0" y="2399"/>
                                </a:moveTo>
                                <a:lnTo>
                                  <a:pt x="0" y="2340"/>
                                </a:lnTo>
                                <a:lnTo>
                                  <a:pt x="1" y="2337"/>
                                </a:lnTo>
                                <a:lnTo>
                                  <a:pt x="3" y="2335"/>
                                </a:lnTo>
                                <a:lnTo>
                                  <a:pt x="6" y="2337"/>
                                </a:lnTo>
                                <a:lnTo>
                                  <a:pt x="8" y="2340"/>
                                </a:lnTo>
                                <a:lnTo>
                                  <a:pt x="8" y="2399"/>
                                </a:lnTo>
                                <a:lnTo>
                                  <a:pt x="6" y="2402"/>
                                </a:lnTo>
                                <a:lnTo>
                                  <a:pt x="3" y="2404"/>
                                </a:lnTo>
                                <a:lnTo>
                                  <a:pt x="1" y="2402"/>
                                </a:lnTo>
                                <a:lnTo>
                                  <a:pt x="0" y="2399"/>
                                </a:lnTo>
                                <a:close/>
                                <a:moveTo>
                                  <a:pt x="0" y="2297"/>
                                </a:moveTo>
                                <a:lnTo>
                                  <a:pt x="0" y="2238"/>
                                </a:lnTo>
                                <a:lnTo>
                                  <a:pt x="1" y="2235"/>
                                </a:lnTo>
                                <a:lnTo>
                                  <a:pt x="3" y="2233"/>
                                </a:lnTo>
                                <a:lnTo>
                                  <a:pt x="6" y="2235"/>
                                </a:lnTo>
                                <a:lnTo>
                                  <a:pt x="8" y="2238"/>
                                </a:lnTo>
                                <a:lnTo>
                                  <a:pt x="8" y="2297"/>
                                </a:lnTo>
                                <a:lnTo>
                                  <a:pt x="6" y="2301"/>
                                </a:lnTo>
                                <a:lnTo>
                                  <a:pt x="3" y="2302"/>
                                </a:lnTo>
                                <a:lnTo>
                                  <a:pt x="1" y="2301"/>
                                </a:lnTo>
                                <a:lnTo>
                                  <a:pt x="0" y="2297"/>
                                </a:lnTo>
                                <a:close/>
                                <a:moveTo>
                                  <a:pt x="0" y="2196"/>
                                </a:moveTo>
                                <a:lnTo>
                                  <a:pt x="0" y="2137"/>
                                </a:lnTo>
                                <a:lnTo>
                                  <a:pt x="1" y="2133"/>
                                </a:lnTo>
                                <a:lnTo>
                                  <a:pt x="3" y="2132"/>
                                </a:lnTo>
                                <a:lnTo>
                                  <a:pt x="6" y="2133"/>
                                </a:lnTo>
                                <a:lnTo>
                                  <a:pt x="8" y="2137"/>
                                </a:lnTo>
                                <a:lnTo>
                                  <a:pt x="8" y="2196"/>
                                </a:lnTo>
                                <a:lnTo>
                                  <a:pt x="6" y="2199"/>
                                </a:lnTo>
                                <a:lnTo>
                                  <a:pt x="3" y="2201"/>
                                </a:lnTo>
                                <a:lnTo>
                                  <a:pt x="1" y="2199"/>
                                </a:lnTo>
                                <a:lnTo>
                                  <a:pt x="0" y="2196"/>
                                </a:lnTo>
                                <a:close/>
                                <a:moveTo>
                                  <a:pt x="0" y="2094"/>
                                </a:moveTo>
                                <a:lnTo>
                                  <a:pt x="0" y="2035"/>
                                </a:lnTo>
                                <a:lnTo>
                                  <a:pt x="1" y="2032"/>
                                </a:lnTo>
                                <a:lnTo>
                                  <a:pt x="3" y="2030"/>
                                </a:lnTo>
                                <a:lnTo>
                                  <a:pt x="6" y="2032"/>
                                </a:lnTo>
                                <a:lnTo>
                                  <a:pt x="8" y="2035"/>
                                </a:lnTo>
                                <a:lnTo>
                                  <a:pt x="8" y="2094"/>
                                </a:lnTo>
                                <a:lnTo>
                                  <a:pt x="6" y="2098"/>
                                </a:lnTo>
                                <a:lnTo>
                                  <a:pt x="3" y="2099"/>
                                </a:lnTo>
                                <a:lnTo>
                                  <a:pt x="1" y="2098"/>
                                </a:lnTo>
                                <a:lnTo>
                                  <a:pt x="0" y="2094"/>
                                </a:lnTo>
                                <a:close/>
                                <a:moveTo>
                                  <a:pt x="0" y="1993"/>
                                </a:moveTo>
                                <a:lnTo>
                                  <a:pt x="0" y="1934"/>
                                </a:lnTo>
                                <a:lnTo>
                                  <a:pt x="1" y="1930"/>
                                </a:lnTo>
                                <a:lnTo>
                                  <a:pt x="3" y="1929"/>
                                </a:lnTo>
                                <a:lnTo>
                                  <a:pt x="6" y="1930"/>
                                </a:lnTo>
                                <a:lnTo>
                                  <a:pt x="8" y="1934"/>
                                </a:lnTo>
                                <a:lnTo>
                                  <a:pt x="8" y="1993"/>
                                </a:lnTo>
                                <a:lnTo>
                                  <a:pt x="6" y="1996"/>
                                </a:lnTo>
                                <a:lnTo>
                                  <a:pt x="3" y="1998"/>
                                </a:lnTo>
                                <a:lnTo>
                                  <a:pt x="1" y="1996"/>
                                </a:lnTo>
                                <a:lnTo>
                                  <a:pt x="0" y="1993"/>
                                </a:lnTo>
                                <a:close/>
                                <a:moveTo>
                                  <a:pt x="0" y="1891"/>
                                </a:moveTo>
                                <a:lnTo>
                                  <a:pt x="0" y="1832"/>
                                </a:lnTo>
                                <a:lnTo>
                                  <a:pt x="1" y="1829"/>
                                </a:lnTo>
                                <a:lnTo>
                                  <a:pt x="3" y="1827"/>
                                </a:lnTo>
                                <a:lnTo>
                                  <a:pt x="6" y="1829"/>
                                </a:lnTo>
                                <a:lnTo>
                                  <a:pt x="8" y="1832"/>
                                </a:lnTo>
                                <a:lnTo>
                                  <a:pt x="8" y="1891"/>
                                </a:lnTo>
                                <a:lnTo>
                                  <a:pt x="6" y="1895"/>
                                </a:lnTo>
                                <a:lnTo>
                                  <a:pt x="3" y="1896"/>
                                </a:lnTo>
                                <a:lnTo>
                                  <a:pt x="1" y="1895"/>
                                </a:lnTo>
                                <a:lnTo>
                                  <a:pt x="0" y="1891"/>
                                </a:lnTo>
                                <a:close/>
                                <a:moveTo>
                                  <a:pt x="0" y="1790"/>
                                </a:moveTo>
                                <a:lnTo>
                                  <a:pt x="0" y="1731"/>
                                </a:lnTo>
                                <a:lnTo>
                                  <a:pt x="1" y="1727"/>
                                </a:lnTo>
                                <a:lnTo>
                                  <a:pt x="3" y="1726"/>
                                </a:lnTo>
                                <a:lnTo>
                                  <a:pt x="6" y="1727"/>
                                </a:lnTo>
                                <a:lnTo>
                                  <a:pt x="8" y="1731"/>
                                </a:lnTo>
                                <a:lnTo>
                                  <a:pt x="8" y="1790"/>
                                </a:lnTo>
                                <a:lnTo>
                                  <a:pt x="6" y="1793"/>
                                </a:lnTo>
                                <a:lnTo>
                                  <a:pt x="3" y="1795"/>
                                </a:lnTo>
                                <a:lnTo>
                                  <a:pt x="1" y="1793"/>
                                </a:lnTo>
                                <a:lnTo>
                                  <a:pt x="0" y="1790"/>
                                </a:lnTo>
                                <a:close/>
                                <a:moveTo>
                                  <a:pt x="0" y="1688"/>
                                </a:moveTo>
                                <a:lnTo>
                                  <a:pt x="0" y="1629"/>
                                </a:lnTo>
                                <a:lnTo>
                                  <a:pt x="1" y="1626"/>
                                </a:lnTo>
                                <a:lnTo>
                                  <a:pt x="3" y="1624"/>
                                </a:lnTo>
                                <a:lnTo>
                                  <a:pt x="6" y="1626"/>
                                </a:lnTo>
                                <a:lnTo>
                                  <a:pt x="8" y="1629"/>
                                </a:lnTo>
                                <a:lnTo>
                                  <a:pt x="8" y="1688"/>
                                </a:lnTo>
                                <a:lnTo>
                                  <a:pt x="6" y="1692"/>
                                </a:lnTo>
                                <a:lnTo>
                                  <a:pt x="3" y="1693"/>
                                </a:lnTo>
                                <a:lnTo>
                                  <a:pt x="1" y="1692"/>
                                </a:lnTo>
                                <a:lnTo>
                                  <a:pt x="0" y="1688"/>
                                </a:lnTo>
                                <a:close/>
                                <a:moveTo>
                                  <a:pt x="0" y="1587"/>
                                </a:moveTo>
                                <a:lnTo>
                                  <a:pt x="0" y="1528"/>
                                </a:lnTo>
                                <a:lnTo>
                                  <a:pt x="1" y="1524"/>
                                </a:lnTo>
                                <a:lnTo>
                                  <a:pt x="3" y="1523"/>
                                </a:lnTo>
                                <a:lnTo>
                                  <a:pt x="6" y="1524"/>
                                </a:lnTo>
                                <a:lnTo>
                                  <a:pt x="8" y="1528"/>
                                </a:lnTo>
                                <a:lnTo>
                                  <a:pt x="8" y="1587"/>
                                </a:lnTo>
                                <a:lnTo>
                                  <a:pt x="6" y="1590"/>
                                </a:lnTo>
                                <a:lnTo>
                                  <a:pt x="3" y="1592"/>
                                </a:lnTo>
                                <a:lnTo>
                                  <a:pt x="1" y="1590"/>
                                </a:lnTo>
                                <a:lnTo>
                                  <a:pt x="0" y="1587"/>
                                </a:lnTo>
                                <a:close/>
                                <a:moveTo>
                                  <a:pt x="0" y="1485"/>
                                </a:moveTo>
                                <a:lnTo>
                                  <a:pt x="0" y="1426"/>
                                </a:lnTo>
                                <a:lnTo>
                                  <a:pt x="1" y="1423"/>
                                </a:lnTo>
                                <a:lnTo>
                                  <a:pt x="3" y="1421"/>
                                </a:lnTo>
                                <a:lnTo>
                                  <a:pt x="6" y="1423"/>
                                </a:lnTo>
                                <a:lnTo>
                                  <a:pt x="8" y="1426"/>
                                </a:lnTo>
                                <a:lnTo>
                                  <a:pt x="8" y="1485"/>
                                </a:lnTo>
                                <a:lnTo>
                                  <a:pt x="6" y="1489"/>
                                </a:lnTo>
                                <a:lnTo>
                                  <a:pt x="3" y="1490"/>
                                </a:lnTo>
                                <a:lnTo>
                                  <a:pt x="1" y="1489"/>
                                </a:lnTo>
                                <a:lnTo>
                                  <a:pt x="0" y="1485"/>
                                </a:lnTo>
                                <a:close/>
                                <a:moveTo>
                                  <a:pt x="0" y="1384"/>
                                </a:moveTo>
                                <a:lnTo>
                                  <a:pt x="0" y="1325"/>
                                </a:lnTo>
                                <a:lnTo>
                                  <a:pt x="1" y="1321"/>
                                </a:lnTo>
                                <a:lnTo>
                                  <a:pt x="3" y="1320"/>
                                </a:lnTo>
                                <a:lnTo>
                                  <a:pt x="6" y="1321"/>
                                </a:lnTo>
                                <a:lnTo>
                                  <a:pt x="8" y="1325"/>
                                </a:lnTo>
                                <a:lnTo>
                                  <a:pt x="8" y="1384"/>
                                </a:lnTo>
                                <a:lnTo>
                                  <a:pt x="6" y="1387"/>
                                </a:lnTo>
                                <a:lnTo>
                                  <a:pt x="3" y="1389"/>
                                </a:lnTo>
                                <a:lnTo>
                                  <a:pt x="1" y="1387"/>
                                </a:lnTo>
                                <a:lnTo>
                                  <a:pt x="0" y="1384"/>
                                </a:lnTo>
                                <a:close/>
                                <a:moveTo>
                                  <a:pt x="0" y="1282"/>
                                </a:moveTo>
                                <a:lnTo>
                                  <a:pt x="0" y="1223"/>
                                </a:lnTo>
                                <a:lnTo>
                                  <a:pt x="1" y="1220"/>
                                </a:lnTo>
                                <a:lnTo>
                                  <a:pt x="3" y="1218"/>
                                </a:lnTo>
                                <a:lnTo>
                                  <a:pt x="6" y="1220"/>
                                </a:lnTo>
                                <a:lnTo>
                                  <a:pt x="8" y="1223"/>
                                </a:lnTo>
                                <a:lnTo>
                                  <a:pt x="8" y="1282"/>
                                </a:lnTo>
                                <a:lnTo>
                                  <a:pt x="6" y="1286"/>
                                </a:lnTo>
                                <a:lnTo>
                                  <a:pt x="3" y="1286"/>
                                </a:lnTo>
                                <a:lnTo>
                                  <a:pt x="1" y="1286"/>
                                </a:lnTo>
                                <a:lnTo>
                                  <a:pt x="0" y="1282"/>
                                </a:lnTo>
                                <a:close/>
                                <a:moveTo>
                                  <a:pt x="0" y="1181"/>
                                </a:moveTo>
                                <a:lnTo>
                                  <a:pt x="0" y="1122"/>
                                </a:lnTo>
                                <a:lnTo>
                                  <a:pt x="1" y="1118"/>
                                </a:lnTo>
                                <a:lnTo>
                                  <a:pt x="3" y="1117"/>
                                </a:lnTo>
                                <a:lnTo>
                                  <a:pt x="6" y="1118"/>
                                </a:lnTo>
                                <a:lnTo>
                                  <a:pt x="8" y="1122"/>
                                </a:lnTo>
                                <a:lnTo>
                                  <a:pt x="8" y="1181"/>
                                </a:lnTo>
                                <a:lnTo>
                                  <a:pt x="6" y="1184"/>
                                </a:lnTo>
                                <a:lnTo>
                                  <a:pt x="3" y="1184"/>
                                </a:lnTo>
                                <a:lnTo>
                                  <a:pt x="1" y="1184"/>
                                </a:lnTo>
                                <a:lnTo>
                                  <a:pt x="0" y="1181"/>
                                </a:lnTo>
                                <a:close/>
                                <a:moveTo>
                                  <a:pt x="0" y="1079"/>
                                </a:moveTo>
                                <a:lnTo>
                                  <a:pt x="0" y="1020"/>
                                </a:lnTo>
                                <a:lnTo>
                                  <a:pt x="1" y="1017"/>
                                </a:lnTo>
                                <a:lnTo>
                                  <a:pt x="3" y="1015"/>
                                </a:lnTo>
                                <a:lnTo>
                                  <a:pt x="6" y="1017"/>
                                </a:lnTo>
                                <a:lnTo>
                                  <a:pt x="8" y="1020"/>
                                </a:lnTo>
                                <a:lnTo>
                                  <a:pt x="8" y="1079"/>
                                </a:lnTo>
                                <a:lnTo>
                                  <a:pt x="6" y="1082"/>
                                </a:lnTo>
                                <a:lnTo>
                                  <a:pt x="3" y="1082"/>
                                </a:lnTo>
                                <a:lnTo>
                                  <a:pt x="1" y="1082"/>
                                </a:lnTo>
                                <a:lnTo>
                                  <a:pt x="0" y="1079"/>
                                </a:lnTo>
                                <a:close/>
                                <a:moveTo>
                                  <a:pt x="0" y="978"/>
                                </a:moveTo>
                                <a:lnTo>
                                  <a:pt x="0" y="919"/>
                                </a:lnTo>
                                <a:lnTo>
                                  <a:pt x="1" y="915"/>
                                </a:lnTo>
                                <a:lnTo>
                                  <a:pt x="3" y="914"/>
                                </a:lnTo>
                                <a:lnTo>
                                  <a:pt x="6" y="915"/>
                                </a:lnTo>
                                <a:lnTo>
                                  <a:pt x="8" y="919"/>
                                </a:lnTo>
                                <a:lnTo>
                                  <a:pt x="8" y="978"/>
                                </a:lnTo>
                                <a:lnTo>
                                  <a:pt x="6" y="981"/>
                                </a:lnTo>
                                <a:lnTo>
                                  <a:pt x="3" y="981"/>
                                </a:lnTo>
                                <a:lnTo>
                                  <a:pt x="1" y="981"/>
                                </a:lnTo>
                                <a:lnTo>
                                  <a:pt x="0" y="978"/>
                                </a:lnTo>
                                <a:close/>
                                <a:moveTo>
                                  <a:pt x="0" y="876"/>
                                </a:moveTo>
                                <a:lnTo>
                                  <a:pt x="0" y="817"/>
                                </a:lnTo>
                                <a:lnTo>
                                  <a:pt x="1" y="814"/>
                                </a:lnTo>
                                <a:lnTo>
                                  <a:pt x="3" y="812"/>
                                </a:lnTo>
                                <a:lnTo>
                                  <a:pt x="6" y="814"/>
                                </a:lnTo>
                                <a:lnTo>
                                  <a:pt x="8" y="817"/>
                                </a:lnTo>
                                <a:lnTo>
                                  <a:pt x="8" y="876"/>
                                </a:lnTo>
                                <a:lnTo>
                                  <a:pt x="6" y="879"/>
                                </a:lnTo>
                                <a:lnTo>
                                  <a:pt x="3" y="879"/>
                                </a:lnTo>
                                <a:lnTo>
                                  <a:pt x="1" y="879"/>
                                </a:lnTo>
                                <a:lnTo>
                                  <a:pt x="0" y="876"/>
                                </a:lnTo>
                                <a:close/>
                                <a:moveTo>
                                  <a:pt x="0" y="775"/>
                                </a:moveTo>
                                <a:lnTo>
                                  <a:pt x="0" y="715"/>
                                </a:lnTo>
                                <a:lnTo>
                                  <a:pt x="1" y="712"/>
                                </a:lnTo>
                                <a:lnTo>
                                  <a:pt x="3" y="711"/>
                                </a:lnTo>
                                <a:lnTo>
                                  <a:pt x="6" y="712"/>
                                </a:lnTo>
                                <a:lnTo>
                                  <a:pt x="8" y="715"/>
                                </a:lnTo>
                                <a:lnTo>
                                  <a:pt x="8" y="775"/>
                                </a:lnTo>
                                <a:lnTo>
                                  <a:pt x="6" y="778"/>
                                </a:lnTo>
                                <a:lnTo>
                                  <a:pt x="3" y="778"/>
                                </a:lnTo>
                                <a:lnTo>
                                  <a:pt x="1" y="778"/>
                                </a:lnTo>
                                <a:lnTo>
                                  <a:pt x="0" y="775"/>
                                </a:lnTo>
                                <a:close/>
                                <a:moveTo>
                                  <a:pt x="0" y="673"/>
                                </a:moveTo>
                                <a:lnTo>
                                  <a:pt x="0" y="614"/>
                                </a:lnTo>
                                <a:lnTo>
                                  <a:pt x="1" y="611"/>
                                </a:lnTo>
                                <a:lnTo>
                                  <a:pt x="3" y="609"/>
                                </a:lnTo>
                                <a:lnTo>
                                  <a:pt x="6" y="611"/>
                                </a:lnTo>
                                <a:lnTo>
                                  <a:pt x="8" y="614"/>
                                </a:lnTo>
                                <a:lnTo>
                                  <a:pt x="8" y="673"/>
                                </a:lnTo>
                                <a:lnTo>
                                  <a:pt x="6" y="676"/>
                                </a:lnTo>
                                <a:lnTo>
                                  <a:pt x="3" y="676"/>
                                </a:lnTo>
                                <a:lnTo>
                                  <a:pt x="1" y="676"/>
                                </a:lnTo>
                                <a:lnTo>
                                  <a:pt x="0" y="673"/>
                                </a:lnTo>
                                <a:close/>
                                <a:moveTo>
                                  <a:pt x="0" y="572"/>
                                </a:moveTo>
                                <a:lnTo>
                                  <a:pt x="0" y="512"/>
                                </a:lnTo>
                                <a:lnTo>
                                  <a:pt x="1" y="509"/>
                                </a:lnTo>
                                <a:lnTo>
                                  <a:pt x="3" y="508"/>
                                </a:lnTo>
                                <a:lnTo>
                                  <a:pt x="6" y="509"/>
                                </a:lnTo>
                                <a:lnTo>
                                  <a:pt x="8" y="512"/>
                                </a:lnTo>
                                <a:lnTo>
                                  <a:pt x="8" y="572"/>
                                </a:lnTo>
                                <a:lnTo>
                                  <a:pt x="6" y="575"/>
                                </a:lnTo>
                                <a:lnTo>
                                  <a:pt x="3" y="575"/>
                                </a:lnTo>
                                <a:lnTo>
                                  <a:pt x="1" y="575"/>
                                </a:lnTo>
                                <a:lnTo>
                                  <a:pt x="0" y="572"/>
                                </a:lnTo>
                                <a:close/>
                                <a:moveTo>
                                  <a:pt x="0" y="470"/>
                                </a:moveTo>
                                <a:lnTo>
                                  <a:pt x="0" y="411"/>
                                </a:lnTo>
                                <a:lnTo>
                                  <a:pt x="1" y="408"/>
                                </a:lnTo>
                                <a:lnTo>
                                  <a:pt x="3" y="406"/>
                                </a:lnTo>
                                <a:lnTo>
                                  <a:pt x="6" y="408"/>
                                </a:lnTo>
                                <a:lnTo>
                                  <a:pt x="8" y="411"/>
                                </a:lnTo>
                                <a:lnTo>
                                  <a:pt x="8" y="470"/>
                                </a:lnTo>
                                <a:lnTo>
                                  <a:pt x="6" y="473"/>
                                </a:lnTo>
                                <a:lnTo>
                                  <a:pt x="3" y="473"/>
                                </a:lnTo>
                                <a:lnTo>
                                  <a:pt x="1" y="473"/>
                                </a:lnTo>
                                <a:lnTo>
                                  <a:pt x="0" y="470"/>
                                </a:lnTo>
                                <a:close/>
                                <a:moveTo>
                                  <a:pt x="0" y="369"/>
                                </a:moveTo>
                                <a:lnTo>
                                  <a:pt x="0" y="309"/>
                                </a:lnTo>
                                <a:lnTo>
                                  <a:pt x="1" y="306"/>
                                </a:lnTo>
                                <a:lnTo>
                                  <a:pt x="3" y="305"/>
                                </a:lnTo>
                                <a:lnTo>
                                  <a:pt x="6" y="306"/>
                                </a:lnTo>
                                <a:lnTo>
                                  <a:pt x="8" y="309"/>
                                </a:lnTo>
                                <a:lnTo>
                                  <a:pt x="8" y="369"/>
                                </a:lnTo>
                                <a:lnTo>
                                  <a:pt x="6" y="372"/>
                                </a:lnTo>
                                <a:lnTo>
                                  <a:pt x="3" y="372"/>
                                </a:lnTo>
                                <a:lnTo>
                                  <a:pt x="1" y="372"/>
                                </a:lnTo>
                                <a:lnTo>
                                  <a:pt x="0" y="369"/>
                                </a:lnTo>
                                <a:close/>
                                <a:moveTo>
                                  <a:pt x="0" y="267"/>
                                </a:moveTo>
                                <a:lnTo>
                                  <a:pt x="0" y="208"/>
                                </a:lnTo>
                                <a:lnTo>
                                  <a:pt x="1" y="205"/>
                                </a:lnTo>
                                <a:lnTo>
                                  <a:pt x="3" y="203"/>
                                </a:lnTo>
                                <a:lnTo>
                                  <a:pt x="6" y="205"/>
                                </a:lnTo>
                                <a:lnTo>
                                  <a:pt x="8" y="208"/>
                                </a:lnTo>
                                <a:lnTo>
                                  <a:pt x="8" y="267"/>
                                </a:lnTo>
                                <a:lnTo>
                                  <a:pt x="6" y="270"/>
                                </a:lnTo>
                                <a:lnTo>
                                  <a:pt x="3" y="270"/>
                                </a:lnTo>
                                <a:lnTo>
                                  <a:pt x="1" y="270"/>
                                </a:lnTo>
                                <a:lnTo>
                                  <a:pt x="0" y="267"/>
                                </a:lnTo>
                                <a:close/>
                                <a:moveTo>
                                  <a:pt x="0" y="166"/>
                                </a:moveTo>
                                <a:lnTo>
                                  <a:pt x="0" y="106"/>
                                </a:lnTo>
                                <a:lnTo>
                                  <a:pt x="1" y="103"/>
                                </a:lnTo>
                                <a:lnTo>
                                  <a:pt x="3" y="102"/>
                                </a:lnTo>
                                <a:lnTo>
                                  <a:pt x="6" y="103"/>
                                </a:lnTo>
                                <a:lnTo>
                                  <a:pt x="8" y="106"/>
                                </a:lnTo>
                                <a:lnTo>
                                  <a:pt x="8" y="166"/>
                                </a:lnTo>
                                <a:lnTo>
                                  <a:pt x="6" y="167"/>
                                </a:lnTo>
                                <a:lnTo>
                                  <a:pt x="3" y="169"/>
                                </a:lnTo>
                                <a:lnTo>
                                  <a:pt x="1" y="167"/>
                                </a:lnTo>
                                <a:lnTo>
                                  <a:pt x="0" y="166"/>
                                </a:lnTo>
                                <a:close/>
                                <a:moveTo>
                                  <a:pt x="0" y="63"/>
                                </a:moveTo>
                                <a:lnTo>
                                  <a:pt x="0" y="5"/>
                                </a:lnTo>
                                <a:lnTo>
                                  <a:pt x="1" y="2"/>
                                </a:lnTo>
                                <a:lnTo>
                                  <a:pt x="3" y="0"/>
                                </a:lnTo>
                                <a:lnTo>
                                  <a:pt x="6" y="2"/>
                                </a:lnTo>
                                <a:lnTo>
                                  <a:pt x="8" y="5"/>
                                </a:lnTo>
                                <a:lnTo>
                                  <a:pt x="8" y="63"/>
                                </a:lnTo>
                                <a:lnTo>
                                  <a:pt x="6" y="66"/>
                                </a:lnTo>
                                <a:lnTo>
                                  <a:pt x="3" y="67"/>
                                </a:lnTo>
                                <a:lnTo>
                                  <a:pt x="1" y="66"/>
                                </a:lnTo>
                                <a:lnTo>
                                  <a:pt x="0" y="63"/>
                                </a:lnTo>
                                <a:close/>
                              </a:path>
                            </a:pathLst>
                          </a:custGeom>
                          <a:solidFill>
                            <a:srgbClr val="FF0000"/>
                          </a:solidFill>
                          <a:ln w="2">
                            <a:solidFill>
                              <a:srgbClr val="FF0000"/>
                            </a:solidFill>
                            <a:round/>
                            <a:headEnd/>
                            <a:tailEnd/>
                          </a:ln>
                        </wps:spPr>
                        <wps:bodyPr rot="0" vert="horz" wrap="square" lIns="91440" tIns="45720" rIns="91440" bIns="45720" anchor="t" anchorCtr="0" upright="1">
                          <a:noAutofit/>
                        </wps:bodyPr>
                      </wps:wsp>
                      <wps:wsp>
                        <wps:cNvPr id="39" name="Rectangle 191"/>
                        <wps:cNvSpPr>
                          <a:spLocks noChangeArrowheads="1"/>
                        </wps:cNvSpPr>
                        <wps:spPr bwMode="auto">
                          <a:xfrm>
                            <a:off x="1884045" y="381000"/>
                            <a:ext cx="744855" cy="28130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192"/>
                        <wps:cNvSpPr>
                          <a:spLocks noChangeArrowheads="1"/>
                        </wps:cNvSpPr>
                        <wps:spPr bwMode="auto">
                          <a:xfrm>
                            <a:off x="1884045" y="381000"/>
                            <a:ext cx="744855" cy="281305"/>
                          </a:xfrm>
                          <a:prstGeom prst="rect">
                            <a:avLst/>
                          </a:prstGeom>
                          <a:noFill/>
                          <a:ln w="8">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193"/>
                        <wps:cNvSpPr>
                          <a:spLocks noChangeArrowheads="1"/>
                        </wps:cNvSpPr>
                        <wps:spPr bwMode="auto">
                          <a:xfrm>
                            <a:off x="1989455" y="323850"/>
                            <a:ext cx="523240" cy="466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Login Page</w:t>
                              </w:r>
                            </w:p>
                          </w:txbxContent>
                        </wps:txbx>
                        <wps:bodyPr rot="0" vert="horz" wrap="none" lIns="0" tIns="0" rIns="0" bIns="0" anchor="t" anchorCtr="0" upright="1">
                          <a:noAutofit/>
                        </wps:bodyPr>
                      </wps:wsp>
                      <wps:wsp>
                        <wps:cNvPr id="42" name="Line 194"/>
                        <wps:cNvCnPr/>
                        <wps:spPr bwMode="auto">
                          <a:xfrm>
                            <a:off x="1989455" y="558165"/>
                            <a:ext cx="45402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195"/>
                        <wps:cNvSpPr>
                          <a:spLocks noEditPoints="1"/>
                        </wps:cNvSpPr>
                        <wps:spPr bwMode="auto">
                          <a:xfrm>
                            <a:off x="3364865" y="687070"/>
                            <a:ext cx="6350" cy="2879725"/>
                          </a:xfrm>
                          <a:custGeom>
                            <a:avLst/>
                            <a:gdLst>
                              <a:gd name="T0" fmla="*/ 5 w 10"/>
                              <a:gd name="T1" fmla="*/ 4535 h 4535"/>
                              <a:gd name="T2" fmla="*/ 10 w 10"/>
                              <a:gd name="T3" fmla="*/ 4371 h 4535"/>
                              <a:gd name="T4" fmla="*/ 2 w 10"/>
                              <a:gd name="T5" fmla="*/ 4267 h 4535"/>
                              <a:gd name="T6" fmla="*/ 0 w 10"/>
                              <a:gd name="T7" fmla="*/ 4329 h 4535"/>
                              <a:gd name="T8" fmla="*/ 5 w 10"/>
                              <a:gd name="T9" fmla="*/ 4231 h 4535"/>
                              <a:gd name="T10" fmla="*/ 10 w 10"/>
                              <a:gd name="T11" fmla="*/ 4067 h 4535"/>
                              <a:gd name="T12" fmla="*/ 2 w 10"/>
                              <a:gd name="T13" fmla="*/ 3962 h 4535"/>
                              <a:gd name="T14" fmla="*/ 0 w 10"/>
                              <a:gd name="T15" fmla="*/ 4023 h 4535"/>
                              <a:gd name="T16" fmla="*/ 5 w 10"/>
                              <a:gd name="T17" fmla="*/ 3926 h 4535"/>
                              <a:gd name="T18" fmla="*/ 10 w 10"/>
                              <a:gd name="T19" fmla="*/ 3761 h 4535"/>
                              <a:gd name="T20" fmla="*/ 2 w 10"/>
                              <a:gd name="T21" fmla="*/ 3658 h 4535"/>
                              <a:gd name="T22" fmla="*/ 0 w 10"/>
                              <a:gd name="T23" fmla="*/ 3719 h 4535"/>
                              <a:gd name="T24" fmla="*/ 5 w 10"/>
                              <a:gd name="T25" fmla="*/ 3622 h 4535"/>
                              <a:gd name="T26" fmla="*/ 10 w 10"/>
                              <a:gd name="T27" fmla="*/ 3456 h 4535"/>
                              <a:gd name="T28" fmla="*/ 2 w 10"/>
                              <a:gd name="T29" fmla="*/ 3352 h 4535"/>
                              <a:gd name="T30" fmla="*/ 0 w 10"/>
                              <a:gd name="T31" fmla="*/ 3414 h 4535"/>
                              <a:gd name="T32" fmla="*/ 5 w 10"/>
                              <a:gd name="T33" fmla="*/ 3317 h 4535"/>
                              <a:gd name="T34" fmla="*/ 10 w 10"/>
                              <a:gd name="T35" fmla="*/ 3152 h 4535"/>
                              <a:gd name="T36" fmla="*/ 2 w 10"/>
                              <a:gd name="T37" fmla="*/ 3047 h 4535"/>
                              <a:gd name="T38" fmla="*/ 0 w 10"/>
                              <a:gd name="T39" fmla="*/ 3110 h 4535"/>
                              <a:gd name="T40" fmla="*/ 5 w 10"/>
                              <a:gd name="T41" fmla="*/ 3013 h 4535"/>
                              <a:gd name="T42" fmla="*/ 10 w 10"/>
                              <a:gd name="T43" fmla="*/ 2847 h 4535"/>
                              <a:gd name="T44" fmla="*/ 2 w 10"/>
                              <a:gd name="T45" fmla="*/ 2743 h 4535"/>
                              <a:gd name="T46" fmla="*/ 0 w 10"/>
                              <a:gd name="T47" fmla="*/ 2805 h 4535"/>
                              <a:gd name="T48" fmla="*/ 5 w 10"/>
                              <a:gd name="T49" fmla="*/ 2708 h 4535"/>
                              <a:gd name="T50" fmla="*/ 10 w 10"/>
                              <a:gd name="T51" fmla="*/ 2543 h 4535"/>
                              <a:gd name="T52" fmla="*/ 2 w 10"/>
                              <a:gd name="T53" fmla="*/ 2438 h 4535"/>
                              <a:gd name="T54" fmla="*/ 0 w 10"/>
                              <a:gd name="T55" fmla="*/ 2500 h 4535"/>
                              <a:gd name="T56" fmla="*/ 5 w 10"/>
                              <a:gd name="T57" fmla="*/ 2404 h 4535"/>
                              <a:gd name="T58" fmla="*/ 10 w 10"/>
                              <a:gd name="T59" fmla="*/ 2238 h 4535"/>
                              <a:gd name="T60" fmla="*/ 2 w 10"/>
                              <a:gd name="T61" fmla="*/ 2133 h 4535"/>
                              <a:gd name="T62" fmla="*/ 0 w 10"/>
                              <a:gd name="T63" fmla="*/ 2196 h 4535"/>
                              <a:gd name="T64" fmla="*/ 5 w 10"/>
                              <a:gd name="T65" fmla="*/ 2099 h 4535"/>
                              <a:gd name="T66" fmla="*/ 10 w 10"/>
                              <a:gd name="T67" fmla="*/ 1934 h 4535"/>
                              <a:gd name="T68" fmla="*/ 2 w 10"/>
                              <a:gd name="T69" fmla="*/ 1829 h 4535"/>
                              <a:gd name="T70" fmla="*/ 0 w 10"/>
                              <a:gd name="T71" fmla="*/ 1891 h 4535"/>
                              <a:gd name="T72" fmla="*/ 5 w 10"/>
                              <a:gd name="T73" fmla="*/ 1795 h 4535"/>
                              <a:gd name="T74" fmla="*/ 10 w 10"/>
                              <a:gd name="T75" fmla="*/ 1629 h 4535"/>
                              <a:gd name="T76" fmla="*/ 2 w 10"/>
                              <a:gd name="T77" fmla="*/ 1524 h 4535"/>
                              <a:gd name="T78" fmla="*/ 0 w 10"/>
                              <a:gd name="T79" fmla="*/ 1587 h 4535"/>
                              <a:gd name="T80" fmla="*/ 5 w 10"/>
                              <a:gd name="T81" fmla="*/ 1490 h 4535"/>
                              <a:gd name="T82" fmla="*/ 10 w 10"/>
                              <a:gd name="T83" fmla="*/ 1325 h 4535"/>
                              <a:gd name="T84" fmla="*/ 2 w 10"/>
                              <a:gd name="T85" fmla="*/ 1220 h 4535"/>
                              <a:gd name="T86" fmla="*/ 0 w 10"/>
                              <a:gd name="T87" fmla="*/ 1282 h 4535"/>
                              <a:gd name="T88" fmla="*/ 5 w 10"/>
                              <a:gd name="T89" fmla="*/ 1184 h 4535"/>
                              <a:gd name="T90" fmla="*/ 10 w 10"/>
                              <a:gd name="T91" fmla="*/ 1020 h 4535"/>
                              <a:gd name="T92" fmla="*/ 2 w 10"/>
                              <a:gd name="T93" fmla="*/ 915 h 4535"/>
                              <a:gd name="T94" fmla="*/ 0 w 10"/>
                              <a:gd name="T95" fmla="*/ 978 h 4535"/>
                              <a:gd name="T96" fmla="*/ 5 w 10"/>
                              <a:gd name="T97" fmla="*/ 879 h 4535"/>
                              <a:gd name="T98" fmla="*/ 10 w 10"/>
                              <a:gd name="T99" fmla="*/ 715 h 4535"/>
                              <a:gd name="T100" fmla="*/ 2 w 10"/>
                              <a:gd name="T101" fmla="*/ 611 h 4535"/>
                              <a:gd name="T102" fmla="*/ 0 w 10"/>
                              <a:gd name="T103" fmla="*/ 673 h 4535"/>
                              <a:gd name="T104" fmla="*/ 5 w 10"/>
                              <a:gd name="T105" fmla="*/ 575 h 4535"/>
                              <a:gd name="T106" fmla="*/ 10 w 10"/>
                              <a:gd name="T107" fmla="*/ 411 h 4535"/>
                              <a:gd name="T108" fmla="*/ 2 w 10"/>
                              <a:gd name="T109" fmla="*/ 306 h 4535"/>
                              <a:gd name="T110" fmla="*/ 0 w 10"/>
                              <a:gd name="T111" fmla="*/ 369 h 4535"/>
                              <a:gd name="T112" fmla="*/ 5 w 10"/>
                              <a:gd name="T113" fmla="*/ 270 h 4535"/>
                              <a:gd name="T114" fmla="*/ 10 w 10"/>
                              <a:gd name="T115" fmla="*/ 106 h 4535"/>
                              <a:gd name="T116" fmla="*/ 2 w 10"/>
                              <a:gd name="T117" fmla="*/ 2 h 4535"/>
                              <a:gd name="T118" fmla="*/ 0 w 10"/>
                              <a:gd name="T119" fmla="*/ 63 h 4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0" h="4535">
                                <a:moveTo>
                                  <a:pt x="0" y="4532"/>
                                </a:moveTo>
                                <a:lnTo>
                                  <a:pt x="0" y="4473"/>
                                </a:lnTo>
                                <a:lnTo>
                                  <a:pt x="2" y="4470"/>
                                </a:lnTo>
                                <a:lnTo>
                                  <a:pt x="5" y="4468"/>
                                </a:lnTo>
                                <a:lnTo>
                                  <a:pt x="8" y="4470"/>
                                </a:lnTo>
                                <a:lnTo>
                                  <a:pt x="10" y="4473"/>
                                </a:lnTo>
                                <a:lnTo>
                                  <a:pt x="10" y="4532"/>
                                </a:lnTo>
                                <a:lnTo>
                                  <a:pt x="8" y="4535"/>
                                </a:lnTo>
                                <a:lnTo>
                                  <a:pt x="5" y="4535"/>
                                </a:lnTo>
                                <a:lnTo>
                                  <a:pt x="2" y="4535"/>
                                </a:lnTo>
                                <a:lnTo>
                                  <a:pt x="0" y="4532"/>
                                </a:lnTo>
                                <a:close/>
                                <a:moveTo>
                                  <a:pt x="0" y="4431"/>
                                </a:moveTo>
                                <a:lnTo>
                                  <a:pt x="0" y="4371"/>
                                </a:lnTo>
                                <a:lnTo>
                                  <a:pt x="2" y="4368"/>
                                </a:lnTo>
                                <a:lnTo>
                                  <a:pt x="5" y="4367"/>
                                </a:lnTo>
                                <a:lnTo>
                                  <a:pt x="8" y="4368"/>
                                </a:lnTo>
                                <a:lnTo>
                                  <a:pt x="10" y="4371"/>
                                </a:lnTo>
                                <a:lnTo>
                                  <a:pt x="10" y="4431"/>
                                </a:lnTo>
                                <a:lnTo>
                                  <a:pt x="8" y="4432"/>
                                </a:lnTo>
                                <a:lnTo>
                                  <a:pt x="5" y="4434"/>
                                </a:lnTo>
                                <a:lnTo>
                                  <a:pt x="2" y="4432"/>
                                </a:lnTo>
                                <a:lnTo>
                                  <a:pt x="0" y="4431"/>
                                </a:lnTo>
                                <a:close/>
                                <a:moveTo>
                                  <a:pt x="0" y="4329"/>
                                </a:moveTo>
                                <a:lnTo>
                                  <a:pt x="0" y="4270"/>
                                </a:lnTo>
                                <a:lnTo>
                                  <a:pt x="2" y="4267"/>
                                </a:lnTo>
                                <a:lnTo>
                                  <a:pt x="5" y="4265"/>
                                </a:lnTo>
                                <a:lnTo>
                                  <a:pt x="8" y="4267"/>
                                </a:lnTo>
                                <a:lnTo>
                                  <a:pt x="10" y="4270"/>
                                </a:lnTo>
                                <a:lnTo>
                                  <a:pt x="10" y="4329"/>
                                </a:lnTo>
                                <a:lnTo>
                                  <a:pt x="8" y="4331"/>
                                </a:lnTo>
                                <a:lnTo>
                                  <a:pt x="5" y="4332"/>
                                </a:lnTo>
                                <a:lnTo>
                                  <a:pt x="2" y="4331"/>
                                </a:lnTo>
                                <a:lnTo>
                                  <a:pt x="0" y="4329"/>
                                </a:lnTo>
                                <a:close/>
                                <a:moveTo>
                                  <a:pt x="0" y="4226"/>
                                </a:moveTo>
                                <a:lnTo>
                                  <a:pt x="0" y="4168"/>
                                </a:lnTo>
                                <a:lnTo>
                                  <a:pt x="2" y="4165"/>
                                </a:lnTo>
                                <a:lnTo>
                                  <a:pt x="5" y="4164"/>
                                </a:lnTo>
                                <a:lnTo>
                                  <a:pt x="8" y="4165"/>
                                </a:lnTo>
                                <a:lnTo>
                                  <a:pt x="10" y="4168"/>
                                </a:lnTo>
                                <a:lnTo>
                                  <a:pt x="10" y="4226"/>
                                </a:lnTo>
                                <a:lnTo>
                                  <a:pt x="8" y="4229"/>
                                </a:lnTo>
                                <a:lnTo>
                                  <a:pt x="5" y="4231"/>
                                </a:lnTo>
                                <a:lnTo>
                                  <a:pt x="2" y="4229"/>
                                </a:lnTo>
                                <a:lnTo>
                                  <a:pt x="0" y="4226"/>
                                </a:lnTo>
                                <a:close/>
                                <a:moveTo>
                                  <a:pt x="0" y="4125"/>
                                </a:moveTo>
                                <a:lnTo>
                                  <a:pt x="0" y="4067"/>
                                </a:lnTo>
                                <a:lnTo>
                                  <a:pt x="2" y="4064"/>
                                </a:lnTo>
                                <a:lnTo>
                                  <a:pt x="5" y="4062"/>
                                </a:lnTo>
                                <a:lnTo>
                                  <a:pt x="8" y="4064"/>
                                </a:lnTo>
                                <a:lnTo>
                                  <a:pt x="10" y="4067"/>
                                </a:lnTo>
                                <a:lnTo>
                                  <a:pt x="10" y="4125"/>
                                </a:lnTo>
                                <a:lnTo>
                                  <a:pt x="8" y="4128"/>
                                </a:lnTo>
                                <a:lnTo>
                                  <a:pt x="5" y="4129"/>
                                </a:lnTo>
                                <a:lnTo>
                                  <a:pt x="2" y="4128"/>
                                </a:lnTo>
                                <a:lnTo>
                                  <a:pt x="0" y="4125"/>
                                </a:lnTo>
                                <a:close/>
                                <a:moveTo>
                                  <a:pt x="0" y="4023"/>
                                </a:moveTo>
                                <a:lnTo>
                                  <a:pt x="0" y="3965"/>
                                </a:lnTo>
                                <a:lnTo>
                                  <a:pt x="2" y="3962"/>
                                </a:lnTo>
                                <a:lnTo>
                                  <a:pt x="5" y="3961"/>
                                </a:lnTo>
                                <a:lnTo>
                                  <a:pt x="8" y="3962"/>
                                </a:lnTo>
                                <a:lnTo>
                                  <a:pt x="10" y="3965"/>
                                </a:lnTo>
                                <a:lnTo>
                                  <a:pt x="10" y="4023"/>
                                </a:lnTo>
                                <a:lnTo>
                                  <a:pt x="8" y="4026"/>
                                </a:lnTo>
                                <a:lnTo>
                                  <a:pt x="5" y="4028"/>
                                </a:lnTo>
                                <a:lnTo>
                                  <a:pt x="2" y="4026"/>
                                </a:lnTo>
                                <a:lnTo>
                                  <a:pt x="0" y="4023"/>
                                </a:lnTo>
                                <a:close/>
                                <a:moveTo>
                                  <a:pt x="0" y="3922"/>
                                </a:moveTo>
                                <a:lnTo>
                                  <a:pt x="0" y="3862"/>
                                </a:lnTo>
                                <a:lnTo>
                                  <a:pt x="2" y="3861"/>
                                </a:lnTo>
                                <a:lnTo>
                                  <a:pt x="5" y="3859"/>
                                </a:lnTo>
                                <a:lnTo>
                                  <a:pt x="8" y="3861"/>
                                </a:lnTo>
                                <a:lnTo>
                                  <a:pt x="10" y="3862"/>
                                </a:lnTo>
                                <a:lnTo>
                                  <a:pt x="10" y="3922"/>
                                </a:lnTo>
                                <a:lnTo>
                                  <a:pt x="8" y="3925"/>
                                </a:lnTo>
                                <a:lnTo>
                                  <a:pt x="5" y="3926"/>
                                </a:lnTo>
                                <a:lnTo>
                                  <a:pt x="2" y="3925"/>
                                </a:lnTo>
                                <a:lnTo>
                                  <a:pt x="0" y="3922"/>
                                </a:lnTo>
                                <a:close/>
                                <a:moveTo>
                                  <a:pt x="0" y="3820"/>
                                </a:moveTo>
                                <a:lnTo>
                                  <a:pt x="0" y="3761"/>
                                </a:lnTo>
                                <a:lnTo>
                                  <a:pt x="2" y="3759"/>
                                </a:lnTo>
                                <a:lnTo>
                                  <a:pt x="5" y="3758"/>
                                </a:lnTo>
                                <a:lnTo>
                                  <a:pt x="8" y="3759"/>
                                </a:lnTo>
                                <a:lnTo>
                                  <a:pt x="10" y="3761"/>
                                </a:lnTo>
                                <a:lnTo>
                                  <a:pt x="10" y="3820"/>
                                </a:lnTo>
                                <a:lnTo>
                                  <a:pt x="8" y="3823"/>
                                </a:lnTo>
                                <a:lnTo>
                                  <a:pt x="5" y="3825"/>
                                </a:lnTo>
                                <a:lnTo>
                                  <a:pt x="2" y="3823"/>
                                </a:lnTo>
                                <a:lnTo>
                                  <a:pt x="0" y="3820"/>
                                </a:lnTo>
                                <a:close/>
                                <a:moveTo>
                                  <a:pt x="0" y="3719"/>
                                </a:moveTo>
                                <a:lnTo>
                                  <a:pt x="0" y="3659"/>
                                </a:lnTo>
                                <a:lnTo>
                                  <a:pt x="2" y="3658"/>
                                </a:lnTo>
                                <a:lnTo>
                                  <a:pt x="5" y="3656"/>
                                </a:lnTo>
                                <a:lnTo>
                                  <a:pt x="8" y="3658"/>
                                </a:lnTo>
                                <a:lnTo>
                                  <a:pt x="10" y="3659"/>
                                </a:lnTo>
                                <a:lnTo>
                                  <a:pt x="10" y="3719"/>
                                </a:lnTo>
                                <a:lnTo>
                                  <a:pt x="8" y="3722"/>
                                </a:lnTo>
                                <a:lnTo>
                                  <a:pt x="5" y="3723"/>
                                </a:lnTo>
                                <a:lnTo>
                                  <a:pt x="2" y="3722"/>
                                </a:lnTo>
                                <a:lnTo>
                                  <a:pt x="0" y="3719"/>
                                </a:lnTo>
                                <a:close/>
                                <a:moveTo>
                                  <a:pt x="0" y="3617"/>
                                </a:moveTo>
                                <a:lnTo>
                                  <a:pt x="0" y="3558"/>
                                </a:lnTo>
                                <a:lnTo>
                                  <a:pt x="2" y="3556"/>
                                </a:lnTo>
                                <a:lnTo>
                                  <a:pt x="5" y="3555"/>
                                </a:lnTo>
                                <a:lnTo>
                                  <a:pt x="8" y="3556"/>
                                </a:lnTo>
                                <a:lnTo>
                                  <a:pt x="10" y="3558"/>
                                </a:lnTo>
                                <a:lnTo>
                                  <a:pt x="10" y="3617"/>
                                </a:lnTo>
                                <a:lnTo>
                                  <a:pt x="8" y="3620"/>
                                </a:lnTo>
                                <a:lnTo>
                                  <a:pt x="5" y="3622"/>
                                </a:lnTo>
                                <a:lnTo>
                                  <a:pt x="2" y="3620"/>
                                </a:lnTo>
                                <a:lnTo>
                                  <a:pt x="0" y="3617"/>
                                </a:lnTo>
                                <a:close/>
                                <a:moveTo>
                                  <a:pt x="0" y="3516"/>
                                </a:moveTo>
                                <a:lnTo>
                                  <a:pt x="0" y="3456"/>
                                </a:lnTo>
                                <a:lnTo>
                                  <a:pt x="2" y="3455"/>
                                </a:lnTo>
                                <a:lnTo>
                                  <a:pt x="5" y="3453"/>
                                </a:lnTo>
                                <a:lnTo>
                                  <a:pt x="8" y="3455"/>
                                </a:lnTo>
                                <a:lnTo>
                                  <a:pt x="10" y="3456"/>
                                </a:lnTo>
                                <a:lnTo>
                                  <a:pt x="10" y="3516"/>
                                </a:lnTo>
                                <a:lnTo>
                                  <a:pt x="8" y="3519"/>
                                </a:lnTo>
                                <a:lnTo>
                                  <a:pt x="5" y="3520"/>
                                </a:lnTo>
                                <a:lnTo>
                                  <a:pt x="2" y="3519"/>
                                </a:lnTo>
                                <a:lnTo>
                                  <a:pt x="0" y="3516"/>
                                </a:lnTo>
                                <a:close/>
                                <a:moveTo>
                                  <a:pt x="0" y="3414"/>
                                </a:moveTo>
                                <a:lnTo>
                                  <a:pt x="0" y="3355"/>
                                </a:lnTo>
                                <a:lnTo>
                                  <a:pt x="2" y="3352"/>
                                </a:lnTo>
                                <a:lnTo>
                                  <a:pt x="5" y="3352"/>
                                </a:lnTo>
                                <a:lnTo>
                                  <a:pt x="8" y="3352"/>
                                </a:lnTo>
                                <a:lnTo>
                                  <a:pt x="10" y="3355"/>
                                </a:lnTo>
                                <a:lnTo>
                                  <a:pt x="10" y="3414"/>
                                </a:lnTo>
                                <a:lnTo>
                                  <a:pt x="8" y="3417"/>
                                </a:lnTo>
                                <a:lnTo>
                                  <a:pt x="5" y="3419"/>
                                </a:lnTo>
                                <a:lnTo>
                                  <a:pt x="2" y="3417"/>
                                </a:lnTo>
                                <a:lnTo>
                                  <a:pt x="0" y="3414"/>
                                </a:lnTo>
                                <a:close/>
                                <a:moveTo>
                                  <a:pt x="0" y="3313"/>
                                </a:moveTo>
                                <a:lnTo>
                                  <a:pt x="0" y="3253"/>
                                </a:lnTo>
                                <a:lnTo>
                                  <a:pt x="2" y="3250"/>
                                </a:lnTo>
                                <a:lnTo>
                                  <a:pt x="5" y="3250"/>
                                </a:lnTo>
                                <a:lnTo>
                                  <a:pt x="8" y="3250"/>
                                </a:lnTo>
                                <a:lnTo>
                                  <a:pt x="10" y="3253"/>
                                </a:lnTo>
                                <a:lnTo>
                                  <a:pt x="10" y="3313"/>
                                </a:lnTo>
                                <a:lnTo>
                                  <a:pt x="8" y="3316"/>
                                </a:lnTo>
                                <a:lnTo>
                                  <a:pt x="5" y="3317"/>
                                </a:lnTo>
                                <a:lnTo>
                                  <a:pt x="2" y="3316"/>
                                </a:lnTo>
                                <a:lnTo>
                                  <a:pt x="0" y="3313"/>
                                </a:lnTo>
                                <a:close/>
                                <a:moveTo>
                                  <a:pt x="0" y="3211"/>
                                </a:moveTo>
                                <a:lnTo>
                                  <a:pt x="0" y="3152"/>
                                </a:lnTo>
                                <a:lnTo>
                                  <a:pt x="2" y="3149"/>
                                </a:lnTo>
                                <a:lnTo>
                                  <a:pt x="5" y="3149"/>
                                </a:lnTo>
                                <a:lnTo>
                                  <a:pt x="8" y="3149"/>
                                </a:lnTo>
                                <a:lnTo>
                                  <a:pt x="10" y="3152"/>
                                </a:lnTo>
                                <a:lnTo>
                                  <a:pt x="10" y="3211"/>
                                </a:lnTo>
                                <a:lnTo>
                                  <a:pt x="8" y="3214"/>
                                </a:lnTo>
                                <a:lnTo>
                                  <a:pt x="5" y="3216"/>
                                </a:lnTo>
                                <a:lnTo>
                                  <a:pt x="2" y="3214"/>
                                </a:lnTo>
                                <a:lnTo>
                                  <a:pt x="0" y="3211"/>
                                </a:lnTo>
                                <a:close/>
                                <a:moveTo>
                                  <a:pt x="0" y="3110"/>
                                </a:moveTo>
                                <a:lnTo>
                                  <a:pt x="0" y="3050"/>
                                </a:lnTo>
                                <a:lnTo>
                                  <a:pt x="2" y="3047"/>
                                </a:lnTo>
                                <a:lnTo>
                                  <a:pt x="5" y="3047"/>
                                </a:lnTo>
                                <a:lnTo>
                                  <a:pt x="8" y="3047"/>
                                </a:lnTo>
                                <a:lnTo>
                                  <a:pt x="10" y="3050"/>
                                </a:lnTo>
                                <a:lnTo>
                                  <a:pt x="10" y="3110"/>
                                </a:lnTo>
                                <a:lnTo>
                                  <a:pt x="8" y="3113"/>
                                </a:lnTo>
                                <a:lnTo>
                                  <a:pt x="5" y="3114"/>
                                </a:lnTo>
                                <a:lnTo>
                                  <a:pt x="2" y="3113"/>
                                </a:lnTo>
                                <a:lnTo>
                                  <a:pt x="0" y="3110"/>
                                </a:lnTo>
                                <a:close/>
                                <a:moveTo>
                                  <a:pt x="0" y="3008"/>
                                </a:moveTo>
                                <a:lnTo>
                                  <a:pt x="0" y="2949"/>
                                </a:lnTo>
                                <a:lnTo>
                                  <a:pt x="2" y="2946"/>
                                </a:lnTo>
                                <a:lnTo>
                                  <a:pt x="5" y="2946"/>
                                </a:lnTo>
                                <a:lnTo>
                                  <a:pt x="8" y="2946"/>
                                </a:lnTo>
                                <a:lnTo>
                                  <a:pt x="10" y="2949"/>
                                </a:lnTo>
                                <a:lnTo>
                                  <a:pt x="10" y="3008"/>
                                </a:lnTo>
                                <a:lnTo>
                                  <a:pt x="8" y="3011"/>
                                </a:lnTo>
                                <a:lnTo>
                                  <a:pt x="5" y="3013"/>
                                </a:lnTo>
                                <a:lnTo>
                                  <a:pt x="2" y="3011"/>
                                </a:lnTo>
                                <a:lnTo>
                                  <a:pt x="0" y="3008"/>
                                </a:lnTo>
                                <a:close/>
                                <a:moveTo>
                                  <a:pt x="0" y="2907"/>
                                </a:moveTo>
                                <a:lnTo>
                                  <a:pt x="0" y="2847"/>
                                </a:lnTo>
                                <a:lnTo>
                                  <a:pt x="2" y="2844"/>
                                </a:lnTo>
                                <a:lnTo>
                                  <a:pt x="5" y="2844"/>
                                </a:lnTo>
                                <a:lnTo>
                                  <a:pt x="8" y="2844"/>
                                </a:lnTo>
                                <a:lnTo>
                                  <a:pt x="10" y="2847"/>
                                </a:lnTo>
                                <a:lnTo>
                                  <a:pt x="10" y="2907"/>
                                </a:lnTo>
                                <a:lnTo>
                                  <a:pt x="8" y="2910"/>
                                </a:lnTo>
                                <a:lnTo>
                                  <a:pt x="5" y="2911"/>
                                </a:lnTo>
                                <a:lnTo>
                                  <a:pt x="2" y="2910"/>
                                </a:lnTo>
                                <a:lnTo>
                                  <a:pt x="0" y="2907"/>
                                </a:lnTo>
                                <a:close/>
                                <a:moveTo>
                                  <a:pt x="0" y="2805"/>
                                </a:moveTo>
                                <a:lnTo>
                                  <a:pt x="0" y="2746"/>
                                </a:lnTo>
                                <a:lnTo>
                                  <a:pt x="2" y="2743"/>
                                </a:lnTo>
                                <a:lnTo>
                                  <a:pt x="5" y="2743"/>
                                </a:lnTo>
                                <a:lnTo>
                                  <a:pt x="8" y="2743"/>
                                </a:lnTo>
                                <a:lnTo>
                                  <a:pt x="10" y="2746"/>
                                </a:lnTo>
                                <a:lnTo>
                                  <a:pt x="10" y="2805"/>
                                </a:lnTo>
                                <a:lnTo>
                                  <a:pt x="8" y="2808"/>
                                </a:lnTo>
                                <a:lnTo>
                                  <a:pt x="5" y="2810"/>
                                </a:lnTo>
                                <a:lnTo>
                                  <a:pt x="2" y="2808"/>
                                </a:lnTo>
                                <a:lnTo>
                                  <a:pt x="0" y="2805"/>
                                </a:lnTo>
                                <a:close/>
                                <a:moveTo>
                                  <a:pt x="0" y="2704"/>
                                </a:moveTo>
                                <a:lnTo>
                                  <a:pt x="0" y="2644"/>
                                </a:lnTo>
                                <a:lnTo>
                                  <a:pt x="2" y="2641"/>
                                </a:lnTo>
                                <a:lnTo>
                                  <a:pt x="5" y="2639"/>
                                </a:lnTo>
                                <a:lnTo>
                                  <a:pt x="8" y="2641"/>
                                </a:lnTo>
                                <a:lnTo>
                                  <a:pt x="10" y="2644"/>
                                </a:lnTo>
                                <a:lnTo>
                                  <a:pt x="10" y="2704"/>
                                </a:lnTo>
                                <a:lnTo>
                                  <a:pt x="8" y="2707"/>
                                </a:lnTo>
                                <a:lnTo>
                                  <a:pt x="5" y="2708"/>
                                </a:lnTo>
                                <a:lnTo>
                                  <a:pt x="2" y="2707"/>
                                </a:lnTo>
                                <a:lnTo>
                                  <a:pt x="0" y="2704"/>
                                </a:lnTo>
                                <a:close/>
                                <a:moveTo>
                                  <a:pt x="0" y="2602"/>
                                </a:moveTo>
                                <a:lnTo>
                                  <a:pt x="0" y="2543"/>
                                </a:lnTo>
                                <a:lnTo>
                                  <a:pt x="2" y="2540"/>
                                </a:lnTo>
                                <a:lnTo>
                                  <a:pt x="5" y="2538"/>
                                </a:lnTo>
                                <a:lnTo>
                                  <a:pt x="8" y="2540"/>
                                </a:lnTo>
                                <a:lnTo>
                                  <a:pt x="10" y="2543"/>
                                </a:lnTo>
                                <a:lnTo>
                                  <a:pt x="10" y="2602"/>
                                </a:lnTo>
                                <a:lnTo>
                                  <a:pt x="8" y="2605"/>
                                </a:lnTo>
                                <a:lnTo>
                                  <a:pt x="5" y="2607"/>
                                </a:lnTo>
                                <a:lnTo>
                                  <a:pt x="2" y="2605"/>
                                </a:lnTo>
                                <a:lnTo>
                                  <a:pt x="0" y="2602"/>
                                </a:lnTo>
                                <a:close/>
                                <a:moveTo>
                                  <a:pt x="0" y="2500"/>
                                </a:moveTo>
                                <a:lnTo>
                                  <a:pt x="0" y="2441"/>
                                </a:lnTo>
                                <a:lnTo>
                                  <a:pt x="2" y="2438"/>
                                </a:lnTo>
                                <a:lnTo>
                                  <a:pt x="5" y="2436"/>
                                </a:lnTo>
                                <a:lnTo>
                                  <a:pt x="8" y="2438"/>
                                </a:lnTo>
                                <a:lnTo>
                                  <a:pt x="10" y="2441"/>
                                </a:lnTo>
                                <a:lnTo>
                                  <a:pt x="10" y="2500"/>
                                </a:lnTo>
                                <a:lnTo>
                                  <a:pt x="8" y="2504"/>
                                </a:lnTo>
                                <a:lnTo>
                                  <a:pt x="5" y="2505"/>
                                </a:lnTo>
                                <a:lnTo>
                                  <a:pt x="2" y="2504"/>
                                </a:lnTo>
                                <a:lnTo>
                                  <a:pt x="0" y="2500"/>
                                </a:lnTo>
                                <a:close/>
                                <a:moveTo>
                                  <a:pt x="0" y="2399"/>
                                </a:moveTo>
                                <a:lnTo>
                                  <a:pt x="0" y="2340"/>
                                </a:lnTo>
                                <a:lnTo>
                                  <a:pt x="2" y="2337"/>
                                </a:lnTo>
                                <a:lnTo>
                                  <a:pt x="5" y="2335"/>
                                </a:lnTo>
                                <a:lnTo>
                                  <a:pt x="8" y="2337"/>
                                </a:lnTo>
                                <a:lnTo>
                                  <a:pt x="10" y="2340"/>
                                </a:lnTo>
                                <a:lnTo>
                                  <a:pt x="10" y="2399"/>
                                </a:lnTo>
                                <a:lnTo>
                                  <a:pt x="8" y="2402"/>
                                </a:lnTo>
                                <a:lnTo>
                                  <a:pt x="5" y="2404"/>
                                </a:lnTo>
                                <a:lnTo>
                                  <a:pt x="2" y="2402"/>
                                </a:lnTo>
                                <a:lnTo>
                                  <a:pt x="0" y="2399"/>
                                </a:lnTo>
                                <a:close/>
                                <a:moveTo>
                                  <a:pt x="0" y="2297"/>
                                </a:moveTo>
                                <a:lnTo>
                                  <a:pt x="0" y="2238"/>
                                </a:lnTo>
                                <a:lnTo>
                                  <a:pt x="2" y="2235"/>
                                </a:lnTo>
                                <a:lnTo>
                                  <a:pt x="5" y="2233"/>
                                </a:lnTo>
                                <a:lnTo>
                                  <a:pt x="8" y="2235"/>
                                </a:lnTo>
                                <a:lnTo>
                                  <a:pt x="10" y="2238"/>
                                </a:lnTo>
                                <a:lnTo>
                                  <a:pt x="10" y="2297"/>
                                </a:lnTo>
                                <a:lnTo>
                                  <a:pt x="8" y="2301"/>
                                </a:lnTo>
                                <a:lnTo>
                                  <a:pt x="5" y="2302"/>
                                </a:lnTo>
                                <a:lnTo>
                                  <a:pt x="2" y="2301"/>
                                </a:lnTo>
                                <a:lnTo>
                                  <a:pt x="0" y="2297"/>
                                </a:lnTo>
                                <a:close/>
                                <a:moveTo>
                                  <a:pt x="0" y="2196"/>
                                </a:moveTo>
                                <a:lnTo>
                                  <a:pt x="0" y="2137"/>
                                </a:lnTo>
                                <a:lnTo>
                                  <a:pt x="2" y="2133"/>
                                </a:lnTo>
                                <a:lnTo>
                                  <a:pt x="5" y="2132"/>
                                </a:lnTo>
                                <a:lnTo>
                                  <a:pt x="8" y="2133"/>
                                </a:lnTo>
                                <a:lnTo>
                                  <a:pt x="10" y="2137"/>
                                </a:lnTo>
                                <a:lnTo>
                                  <a:pt x="10" y="2196"/>
                                </a:lnTo>
                                <a:lnTo>
                                  <a:pt x="8" y="2199"/>
                                </a:lnTo>
                                <a:lnTo>
                                  <a:pt x="5" y="2201"/>
                                </a:lnTo>
                                <a:lnTo>
                                  <a:pt x="2" y="2199"/>
                                </a:lnTo>
                                <a:lnTo>
                                  <a:pt x="0" y="2196"/>
                                </a:lnTo>
                                <a:close/>
                                <a:moveTo>
                                  <a:pt x="0" y="2094"/>
                                </a:moveTo>
                                <a:lnTo>
                                  <a:pt x="0" y="2035"/>
                                </a:lnTo>
                                <a:lnTo>
                                  <a:pt x="2" y="2032"/>
                                </a:lnTo>
                                <a:lnTo>
                                  <a:pt x="5" y="2030"/>
                                </a:lnTo>
                                <a:lnTo>
                                  <a:pt x="8" y="2032"/>
                                </a:lnTo>
                                <a:lnTo>
                                  <a:pt x="10" y="2035"/>
                                </a:lnTo>
                                <a:lnTo>
                                  <a:pt x="10" y="2094"/>
                                </a:lnTo>
                                <a:lnTo>
                                  <a:pt x="8" y="2098"/>
                                </a:lnTo>
                                <a:lnTo>
                                  <a:pt x="5" y="2099"/>
                                </a:lnTo>
                                <a:lnTo>
                                  <a:pt x="2" y="2098"/>
                                </a:lnTo>
                                <a:lnTo>
                                  <a:pt x="0" y="2094"/>
                                </a:lnTo>
                                <a:close/>
                                <a:moveTo>
                                  <a:pt x="0" y="1993"/>
                                </a:moveTo>
                                <a:lnTo>
                                  <a:pt x="0" y="1934"/>
                                </a:lnTo>
                                <a:lnTo>
                                  <a:pt x="2" y="1930"/>
                                </a:lnTo>
                                <a:lnTo>
                                  <a:pt x="5" y="1929"/>
                                </a:lnTo>
                                <a:lnTo>
                                  <a:pt x="8" y="1930"/>
                                </a:lnTo>
                                <a:lnTo>
                                  <a:pt x="10" y="1934"/>
                                </a:lnTo>
                                <a:lnTo>
                                  <a:pt x="10" y="1993"/>
                                </a:lnTo>
                                <a:lnTo>
                                  <a:pt x="8" y="1996"/>
                                </a:lnTo>
                                <a:lnTo>
                                  <a:pt x="5" y="1998"/>
                                </a:lnTo>
                                <a:lnTo>
                                  <a:pt x="2" y="1996"/>
                                </a:lnTo>
                                <a:lnTo>
                                  <a:pt x="0" y="1993"/>
                                </a:lnTo>
                                <a:close/>
                                <a:moveTo>
                                  <a:pt x="0" y="1891"/>
                                </a:moveTo>
                                <a:lnTo>
                                  <a:pt x="0" y="1832"/>
                                </a:lnTo>
                                <a:lnTo>
                                  <a:pt x="2" y="1829"/>
                                </a:lnTo>
                                <a:lnTo>
                                  <a:pt x="5" y="1827"/>
                                </a:lnTo>
                                <a:lnTo>
                                  <a:pt x="8" y="1829"/>
                                </a:lnTo>
                                <a:lnTo>
                                  <a:pt x="10" y="1832"/>
                                </a:lnTo>
                                <a:lnTo>
                                  <a:pt x="10" y="1891"/>
                                </a:lnTo>
                                <a:lnTo>
                                  <a:pt x="8" y="1895"/>
                                </a:lnTo>
                                <a:lnTo>
                                  <a:pt x="5" y="1896"/>
                                </a:lnTo>
                                <a:lnTo>
                                  <a:pt x="2" y="1895"/>
                                </a:lnTo>
                                <a:lnTo>
                                  <a:pt x="0" y="1891"/>
                                </a:lnTo>
                                <a:close/>
                                <a:moveTo>
                                  <a:pt x="0" y="1790"/>
                                </a:moveTo>
                                <a:lnTo>
                                  <a:pt x="0" y="1731"/>
                                </a:lnTo>
                                <a:lnTo>
                                  <a:pt x="2" y="1727"/>
                                </a:lnTo>
                                <a:lnTo>
                                  <a:pt x="5" y="1726"/>
                                </a:lnTo>
                                <a:lnTo>
                                  <a:pt x="8" y="1727"/>
                                </a:lnTo>
                                <a:lnTo>
                                  <a:pt x="10" y="1731"/>
                                </a:lnTo>
                                <a:lnTo>
                                  <a:pt x="10" y="1790"/>
                                </a:lnTo>
                                <a:lnTo>
                                  <a:pt x="8" y="1793"/>
                                </a:lnTo>
                                <a:lnTo>
                                  <a:pt x="5" y="1795"/>
                                </a:lnTo>
                                <a:lnTo>
                                  <a:pt x="2" y="1793"/>
                                </a:lnTo>
                                <a:lnTo>
                                  <a:pt x="0" y="1790"/>
                                </a:lnTo>
                                <a:close/>
                                <a:moveTo>
                                  <a:pt x="0" y="1688"/>
                                </a:moveTo>
                                <a:lnTo>
                                  <a:pt x="0" y="1629"/>
                                </a:lnTo>
                                <a:lnTo>
                                  <a:pt x="2" y="1626"/>
                                </a:lnTo>
                                <a:lnTo>
                                  <a:pt x="5" y="1624"/>
                                </a:lnTo>
                                <a:lnTo>
                                  <a:pt x="8" y="1626"/>
                                </a:lnTo>
                                <a:lnTo>
                                  <a:pt x="10" y="1629"/>
                                </a:lnTo>
                                <a:lnTo>
                                  <a:pt x="10" y="1688"/>
                                </a:lnTo>
                                <a:lnTo>
                                  <a:pt x="8" y="1692"/>
                                </a:lnTo>
                                <a:lnTo>
                                  <a:pt x="5" y="1693"/>
                                </a:lnTo>
                                <a:lnTo>
                                  <a:pt x="2" y="1692"/>
                                </a:lnTo>
                                <a:lnTo>
                                  <a:pt x="0" y="1688"/>
                                </a:lnTo>
                                <a:close/>
                                <a:moveTo>
                                  <a:pt x="0" y="1587"/>
                                </a:moveTo>
                                <a:lnTo>
                                  <a:pt x="0" y="1528"/>
                                </a:lnTo>
                                <a:lnTo>
                                  <a:pt x="2" y="1524"/>
                                </a:lnTo>
                                <a:lnTo>
                                  <a:pt x="5" y="1523"/>
                                </a:lnTo>
                                <a:lnTo>
                                  <a:pt x="8" y="1524"/>
                                </a:lnTo>
                                <a:lnTo>
                                  <a:pt x="10" y="1528"/>
                                </a:lnTo>
                                <a:lnTo>
                                  <a:pt x="10" y="1587"/>
                                </a:lnTo>
                                <a:lnTo>
                                  <a:pt x="8" y="1590"/>
                                </a:lnTo>
                                <a:lnTo>
                                  <a:pt x="5" y="1592"/>
                                </a:lnTo>
                                <a:lnTo>
                                  <a:pt x="2" y="1590"/>
                                </a:lnTo>
                                <a:lnTo>
                                  <a:pt x="0" y="1587"/>
                                </a:lnTo>
                                <a:close/>
                                <a:moveTo>
                                  <a:pt x="0" y="1485"/>
                                </a:moveTo>
                                <a:lnTo>
                                  <a:pt x="0" y="1426"/>
                                </a:lnTo>
                                <a:lnTo>
                                  <a:pt x="2" y="1423"/>
                                </a:lnTo>
                                <a:lnTo>
                                  <a:pt x="5" y="1421"/>
                                </a:lnTo>
                                <a:lnTo>
                                  <a:pt x="8" y="1423"/>
                                </a:lnTo>
                                <a:lnTo>
                                  <a:pt x="10" y="1426"/>
                                </a:lnTo>
                                <a:lnTo>
                                  <a:pt x="10" y="1485"/>
                                </a:lnTo>
                                <a:lnTo>
                                  <a:pt x="8" y="1489"/>
                                </a:lnTo>
                                <a:lnTo>
                                  <a:pt x="5" y="1490"/>
                                </a:lnTo>
                                <a:lnTo>
                                  <a:pt x="2" y="1489"/>
                                </a:lnTo>
                                <a:lnTo>
                                  <a:pt x="0" y="1485"/>
                                </a:lnTo>
                                <a:close/>
                                <a:moveTo>
                                  <a:pt x="0" y="1384"/>
                                </a:moveTo>
                                <a:lnTo>
                                  <a:pt x="0" y="1325"/>
                                </a:lnTo>
                                <a:lnTo>
                                  <a:pt x="2" y="1321"/>
                                </a:lnTo>
                                <a:lnTo>
                                  <a:pt x="5" y="1320"/>
                                </a:lnTo>
                                <a:lnTo>
                                  <a:pt x="8" y="1321"/>
                                </a:lnTo>
                                <a:lnTo>
                                  <a:pt x="10" y="1325"/>
                                </a:lnTo>
                                <a:lnTo>
                                  <a:pt x="10" y="1384"/>
                                </a:lnTo>
                                <a:lnTo>
                                  <a:pt x="8" y="1387"/>
                                </a:lnTo>
                                <a:lnTo>
                                  <a:pt x="5" y="1389"/>
                                </a:lnTo>
                                <a:lnTo>
                                  <a:pt x="2" y="1387"/>
                                </a:lnTo>
                                <a:lnTo>
                                  <a:pt x="0" y="1384"/>
                                </a:lnTo>
                                <a:close/>
                                <a:moveTo>
                                  <a:pt x="0" y="1282"/>
                                </a:moveTo>
                                <a:lnTo>
                                  <a:pt x="0" y="1223"/>
                                </a:lnTo>
                                <a:lnTo>
                                  <a:pt x="2" y="1220"/>
                                </a:lnTo>
                                <a:lnTo>
                                  <a:pt x="5" y="1218"/>
                                </a:lnTo>
                                <a:lnTo>
                                  <a:pt x="8" y="1220"/>
                                </a:lnTo>
                                <a:lnTo>
                                  <a:pt x="10" y="1223"/>
                                </a:lnTo>
                                <a:lnTo>
                                  <a:pt x="10" y="1282"/>
                                </a:lnTo>
                                <a:lnTo>
                                  <a:pt x="8" y="1286"/>
                                </a:lnTo>
                                <a:lnTo>
                                  <a:pt x="5" y="1286"/>
                                </a:lnTo>
                                <a:lnTo>
                                  <a:pt x="2" y="1286"/>
                                </a:lnTo>
                                <a:lnTo>
                                  <a:pt x="0" y="1282"/>
                                </a:lnTo>
                                <a:close/>
                                <a:moveTo>
                                  <a:pt x="0" y="1181"/>
                                </a:moveTo>
                                <a:lnTo>
                                  <a:pt x="0" y="1122"/>
                                </a:lnTo>
                                <a:lnTo>
                                  <a:pt x="2" y="1118"/>
                                </a:lnTo>
                                <a:lnTo>
                                  <a:pt x="5" y="1117"/>
                                </a:lnTo>
                                <a:lnTo>
                                  <a:pt x="8" y="1118"/>
                                </a:lnTo>
                                <a:lnTo>
                                  <a:pt x="10" y="1122"/>
                                </a:lnTo>
                                <a:lnTo>
                                  <a:pt x="10" y="1181"/>
                                </a:lnTo>
                                <a:lnTo>
                                  <a:pt x="8" y="1184"/>
                                </a:lnTo>
                                <a:lnTo>
                                  <a:pt x="5" y="1184"/>
                                </a:lnTo>
                                <a:lnTo>
                                  <a:pt x="2" y="1184"/>
                                </a:lnTo>
                                <a:lnTo>
                                  <a:pt x="0" y="1181"/>
                                </a:lnTo>
                                <a:close/>
                                <a:moveTo>
                                  <a:pt x="0" y="1079"/>
                                </a:moveTo>
                                <a:lnTo>
                                  <a:pt x="0" y="1020"/>
                                </a:lnTo>
                                <a:lnTo>
                                  <a:pt x="2" y="1017"/>
                                </a:lnTo>
                                <a:lnTo>
                                  <a:pt x="5" y="1015"/>
                                </a:lnTo>
                                <a:lnTo>
                                  <a:pt x="8" y="1017"/>
                                </a:lnTo>
                                <a:lnTo>
                                  <a:pt x="10" y="1020"/>
                                </a:lnTo>
                                <a:lnTo>
                                  <a:pt x="10" y="1079"/>
                                </a:lnTo>
                                <a:lnTo>
                                  <a:pt x="8" y="1082"/>
                                </a:lnTo>
                                <a:lnTo>
                                  <a:pt x="5" y="1082"/>
                                </a:lnTo>
                                <a:lnTo>
                                  <a:pt x="2" y="1082"/>
                                </a:lnTo>
                                <a:lnTo>
                                  <a:pt x="0" y="1079"/>
                                </a:lnTo>
                                <a:close/>
                                <a:moveTo>
                                  <a:pt x="0" y="978"/>
                                </a:moveTo>
                                <a:lnTo>
                                  <a:pt x="0" y="919"/>
                                </a:lnTo>
                                <a:lnTo>
                                  <a:pt x="2" y="915"/>
                                </a:lnTo>
                                <a:lnTo>
                                  <a:pt x="5" y="914"/>
                                </a:lnTo>
                                <a:lnTo>
                                  <a:pt x="8" y="915"/>
                                </a:lnTo>
                                <a:lnTo>
                                  <a:pt x="10" y="919"/>
                                </a:lnTo>
                                <a:lnTo>
                                  <a:pt x="10" y="978"/>
                                </a:lnTo>
                                <a:lnTo>
                                  <a:pt x="8" y="981"/>
                                </a:lnTo>
                                <a:lnTo>
                                  <a:pt x="5" y="981"/>
                                </a:lnTo>
                                <a:lnTo>
                                  <a:pt x="2" y="981"/>
                                </a:lnTo>
                                <a:lnTo>
                                  <a:pt x="0" y="978"/>
                                </a:lnTo>
                                <a:close/>
                                <a:moveTo>
                                  <a:pt x="0" y="876"/>
                                </a:moveTo>
                                <a:lnTo>
                                  <a:pt x="0" y="817"/>
                                </a:lnTo>
                                <a:lnTo>
                                  <a:pt x="2" y="814"/>
                                </a:lnTo>
                                <a:lnTo>
                                  <a:pt x="5" y="812"/>
                                </a:lnTo>
                                <a:lnTo>
                                  <a:pt x="8" y="814"/>
                                </a:lnTo>
                                <a:lnTo>
                                  <a:pt x="10" y="817"/>
                                </a:lnTo>
                                <a:lnTo>
                                  <a:pt x="10" y="876"/>
                                </a:lnTo>
                                <a:lnTo>
                                  <a:pt x="8" y="879"/>
                                </a:lnTo>
                                <a:lnTo>
                                  <a:pt x="5" y="879"/>
                                </a:lnTo>
                                <a:lnTo>
                                  <a:pt x="2" y="879"/>
                                </a:lnTo>
                                <a:lnTo>
                                  <a:pt x="0" y="876"/>
                                </a:lnTo>
                                <a:close/>
                                <a:moveTo>
                                  <a:pt x="0" y="775"/>
                                </a:moveTo>
                                <a:lnTo>
                                  <a:pt x="0" y="715"/>
                                </a:lnTo>
                                <a:lnTo>
                                  <a:pt x="2" y="712"/>
                                </a:lnTo>
                                <a:lnTo>
                                  <a:pt x="5" y="711"/>
                                </a:lnTo>
                                <a:lnTo>
                                  <a:pt x="8" y="712"/>
                                </a:lnTo>
                                <a:lnTo>
                                  <a:pt x="10" y="715"/>
                                </a:lnTo>
                                <a:lnTo>
                                  <a:pt x="10" y="775"/>
                                </a:lnTo>
                                <a:lnTo>
                                  <a:pt x="8" y="778"/>
                                </a:lnTo>
                                <a:lnTo>
                                  <a:pt x="5" y="778"/>
                                </a:lnTo>
                                <a:lnTo>
                                  <a:pt x="2" y="778"/>
                                </a:lnTo>
                                <a:lnTo>
                                  <a:pt x="0" y="775"/>
                                </a:lnTo>
                                <a:close/>
                                <a:moveTo>
                                  <a:pt x="0" y="673"/>
                                </a:moveTo>
                                <a:lnTo>
                                  <a:pt x="0" y="614"/>
                                </a:lnTo>
                                <a:lnTo>
                                  <a:pt x="2" y="611"/>
                                </a:lnTo>
                                <a:lnTo>
                                  <a:pt x="5" y="609"/>
                                </a:lnTo>
                                <a:lnTo>
                                  <a:pt x="8" y="611"/>
                                </a:lnTo>
                                <a:lnTo>
                                  <a:pt x="10" y="614"/>
                                </a:lnTo>
                                <a:lnTo>
                                  <a:pt x="10" y="673"/>
                                </a:lnTo>
                                <a:lnTo>
                                  <a:pt x="8" y="676"/>
                                </a:lnTo>
                                <a:lnTo>
                                  <a:pt x="5" y="676"/>
                                </a:lnTo>
                                <a:lnTo>
                                  <a:pt x="2" y="676"/>
                                </a:lnTo>
                                <a:lnTo>
                                  <a:pt x="0" y="673"/>
                                </a:lnTo>
                                <a:close/>
                                <a:moveTo>
                                  <a:pt x="0" y="572"/>
                                </a:moveTo>
                                <a:lnTo>
                                  <a:pt x="0" y="512"/>
                                </a:lnTo>
                                <a:lnTo>
                                  <a:pt x="2" y="509"/>
                                </a:lnTo>
                                <a:lnTo>
                                  <a:pt x="5" y="508"/>
                                </a:lnTo>
                                <a:lnTo>
                                  <a:pt x="8" y="509"/>
                                </a:lnTo>
                                <a:lnTo>
                                  <a:pt x="10" y="512"/>
                                </a:lnTo>
                                <a:lnTo>
                                  <a:pt x="10" y="572"/>
                                </a:lnTo>
                                <a:lnTo>
                                  <a:pt x="8" y="575"/>
                                </a:lnTo>
                                <a:lnTo>
                                  <a:pt x="5" y="575"/>
                                </a:lnTo>
                                <a:lnTo>
                                  <a:pt x="2" y="575"/>
                                </a:lnTo>
                                <a:lnTo>
                                  <a:pt x="0" y="572"/>
                                </a:lnTo>
                                <a:close/>
                                <a:moveTo>
                                  <a:pt x="0" y="470"/>
                                </a:moveTo>
                                <a:lnTo>
                                  <a:pt x="0" y="411"/>
                                </a:lnTo>
                                <a:lnTo>
                                  <a:pt x="2" y="408"/>
                                </a:lnTo>
                                <a:lnTo>
                                  <a:pt x="5" y="406"/>
                                </a:lnTo>
                                <a:lnTo>
                                  <a:pt x="8" y="408"/>
                                </a:lnTo>
                                <a:lnTo>
                                  <a:pt x="10" y="411"/>
                                </a:lnTo>
                                <a:lnTo>
                                  <a:pt x="10" y="470"/>
                                </a:lnTo>
                                <a:lnTo>
                                  <a:pt x="8" y="473"/>
                                </a:lnTo>
                                <a:lnTo>
                                  <a:pt x="5" y="473"/>
                                </a:lnTo>
                                <a:lnTo>
                                  <a:pt x="2" y="473"/>
                                </a:lnTo>
                                <a:lnTo>
                                  <a:pt x="0" y="470"/>
                                </a:lnTo>
                                <a:close/>
                                <a:moveTo>
                                  <a:pt x="0" y="369"/>
                                </a:moveTo>
                                <a:lnTo>
                                  <a:pt x="0" y="309"/>
                                </a:lnTo>
                                <a:lnTo>
                                  <a:pt x="2" y="306"/>
                                </a:lnTo>
                                <a:lnTo>
                                  <a:pt x="5" y="305"/>
                                </a:lnTo>
                                <a:lnTo>
                                  <a:pt x="8" y="306"/>
                                </a:lnTo>
                                <a:lnTo>
                                  <a:pt x="10" y="309"/>
                                </a:lnTo>
                                <a:lnTo>
                                  <a:pt x="10" y="369"/>
                                </a:lnTo>
                                <a:lnTo>
                                  <a:pt x="8" y="372"/>
                                </a:lnTo>
                                <a:lnTo>
                                  <a:pt x="5" y="372"/>
                                </a:lnTo>
                                <a:lnTo>
                                  <a:pt x="2" y="372"/>
                                </a:lnTo>
                                <a:lnTo>
                                  <a:pt x="0" y="369"/>
                                </a:lnTo>
                                <a:close/>
                                <a:moveTo>
                                  <a:pt x="0" y="267"/>
                                </a:moveTo>
                                <a:lnTo>
                                  <a:pt x="0" y="208"/>
                                </a:lnTo>
                                <a:lnTo>
                                  <a:pt x="2" y="205"/>
                                </a:lnTo>
                                <a:lnTo>
                                  <a:pt x="5" y="203"/>
                                </a:lnTo>
                                <a:lnTo>
                                  <a:pt x="8" y="205"/>
                                </a:lnTo>
                                <a:lnTo>
                                  <a:pt x="10" y="208"/>
                                </a:lnTo>
                                <a:lnTo>
                                  <a:pt x="10" y="267"/>
                                </a:lnTo>
                                <a:lnTo>
                                  <a:pt x="8" y="270"/>
                                </a:lnTo>
                                <a:lnTo>
                                  <a:pt x="5" y="270"/>
                                </a:lnTo>
                                <a:lnTo>
                                  <a:pt x="2" y="270"/>
                                </a:lnTo>
                                <a:lnTo>
                                  <a:pt x="0" y="267"/>
                                </a:lnTo>
                                <a:close/>
                                <a:moveTo>
                                  <a:pt x="0" y="166"/>
                                </a:moveTo>
                                <a:lnTo>
                                  <a:pt x="0" y="106"/>
                                </a:lnTo>
                                <a:lnTo>
                                  <a:pt x="2" y="103"/>
                                </a:lnTo>
                                <a:lnTo>
                                  <a:pt x="5" y="102"/>
                                </a:lnTo>
                                <a:lnTo>
                                  <a:pt x="8" y="103"/>
                                </a:lnTo>
                                <a:lnTo>
                                  <a:pt x="10" y="106"/>
                                </a:lnTo>
                                <a:lnTo>
                                  <a:pt x="10" y="166"/>
                                </a:lnTo>
                                <a:lnTo>
                                  <a:pt x="8" y="167"/>
                                </a:lnTo>
                                <a:lnTo>
                                  <a:pt x="5" y="169"/>
                                </a:lnTo>
                                <a:lnTo>
                                  <a:pt x="2" y="167"/>
                                </a:lnTo>
                                <a:lnTo>
                                  <a:pt x="0" y="166"/>
                                </a:lnTo>
                                <a:close/>
                                <a:moveTo>
                                  <a:pt x="0" y="63"/>
                                </a:moveTo>
                                <a:lnTo>
                                  <a:pt x="0" y="5"/>
                                </a:lnTo>
                                <a:lnTo>
                                  <a:pt x="2" y="2"/>
                                </a:lnTo>
                                <a:lnTo>
                                  <a:pt x="5" y="0"/>
                                </a:lnTo>
                                <a:lnTo>
                                  <a:pt x="8" y="2"/>
                                </a:lnTo>
                                <a:lnTo>
                                  <a:pt x="10" y="5"/>
                                </a:lnTo>
                                <a:lnTo>
                                  <a:pt x="10" y="63"/>
                                </a:lnTo>
                                <a:lnTo>
                                  <a:pt x="8" y="66"/>
                                </a:lnTo>
                                <a:lnTo>
                                  <a:pt x="5" y="67"/>
                                </a:lnTo>
                                <a:lnTo>
                                  <a:pt x="2" y="66"/>
                                </a:lnTo>
                                <a:lnTo>
                                  <a:pt x="0" y="63"/>
                                </a:lnTo>
                                <a:close/>
                              </a:path>
                            </a:pathLst>
                          </a:custGeom>
                          <a:solidFill>
                            <a:srgbClr val="FF0000"/>
                          </a:solidFill>
                          <a:ln w="2">
                            <a:solidFill>
                              <a:srgbClr val="FF0000"/>
                            </a:solidFill>
                            <a:round/>
                            <a:headEnd/>
                            <a:tailEnd/>
                          </a:ln>
                        </wps:spPr>
                        <wps:bodyPr rot="0" vert="horz" wrap="square" lIns="91440" tIns="45720" rIns="91440" bIns="45720" anchor="t" anchorCtr="0" upright="1">
                          <a:noAutofit/>
                        </wps:bodyPr>
                      </wps:wsp>
                      <wps:wsp>
                        <wps:cNvPr id="44" name="Rectangle 196"/>
                        <wps:cNvSpPr>
                          <a:spLocks noChangeArrowheads="1"/>
                        </wps:cNvSpPr>
                        <wps:spPr bwMode="auto">
                          <a:xfrm>
                            <a:off x="2790190" y="323850"/>
                            <a:ext cx="867410" cy="33845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197"/>
                        <wps:cNvSpPr>
                          <a:spLocks noChangeArrowheads="1"/>
                        </wps:cNvSpPr>
                        <wps:spPr bwMode="auto">
                          <a:xfrm>
                            <a:off x="2743200" y="381000"/>
                            <a:ext cx="914400" cy="281305"/>
                          </a:xfrm>
                          <a:prstGeom prst="rect">
                            <a:avLst/>
                          </a:prstGeom>
                          <a:noFill/>
                          <a:ln w="8">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198"/>
                        <wps:cNvSpPr>
                          <a:spLocks noChangeArrowheads="1"/>
                        </wps:cNvSpPr>
                        <wps:spPr bwMode="auto">
                          <a:xfrm>
                            <a:off x="2835275" y="398780"/>
                            <a:ext cx="733425"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Pr="00F47EC8" w:rsidRDefault="00EA2AD6" w:rsidP="00847BB1">
                              <w:pPr>
                                <w:rPr>
                                  <w:rFonts w:cs="Arial"/>
                                  <w:color w:val="000000"/>
                                  <w:sz w:val="14"/>
                                  <w:szCs w:val="14"/>
                                </w:rPr>
                              </w:pPr>
                              <w:r w:rsidRPr="00F47EC8">
                                <w:rPr>
                                  <w:rFonts w:cs="Arial"/>
                                  <w:color w:val="000000"/>
                                  <w:sz w:val="14"/>
                                  <w:szCs w:val="14"/>
                                </w:rPr>
                                <w:t>Employee home</w:t>
                              </w:r>
                            </w:p>
                          </w:txbxContent>
                        </wps:txbx>
                        <wps:bodyPr rot="0" vert="horz" wrap="square" lIns="0" tIns="0" rIns="0" bIns="0" anchor="t" anchorCtr="0" upright="1">
                          <a:noAutofit/>
                        </wps:bodyPr>
                      </wps:wsp>
                      <wps:wsp>
                        <wps:cNvPr id="47" name="Rectangle 199"/>
                        <wps:cNvSpPr>
                          <a:spLocks noChangeArrowheads="1"/>
                        </wps:cNvSpPr>
                        <wps:spPr bwMode="auto">
                          <a:xfrm>
                            <a:off x="163830" y="892810"/>
                            <a:ext cx="101600" cy="2672080"/>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00"/>
                        <wps:cNvSpPr>
                          <a:spLocks noChangeArrowheads="1"/>
                        </wps:cNvSpPr>
                        <wps:spPr bwMode="auto">
                          <a:xfrm>
                            <a:off x="163830" y="892810"/>
                            <a:ext cx="101600" cy="2672080"/>
                          </a:xfrm>
                          <a:prstGeom prst="rect">
                            <a:avLst/>
                          </a:prstGeom>
                          <a:noFill/>
                          <a:ln w="8">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01"/>
                        <wps:cNvSpPr>
                          <a:spLocks/>
                        </wps:cNvSpPr>
                        <wps:spPr bwMode="auto">
                          <a:xfrm>
                            <a:off x="160020" y="17780"/>
                            <a:ext cx="109220" cy="128270"/>
                          </a:xfrm>
                          <a:custGeom>
                            <a:avLst/>
                            <a:gdLst>
                              <a:gd name="T0" fmla="*/ 0 w 172"/>
                              <a:gd name="T1" fmla="*/ 100 h 202"/>
                              <a:gd name="T2" fmla="*/ 1 w 172"/>
                              <a:gd name="T3" fmla="*/ 81 h 202"/>
                              <a:gd name="T4" fmla="*/ 6 w 172"/>
                              <a:gd name="T5" fmla="*/ 61 h 202"/>
                              <a:gd name="T6" fmla="*/ 14 w 172"/>
                              <a:gd name="T7" fmla="*/ 45 h 202"/>
                              <a:gd name="T8" fmla="*/ 25 w 172"/>
                              <a:gd name="T9" fmla="*/ 30 h 202"/>
                              <a:gd name="T10" fmla="*/ 37 w 172"/>
                              <a:gd name="T11" fmla="*/ 17 h 202"/>
                              <a:gd name="T12" fmla="*/ 53 w 172"/>
                              <a:gd name="T13" fmla="*/ 8 h 202"/>
                              <a:gd name="T14" fmla="*/ 69 w 172"/>
                              <a:gd name="T15" fmla="*/ 2 h 202"/>
                              <a:gd name="T16" fmla="*/ 86 w 172"/>
                              <a:gd name="T17" fmla="*/ 0 h 202"/>
                              <a:gd name="T18" fmla="*/ 103 w 172"/>
                              <a:gd name="T19" fmla="*/ 2 h 202"/>
                              <a:gd name="T20" fmla="*/ 119 w 172"/>
                              <a:gd name="T21" fmla="*/ 8 h 202"/>
                              <a:gd name="T22" fmla="*/ 134 w 172"/>
                              <a:gd name="T23" fmla="*/ 17 h 202"/>
                              <a:gd name="T24" fmla="*/ 147 w 172"/>
                              <a:gd name="T25" fmla="*/ 30 h 202"/>
                              <a:gd name="T26" fmla="*/ 158 w 172"/>
                              <a:gd name="T27" fmla="*/ 45 h 202"/>
                              <a:gd name="T28" fmla="*/ 166 w 172"/>
                              <a:gd name="T29" fmla="*/ 61 h 202"/>
                              <a:gd name="T30" fmla="*/ 170 w 172"/>
                              <a:gd name="T31" fmla="*/ 81 h 202"/>
                              <a:gd name="T32" fmla="*/ 172 w 172"/>
                              <a:gd name="T33" fmla="*/ 100 h 202"/>
                              <a:gd name="T34" fmla="*/ 172 w 172"/>
                              <a:gd name="T35" fmla="*/ 100 h 202"/>
                              <a:gd name="T36" fmla="*/ 170 w 172"/>
                              <a:gd name="T37" fmla="*/ 120 h 202"/>
                              <a:gd name="T38" fmla="*/ 166 w 172"/>
                              <a:gd name="T39" fmla="*/ 139 h 202"/>
                              <a:gd name="T40" fmla="*/ 158 w 172"/>
                              <a:gd name="T41" fmla="*/ 156 h 202"/>
                              <a:gd name="T42" fmla="*/ 147 w 172"/>
                              <a:gd name="T43" fmla="*/ 172 h 202"/>
                              <a:gd name="T44" fmla="*/ 134 w 172"/>
                              <a:gd name="T45" fmla="*/ 184 h 202"/>
                              <a:gd name="T46" fmla="*/ 119 w 172"/>
                              <a:gd name="T47" fmla="*/ 194 h 202"/>
                              <a:gd name="T48" fmla="*/ 103 w 172"/>
                              <a:gd name="T49" fmla="*/ 198 h 202"/>
                              <a:gd name="T50" fmla="*/ 86 w 172"/>
                              <a:gd name="T51" fmla="*/ 202 h 202"/>
                              <a:gd name="T52" fmla="*/ 69 w 172"/>
                              <a:gd name="T53" fmla="*/ 198 h 202"/>
                              <a:gd name="T54" fmla="*/ 53 w 172"/>
                              <a:gd name="T55" fmla="*/ 194 h 202"/>
                              <a:gd name="T56" fmla="*/ 37 w 172"/>
                              <a:gd name="T57" fmla="*/ 184 h 202"/>
                              <a:gd name="T58" fmla="*/ 25 w 172"/>
                              <a:gd name="T59" fmla="*/ 172 h 202"/>
                              <a:gd name="T60" fmla="*/ 14 w 172"/>
                              <a:gd name="T61" fmla="*/ 156 h 202"/>
                              <a:gd name="T62" fmla="*/ 6 w 172"/>
                              <a:gd name="T63" fmla="*/ 139 h 202"/>
                              <a:gd name="T64" fmla="*/ 1 w 172"/>
                              <a:gd name="T65" fmla="*/ 120 h 202"/>
                              <a:gd name="T66" fmla="*/ 0 w 172"/>
                              <a:gd name="T67" fmla="*/ 100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72" h="202">
                                <a:moveTo>
                                  <a:pt x="0" y="100"/>
                                </a:moveTo>
                                <a:lnTo>
                                  <a:pt x="1" y="81"/>
                                </a:lnTo>
                                <a:lnTo>
                                  <a:pt x="6" y="61"/>
                                </a:lnTo>
                                <a:lnTo>
                                  <a:pt x="14" y="45"/>
                                </a:lnTo>
                                <a:lnTo>
                                  <a:pt x="25" y="30"/>
                                </a:lnTo>
                                <a:lnTo>
                                  <a:pt x="37" y="17"/>
                                </a:lnTo>
                                <a:lnTo>
                                  <a:pt x="53" y="8"/>
                                </a:lnTo>
                                <a:lnTo>
                                  <a:pt x="69" y="2"/>
                                </a:lnTo>
                                <a:lnTo>
                                  <a:pt x="86" y="0"/>
                                </a:lnTo>
                                <a:lnTo>
                                  <a:pt x="103" y="2"/>
                                </a:lnTo>
                                <a:lnTo>
                                  <a:pt x="119" y="8"/>
                                </a:lnTo>
                                <a:lnTo>
                                  <a:pt x="134" y="17"/>
                                </a:lnTo>
                                <a:lnTo>
                                  <a:pt x="147" y="30"/>
                                </a:lnTo>
                                <a:lnTo>
                                  <a:pt x="158" y="45"/>
                                </a:lnTo>
                                <a:lnTo>
                                  <a:pt x="166" y="61"/>
                                </a:lnTo>
                                <a:lnTo>
                                  <a:pt x="170" y="81"/>
                                </a:lnTo>
                                <a:lnTo>
                                  <a:pt x="172" y="100"/>
                                </a:lnTo>
                                <a:lnTo>
                                  <a:pt x="170" y="120"/>
                                </a:lnTo>
                                <a:lnTo>
                                  <a:pt x="166" y="139"/>
                                </a:lnTo>
                                <a:lnTo>
                                  <a:pt x="158" y="156"/>
                                </a:lnTo>
                                <a:lnTo>
                                  <a:pt x="147" y="172"/>
                                </a:lnTo>
                                <a:lnTo>
                                  <a:pt x="134" y="184"/>
                                </a:lnTo>
                                <a:lnTo>
                                  <a:pt x="119" y="194"/>
                                </a:lnTo>
                                <a:lnTo>
                                  <a:pt x="103" y="198"/>
                                </a:lnTo>
                                <a:lnTo>
                                  <a:pt x="86" y="202"/>
                                </a:lnTo>
                                <a:lnTo>
                                  <a:pt x="69" y="198"/>
                                </a:lnTo>
                                <a:lnTo>
                                  <a:pt x="53" y="194"/>
                                </a:lnTo>
                                <a:lnTo>
                                  <a:pt x="37" y="184"/>
                                </a:lnTo>
                                <a:lnTo>
                                  <a:pt x="25" y="172"/>
                                </a:lnTo>
                                <a:lnTo>
                                  <a:pt x="14" y="156"/>
                                </a:lnTo>
                                <a:lnTo>
                                  <a:pt x="6" y="139"/>
                                </a:lnTo>
                                <a:lnTo>
                                  <a:pt x="1" y="120"/>
                                </a:lnTo>
                                <a:lnTo>
                                  <a:pt x="0" y="1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202"/>
                        <wps:cNvSpPr>
                          <a:spLocks/>
                        </wps:cNvSpPr>
                        <wps:spPr bwMode="auto">
                          <a:xfrm>
                            <a:off x="160020" y="17780"/>
                            <a:ext cx="109220" cy="128270"/>
                          </a:xfrm>
                          <a:custGeom>
                            <a:avLst/>
                            <a:gdLst>
                              <a:gd name="T0" fmla="*/ 0 w 172"/>
                              <a:gd name="T1" fmla="*/ 100 h 202"/>
                              <a:gd name="T2" fmla="*/ 1 w 172"/>
                              <a:gd name="T3" fmla="*/ 81 h 202"/>
                              <a:gd name="T4" fmla="*/ 6 w 172"/>
                              <a:gd name="T5" fmla="*/ 61 h 202"/>
                              <a:gd name="T6" fmla="*/ 14 w 172"/>
                              <a:gd name="T7" fmla="*/ 45 h 202"/>
                              <a:gd name="T8" fmla="*/ 25 w 172"/>
                              <a:gd name="T9" fmla="*/ 30 h 202"/>
                              <a:gd name="T10" fmla="*/ 37 w 172"/>
                              <a:gd name="T11" fmla="*/ 17 h 202"/>
                              <a:gd name="T12" fmla="*/ 53 w 172"/>
                              <a:gd name="T13" fmla="*/ 8 h 202"/>
                              <a:gd name="T14" fmla="*/ 69 w 172"/>
                              <a:gd name="T15" fmla="*/ 2 h 202"/>
                              <a:gd name="T16" fmla="*/ 86 w 172"/>
                              <a:gd name="T17" fmla="*/ 0 h 202"/>
                              <a:gd name="T18" fmla="*/ 103 w 172"/>
                              <a:gd name="T19" fmla="*/ 2 h 202"/>
                              <a:gd name="T20" fmla="*/ 119 w 172"/>
                              <a:gd name="T21" fmla="*/ 8 h 202"/>
                              <a:gd name="T22" fmla="*/ 134 w 172"/>
                              <a:gd name="T23" fmla="*/ 17 h 202"/>
                              <a:gd name="T24" fmla="*/ 147 w 172"/>
                              <a:gd name="T25" fmla="*/ 30 h 202"/>
                              <a:gd name="T26" fmla="*/ 158 w 172"/>
                              <a:gd name="T27" fmla="*/ 45 h 202"/>
                              <a:gd name="T28" fmla="*/ 166 w 172"/>
                              <a:gd name="T29" fmla="*/ 61 h 202"/>
                              <a:gd name="T30" fmla="*/ 170 w 172"/>
                              <a:gd name="T31" fmla="*/ 81 h 202"/>
                              <a:gd name="T32" fmla="*/ 172 w 172"/>
                              <a:gd name="T33" fmla="*/ 100 h 202"/>
                              <a:gd name="T34" fmla="*/ 172 w 172"/>
                              <a:gd name="T35" fmla="*/ 100 h 202"/>
                              <a:gd name="T36" fmla="*/ 170 w 172"/>
                              <a:gd name="T37" fmla="*/ 120 h 202"/>
                              <a:gd name="T38" fmla="*/ 166 w 172"/>
                              <a:gd name="T39" fmla="*/ 139 h 202"/>
                              <a:gd name="T40" fmla="*/ 158 w 172"/>
                              <a:gd name="T41" fmla="*/ 156 h 202"/>
                              <a:gd name="T42" fmla="*/ 147 w 172"/>
                              <a:gd name="T43" fmla="*/ 172 h 202"/>
                              <a:gd name="T44" fmla="*/ 134 w 172"/>
                              <a:gd name="T45" fmla="*/ 184 h 202"/>
                              <a:gd name="T46" fmla="*/ 119 w 172"/>
                              <a:gd name="T47" fmla="*/ 194 h 202"/>
                              <a:gd name="T48" fmla="*/ 103 w 172"/>
                              <a:gd name="T49" fmla="*/ 198 h 202"/>
                              <a:gd name="T50" fmla="*/ 86 w 172"/>
                              <a:gd name="T51" fmla="*/ 202 h 202"/>
                              <a:gd name="T52" fmla="*/ 69 w 172"/>
                              <a:gd name="T53" fmla="*/ 198 h 202"/>
                              <a:gd name="T54" fmla="*/ 53 w 172"/>
                              <a:gd name="T55" fmla="*/ 194 h 202"/>
                              <a:gd name="T56" fmla="*/ 37 w 172"/>
                              <a:gd name="T57" fmla="*/ 184 h 202"/>
                              <a:gd name="T58" fmla="*/ 25 w 172"/>
                              <a:gd name="T59" fmla="*/ 172 h 202"/>
                              <a:gd name="T60" fmla="*/ 14 w 172"/>
                              <a:gd name="T61" fmla="*/ 156 h 202"/>
                              <a:gd name="T62" fmla="*/ 6 w 172"/>
                              <a:gd name="T63" fmla="*/ 139 h 202"/>
                              <a:gd name="T64" fmla="*/ 1 w 172"/>
                              <a:gd name="T65" fmla="*/ 120 h 202"/>
                              <a:gd name="T66" fmla="*/ 0 w 172"/>
                              <a:gd name="T67" fmla="*/ 100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72" h="202">
                                <a:moveTo>
                                  <a:pt x="0" y="100"/>
                                </a:moveTo>
                                <a:lnTo>
                                  <a:pt x="1" y="81"/>
                                </a:lnTo>
                                <a:lnTo>
                                  <a:pt x="6" y="61"/>
                                </a:lnTo>
                                <a:lnTo>
                                  <a:pt x="14" y="45"/>
                                </a:lnTo>
                                <a:lnTo>
                                  <a:pt x="25" y="30"/>
                                </a:lnTo>
                                <a:lnTo>
                                  <a:pt x="37" y="17"/>
                                </a:lnTo>
                                <a:lnTo>
                                  <a:pt x="53" y="8"/>
                                </a:lnTo>
                                <a:lnTo>
                                  <a:pt x="69" y="2"/>
                                </a:lnTo>
                                <a:lnTo>
                                  <a:pt x="86" y="0"/>
                                </a:lnTo>
                                <a:lnTo>
                                  <a:pt x="103" y="2"/>
                                </a:lnTo>
                                <a:lnTo>
                                  <a:pt x="119" y="8"/>
                                </a:lnTo>
                                <a:lnTo>
                                  <a:pt x="134" y="17"/>
                                </a:lnTo>
                                <a:lnTo>
                                  <a:pt x="147" y="30"/>
                                </a:lnTo>
                                <a:lnTo>
                                  <a:pt x="158" y="45"/>
                                </a:lnTo>
                                <a:lnTo>
                                  <a:pt x="166" y="61"/>
                                </a:lnTo>
                                <a:lnTo>
                                  <a:pt x="170" y="81"/>
                                </a:lnTo>
                                <a:lnTo>
                                  <a:pt x="172" y="100"/>
                                </a:lnTo>
                                <a:lnTo>
                                  <a:pt x="170" y="120"/>
                                </a:lnTo>
                                <a:lnTo>
                                  <a:pt x="166" y="139"/>
                                </a:lnTo>
                                <a:lnTo>
                                  <a:pt x="158" y="156"/>
                                </a:lnTo>
                                <a:lnTo>
                                  <a:pt x="147" y="172"/>
                                </a:lnTo>
                                <a:lnTo>
                                  <a:pt x="134" y="184"/>
                                </a:lnTo>
                                <a:lnTo>
                                  <a:pt x="119" y="194"/>
                                </a:lnTo>
                                <a:lnTo>
                                  <a:pt x="103" y="198"/>
                                </a:lnTo>
                                <a:lnTo>
                                  <a:pt x="86" y="202"/>
                                </a:lnTo>
                                <a:lnTo>
                                  <a:pt x="69" y="198"/>
                                </a:lnTo>
                                <a:lnTo>
                                  <a:pt x="53" y="194"/>
                                </a:lnTo>
                                <a:lnTo>
                                  <a:pt x="37" y="184"/>
                                </a:lnTo>
                                <a:lnTo>
                                  <a:pt x="25" y="172"/>
                                </a:lnTo>
                                <a:lnTo>
                                  <a:pt x="14" y="156"/>
                                </a:lnTo>
                                <a:lnTo>
                                  <a:pt x="6" y="139"/>
                                </a:lnTo>
                                <a:lnTo>
                                  <a:pt x="1" y="120"/>
                                </a:lnTo>
                                <a:lnTo>
                                  <a:pt x="0" y="100"/>
                                </a:lnTo>
                              </a:path>
                            </a:pathLst>
                          </a:custGeom>
                          <a:noFill/>
                          <a:ln w="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Line 203"/>
                        <wps:cNvCnPr/>
                        <wps:spPr bwMode="auto">
                          <a:xfrm>
                            <a:off x="105410" y="209550"/>
                            <a:ext cx="218440"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52" name="Line 204"/>
                        <wps:cNvCnPr/>
                        <wps:spPr bwMode="auto">
                          <a:xfrm>
                            <a:off x="214630" y="464185"/>
                            <a:ext cx="109220" cy="254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53" name="Freeform 205"/>
                        <wps:cNvSpPr>
                          <a:spLocks/>
                        </wps:cNvSpPr>
                        <wps:spPr bwMode="auto">
                          <a:xfrm>
                            <a:off x="105410" y="146050"/>
                            <a:ext cx="109220" cy="572770"/>
                          </a:xfrm>
                          <a:custGeom>
                            <a:avLst/>
                            <a:gdLst>
                              <a:gd name="T0" fmla="*/ 172 w 172"/>
                              <a:gd name="T1" fmla="*/ 0 h 902"/>
                              <a:gd name="T2" fmla="*/ 172 w 172"/>
                              <a:gd name="T3" fmla="*/ 501 h 902"/>
                              <a:gd name="T4" fmla="*/ 0 w 172"/>
                              <a:gd name="T5" fmla="*/ 902 h 902"/>
                            </a:gdLst>
                            <a:ahLst/>
                            <a:cxnLst>
                              <a:cxn ang="0">
                                <a:pos x="T0" y="T1"/>
                              </a:cxn>
                              <a:cxn ang="0">
                                <a:pos x="T2" y="T3"/>
                              </a:cxn>
                              <a:cxn ang="0">
                                <a:pos x="T4" y="T5"/>
                              </a:cxn>
                            </a:cxnLst>
                            <a:rect l="0" t="0" r="r" b="b"/>
                            <a:pathLst>
                              <a:path w="172" h="902">
                                <a:moveTo>
                                  <a:pt x="172" y="0"/>
                                </a:moveTo>
                                <a:lnTo>
                                  <a:pt x="172" y="501"/>
                                </a:lnTo>
                                <a:lnTo>
                                  <a:pt x="0" y="902"/>
                                </a:lnTo>
                              </a:path>
                            </a:pathLst>
                          </a:custGeom>
                          <a:noFill/>
                          <a:ln w="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206"/>
                        <wps:cNvSpPr>
                          <a:spLocks noChangeArrowheads="1"/>
                        </wps:cNvSpPr>
                        <wps:spPr bwMode="auto">
                          <a:xfrm>
                            <a:off x="71755" y="741680"/>
                            <a:ext cx="525145"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6"/>
                                  <w:szCs w:val="16"/>
                                </w:rPr>
                                <w:t>Employee</w:t>
                              </w:r>
                            </w:p>
                          </w:txbxContent>
                        </wps:txbx>
                        <wps:bodyPr rot="0" vert="horz" wrap="none" lIns="0" tIns="0" rIns="0" bIns="0" anchor="t" anchorCtr="0" upright="1">
                          <a:noAutofit/>
                        </wps:bodyPr>
                      </wps:wsp>
                      <wps:wsp>
                        <wps:cNvPr id="55" name="Line 207"/>
                        <wps:cNvCnPr/>
                        <wps:spPr bwMode="auto">
                          <a:xfrm>
                            <a:off x="265430" y="1013460"/>
                            <a:ext cx="757555"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56" name="Freeform 208"/>
                        <wps:cNvSpPr>
                          <a:spLocks noEditPoints="1"/>
                        </wps:cNvSpPr>
                        <wps:spPr bwMode="auto">
                          <a:xfrm>
                            <a:off x="1212215" y="988695"/>
                            <a:ext cx="43815" cy="49530"/>
                          </a:xfrm>
                          <a:custGeom>
                            <a:avLst/>
                            <a:gdLst>
                              <a:gd name="T0" fmla="*/ 69 w 69"/>
                              <a:gd name="T1" fmla="*/ 39 h 78"/>
                              <a:gd name="T2" fmla="*/ 0 w 69"/>
                              <a:gd name="T3" fmla="*/ 78 h 78"/>
                              <a:gd name="T4" fmla="*/ 0 w 69"/>
                              <a:gd name="T5" fmla="*/ 0 h 78"/>
                              <a:gd name="T6" fmla="*/ 69 w 69"/>
                              <a:gd name="T7" fmla="*/ 39 h 78"/>
                              <a:gd name="T8" fmla="*/ 0 w 69"/>
                              <a:gd name="T9" fmla="*/ 78 h 78"/>
                              <a:gd name="T10" fmla="*/ 69 w 69"/>
                              <a:gd name="T11" fmla="*/ 39 h 78"/>
                              <a:gd name="T12" fmla="*/ 0 w 69"/>
                              <a:gd name="T13" fmla="*/ 78 h 78"/>
                            </a:gdLst>
                            <a:ahLst/>
                            <a:cxnLst>
                              <a:cxn ang="0">
                                <a:pos x="T0" y="T1"/>
                              </a:cxn>
                              <a:cxn ang="0">
                                <a:pos x="T2" y="T3"/>
                              </a:cxn>
                              <a:cxn ang="0">
                                <a:pos x="T4" y="T5"/>
                              </a:cxn>
                              <a:cxn ang="0">
                                <a:pos x="T6" y="T7"/>
                              </a:cxn>
                              <a:cxn ang="0">
                                <a:pos x="T8" y="T9"/>
                              </a:cxn>
                              <a:cxn ang="0">
                                <a:pos x="T10" y="T11"/>
                              </a:cxn>
                              <a:cxn ang="0">
                                <a:pos x="T12" y="T13"/>
                              </a:cxn>
                            </a:cxnLst>
                            <a:rect l="0" t="0" r="r" b="b"/>
                            <a:pathLst>
                              <a:path w="69" h="78">
                                <a:moveTo>
                                  <a:pt x="69" y="39"/>
                                </a:moveTo>
                                <a:lnTo>
                                  <a:pt x="0" y="78"/>
                                </a:lnTo>
                                <a:lnTo>
                                  <a:pt x="0" y="0"/>
                                </a:lnTo>
                                <a:lnTo>
                                  <a:pt x="69" y="39"/>
                                </a:lnTo>
                                <a:close/>
                                <a:moveTo>
                                  <a:pt x="0" y="78"/>
                                </a:moveTo>
                                <a:lnTo>
                                  <a:pt x="69" y="39"/>
                                </a:lnTo>
                                <a:lnTo>
                                  <a:pt x="0"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209"/>
                        <wps:cNvSpPr>
                          <a:spLocks/>
                        </wps:cNvSpPr>
                        <wps:spPr bwMode="auto">
                          <a:xfrm>
                            <a:off x="1212215" y="988695"/>
                            <a:ext cx="43815" cy="49530"/>
                          </a:xfrm>
                          <a:custGeom>
                            <a:avLst/>
                            <a:gdLst>
                              <a:gd name="T0" fmla="*/ 69 w 69"/>
                              <a:gd name="T1" fmla="*/ 39 h 78"/>
                              <a:gd name="T2" fmla="*/ 0 w 69"/>
                              <a:gd name="T3" fmla="*/ 78 h 78"/>
                              <a:gd name="T4" fmla="*/ 0 w 69"/>
                              <a:gd name="T5" fmla="*/ 0 h 78"/>
                              <a:gd name="T6" fmla="*/ 69 w 69"/>
                              <a:gd name="T7" fmla="*/ 39 h 78"/>
                            </a:gdLst>
                            <a:ahLst/>
                            <a:cxnLst>
                              <a:cxn ang="0">
                                <a:pos x="T0" y="T1"/>
                              </a:cxn>
                              <a:cxn ang="0">
                                <a:pos x="T2" y="T3"/>
                              </a:cxn>
                              <a:cxn ang="0">
                                <a:pos x="T4" y="T5"/>
                              </a:cxn>
                              <a:cxn ang="0">
                                <a:pos x="T6" y="T7"/>
                              </a:cxn>
                            </a:cxnLst>
                            <a:rect l="0" t="0" r="r" b="b"/>
                            <a:pathLst>
                              <a:path w="69" h="78">
                                <a:moveTo>
                                  <a:pt x="69" y="39"/>
                                </a:moveTo>
                                <a:lnTo>
                                  <a:pt x="0" y="78"/>
                                </a:lnTo>
                                <a:lnTo>
                                  <a:pt x="0" y="0"/>
                                </a:lnTo>
                                <a:lnTo>
                                  <a:pt x="69" y="39"/>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210"/>
                        <wps:cNvCnPr/>
                        <wps:spPr bwMode="auto">
                          <a:xfrm flipV="1">
                            <a:off x="1212215" y="1013460"/>
                            <a:ext cx="43815"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59" name="Line 211"/>
                        <wps:cNvCnPr/>
                        <wps:spPr bwMode="auto">
                          <a:xfrm flipH="1">
                            <a:off x="1143000" y="1013460"/>
                            <a:ext cx="69215"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60" name="Rectangle 212"/>
                        <wps:cNvSpPr>
                          <a:spLocks noChangeArrowheads="1"/>
                        </wps:cNvSpPr>
                        <wps:spPr bwMode="auto">
                          <a:xfrm>
                            <a:off x="506730" y="840740"/>
                            <a:ext cx="363220"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213"/>
                        <wps:cNvSpPr>
                          <a:spLocks noChangeArrowheads="1"/>
                        </wps:cNvSpPr>
                        <wps:spPr bwMode="auto">
                          <a:xfrm>
                            <a:off x="782320" y="842010"/>
                            <a:ext cx="4337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Use URL</w:t>
                              </w:r>
                            </w:p>
                          </w:txbxContent>
                        </wps:txbx>
                        <wps:bodyPr rot="0" vert="horz" wrap="none" lIns="0" tIns="0" rIns="0" bIns="0" anchor="t" anchorCtr="0" upright="1">
                          <a:spAutoFit/>
                        </wps:bodyPr>
                      </wps:wsp>
                      <wps:wsp>
                        <wps:cNvPr id="62" name="Line 214"/>
                        <wps:cNvCnPr/>
                        <wps:spPr bwMode="auto">
                          <a:xfrm>
                            <a:off x="265430" y="1295400"/>
                            <a:ext cx="1693545"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63" name="Freeform 215"/>
                        <wps:cNvSpPr>
                          <a:spLocks noEditPoints="1"/>
                        </wps:cNvSpPr>
                        <wps:spPr bwMode="auto">
                          <a:xfrm>
                            <a:off x="2148840" y="1270635"/>
                            <a:ext cx="43180" cy="50165"/>
                          </a:xfrm>
                          <a:custGeom>
                            <a:avLst/>
                            <a:gdLst>
                              <a:gd name="T0" fmla="*/ 68 w 68"/>
                              <a:gd name="T1" fmla="*/ 40 h 79"/>
                              <a:gd name="T2" fmla="*/ 0 w 68"/>
                              <a:gd name="T3" fmla="*/ 79 h 79"/>
                              <a:gd name="T4" fmla="*/ 0 w 68"/>
                              <a:gd name="T5" fmla="*/ 0 h 79"/>
                              <a:gd name="T6" fmla="*/ 68 w 68"/>
                              <a:gd name="T7" fmla="*/ 40 h 79"/>
                              <a:gd name="T8" fmla="*/ 0 w 68"/>
                              <a:gd name="T9" fmla="*/ 79 h 79"/>
                              <a:gd name="T10" fmla="*/ 68 w 68"/>
                              <a:gd name="T11" fmla="*/ 40 h 79"/>
                              <a:gd name="T12" fmla="*/ 0 w 68"/>
                              <a:gd name="T13" fmla="*/ 79 h 79"/>
                            </a:gdLst>
                            <a:ahLst/>
                            <a:cxnLst>
                              <a:cxn ang="0">
                                <a:pos x="T0" y="T1"/>
                              </a:cxn>
                              <a:cxn ang="0">
                                <a:pos x="T2" y="T3"/>
                              </a:cxn>
                              <a:cxn ang="0">
                                <a:pos x="T4" y="T5"/>
                              </a:cxn>
                              <a:cxn ang="0">
                                <a:pos x="T6" y="T7"/>
                              </a:cxn>
                              <a:cxn ang="0">
                                <a:pos x="T8" y="T9"/>
                              </a:cxn>
                              <a:cxn ang="0">
                                <a:pos x="T10" y="T11"/>
                              </a:cxn>
                              <a:cxn ang="0">
                                <a:pos x="T12" y="T13"/>
                              </a:cxn>
                            </a:cxnLst>
                            <a:rect l="0" t="0" r="r" b="b"/>
                            <a:pathLst>
                              <a:path w="68" h="79">
                                <a:moveTo>
                                  <a:pt x="68" y="40"/>
                                </a:moveTo>
                                <a:lnTo>
                                  <a:pt x="0" y="79"/>
                                </a:lnTo>
                                <a:lnTo>
                                  <a:pt x="0" y="0"/>
                                </a:lnTo>
                                <a:lnTo>
                                  <a:pt x="68" y="40"/>
                                </a:lnTo>
                                <a:close/>
                                <a:moveTo>
                                  <a:pt x="0" y="79"/>
                                </a:moveTo>
                                <a:lnTo>
                                  <a:pt x="68" y="40"/>
                                </a:lnTo>
                                <a:lnTo>
                                  <a:pt x="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216"/>
                        <wps:cNvSpPr>
                          <a:spLocks/>
                        </wps:cNvSpPr>
                        <wps:spPr bwMode="auto">
                          <a:xfrm>
                            <a:off x="2148840" y="1270635"/>
                            <a:ext cx="43180" cy="50165"/>
                          </a:xfrm>
                          <a:custGeom>
                            <a:avLst/>
                            <a:gdLst>
                              <a:gd name="T0" fmla="*/ 68 w 68"/>
                              <a:gd name="T1" fmla="*/ 40 h 79"/>
                              <a:gd name="T2" fmla="*/ 0 w 68"/>
                              <a:gd name="T3" fmla="*/ 79 h 79"/>
                              <a:gd name="T4" fmla="*/ 0 w 68"/>
                              <a:gd name="T5" fmla="*/ 0 h 79"/>
                              <a:gd name="T6" fmla="*/ 68 w 68"/>
                              <a:gd name="T7" fmla="*/ 40 h 79"/>
                            </a:gdLst>
                            <a:ahLst/>
                            <a:cxnLst>
                              <a:cxn ang="0">
                                <a:pos x="T0" y="T1"/>
                              </a:cxn>
                              <a:cxn ang="0">
                                <a:pos x="T2" y="T3"/>
                              </a:cxn>
                              <a:cxn ang="0">
                                <a:pos x="T4" y="T5"/>
                              </a:cxn>
                              <a:cxn ang="0">
                                <a:pos x="T6" y="T7"/>
                              </a:cxn>
                            </a:cxnLst>
                            <a:rect l="0" t="0" r="r" b="b"/>
                            <a:pathLst>
                              <a:path w="68" h="79">
                                <a:moveTo>
                                  <a:pt x="68" y="40"/>
                                </a:moveTo>
                                <a:lnTo>
                                  <a:pt x="0" y="79"/>
                                </a:lnTo>
                                <a:lnTo>
                                  <a:pt x="0" y="0"/>
                                </a:lnTo>
                                <a:lnTo>
                                  <a:pt x="68" y="40"/>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Line 217"/>
                        <wps:cNvCnPr/>
                        <wps:spPr bwMode="auto">
                          <a:xfrm flipV="1">
                            <a:off x="2148840" y="1296035"/>
                            <a:ext cx="43180"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66" name="Line 218"/>
                        <wps:cNvCnPr/>
                        <wps:spPr bwMode="auto">
                          <a:xfrm flipH="1">
                            <a:off x="2078990" y="1295400"/>
                            <a:ext cx="69850"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219"/>
                        <wps:cNvSpPr>
                          <a:spLocks noChangeArrowheads="1"/>
                        </wps:cNvSpPr>
                        <wps:spPr bwMode="auto">
                          <a:xfrm>
                            <a:off x="777240" y="1123315"/>
                            <a:ext cx="758190"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220"/>
                        <wps:cNvSpPr>
                          <a:spLocks noChangeArrowheads="1"/>
                        </wps:cNvSpPr>
                        <wps:spPr bwMode="auto">
                          <a:xfrm>
                            <a:off x="777240" y="1124585"/>
                            <a:ext cx="82423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Press Login Button</w:t>
                              </w:r>
                            </w:p>
                          </w:txbxContent>
                        </wps:txbx>
                        <wps:bodyPr rot="0" vert="horz" wrap="none" lIns="0" tIns="0" rIns="0" bIns="0" anchor="t" anchorCtr="0" upright="1">
                          <a:spAutoFit/>
                        </wps:bodyPr>
                      </wps:wsp>
                      <wps:wsp>
                        <wps:cNvPr id="69" name="Line 221"/>
                        <wps:cNvCnPr/>
                        <wps:spPr bwMode="auto">
                          <a:xfrm>
                            <a:off x="265430" y="2021205"/>
                            <a:ext cx="2847340"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70" name="Freeform 222"/>
                        <wps:cNvSpPr>
                          <a:spLocks noEditPoints="1"/>
                        </wps:cNvSpPr>
                        <wps:spPr bwMode="auto">
                          <a:xfrm>
                            <a:off x="3303270" y="1996440"/>
                            <a:ext cx="43180" cy="49530"/>
                          </a:xfrm>
                          <a:custGeom>
                            <a:avLst/>
                            <a:gdLst>
                              <a:gd name="T0" fmla="*/ 68 w 68"/>
                              <a:gd name="T1" fmla="*/ 39 h 78"/>
                              <a:gd name="T2" fmla="*/ 0 w 68"/>
                              <a:gd name="T3" fmla="*/ 78 h 78"/>
                              <a:gd name="T4" fmla="*/ 0 w 68"/>
                              <a:gd name="T5" fmla="*/ 0 h 78"/>
                              <a:gd name="T6" fmla="*/ 68 w 68"/>
                              <a:gd name="T7" fmla="*/ 39 h 78"/>
                              <a:gd name="T8" fmla="*/ 0 w 68"/>
                              <a:gd name="T9" fmla="*/ 78 h 78"/>
                              <a:gd name="T10" fmla="*/ 68 w 68"/>
                              <a:gd name="T11" fmla="*/ 39 h 78"/>
                              <a:gd name="T12" fmla="*/ 0 w 68"/>
                              <a:gd name="T13" fmla="*/ 78 h 78"/>
                            </a:gdLst>
                            <a:ahLst/>
                            <a:cxnLst>
                              <a:cxn ang="0">
                                <a:pos x="T0" y="T1"/>
                              </a:cxn>
                              <a:cxn ang="0">
                                <a:pos x="T2" y="T3"/>
                              </a:cxn>
                              <a:cxn ang="0">
                                <a:pos x="T4" y="T5"/>
                              </a:cxn>
                              <a:cxn ang="0">
                                <a:pos x="T6" y="T7"/>
                              </a:cxn>
                              <a:cxn ang="0">
                                <a:pos x="T8" y="T9"/>
                              </a:cxn>
                              <a:cxn ang="0">
                                <a:pos x="T10" y="T11"/>
                              </a:cxn>
                              <a:cxn ang="0">
                                <a:pos x="T12" y="T13"/>
                              </a:cxn>
                            </a:cxnLst>
                            <a:rect l="0" t="0" r="r" b="b"/>
                            <a:pathLst>
                              <a:path w="68" h="78">
                                <a:moveTo>
                                  <a:pt x="68" y="39"/>
                                </a:moveTo>
                                <a:lnTo>
                                  <a:pt x="0" y="78"/>
                                </a:lnTo>
                                <a:lnTo>
                                  <a:pt x="0" y="0"/>
                                </a:lnTo>
                                <a:lnTo>
                                  <a:pt x="68" y="39"/>
                                </a:lnTo>
                                <a:close/>
                                <a:moveTo>
                                  <a:pt x="0" y="78"/>
                                </a:moveTo>
                                <a:lnTo>
                                  <a:pt x="68" y="39"/>
                                </a:lnTo>
                                <a:lnTo>
                                  <a:pt x="0"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23"/>
                        <wps:cNvSpPr>
                          <a:spLocks/>
                        </wps:cNvSpPr>
                        <wps:spPr bwMode="auto">
                          <a:xfrm>
                            <a:off x="3303270" y="1996440"/>
                            <a:ext cx="43180" cy="49530"/>
                          </a:xfrm>
                          <a:custGeom>
                            <a:avLst/>
                            <a:gdLst>
                              <a:gd name="T0" fmla="*/ 68 w 68"/>
                              <a:gd name="T1" fmla="*/ 39 h 78"/>
                              <a:gd name="T2" fmla="*/ 0 w 68"/>
                              <a:gd name="T3" fmla="*/ 78 h 78"/>
                              <a:gd name="T4" fmla="*/ 0 w 68"/>
                              <a:gd name="T5" fmla="*/ 0 h 78"/>
                              <a:gd name="T6" fmla="*/ 68 w 68"/>
                              <a:gd name="T7" fmla="*/ 39 h 78"/>
                            </a:gdLst>
                            <a:ahLst/>
                            <a:cxnLst>
                              <a:cxn ang="0">
                                <a:pos x="T0" y="T1"/>
                              </a:cxn>
                              <a:cxn ang="0">
                                <a:pos x="T2" y="T3"/>
                              </a:cxn>
                              <a:cxn ang="0">
                                <a:pos x="T4" y="T5"/>
                              </a:cxn>
                              <a:cxn ang="0">
                                <a:pos x="T6" y="T7"/>
                              </a:cxn>
                            </a:cxnLst>
                            <a:rect l="0" t="0" r="r" b="b"/>
                            <a:pathLst>
                              <a:path w="68" h="78">
                                <a:moveTo>
                                  <a:pt x="68" y="39"/>
                                </a:moveTo>
                                <a:lnTo>
                                  <a:pt x="0" y="78"/>
                                </a:lnTo>
                                <a:lnTo>
                                  <a:pt x="0" y="0"/>
                                </a:lnTo>
                                <a:lnTo>
                                  <a:pt x="68" y="39"/>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Line 224"/>
                        <wps:cNvCnPr/>
                        <wps:spPr bwMode="auto">
                          <a:xfrm flipV="1">
                            <a:off x="3303270" y="2021205"/>
                            <a:ext cx="43180"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73" name="Line 225"/>
                        <wps:cNvCnPr/>
                        <wps:spPr bwMode="auto">
                          <a:xfrm flipH="1">
                            <a:off x="3232785" y="2021205"/>
                            <a:ext cx="70485"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74" name="Rectangle 226"/>
                        <wps:cNvSpPr>
                          <a:spLocks noChangeArrowheads="1"/>
                        </wps:cNvSpPr>
                        <wps:spPr bwMode="auto">
                          <a:xfrm>
                            <a:off x="1205230" y="1848485"/>
                            <a:ext cx="1345565" cy="107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227"/>
                        <wps:cNvSpPr>
                          <a:spLocks noChangeArrowheads="1"/>
                        </wps:cNvSpPr>
                        <wps:spPr bwMode="auto">
                          <a:xfrm>
                            <a:off x="1205230" y="1849120"/>
                            <a:ext cx="15259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If Yes Goes toEmpoloye Home Page</w:t>
                              </w:r>
                            </w:p>
                          </w:txbxContent>
                        </wps:txbx>
                        <wps:bodyPr rot="0" vert="horz" wrap="none" lIns="0" tIns="0" rIns="0" bIns="0" anchor="t" anchorCtr="0" upright="1">
                          <a:spAutoFit/>
                        </wps:bodyPr>
                      </wps:wsp>
                      <wps:wsp>
                        <wps:cNvPr id="76" name="Freeform 228"/>
                        <wps:cNvSpPr>
                          <a:spLocks/>
                        </wps:cNvSpPr>
                        <wps:spPr bwMode="auto">
                          <a:xfrm>
                            <a:off x="2216150" y="1267460"/>
                            <a:ext cx="403860" cy="381000"/>
                          </a:xfrm>
                          <a:custGeom>
                            <a:avLst/>
                            <a:gdLst>
                              <a:gd name="T0" fmla="*/ 0 w 636"/>
                              <a:gd name="T1" fmla="*/ 0 h 600"/>
                              <a:gd name="T2" fmla="*/ 74 w 636"/>
                              <a:gd name="T3" fmla="*/ 19 h 600"/>
                              <a:gd name="T4" fmla="*/ 142 w 636"/>
                              <a:gd name="T5" fmla="*/ 37 h 600"/>
                              <a:gd name="T6" fmla="*/ 206 w 636"/>
                              <a:gd name="T7" fmla="*/ 56 h 600"/>
                              <a:gd name="T8" fmla="*/ 266 w 636"/>
                              <a:gd name="T9" fmla="*/ 75 h 600"/>
                              <a:gd name="T10" fmla="*/ 321 w 636"/>
                              <a:gd name="T11" fmla="*/ 94 h 600"/>
                              <a:gd name="T12" fmla="*/ 371 w 636"/>
                              <a:gd name="T13" fmla="*/ 112 h 600"/>
                              <a:gd name="T14" fmla="*/ 418 w 636"/>
                              <a:gd name="T15" fmla="*/ 131 h 600"/>
                              <a:gd name="T16" fmla="*/ 458 w 636"/>
                              <a:gd name="T17" fmla="*/ 150 h 600"/>
                              <a:gd name="T18" fmla="*/ 496 w 636"/>
                              <a:gd name="T19" fmla="*/ 168 h 600"/>
                              <a:gd name="T20" fmla="*/ 529 w 636"/>
                              <a:gd name="T21" fmla="*/ 187 h 600"/>
                              <a:gd name="T22" fmla="*/ 558 w 636"/>
                              <a:gd name="T23" fmla="*/ 206 h 600"/>
                              <a:gd name="T24" fmla="*/ 582 w 636"/>
                              <a:gd name="T25" fmla="*/ 225 h 600"/>
                              <a:gd name="T26" fmla="*/ 602 w 636"/>
                              <a:gd name="T27" fmla="*/ 243 h 600"/>
                              <a:gd name="T28" fmla="*/ 618 w 636"/>
                              <a:gd name="T29" fmla="*/ 262 h 600"/>
                              <a:gd name="T30" fmla="*/ 627 w 636"/>
                              <a:gd name="T31" fmla="*/ 281 h 600"/>
                              <a:gd name="T32" fmla="*/ 635 w 636"/>
                              <a:gd name="T33" fmla="*/ 300 h 600"/>
                              <a:gd name="T34" fmla="*/ 636 w 636"/>
                              <a:gd name="T35" fmla="*/ 318 h 600"/>
                              <a:gd name="T36" fmla="*/ 633 w 636"/>
                              <a:gd name="T37" fmla="*/ 337 h 600"/>
                              <a:gd name="T38" fmla="*/ 627 w 636"/>
                              <a:gd name="T39" fmla="*/ 356 h 600"/>
                              <a:gd name="T40" fmla="*/ 616 w 636"/>
                              <a:gd name="T41" fmla="*/ 375 h 600"/>
                              <a:gd name="T42" fmla="*/ 600 w 636"/>
                              <a:gd name="T43" fmla="*/ 393 h 600"/>
                              <a:gd name="T44" fmla="*/ 580 w 636"/>
                              <a:gd name="T45" fmla="*/ 412 h 600"/>
                              <a:gd name="T46" fmla="*/ 555 w 636"/>
                              <a:gd name="T47" fmla="*/ 431 h 600"/>
                              <a:gd name="T48" fmla="*/ 527 w 636"/>
                              <a:gd name="T49" fmla="*/ 450 h 600"/>
                              <a:gd name="T50" fmla="*/ 493 w 636"/>
                              <a:gd name="T51" fmla="*/ 468 h 600"/>
                              <a:gd name="T52" fmla="*/ 455 w 636"/>
                              <a:gd name="T53" fmla="*/ 487 h 600"/>
                              <a:gd name="T54" fmla="*/ 413 w 636"/>
                              <a:gd name="T55" fmla="*/ 506 h 600"/>
                              <a:gd name="T56" fmla="*/ 366 w 636"/>
                              <a:gd name="T57" fmla="*/ 525 h 600"/>
                              <a:gd name="T58" fmla="*/ 316 w 636"/>
                              <a:gd name="T59" fmla="*/ 543 h 600"/>
                              <a:gd name="T60" fmla="*/ 260 w 636"/>
                              <a:gd name="T61" fmla="*/ 562 h 600"/>
                              <a:gd name="T62" fmla="*/ 200 w 636"/>
                              <a:gd name="T63" fmla="*/ 581 h 600"/>
                              <a:gd name="T64" fmla="*/ 134 w 636"/>
                              <a:gd name="T65" fmla="*/ 600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36" h="600">
                                <a:moveTo>
                                  <a:pt x="0" y="0"/>
                                </a:moveTo>
                                <a:lnTo>
                                  <a:pt x="74" y="19"/>
                                </a:lnTo>
                                <a:lnTo>
                                  <a:pt x="142" y="37"/>
                                </a:lnTo>
                                <a:lnTo>
                                  <a:pt x="206" y="56"/>
                                </a:lnTo>
                                <a:lnTo>
                                  <a:pt x="266" y="75"/>
                                </a:lnTo>
                                <a:lnTo>
                                  <a:pt x="321" y="94"/>
                                </a:lnTo>
                                <a:lnTo>
                                  <a:pt x="371" y="112"/>
                                </a:lnTo>
                                <a:lnTo>
                                  <a:pt x="418" y="131"/>
                                </a:lnTo>
                                <a:lnTo>
                                  <a:pt x="458" y="150"/>
                                </a:lnTo>
                                <a:lnTo>
                                  <a:pt x="496" y="168"/>
                                </a:lnTo>
                                <a:lnTo>
                                  <a:pt x="529" y="187"/>
                                </a:lnTo>
                                <a:lnTo>
                                  <a:pt x="558" y="206"/>
                                </a:lnTo>
                                <a:lnTo>
                                  <a:pt x="582" y="225"/>
                                </a:lnTo>
                                <a:lnTo>
                                  <a:pt x="602" y="243"/>
                                </a:lnTo>
                                <a:lnTo>
                                  <a:pt x="618" y="262"/>
                                </a:lnTo>
                                <a:lnTo>
                                  <a:pt x="627" y="281"/>
                                </a:lnTo>
                                <a:lnTo>
                                  <a:pt x="635" y="300"/>
                                </a:lnTo>
                                <a:lnTo>
                                  <a:pt x="636" y="318"/>
                                </a:lnTo>
                                <a:lnTo>
                                  <a:pt x="633" y="337"/>
                                </a:lnTo>
                                <a:lnTo>
                                  <a:pt x="627" y="356"/>
                                </a:lnTo>
                                <a:lnTo>
                                  <a:pt x="616" y="375"/>
                                </a:lnTo>
                                <a:lnTo>
                                  <a:pt x="600" y="393"/>
                                </a:lnTo>
                                <a:lnTo>
                                  <a:pt x="580" y="412"/>
                                </a:lnTo>
                                <a:lnTo>
                                  <a:pt x="555" y="431"/>
                                </a:lnTo>
                                <a:lnTo>
                                  <a:pt x="527" y="450"/>
                                </a:lnTo>
                                <a:lnTo>
                                  <a:pt x="493" y="468"/>
                                </a:lnTo>
                                <a:lnTo>
                                  <a:pt x="455" y="487"/>
                                </a:lnTo>
                                <a:lnTo>
                                  <a:pt x="413" y="506"/>
                                </a:lnTo>
                                <a:lnTo>
                                  <a:pt x="366" y="525"/>
                                </a:lnTo>
                                <a:lnTo>
                                  <a:pt x="316" y="543"/>
                                </a:lnTo>
                                <a:lnTo>
                                  <a:pt x="260" y="562"/>
                                </a:lnTo>
                                <a:lnTo>
                                  <a:pt x="200" y="581"/>
                                </a:lnTo>
                                <a:lnTo>
                                  <a:pt x="134" y="600"/>
                                </a:lnTo>
                              </a:path>
                            </a:pathLst>
                          </a:custGeom>
                          <a:noFill/>
                          <a:ln w="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229"/>
                        <wps:cNvSpPr>
                          <a:spLocks noEditPoints="1"/>
                        </wps:cNvSpPr>
                        <wps:spPr bwMode="auto">
                          <a:xfrm>
                            <a:off x="2216150" y="1635125"/>
                            <a:ext cx="48895" cy="48895"/>
                          </a:xfrm>
                          <a:custGeom>
                            <a:avLst/>
                            <a:gdLst>
                              <a:gd name="T0" fmla="*/ 0 w 77"/>
                              <a:gd name="T1" fmla="*/ 55 h 77"/>
                              <a:gd name="T2" fmla="*/ 56 w 77"/>
                              <a:gd name="T3" fmla="*/ 0 h 77"/>
                              <a:gd name="T4" fmla="*/ 77 w 77"/>
                              <a:gd name="T5" fmla="*/ 77 h 77"/>
                              <a:gd name="T6" fmla="*/ 0 w 77"/>
                              <a:gd name="T7" fmla="*/ 55 h 77"/>
                              <a:gd name="T8" fmla="*/ 56 w 77"/>
                              <a:gd name="T9" fmla="*/ 0 h 77"/>
                              <a:gd name="T10" fmla="*/ 0 w 77"/>
                              <a:gd name="T11" fmla="*/ 55 h 77"/>
                              <a:gd name="T12" fmla="*/ 56 w 77"/>
                              <a:gd name="T13" fmla="*/ 0 h 77"/>
                            </a:gdLst>
                            <a:ahLst/>
                            <a:cxnLst>
                              <a:cxn ang="0">
                                <a:pos x="T0" y="T1"/>
                              </a:cxn>
                              <a:cxn ang="0">
                                <a:pos x="T2" y="T3"/>
                              </a:cxn>
                              <a:cxn ang="0">
                                <a:pos x="T4" y="T5"/>
                              </a:cxn>
                              <a:cxn ang="0">
                                <a:pos x="T6" y="T7"/>
                              </a:cxn>
                              <a:cxn ang="0">
                                <a:pos x="T8" y="T9"/>
                              </a:cxn>
                              <a:cxn ang="0">
                                <a:pos x="T10" y="T11"/>
                              </a:cxn>
                              <a:cxn ang="0">
                                <a:pos x="T12" y="T13"/>
                              </a:cxn>
                            </a:cxnLst>
                            <a:rect l="0" t="0" r="r" b="b"/>
                            <a:pathLst>
                              <a:path w="77" h="77">
                                <a:moveTo>
                                  <a:pt x="0" y="55"/>
                                </a:moveTo>
                                <a:lnTo>
                                  <a:pt x="56" y="0"/>
                                </a:lnTo>
                                <a:lnTo>
                                  <a:pt x="77" y="77"/>
                                </a:lnTo>
                                <a:lnTo>
                                  <a:pt x="0" y="55"/>
                                </a:lnTo>
                                <a:close/>
                                <a:moveTo>
                                  <a:pt x="56" y="0"/>
                                </a:moveTo>
                                <a:lnTo>
                                  <a:pt x="0" y="55"/>
                                </a:lnTo>
                                <a:lnTo>
                                  <a:pt x="5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230"/>
                        <wps:cNvSpPr>
                          <a:spLocks/>
                        </wps:cNvSpPr>
                        <wps:spPr bwMode="auto">
                          <a:xfrm>
                            <a:off x="2216150" y="1635125"/>
                            <a:ext cx="48895" cy="48895"/>
                          </a:xfrm>
                          <a:custGeom>
                            <a:avLst/>
                            <a:gdLst>
                              <a:gd name="T0" fmla="*/ 0 w 77"/>
                              <a:gd name="T1" fmla="*/ 55 h 77"/>
                              <a:gd name="T2" fmla="*/ 56 w 77"/>
                              <a:gd name="T3" fmla="*/ 0 h 77"/>
                              <a:gd name="T4" fmla="*/ 77 w 77"/>
                              <a:gd name="T5" fmla="*/ 77 h 77"/>
                              <a:gd name="T6" fmla="*/ 0 w 77"/>
                              <a:gd name="T7" fmla="*/ 55 h 77"/>
                            </a:gdLst>
                            <a:ahLst/>
                            <a:cxnLst>
                              <a:cxn ang="0">
                                <a:pos x="T0" y="T1"/>
                              </a:cxn>
                              <a:cxn ang="0">
                                <a:pos x="T2" y="T3"/>
                              </a:cxn>
                              <a:cxn ang="0">
                                <a:pos x="T4" y="T5"/>
                              </a:cxn>
                              <a:cxn ang="0">
                                <a:pos x="T6" y="T7"/>
                              </a:cxn>
                            </a:cxnLst>
                            <a:rect l="0" t="0" r="r" b="b"/>
                            <a:pathLst>
                              <a:path w="77" h="77">
                                <a:moveTo>
                                  <a:pt x="0" y="55"/>
                                </a:moveTo>
                                <a:lnTo>
                                  <a:pt x="56" y="0"/>
                                </a:lnTo>
                                <a:lnTo>
                                  <a:pt x="77" y="77"/>
                                </a:lnTo>
                                <a:lnTo>
                                  <a:pt x="0" y="55"/>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231"/>
                        <wps:cNvCnPr/>
                        <wps:spPr bwMode="auto">
                          <a:xfrm flipH="1">
                            <a:off x="2216150" y="1635125"/>
                            <a:ext cx="35560" cy="3492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80" name="Line 232"/>
                        <wps:cNvCnPr/>
                        <wps:spPr bwMode="auto">
                          <a:xfrm flipV="1">
                            <a:off x="2258695" y="1641475"/>
                            <a:ext cx="67945" cy="17780"/>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233"/>
                        <wps:cNvSpPr>
                          <a:spLocks noChangeArrowheads="1"/>
                        </wps:cNvSpPr>
                        <wps:spPr bwMode="auto">
                          <a:xfrm>
                            <a:off x="2677795" y="1415415"/>
                            <a:ext cx="612775" cy="10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 name="Rectangle 234"/>
                        <wps:cNvSpPr>
                          <a:spLocks noChangeArrowheads="1"/>
                        </wps:cNvSpPr>
                        <wps:spPr bwMode="auto">
                          <a:xfrm>
                            <a:off x="2677160" y="1416050"/>
                            <a:ext cx="68135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Validate If NOT</w:t>
                              </w:r>
                            </w:p>
                          </w:txbxContent>
                        </wps:txbx>
                        <wps:bodyPr rot="0" vert="horz" wrap="none" lIns="0" tIns="0" rIns="0" bIns="0" anchor="t" anchorCtr="0" upright="1">
                          <a:spAutoFit/>
                        </wps:bodyPr>
                      </wps:wsp>
                      <wps:wsp>
                        <wps:cNvPr id="83" name="Line 235"/>
                        <wps:cNvCnPr/>
                        <wps:spPr bwMode="auto">
                          <a:xfrm flipH="1">
                            <a:off x="1376045" y="1670050"/>
                            <a:ext cx="759460"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36"/>
                        <wps:cNvSpPr>
                          <a:spLocks noEditPoints="1"/>
                        </wps:cNvSpPr>
                        <wps:spPr bwMode="auto">
                          <a:xfrm>
                            <a:off x="1287780" y="1645285"/>
                            <a:ext cx="42545" cy="50165"/>
                          </a:xfrm>
                          <a:custGeom>
                            <a:avLst/>
                            <a:gdLst>
                              <a:gd name="T0" fmla="*/ 0 w 67"/>
                              <a:gd name="T1" fmla="*/ 39 h 79"/>
                              <a:gd name="T2" fmla="*/ 67 w 67"/>
                              <a:gd name="T3" fmla="*/ 0 h 79"/>
                              <a:gd name="T4" fmla="*/ 67 w 67"/>
                              <a:gd name="T5" fmla="*/ 79 h 79"/>
                              <a:gd name="T6" fmla="*/ 0 w 67"/>
                              <a:gd name="T7" fmla="*/ 39 h 79"/>
                              <a:gd name="T8" fmla="*/ 67 w 67"/>
                              <a:gd name="T9" fmla="*/ 0 h 79"/>
                              <a:gd name="T10" fmla="*/ 0 w 67"/>
                              <a:gd name="T11" fmla="*/ 39 h 79"/>
                              <a:gd name="T12" fmla="*/ 67 w 67"/>
                              <a:gd name="T13" fmla="*/ 0 h 79"/>
                            </a:gdLst>
                            <a:ahLst/>
                            <a:cxnLst>
                              <a:cxn ang="0">
                                <a:pos x="T0" y="T1"/>
                              </a:cxn>
                              <a:cxn ang="0">
                                <a:pos x="T2" y="T3"/>
                              </a:cxn>
                              <a:cxn ang="0">
                                <a:pos x="T4" y="T5"/>
                              </a:cxn>
                              <a:cxn ang="0">
                                <a:pos x="T6" y="T7"/>
                              </a:cxn>
                              <a:cxn ang="0">
                                <a:pos x="T8" y="T9"/>
                              </a:cxn>
                              <a:cxn ang="0">
                                <a:pos x="T10" y="T11"/>
                              </a:cxn>
                              <a:cxn ang="0">
                                <a:pos x="T12" y="T13"/>
                              </a:cxn>
                            </a:cxnLst>
                            <a:rect l="0" t="0" r="r" b="b"/>
                            <a:pathLst>
                              <a:path w="67" h="79">
                                <a:moveTo>
                                  <a:pt x="0" y="39"/>
                                </a:moveTo>
                                <a:lnTo>
                                  <a:pt x="67" y="0"/>
                                </a:lnTo>
                                <a:lnTo>
                                  <a:pt x="67" y="79"/>
                                </a:lnTo>
                                <a:lnTo>
                                  <a:pt x="0" y="39"/>
                                </a:lnTo>
                                <a:close/>
                                <a:moveTo>
                                  <a:pt x="67" y="0"/>
                                </a:moveTo>
                                <a:lnTo>
                                  <a:pt x="0" y="39"/>
                                </a:lnTo>
                                <a:lnTo>
                                  <a:pt x="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237"/>
                        <wps:cNvSpPr>
                          <a:spLocks/>
                        </wps:cNvSpPr>
                        <wps:spPr bwMode="auto">
                          <a:xfrm>
                            <a:off x="1287780" y="1645285"/>
                            <a:ext cx="42545" cy="50165"/>
                          </a:xfrm>
                          <a:custGeom>
                            <a:avLst/>
                            <a:gdLst>
                              <a:gd name="T0" fmla="*/ 0 w 67"/>
                              <a:gd name="T1" fmla="*/ 39 h 79"/>
                              <a:gd name="T2" fmla="*/ 67 w 67"/>
                              <a:gd name="T3" fmla="*/ 0 h 79"/>
                              <a:gd name="T4" fmla="*/ 67 w 67"/>
                              <a:gd name="T5" fmla="*/ 79 h 79"/>
                              <a:gd name="T6" fmla="*/ 0 w 67"/>
                              <a:gd name="T7" fmla="*/ 39 h 79"/>
                            </a:gdLst>
                            <a:ahLst/>
                            <a:cxnLst>
                              <a:cxn ang="0">
                                <a:pos x="T0" y="T1"/>
                              </a:cxn>
                              <a:cxn ang="0">
                                <a:pos x="T2" y="T3"/>
                              </a:cxn>
                              <a:cxn ang="0">
                                <a:pos x="T4" y="T5"/>
                              </a:cxn>
                              <a:cxn ang="0">
                                <a:pos x="T6" y="T7"/>
                              </a:cxn>
                            </a:cxnLst>
                            <a:rect l="0" t="0" r="r" b="b"/>
                            <a:pathLst>
                              <a:path w="67" h="79">
                                <a:moveTo>
                                  <a:pt x="0" y="39"/>
                                </a:moveTo>
                                <a:lnTo>
                                  <a:pt x="67" y="0"/>
                                </a:lnTo>
                                <a:lnTo>
                                  <a:pt x="67" y="79"/>
                                </a:lnTo>
                                <a:lnTo>
                                  <a:pt x="0" y="39"/>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238"/>
                        <wps:cNvCnPr/>
                        <wps:spPr bwMode="auto">
                          <a:xfrm flipH="1">
                            <a:off x="1287780" y="1645285"/>
                            <a:ext cx="42545"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87" name="Line 239"/>
                        <wps:cNvCnPr/>
                        <wps:spPr bwMode="auto">
                          <a:xfrm>
                            <a:off x="1330325" y="1670050"/>
                            <a:ext cx="70485" cy="635"/>
                          </a:xfrm>
                          <a:prstGeom prst="line">
                            <a:avLst/>
                          </a:prstGeom>
                          <a:noFill/>
                          <a:ln w="8">
                            <a:solidFill>
                              <a:srgbClr val="000000"/>
                            </a:solidFill>
                            <a:round/>
                            <a:headEnd/>
                            <a:tailEnd/>
                          </a:ln>
                          <a:extLst>
                            <a:ext uri="{909E8E84-426E-40DD-AFC4-6F175D3DCCD1}">
                              <a14:hiddenFill xmlns:a14="http://schemas.microsoft.com/office/drawing/2010/main">
                                <a:noFill/>
                              </a14:hiddenFill>
                            </a:ext>
                          </a:extLst>
                        </wps:spPr>
                        <wps:bodyPr/>
                      </wps:wsp>
                      <wps:wsp>
                        <wps:cNvPr id="88" name="Rectangle 240"/>
                        <wps:cNvSpPr>
                          <a:spLocks noChangeArrowheads="1"/>
                        </wps:cNvSpPr>
                        <wps:spPr bwMode="auto">
                          <a:xfrm>
                            <a:off x="1190625" y="1537970"/>
                            <a:ext cx="1042670" cy="107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241"/>
                        <wps:cNvSpPr>
                          <a:spLocks noChangeArrowheads="1"/>
                        </wps:cNvSpPr>
                        <wps:spPr bwMode="auto">
                          <a:xfrm>
                            <a:off x="1256030" y="1445895"/>
                            <a:ext cx="1106170"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Come Back to Login Page</w:t>
                              </w:r>
                            </w:p>
                          </w:txbxContent>
                        </wps:txbx>
                        <wps:bodyPr rot="0" vert="horz" wrap="none" lIns="0" tIns="0" rIns="0" bIns="0" anchor="t" anchorCtr="0" upright="1">
                          <a:spAutoFit/>
                        </wps:bodyPr>
                      </wps:wsp>
                      <wps:wsp>
                        <wps:cNvPr id="90" name="Freeform 242"/>
                        <wps:cNvSpPr>
                          <a:spLocks noEditPoints="1"/>
                        </wps:cNvSpPr>
                        <wps:spPr bwMode="auto">
                          <a:xfrm>
                            <a:off x="4227830" y="687070"/>
                            <a:ext cx="5080" cy="2879725"/>
                          </a:xfrm>
                          <a:custGeom>
                            <a:avLst/>
                            <a:gdLst>
                              <a:gd name="T0" fmla="*/ 5 w 8"/>
                              <a:gd name="T1" fmla="*/ 4535 h 4535"/>
                              <a:gd name="T2" fmla="*/ 8 w 8"/>
                              <a:gd name="T3" fmla="*/ 4371 h 4535"/>
                              <a:gd name="T4" fmla="*/ 2 w 8"/>
                              <a:gd name="T5" fmla="*/ 4267 h 4535"/>
                              <a:gd name="T6" fmla="*/ 0 w 8"/>
                              <a:gd name="T7" fmla="*/ 4329 h 4535"/>
                              <a:gd name="T8" fmla="*/ 5 w 8"/>
                              <a:gd name="T9" fmla="*/ 4231 h 4535"/>
                              <a:gd name="T10" fmla="*/ 8 w 8"/>
                              <a:gd name="T11" fmla="*/ 4067 h 4535"/>
                              <a:gd name="T12" fmla="*/ 2 w 8"/>
                              <a:gd name="T13" fmla="*/ 3962 h 4535"/>
                              <a:gd name="T14" fmla="*/ 0 w 8"/>
                              <a:gd name="T15" fmla="*/ 4025 h 4535"/>
                              <a:gd name="T16" fmla="*/ 5 w 8"/>
                              <a:gd name="T17" fmla="*/ 3926 h 4535"/>
                              <a:gd name="T18" fmla="*/ 8 w 8"/>
                              <a:gd name="T19" fmla="*/ 3762 h 4535"/>
                              <a:gd name="T20" fmla="*/ 2 w 8"/>
                              <a:gd name="T21" fmla="*/ 3658 h 4535"/>
                              <a:gd name="T22" fmla="*/ 0 w 8"/>
                              <a:gd name="T23" fmla="*/ 3719 h 4535"/>
                              <a:gd name="T24" fmla="*/ 5 w 8"/>
                              <a:gd name="T25" fmla="*/ 3622 h 4535"/>
                              <a:gd name="T26" fmla="*/ 8 w 8"/>
                              <a:gd name="T27" fmla="*/ 3458 h 4535"/>
                              <a:gd name="T28" fmla="*/ 2 w 8"/>
                              <a:gd name="T29" fmla="*/ 3353 h 4535"/>
                              <a:gd name="T30" fmla="*/ 0 w 8"/>
                              <a:gd name="T31" fmla="*/ 3414 h 4535"/>
                              <a:gd name="T32" fmla="*/ 5 w 8"/>
                              <a:gd name="T33" fmla="*/ 3317 h 4535"/>
                              <a:gd name="T34" fmla="*/ 8 w 8"/>
                              <a:gd name="T35" fmla="*/ 3152 h 4535"/>
                              <a:gd name="T36" fmla="*/ 2 w 8"/>
                              <a:gd name="T37" fmla="*/ 3047 h 4535"/>
                              <a:gd name="T38" fmla="*/ 0 w 8"/>
                              <a:gd name="T39" fmla="*/ 3110 h 4535"/>
                              <a:gd name="T40" fmla="*/ 5 w 8"/>
                              <a:gd name="T41" fmla="*/ 3013 h 4535"/>
                              <a:gd name="T42" fmla="*/ 8 w 8"/>
                              <a:gd name="T43" fmla="*/ 2847 h 4535"/>
                              <a:gd name="T44" fmla="*/ 2 w 8"/>
                              <a:gd name="T45" fmla="*/ 2743 h 4535"/>
                              <a:gd name="T46" fmla="*/ 0 w 8"/>
                              <a:gd name="T47" fmla="*/ 2805 h 4535"/>
                              <a:gd name="T48" fmla="*/ 5 w 8"/>
                              <a:gd name="T49" fmla="*/ 2708 h 4535"/>
                              <a:gd name="T50" fmla="*/ 8 w 8"/>
                              <a:gd name="T51" fmla="*/ 2543 h 4535"/>
                              <a:gd name="T52" fmla="*/ 2 w 8"/>
                              <a:gd name="T53" fmla="*/ 2438 h 4535"/>
                              <a:gd name="T54" fmla="*/ 0 w 8"/>
                              <a:gd name="T55" fmla="*/ 2500 h 4535"/>
                              <a:gd name="T56" fmla="*/ 5 w 8"/>
                              <a:gd name="T57" fmla="*/ 2404 h 4535"/>
                              <a:gd name="T58" fmla="*/ 8 w 8"/>
                              <a:gd name="T59" fmla="*/ 2238 h 4535"/>
                              <a:gd name="T60" fmla="*/ 2 w 8"/>
                              <a:gd name="T61" fmla="*/ 2133 h 4535"/>
                              <a:gd name="T62" fmla="*/ 0 w 8"/>
                              <a:gd name="T63" fmla="*/ 2196 h 4535"/>
                              <a:gd name="T64" fmla="*/ 5 w 8"/>
                              <a:gd name="T65" fmla="*/ 2099 h 4535"/>
                              <a:gd name="T66" fmla="*/ 8 w 8"/>
                              <a:gd name="T67" fmla="*/ 1934 h 4535"/>
                              <a:gd name="T68" fmla="*/ 2 w 8"/>
                              <a:gd name="T69" fmla="*/ 1829 h 4535"/>
                              <a:gd name="T70" fmla="*/ 0 w 8"/>
                              <a:gd name="T71" fmla="*/ 1891 h 4535"/>
                              <a:gd name="T72" fmla="*/ 5 w 8"/>
                              <a:gd name="T73" fmla="*/ 1795 h 4535"/>
                              <a:gd name="T74" fmla="*/ 8 w 8"/>
                              <a:gd name="T75" fmla="*/ 1629 h 4535"/>
                              <a:gd name="T76" fmla="*/ 2 w 8"/>
                              <a:gd name="T77" fmla="*/ 1524 h 4535"/>
                              <a:gd name="T78" fmla="*/ 0 w 8"/>
                              <a:gd name="T79" fmla="*/ 1587 h 4535"/>
                              <a:gd name="T80" fmla="*/ 5 w 8"/>
                              <a:gd name="T81" fmla="*/ 1490 h 4535"/>
                              <a:gd name="T82" fmla="*/ 8 w 8"/>
                              <a:gd name="T83" fmla="*/ 1325 h 4535"/>
                              <a:gd name="T84" fmla="*/ 2 w 8"/>
                              <a:gd name="T85" fmla="*/ 1220 h 4535"/>
                              <a:gd name="T86" fmla="*/ 0 w 8"/>
                              <a:gd name="T87" fmla="*/ 1282 h 4535"/>
                              <a:gd name="T88" fmla="*/ 5 w 8"/>
                              <a:gd name="T89" fmla="*/ 1186 h 4535"/>
                              <a:gd name="T90" fmla="*/ 8 w 8"/>
                              <a:gd name="T91" fmla="*/ 1020 h 4535"/>
                              <a:gd name="T92" fmla="*/ 2 w 8"/>
                              <a:gd name="T93" fmla="*/ 915 h 4535"/>
                              <a:gd name="T94" fmla="*/ 0 w 8"/>
                              <a:gd name="T95" fmla="*/ 978 h 4535"/>
                              <a:gd name="T96" fmla="*/ 5 w 8"/>
                              <a:gd name="T97" fmla="*/ 881 h 4535"/>
                              <a:gd name="T98" fmla="*/ 8 w 8"/>
                              <a:gd name="T99" fmla="*/ 715 h 4535"/>
                              <a:gd name="T100" fmla="*/ 2 w 8"/>
                              <a:gd name="T101" fmla="*/ 611 h 4535"/>
                              <a:gd name="T102" fmla="*/ 0 w 8"/>
                              <a:gd name="T103" fmla="*/ 673 h 4535"/>
                              <a:gd name="T104" fmla="*/ 5 w 8"/>
                              <a:gd name="T105" fmla="*/ 575 h 4535"/>
                              <a:gd name="T106" fmla="*/ 8 w 8"/>
                              <a:gd name="T107" fmla="*/ 411 h 4535"/>
                              <a:gd name="T108" fmla="*/ 2 w 8"/>
                              <a:gd name="T109" fmla="*/ 306 h 4535"/>
                              <a:gd name="T110" fmla="*/ 0 w 8"/>
                              <a:gd name="T111" fmla="*/ 369 h 4535"/>
                              <a:gd name="T112" fmla="*/ 5 w 8"/>
                              <a:gd name="T113" fmla="*/ 270 h 4535"/>
                              <a:gd name="T114" fmla="*/ 8 w 8"/>
                              <a:gd name="T115" fmla="*/ 106 h 4535"/>
                              <a:gd name="T116" fmla="*/ 2 w 8"/>
                              <a:gd name="T117" fmla="*/ 2 h 4535"/>
                              <a:gd name="T118" fmla="*/ 0 w 8"/>
                              <a:gd name="T119" fmla="*/ 64 h 4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 h="4535">
                                <a:moveTo>
                                  <a:pt x="0" y="4532"/>
                                </a:moveTo>
                                <a:lnTo>
                                  <a:pt x="0" y="4473"/>
                                </a:lnTo>
                                <a:lnTo>
                                  <a:pt x="2" y="4470"/>
                                </a:lnTo>
                                <a:lnTo>
                                  <a:pt x="5" y="4468"/>
                                </a:lnTo>
                                <a:lnTo>
                                  <a:pt x="8" y="4470"/>
                                </a:lnTo>
                                <a:lnTo>
                                  <a:pt x="8" y="4473"/>
                                </a:lnTo>
                                <a:lnTo>
                                  <a:pt x="8" y="4532"/>
                                </a:lnTo>
                                <a:lnTo>
                                  <a:pt x="8" y="4535"/>
                                </a:lnTo>
                                <a:lnTo>
                                  <a:pt x="5" y="4535"/>
                                </a:lnTo>
                                <a:lnTo>
                                  <a:pt x="2" y="4535"/>
                                </a:lnTo>
                                <a:lnTo>
                                  <a:pt x="0" y="4532"/>
                                </a:lnTo>
                                <a:close/>
                                <a:moveTo>
                                  <a:pt x="0" y="4431"/>
                                </a:moveTo>
                                <a:lnTo>
                                  <a:pt x="0" y="4371"/>
                                </a:lnTo>
                                <a:lnTo>
                                  <a:pt x="2" y="4368"/>
                                </a:lnTo>
                                <a:lnTo>
                                  <a:pt x="5" y="4367"/>
                                </a:lnTo>
                                <a:lnTo>
                                  <a:pt x="8" y="4368"/>
                                </a:lnTo>
                                <a:lnTo>
                                  <a:pt x="8" y="4371"/>
                                </a:lnTo>
                                <a:lnTo>
                                  <a:pt x="8" y="4431"/>
                                </a:lnTo>
                                <a:lnTo>
                                  <a:pt x="8" y="4434"/>
                                </a:lnTo>
                                <a:lnTo>
                                  <a:pt x="5" y="4434"/>
                                </a:lnTo>
                                <a:lnTo>
                                  <a:pt x="2" y="4434"/>
                                </a:lnTo>
                                <a:lnTo>
                                  <a:pt x="0" y="4431"/>
                                </a:lnTo>
                                <a:close/>
                                <a:moveTo>
                                  <a:pt x="0" y="4329"/>
                                </a:moveTo>
                                <a:lnTo>
                                  <a:pt x="0" y="4270"/>
                                </a:lnTo>
                                <a:lnTo>
                                  <a:pt x="2" y="4267"/>
                                </a:lnTo>
                                <a:lnTo>
                                  <a:pt x="5" y="4265"/>
                                </a:lnTo>
                                <a:lnTo>
                                  <a:pt x="8" y="4267"/>
                                </a:lnTo>
                                <a:lnTo>
                                  <a:pt x="8" y="4270"/>
                                </a:lnTo>
                                <a:lnTo>
                                  <a:pt x="8" y="4329"/>
                                </a:lnTo>
                                <a:lnTo>
                                  <a:pt x="8" y="4332"/>
                                </a:lnTo>
                                <a:lnTo>
                                  <a:pt x="5" y="4332"/>
                                </a:lnTo>
                                <a:lnTo>
                                  <a:pt x="2" y="4332"/>
                                </a:lnTo>
                                <a:lnTo>
                                  <a:pt x="0" y="4329"/>
                                </a:lnTo>
                                <a:close/>
                                <a:moveTo>
                                  <a:pt x="0" y="4228"/>
                                </a:moveTo>
                                <a:lnTo>
                                  <a:pt x="0" y="4168"/>
                                </a:lnTo>
                                <a:lnTo>
                                  <a:pt x="2" y="4165"/>
                                </a:lnTo>
                                <a:lnTo>
                                  <a:pt x="5" y="4164"/>
                                </a:lnTo>
                                <a:lnTo>
                                  <a:pt x="8" y="4165"/>
                                </a:lnTo>
                                <a:lnTo>
                                  <a:pt x="8" y="4168"/>
                                </a:lnTo>
                                <a:lnTo>
                                  <a:pt x="8" y="4228"/>
                                </a:lnTo>
                                <a:lnTo>
                                  <a:pt x="8" y="4231"/>
                                </a:lnTo>
                                <a:lnTo>
                                  <a:pt x="5" y="4231"/>
                                </a:lnTo>
                                <a:lnTo>
                                  <a:pt x="2" y="4231"/>
                                </a:lnTo>
                                <a:lnTo>
                                  <a:pt x="0" y="4228"/>
                                </a:lnTo>
                                <a:close/>
                                <a:moveTo>
                                  <a:pt x="0" y="4126"/>
                                </a:moveTo>
                                <a:lnTo>
                                  <a:pt x="0" y="4067"/>
                                </a:lnTo>
                                <a:lnTo>
                                  <a:pt x="2" y="4064"/>
                                </a:lnTo>
                                <a:lnTo>
                                  <a:pt x="5" y="4062"/>
                                </a:lnTo>
                                <a:lnTo>
                                  <a:pt x="8" y="4064"/>
                                </a:lnTo>
                                <a:lnTo>
                                  <a:pt x="8" y="4067"/>
                                </a:lnTo>
                                <a:lnTo>
                                  <a:pt x="8" y="4126"/>
                                </a:lnTo>
                                <a:lnTo>
                                  <a:pt x="8" y="4129"/>
                                </a:lnTo>
                                <a:lnTo>
                                  <a:pt x="5" y="4129"/>
                                </a:lnTo>
                                <a:lnTo>
                                  <a:pt x="2" y="4129"/>
                                </a:lnTo>
                                <a:lnTo>
                                  <a:pt x="0" y="4126"/>
                                </a:lnTo>
                                <a:close/>
                                <a:moveTo>
                                  <a:pt x="0" y="4025"/>
                                </a:moveTo>
                                <a:lnTo>
                                  <a:pt x="0" y="3965"/>
                                </a:lnTo>
                                <a:lnTo>
                                  <a:pt x="2" y="3962"/>
                                </a:lnTo>
                                <a:lnTo>
                                  <a:pt x="5" y="3961"/>
                                </a:lnTo>
                                <a:lnTo>
                                  <a:pt x="8" y="3962"/>
                                </a:lnTo>
                                <a:lnTo>
                                  <a:pt x="8" y="3965"/>
                                </a:lnTo>
                                <a:lnTo>
                                  <a:pt x="8" y="4025"/>
                                </a:lnTo>
                                <a:lnTo>
                                  <a:pt x="8" y="4028"/>
                                </a:lnTo>
                                <a:lnTo>
                                  <a:pt x="5" y="4028"/>
                                </a:lnTo>
                                <a:lnTo>
                                  <a:pt x="2" y="4028"/>
                                </a:lnTo>
                                <a:lnTo>
                                  <a:pt x="0" y="4025"/>
                                </a:lnTo>
                                <a:close/>
                                <a:moveTo>
                                  <a:pt x="0" y="3923"/>
                                </a:moveTo>
                                <a:lnTo>
                                  <a:pt x="0" y="3864"/>
                                </a:lnTo>
                                <a:lnTo>
                                  <a:pt x="2" y="3861"/>
                                </a:lnTo>
                                <a:lnTo>
                                  <a:pt x="5" y="3859"/>
                                </a:lnTo>
                                <a:lnTo>
                                  <a:pt x="8" y="3861"/>
                                </a:lnTo>
                                <a:lnTo>
                                  <a:pt x="8" y="3864"/>
                                </a:lnTo>
                                <a:lnTo>
                                  <a:pt x="8" y="3923"/>
                                </a:lnTo>
                                <a:lnTo>
                                  <a:pt x="8" y="3925"/>
                                </a:lnTo>
                                <a:lnTo>
                                  <a:pt x="5" y="3926"/>
                                </a:lnTo>
                                <a:lnTo>
                                  <a:pt x="2" y="3925"/>
                                </a:lnTo>
                                <a:lnTo>
                                  <a:pt x="0" y="3923"/>
                                </a:lnTo>
                                <a:close/>
                                <a:moveTo>
                                  <a:pt x="0" y="3822"/>
                                </a:moveTo>
                                <a:lnTo>
                                  <a:pt x="0" y="3762"/>
                                </a:lnTo>
                                <a:lnTo>
                                  <a:pt x="2" y="3759"/>
                                </a:lnTo>
                                <a:lnTo>
                                  <a:pt x="5" y="3758"/>
                                </a:lnTo>
                                <a:lnTo>
                                  <a:pt x="8" y="3759"/>
                                </a:lnTo>
                                <a:lnTo>
                                  <a:pt x="8" y="3762"/>
                                </a:lnTo>
                                <a:lnTo>
                                  <a:pt x="8" y="3822"/>
                                </a:lnTo>
                                <a:lnTo>
                                  <a:pt x="8" y="3823"/>
                                </a:lnTo>
                                <a:lnTo>
                                  <a:pt x="5" y="3825"/>
                                </a:lnTo>
                                <a:lnTo>
                                  <a:pt x="2" y="3823"/>
                                </a:lnTo>
                                <a:lnTo>
                                  <a:pt x="0" y="3822"/>
                                </a:lnTo>
                                <a:close/>
                                <a:moveTo>
                                  <a:pt x="0" y="3719"/>
                                </a:moveTo>
                                <a:lnTo>
                                  <a:pt x="0" y="3661"/>
                                </a:lnTo>
                                <a:lnTo>
                                  <a:pt x="2" y="3658"/>
                                </a:lnTo>
                                <a:lnTo>
                                  <a:pt x="5" y="3656"/>
                                </a:lnTo>
                                <a:lnTo>
                                  <a:pt x="8" y="3658"/>
                                </a:lnTo>
                                <a:lnTo>
                                  <a:pt x="8" y="3661"/>
                                </a:lnTo>
                                <a:lnTo>
                                  <a:pt x="8" y="3719"/>
                                </a:lnTo>
                                <a:lnTo>
                                  <a:pt x="8" y="3722"/>
                                </a:lnTo>
                                <a:lnTo>
                                  <a:pt x="5" y="3723"/>
                                </a:lnTo>
                                <a:lnTo>
                                  <a:pt x="2" y="3722"/>
                                </a:lnTo>
                                <a:lnTo>
                                  <a:pt x="0" y="3719"/>
                                </a:lnTo>
                                <a:close/>
                                <a:moveTo>
                                  <a:pt x="0" y="3617"/>
                                </a:moveTo>
                                <a:lnTo>
                                  <a:pt x="0" y="3559"/>
                                </a:lnTo>
                                <a:lnTo>
                                  <a:pt x="2" y="3556"/>
                                </a:lnTo>
                                <a:lnTo>
                                  <a:pt x="5" y="3555"/>
                                </a:lnTo>
                                <a:lnTo>
                                  <a:pt x="8" y="3556"/>
                                </a:lnTo>
                                <a:lnTo>
                                  <a:pt x="8" y="3559"/>
                                </a:lnTo>
                                <a:lnTo>
                                  <a:pt x="8" y="3617"/>
                                </a:lnTo>
                                <a:lnTo>
                                  <a:pt x="8" y="3620"/>
                                </a:lnTo>
                                <a:lnTo>
                                  <a:pt x="5" y="3622"/>
                                </a:lnTo>
                                <a:lnTo>
                                  <a:pt x="2" y="3620"/>
                                </a:lnTo>
                                <a:lnTo>
                                  <a:pt x="0" y="3617"/>
                                </a:lnTo>
                                <a:close/>
                                <a:moveTo>
                                  <a:pt x="0" y="3516"/>
                                </a:moveTo>
                                <a:lnTo>
                                  <a:pt x="0" y="3458"/>
                                </a:lnTo>
                                <a:lnTo>
                                  <a:pt x="2" y="3455"/>
                                </a:lnTo>
                                <a:lnTo>
                                  <a:pt x="5" y="3453"/>
                                </a:lnTo>
                                <a:lnTo>
                                  <a:pt x="8" y="3455"/>
                                </a:lnTo>
                                <a:lnTo>
                                  <a:pt x="8" y="3458"/>
                                </a:lnTo>
                                <a:lnTo>
                                  <a:pt x="8" y="3516"/>
                                </a:lnTo>
                                <a:lnTo>
                                  <a:pt x="8" y="3519"/>
                                </a:lnTo>
                                <a:lnTo>
                                  <a:pt x="5" y="3520"/>
                                </a:lnTo>
                                <a:lnTo>
                                  <a:pt x="2" y="3519"/>
                                </a:lnTo>
                                <a:lnTo>
                                  <a:pt x="0" y="3516"/>
                                </a:lnTo>
                                <a:close/>
                                <a:moveTo>
                                  <a:pt x="0" y="3414"/>
                                </a:moveTo>
                                <a:lnTo>
                                  <a:pt x="0" y="3355"/>
                                </a:lnTo>
                                <a:lnTo>
                                  <a:pt x="2" y="3353"/>
                                </a:lnTo>
                                <a:lnTo>
                                  <a:pt x="5" y="3352"/>
                                </a:lnTo>
                                <a:lnTo>
                                  <a:pt x="8" y="3353"/>
                                </a:lnTo>
                                <a:lnTo>
                                  <a:pt x="8" y="3355"/>
                                </a:lnTo>
                                <a:lnTo>
                                  <a:pt x="8" y="3414"/>
                                </a:lnTo>
                                <a:lnTo>
                                  <a:pt x="8" y="3417"/>
                                </a:lnTo>
                                <a:lnTo>
                                  <a:pt x="5" y="3419"/>
                                </a:lnTo>
                                <a:lnTo>
                                  <a:pt x="2" y="3417"/>
                                </a:lnTo>
                                <a:lnTo>
                                  <a:pt x="0" y="3414"/>
                                </a:lnTo>
                                <a:close/>
                                <a:moveTo>
                                  <a:pt x="0" y="3313"/>
                                </a:moveTo>
                                <a:lnTo>
                                  <a:pt x="0" y="3253"/>
                                </a:lnTo>
                                <a:lnTo>
                                  <a:pt x="2" y="3252"/>
                                </a:lnTo>
                                <a:lnTo>
                                  <a:pt x="5" y="3250"/>
                                </a:lnTo>
                                <a:lnTo>
                                  <a:pt x="8" y="3252"/>
                                </a:lnTo>
                                <a:lnTo>
                                  <a:pt x="8" y="3253"/>
                                </a:lnTo>
                                <a:lnTo>
                                  <a:pt x="8" y="3313"/>
                                </a:lnTo>
                                <a:lnTo>
                                  <a:pt x="8" y="3316"/>
                                </a:lnTo>
                                <a:lnTo>
                                  <a:pt x="5" y="3317"/>
                                </a:lnTo>
                                <a:lnTo>
                                  <a:pt x="2" y="3316"/>
                                </a:lnTo>
                                <a:lnTo>
                                  <a:pt x="0" y="3313"/>
                                </a:lnTo>
                                <a:close/>
                                <a:moveTo>
                                  <a:pt x="0" y="3211"/>
                                </a:moveTo>
                                <a:lnTo>
                                  <a:pt x="0" y="3152"/>
                                </a:lnTo>
                                <a:lnTo>
                                  <a:pt x="2" y="3149"/>
                                </a:lnTo>
                                <a:lnTo>
                                  <a:pt x="5" y="3149"/>
                                </a:lnTo>
                                <a:lnTo>
                                  <a:pt x="8" y="3149"/>
                                </a:lnTo>
                                <a:lnTo>
                                  <a:pt x="8" y="3152"/>
                                </a:lnTo>
                                <a:lnTo>
                                  <a:pt x="8" y="3211"/>
                                </a:lnTo>
                                <a:lnTo>
                                  <a:pt x="8" y="3214"/>
                                </a:lnTo>
                                <a:lnTo>
                                  <a:pt x="5" y="3216"/>
                                </a:lnTo>
                                <a:lnTo>
                                  <a:pt x="2" y="3214"/>
                                </a:lnTo>
                                <a:lnTo>
                                  <a:pt x="0" y="3211"/>
                                </a:lnTo>
                                <a:close/>
                                <a:moveTo>
                                  <a:pt x="0" y="3110"/>
                                </a:moveTo>
                                <a:lnTo>
                                  <a:pt x="0" y="3050"/>
                                </a:lnTo>
                                <a:lnTo>
                                  <a:pt x="2" y="3047"/>
                                </a:lnTo>
                                <a:lnTo>
                                  <a:pt x="5" y="3047"/>
                                </a:lnTo>
                                <a:lnTo>
                                  <a:pt x="8" y="3047"/>
                                </a:lnTo>
                                <a:lnTo>
                                  <a:pt x="8" y="3050"/>
                                </a:lnTo>
                                <a:lnTo>
                                  <a:pt x="8" y="3110"/>
                                </a:lnTo>
                                <a:lnTo>
                                  <a:pt x="8" y="3113"/>
                                </a:lnTo>
                                <a:lnTo>
                                  <a:pt x="5" y="3114"/>
                                </a:lnTo>
                                <a:lnTo>
                                  <a:pt x="2" y="3113"/>
                                </a:lnTo>
                                <a:lnTo>
                                  <a:pt x="0" y="3110"/>
                                </a:lnTo>
                                <a:close/>
                                <a:moveTo>
                                  <a:pt x="0" y="3008"/>
                                </a:moveTo>
                                <a:lnTo>
                                  <a:pt x="0" y="2949"/>
                                </a:lnTo>
                                <a:lnTo>
                                  <a:pt x="2" y="2946"/>
                                </a:lnTo>
                                <a:lnTo>
                                  <a:pt x="5" y="2946"/>
                                </a:lnTo>
                                <a:lnTo>
                                  <a:pt x="8" y="2946"/>
                                </a:lnTo>
                                <a:lnTo>
                                  <a:pt x="8" y="2949"/>
                                </a:lnTo>
                                <a:lnTo>
                                  <a:pt x="8" y="3008"/>
                                </a:lnTo>
                                <a:lnTo>
                                  <a:pt x="8" y="3011"/>
                                </a:lnTo>
                                <a:lnTo>
                                  <a:pt x="5" y="3013"/>
                                </a:lnTo>
                                <a:lnTo>
                                  <a:pt x="2" y="3011"/>
                                </a:lnTo>
                                <a:lnTo>
                                  <a:pt x="0" y="3008"/>
                                </a:lnTo>
                                <a:close/>
                                <a:moveTo>
                                  <a:pt x="0" y="2907"/>
                                </a:moveTo>
                                <a:lnTo>
                                  <a:pt x="0" y="2847"/>
                                </a:lnTo>
                                <a:lnTo>
                                  <a:pt x="2" y="2844"/>
                                </a:lnTo>
                                <a:lnTo>
                                  <a:pt x="5" y="2844"/>
                                </a:lnTo>
                                <a:lnTo>
                                  <a:pt x="8" y="2844"/>
                                </a:lnTo>
                                <a:lnTo>
                                  <a:pt x="8" y="2847"/>
                                </a:lnTo>
                                <a:lnTo>
                                  <a:pt x="8" y="2907"/>
                                </a:lnTo>
                                <a:lnTo>
                                  <a:pt x="8" y="2910"/>
                                </a:lnTo>
                                <a:lnTo>
                                  <a:pt x="5" y="2911"/>
                                </a:lnTo>
                                <a:lnTo>
                                  <a:pt x="2" y="2910"/>
                                </a:lnTo>
                                <a:lnTo>
                                  <a:pt x="0" y="2907"/>
                                </a:lnTo>
                                <a:close/>
                                <a:moveTo>
                                  <a:pt x="0" y="2805"/>
                                </a:moveTo>
                                <a:lnTo>
                                  <a:pt x="0" y="2746"/>
                                </a:lnTo>
                                <a:lnTo>
                                  <a:pt x="2" y="2743"/>
                                </a:lnTo>
                                <a:lnTo>
                                  <a:pt x="5" y="2743"/>
                                </a:lnTo>
                                <a:lnTo>
                                  <a:pt x="8" y="2743"/>
                                </a:lnTo>
                                <a:lnTo>
                                  <a:pt x="8" y="2746"/>
                                </a:lnTo>
                                <a:lnTo>
                                  <a:pt x="8" y="2805"/>
                                </a:lnTo>
                                <a:lnTo>
                                  <a:pt x="8" y="2808"/>
                                </a:lnTo>
                                <a:lnTo>
                                  <a:pt x="5" y="2810"/>
                                </a:lnTo>
                                <a:lnTo>
                                  <a:pt x="2" y="2808"/>
                                </a:lnTo>
                                <a:lnTo>
                                  <a:pt x="0" y="2805"/>
                                </a:lnTo>
                                <a:close/>
                                <a:moveTo>
                                  <a:pt x="0" y="2704"/>
                                </a:moveTo>
                                <a:lnTo>
                                  <a:pt x="0" y="2644"/>
                                </a:lnTo>
                                <a:lnTo>
                                  <a:pt x="2" y="2641"/>
                                </a:lnTo>
                                <a:lnTo>
                                  <a:pt x="5" y="2641"/>
                                </a:lnTo>
                                <a:lnTo>
                                  <a:pt x="8" y="2641"/>
                                </a:lnTo>
                                <a:lnTo>
                                  <a:pt x="8" y="2644"/>
                                </a:lnTo>
                                <a:lnTo>
                                  <a:pt x="8" y="2704"/>
                                </a:lnTo>
                                <a:lnTo>
                                  <a:pt x="8" y="2707"/>
                                </a:lnTo>
                                <a:lnTo>
                                  <a:pt x="5" y="2708"/>
                                </a:lnTo>
                                <a:lnTo>
                                  <a:pt x="2" y="2707"/>
                                </a:lnTo>
                                <a:lnTo>
                                  <a:pt x="0" y="2704"/>
                                </a:lnTo>
                                <a:close/>
                                <a:moveTo>
                                  <a:pt x="0" y="2602"/>
                                </a:moveTo>
                                <a:lnTo>
                                  <a:pt x="0" y="2543"/>
                                </a:lnTo>
                                <a:lnTo>
                                  <a:pt x="2" y="2540"/>
                                </a:lnTo>
                                <a:lnTo>
                                  <a:pt x="5" y="2540"/>
                                </a:lnTo>
                                <a:lnTo>
                                  <a:pt x="8" y="2540"/>
                                </a:lnTo>
                                <a:lnTo>
                                  <a:pt x="8" y="2543"/>
                                </a:lnTo>
                                <a:lnTo>
                                  <a:pt x="8" y="2602"/>
                                </a:lnTo>
                                <a:lnTo>
                                  <a:pt x="8" y="2605"/>
                                </a:lnTo>
                                <a:lnTo>
                                  <a:pt x="5" y="2607"/>
                                </a:lnTo>
                                <a:lnTo>
                                  <a:pt x="2" y="2605"/>
                                </a:lnTo>
                                <a:lnTo>
                                  <a:pt x="0" y="2602"/>
                                </a:lnTo>
                                <a:close/>
                                <a:moveTo>
                                  <a:pt x="0" y="2500"/>
                                </a:moveTo>
                                <a:lnTo>
                                  <a:pt x="0" y="2441"/>
                                </a:lnTo>
                                <a:lnTo>
                                  <a:pt x="2" y="2438"/>
                                </a:lnTo>
                                <a:lnTo>
                                  <a:pt x="5" y="2438"/>
                                </a:lnTo>
                                <a:lnTo>
                                  <a:pt x="8" y="2438"/>
                                </a:lnTo>
                                <a:lnTo>
                                  <a:pt x="8" y="2441"/>
                                </a:lnTo>
                                <a:lnTo>
                                  <a:pt x="8" y="2500"/>
                                </a:lnTo>
                                <a:lnTo>
                                  <a:pt x="8" y="2504"/>
                                </a:lnTo>
                                <a:lnTo>
                                  <a:pt x="5" y="2505"/>
                                </a:lnTo>
                                <a:lnTo>
                                  <a:pt x="2" y="2504"/>
                                </a:lnTo>
                                <a:lnTo>
                                  <a:pt x="0" y="2500"/>
                                </a:lnTo>
                                <a:close/>
                                <a:moveTo>
                                  <a:pt x="0" y="2399"/>
                                </a:moveTo>
                                <a:lnTo>
                                  <a:pt x="0" y="2340"/>
                                </a:lnTo>
                                <a:lnTo>
                                  <a:pt x="2" y="2337"/>
                                </a:lnTo>
                                <a:lnTo>
                                  <a:pt x="5" y="2337"/>
                                </a:lnTo>
                                <a:lnTo>
                                  <a:pt x="8" y="2337"/>
                                </a:lnTo>
                                <a:lnTo>
                                  <a:pt x="8" y="2340"/>
                                </a:lnTo>
                                <a:lnTo>
                                  <a:pt x="8" y="2399"/>
                                </a:lnTo>
                                <a:lnTo>
                                  <a:pt x="8" y="2402"/>
                                </a:lnTo>
                                <a:lnTo>
                                  <a:pt x="5" y="2404"/>
                                </a:lnTo>
                                <a:lnTo>
                                  <a:pt x="2" y="2402"/>
                                </a:lnTo>
                                <a:lnTo>
                                  <a:pt x="0" y="2399"/>
                                </a:lnTo>
                                <a:close/>
                                <a:moveTo>
                                  <a:pt x="0" y="2297"/>
                                </a:moveTo>
                                <a:lnTo>
                                  <a:pt x="0" y="2238"/>
                                </a:lnTo>
                                <a:lnTo>
                                  <a:pt x="2" y="2235"/>
                                </a:lnTo>
                                <a:lnTo>
                                  <a:pt x="5" y="2235"/>
                                </a:lnTo>
                                <a:lnTo>
                                  <a:pt x="8" y="2235"/>
                                </a:lnTo>
                                <a:lnTo>
                                  <a:pt x="8" y="2238"/>
                                </a:lnTo>
                                <a:lnTo>
                                  <a:pt x="8" y="2297"/>
                                </a:lnTo>
                                <a:lnTo>
                                  <a:pt x="8" y="2301"/>
                                </a:lnTo>
                                <a:lnTo>
                                  <a:pt x="5" y="2302"/>
                                </a:lnTo>
                                <a:lnTo>
                                  <a:pt x="2" y="2301"/>
                                </a:lnTo>
                                <a:lnTo>
                                  <a:pt x="0" y="2297"/>
                                </a:lnTo>
                                <a:close/>
                                <a:moveTo>
                                  <a:pt x="0" y="2196"/>
                                </a:moveTo>
                                <a:lnTo>
                                  <a:pt x="0" y="2137"/>
                                </a:lnTo>
                                <a:lnTo>
                                  <a:pt x="2" y="2133"/>
                                </a:lnTo>
                                <a:lnTo>
                                  <a:pt x="5" y="2132"/>
                                </a:lnTo>
                                <a:lnTo>
                                  <a:pt x="8" y="2133"/>
                                </a:lnTo>
                                <a:lnTo>
                                  <a:pt x="8" y="2137"/>
                                </a:lnTo>
                                <a:lnTo>
                                  <a:pt x="8" y="2196"/>
                                </a:lnTo>
                                <a:lnTo>
                                  <a:pt x="8" y="2199"/>
                                </a:lnTo>
                                <a:lnTo>
                                  <a:pt x="5" y="2201"/>
                                </a:lnTo>
                                <a:lnTo>
                                  <a:pt x="2" y="2199"/>
                                </a:lnTo>
                                <a:lnTo>
                                  <a:pt x="0" y="2196"/>
                                </a:lnTo>
                                <a:close/>
                                <a:moveTo>
                                  <a:pt x="0" y="2094"/>
                                </a:moveTo>
                                <a:lnTo>
                                  <a:pt x="0" y="2035"/>
                                </a:lnTo>
                                <a:lnTo>
                                  <a:pt x="2" y="2032"/>
                                </a:lnTo>
                                <a:lnTo>
                                  <a:pt x="5" y="2030"/>
                                </a:lnTo>
                                <a:lnTo>
                                  <a:pt x="8" y="2032"/>
                                </a:lnTo>
                                <a:lnTo>
                                  <a:pt x="8" y="2035"/>
                                </a:lnTo>
                                <a:lnTo>
                                  <a:pt x="8" y="2094"/>
                                </a:lnTo>
                                <a:lnTo>
                                  <a:pt x="8" y="2098"/>
                                </a:lnTo>
                                <a:lnTo>
                                  <a:pt x="5" y="2099"/>
                                </a:lnTo>
                                <a:lnTo>
                                  <a:pt x="2" y="2098"/>
                                </a:lnTo>
                                <a:lnTo>
                                  <a:pt x="0" y="2094"/>
                                </a:lnTo>
                                <a:close/>
                                <a:moveTo>
                                  <a:pt x="0" y="1993"/>
                                </a:moveTo>
                                <a:lnTo>
                                  <a:pt x="0" y="1934"/>
                                </a:lnTo>
                                <a:lnTo>
                                  <a:pt x="2" y="1930"/>
                                </a:lnTo>
                                <a:lnTo>
                                  <a:pt x="5" y="1929"/>
                                </a:lnTo>
                                <a:lnTo>
                                  <a:pt x="8" y="1930"/>
                                </a:lnTo>
                                <a:lnTo>
                                  <a:pt x="8" y="1934"/>
                                </a:lnTo>
                                <a:lnTo>
                                  <a:pt x="8" y="1993"/>
                                </a:lnTo>
                                <a:lnTo>
                                  <a:pt x="8" y="1996"/>
                                </a:lnTo>
                                <a:lnTo>
                                  <a:pt x="5" y="1998"/>
                                </a:lnTo>
                                <a:lnTo>
                                  <a:pt x="2" y="1996"/>
                                </a:lnTo>
                                <a:lnTo>
                                  <a:pt x="0" y="1993"/>
                                </a:lnTo>
                                <a:close/>
                                <a:moveTo>
                                  <a:pt x="0" y="1891"/>
                                </a:moveTo>
                                <a:lnTo>
                                  <a:pt x="0" y="1832"/>
                                </a:lnTo>
                                <a:lnTo>
                                  <a:pt x="2" y="1829"/>
                                </a:lnTo>
                                <a:lnTo>
                                  <a:pt x="5" y="1827"/>
                                </a:lnTo>
                                <a:lnTo>
                                  <a:pt x="8" y="1829"/>
                                </a:lnTo>
                                <a:lnTo>
                                  <a:pt x="8" y="1832"/>
                                </a:lnTo>
                                <a:lnTo>
                                  <a:pt x="8" y="1891"/>
                                </a:lnTo>
                                <a:lnTo>
                                  <a:pt x="8" y="1895"/>
                                </a:lnTo>
                                <a:lnTo>
                                  <a:pt x="5" y="1896"/>
                                </a:lnTo>
                                <a:lnTo>
                                  <a:pt x="2" y="1895"/>
                                </a:lnTo>
                                <a:lnTo>
                                  <a:pt x="0" y="1891"/>
                                </a:lnTo>
                                <a:close/>
                                <a:moveTo>
                                  <a:pt x="0" y="1790"/>
                                </a:moveTo>
                                <a:lnTo>
                                  <a:pt x="0" y="1731"/>
                                </a:lnTo>
                                <a:lnTo>
                                  <a:pt x="2" y="1727"/>
                                </a:lnTo>
                                <a:lnTo>
                                  <a:pt x="5" y="1726"/>
                                </a:lnTo>
                                <a:lnTo>
                                  <a:pt x="8" y="1727"/>
                                </a:lnTo>
                                <a:lnTo>
                                  <a:pt x="8" y="1731"/>
                                </a:lnTo>
                                <a:lnTo>
                                  <a:pt x="8" y="1790"/>
                                </a:lnTo>
                                <a:lnTo>
                                  <a:pt x="8" y="1793"/>
                                </a:lnTo>
                                <a:lnTo>
                                  <a:pt x="5" y="1795"/>
                                </a:lnTo>
                                <a:lnTo>
                                  <a:pt x="2" y="1793"/>
                                </a:lnTo>
                                <a:lnTo>
                                  <a:pt x="0" y="1790"/>
                                </a:lnTo>
                                <a:close/>
                                <a:moveTo>
                                  <a:pt x="0" y="1688"/>
                                </a:moveTo>
                                <a:lnTo>
                                  <a:pt x="0" y="1629"/>
                                </a:lnTo>
                                <a:lnTo>
                                  <a:pt x="2" y="1626"/>
                                </a:lnTo>
                                <a:lnTo>
                                  <a:pt x="5" y="1624"/>
                                </a:lnTo>
                                <a:lnTo>
                                  <a:pt x="8" y="1626"/>
                                </a:lnTo>
                                <a:lnTo>
                                  <a:pt x="8" y="1629"/>
                                </a:lnTo>
                                <a:lnTo>
                                  <a:pt x="8" y="1688"/>
                                </a:lnTo>
                                <a:lnTo>
                                  <a:pt x="8" y="1692"/>
                                </a:lnTo>
                                <a:lnTo>
                                  <a:pt x="5" y="1693"/>
                                </a:lnTo>
                                <a:lnTo>
                                  <a:pt x="2" y="1692"/>
                                </a:lnTo>
                                <a:lnTo>
                                  <a:pt x="0" y="1688"/>
                                </a:lnTo>
                                <a:close/>
                                <a:moveTo>
                                  <a:pt x="0" y="1587"/>
                                </a:moveTo>
                                <a:lnTo>
                                  <a:pt x="0" y="1528"/>
                                </a:lnTo>
                                <a:lnTo>
                                  <a:pt x="2" y="1524"/>
                                </a:lnTo>
                                <a:lnTo>
                                  <a:pt x="5" y="1523"/>
                                </a:lnTo>
                                <a:lnTo>
                                  <a:pt x="8" y="1524"/>
                                </a:lnTo>
                                <a:lnTo>
                                  <a:pt x="8" y="1528"/>
                                </a:lnTo>
                                <a:lnTo>
                                  <a:pt x="8" y="1587"/>
                                </a:lnTo>
                                <a:lnTo>
                                  <a:pt x="8" y="1590"/>
                                </a:lnTo>
                                <a:lnTo>
                                  <a:pt x="5" y="1592"/>
                                </a:lnTo>
                                <a:lnTo>
                                  <a:pt x="2" y="1590"/>
                                </a:lnTo>
                                <a:lnTo>
                                  <a:pt x="0" y="1587"/>
                                </a:lnTo>
                                <a:close/>
                                <a:moveTo>
                                  <a:pt x="0" y="1485"/>
                                </a:moveTo>
                                <a:lnTo>
                                  <a:pt x="0" y="1426"/>
                                </a:lnTo>
                                <a:lnTo>
                                  <a:pt x="2" y="1423"/>
                                </a:lnTo>
                                <a:lnTo>
                                  <a:pt x="5" y="1421"/>
                                </a:lnTo>
                                <a:lnTo>
                                  <a:pt x="8" y="1423"/>
                                </a:lnTo>
                                <a:lnTo>
                                  <a:pt x="8" y="1426"/>
                                </a:lnTo>
                                <a:lnTo>
                                  <a:pt x="8" y="1485"/>
                                </a:lnTo>
                                <a:lnTo>
                                  <a:pt x="8" y="1489"/>
                                </a:lnTo>
                                <a:lnTo>
                                  <a:pt x="5" y="1490"/>
                                </a:lnTo>
                                <a:lnTo>
                                  <a:pt x="2" y="1489"/>
                                </a:lnTo>
                                <a:lnTo>
                                  <a:pt x="0" y="1485"/>
                                </a:lnTo>
                                <a:close/>
                                <a:moveTo>
                                  <a:pt x="0" y="1384"/>
                                </a:moveTo>
                                <a:lnTo>
                                  <a:pt x="0" y="1325"/>
                                </a:lnTo>
                                <a:lnTo>
                                  <a:pt x="2" y="1321"/>
                                </a:lnTo>
                                <a:lnTo>
                                  <a:pt x="5" y="1320"/>
                                </a:lnTo>
                                <a:lnTo>
                                  <a:pt x="8" y="1321"/>
                                </a:lnTo>
                                <a:lnTo>
                                  <a:pt x="8" y="1325"/>
                                </a:lnTo>
                                <a:lnTo>
                                  <a:pt x="8" y="1384"/>
                                </a:lnTo>
                                <a:lnTo>
                                  <a:pt x="8" y="1387"/>
                                </a:lnTo>
                                <a:lnTo>
                                  <a:pt x="5" y="1389"/>
                                </a:lnTo>
                                <a:lnTo>
                                  <a:pt x="2" y="1387"/>
                                </a:lnTo>
                                <a:lnTo>
                                  <a:pt x="0" y="1384"/>
                                </a:lnTo>
                                <a:close/>
                                <a:moveTo>
                                  <a:pt x="0" y="1282"/>
                                </a:moveTo>
                                <a:lnTo>
                                  <a:pt x="0" y="1223"/>
                                </a:lnTo>
                                <a:lnTo>
                                  <a:pt x="2" y="1220"/>
                                </a:lnTo>
                                <a:lnTo>
                                  <a:pt x="5" y="1218"/>
                                </a:lnTo>
                                <a:lnTo>
                                  <a:pt x="8" y="1220"/>
                                </a:lnTo>
                                <a:lnTo>
                                  <a:pt x="8" y="1223"/>
                                </a:lnTo>
                                <a:lnTo>
                                  <a:pt x="8" y="1282"/>
                                </a:lnTo>
                                <a:lnTo>
                                  <a:pt x="8" y="1286"/>
                                </a:lnTo>
                                <a:lnTo>
                                  <a:pt x="5" y="1287"/>
                                </a:lnTo>
                                <a:lnTo>
                                  <a:pt x="2" y="1286"/>
                                </a:lnTo>
                                <a:lnTo>
                                  <a:pt x="0" y="1282"/>
                                </a:lnTo>
                                <a:close/>
                                <a:moveTo>
                                  <a:pt x="0" y="1181"/>
                                </a:moveTo>
                                <a:lnTo>
                                  <a:pt x="0" y="1122"/>
                                </a:lnTo>
                                <a:lnTo>
                                  <a:pt x="2" y="1118"/>
                                </a:lnTo>
                                <a:lnTo>
                                  <a:pt x="5" y="1117"/>
                                </a:lnTo>
                                <a:lnTo>
                                  <a:pt x="8" y="1118"/>
                                </a:lnTo>
                                <a:lnTo>
                                  <a:pt x="8" y="1122"/>
                                </a:lnTo>
                                <a:lnTo>
                                  <a:pt x="8" y="1181"/>
                                </a:lnTo>
                                <a:lnTo>
                                  <a:pt x="8" y="1184"/>
                                </a:lnTo>
                                <a:lnTo>
                                  <a:pt x="5" y="1186"/>
                                </a:lnTo>
                                <a:lnTo>
                                  <a:pt x="2" y="1184"/>
                                </a:lnTo>
                                <a:lnTo>
                                  <a:pt x="0" y="1181"/>
                                </a:lnTo>
                                <a:close/>
                                <a:moveTo>
                                  <a:pt x="0" y="1079"/>
                                </a:moveTo>
                                <a:lnTo>
                                  <a:pt x="0" y="1020"/>
                                </a:lnTo>
                                <a:lnTo>
                                  <a:pt x="2" y="1017"/>
                                </a:lnTo>
                                <a:lnTo>
                                  <a:pt x="5" y="1015"/>
                                </a:lnTo>
                                <a:lnTo>
                                  <a:pt x="8" y="1017"/>
                                </a:lnTo>
                                <a:lnTo>
                                  <a:pt x="8" y="1020"/>
                                </a:lnTo>
                                <a:lnTo>
                                  <a:pt x="8" y="1079"/>
                                </a:lnTo>
                                <a:lnTo>
                                  <a:pt x="8" y="1082"/>
                                </a:lnTo>
                                <a:lnTo>
                                  <a:pt x="5" y="1084"/>
                                </a:lnTo>
                                <a:lnTo>
                                  <a:pt x="2" y="1082"/>
                                </a:lnTo>
                                <a:lnTo>
                                  <a:pt x="0" y="1079"/>
                                </a:lnTo>
                                <a:close/>
                                <a:moveTo>
                                  <a:pt x="0" y="978"/>
                                </a:moveTo>
                                <a:lnTo>
                                  <a:pt x="0" y="919"/>
                                </a:lnTo>
                                <a:lnTo>
                                  <a:pt x="2" y="915"/>
                                </a:lnTo>
                                <a:lnTo>
                                  <a:pt x="5" y="914"/>
                                </a:lnTo>
                                <a:lnTo>
                                  <a:pt x="8" y="915"/>
                                </a:lnTo>
                                <a:lnTo>
                                  <a:pt x="8" y="919"/>
                                </a:lnTo>
                                <a:lnTo>
                                  <a:pt x="8" y="978"/>
                                </a:lnTo>
                                <a:lnTo>
                                  <a:pt x="8" y="981"/>
                                </a:lnTo>
                                <a:lnTo>
                                  <a:pt x="5" y="983"/>
                                </a:lnTo>
                                <a:lnTo>
                                  <a:pt x="2" y="981"/>
                                </a:lnTo>
                                <a:lnTo>
                                  <a:pt x="0" y="978"/>
                                </a:lnTo>
                                <a:close/>
                                <a:moveTo>
                                  <a:pt x="0" y="876"/>
                                </a:moveTo>
                                <a:lnTo>
                                  <a:pt x="0" y="817"/>
                                </a:lnTo>
                                <a:lnTo>
                                  <a:pt x="2" y="814"/>
                                </a:lnTo>
                                <a:lnTo>
                                  <a:pt x="5" y="812"/>
                                </a:lnTo>
                                <a:lnTo>
                                  <a:pt x="8" y="814"/>
                                </a:lnTo>
                                <a:lnTo>
                                  <a:pt x="8" y="817"/>
                                </a:lnTo>
                                <a:lnTo>
                                  <a:pt x="8" y="876"/>
                                </a:lnTo>
                                <a:lnTo>
                                  <a:pt x="8" y="879"/>
                                </a:lnTo>
                                <a:lnTo>
                                  <a:pt x="5" y="881"/>
                                </a:lnTo>
                                <a:lnTo>
                                  <a:pt x="2" y="879"/>
                                </a:lnTo>
                                <a:lnTo>
                                  <a:pt x="0" y="876"/>
                                </a:lnTo>
                                <a:close/>
                                <a:moveTo>
                                  <a:pt x="0" y="775"/>
                                </a:moveTo>
                                <a:lnTo>
                                  <a:pt x="0" y="715"/>
                                </a:lnTo>
                                <a:lnTo>
                                  <a:pt x="2" y="712"/>
                                </a:lnTo>
                                <a:lnTo>
                                  <a:pt x="5" y="711"/>
                                </a:lnTo>
                                <a:lnTo>
                                  <a:pt x="8" y="712"/>
                                </a:lnTo>
                                <a:lnTo>
                                  <a:pt x="8" y="715"/>
                                </a:lnTo>
                                <a:lnTo>
                                  <a:pt x="8" y="775"/>
                                </a:lnTo>
                                <a:lnTo>
                                  <a:pt x="8" y="778"/>
                                </a:lnTo>
                                <a:lnTo>
                                  <a:pt x="5" y="778"/>
                                </a:lnTo>
                                <a:lnTo>
                                  <a:pt x="2" y="778"/>
                                </a:lnTo>
                                <a:lnTo>
                                  <a:pt x="0" y="775"/>
                                </a:lnTo>
                                <a:close/>
                                <a:moveTo>
                                  <a:pt x="0" y="673"/>
                                </a:moveTo>
                                <a:lnTo>
                                  <a:pt x="0" y="614"/>
                                </a:lnTo>
                                <a:lnTo>
                                  <a:pt x="2" y="611"/>
                                </a:lnTo>
                                <a:lnTo>
                                  <a:pt x="5" y="609"/>
                                </a:lnTo>
                                <a:lnTo>
                                  <a:pt x="8" y="611"/>
                                </a:lnTo>
                                <a:lnTo>
                                  <a:pt x="8" y="614"/>
                                </a:lnTo>
                                <a:lnTo>
                                  <a:pt x="8" y="673"/>
                                </a:lnTo>
                                <a:lnTo>
                                  <a:pt x="8" y="676"/>
                                </a:lnTo>
                                <a:lnTo>
                                  <a:pt x="5" y="676"/>
                                </a:lnTo>
                                <a:lnTo>
                                  <a:pt x="2" y="676"/>
                                </a:lnTo>
                                <a:lnTo>
                                  <a:pt x="0" y="673"/>
                                </a:lnTo>
                                <a:close/>
                                <a:moveTo>
                                  <a:pt x="0" y="572"/>
                                </a:moveTo>
                                <a:lnTo>
                                  <a:pt x="0" y="512"/>
                                </a:lnTo>
                                <a:lnTo>
                                  <a:pt x="2" y="509"/>
                                </a:lnTo>
                                <a:lnTo>
                                  <a:pt x="5" y="508"/>
                                </a:lnTo>
                                <a:lnTo>
                                  <a:pt x="8" y="509"/>
                                </a:lnTo>
                                <a:lnTo>
                                  <a:pt x="8" y="512"/>
                                </a:lnTo>
                                <a:lnTo>
                                  <a:pt x="8" y="572"/>
                                </a:lnTo>
                                <a:lnTo>
                                  <a:pt x="8" y="575"/>
                                </a:lnTo>
                                <a:lnTo>
                                  <a:pt x="5" y="575"/>
                                </a:lnTo>
                                <a:lnTo>
                                  <a:pt x="2" y="575"/>
                                </a:lnTo>
                                <a:lnTo>
                                  <a:pt x="0" y="572"/>
                                </a:lnTo>
                                <a:close/>
                                <a:moveTo>
                                  <a:pt x="0" y="470"/>
                                </a:moveTo>
                                <a:lnTo>
                                  <a:pt x="0" y="411"/>
                                </a:lnTo>
                                <a:lnTo>
                                  <a:pt x="2" y="408"/>
                                </a:lnTo>
                                <a:lnTo>
                                  <a:pt x="5" y="406"/>
                                </a:lnTo>
                                <a:lnTo>
                                  <a:pt x="8" y="408"/>
                                </a:lnTo>
                                <a:lnTo>
                                  <a:pt x="8" y="411"/>
                                </a:lnTo>
                                <a:lnTo>
                                  <a:pt x="8" y="470"/>
                                </a:lnTo>
                                <a:lnTo>
                                  <a:pt x="8" y="473"/>
                                </a:lnTo>
                                <a:lnTo>
                                  <a:pt x="5" y="473"/>
                                </a:lnTo>
                                <a:lnTo>
                                  <a:pt x="2" y="473"/>
                                </a:lnTo>
                                <a:lnTo>
                                  <a:pt x="0" y="470"/>
                                </a:lnTo>
                                <a:close/>
                                <a:moveTo>
                                  <a:pt x="0" y="369"/>
                                </a:moveTo>
                                <a:lnTo>
                                  <a:pt x="0" y="309"/>
                                </a:lnTo>
                                <a:lnTo>
                                  <a:pt x="2" y="306"/>
                                </a:lnTo>
                                <a:lnTo>
                                  <a:pt x="5" y="305"/>
                                </a:lnTo>
                                <a:lnTo>
                                  <a:pt x="8" y="306"/>
                                </a:lnTo>
                                <a:lnTo>
                                  <a:pt x="8" y="309"/>
                                </a:lnTo>
                                <a:lnTo>
                                  <a:pt x="8" y="369"/>
                                </a:lnTo>
                                <a:lnTo>
                                  <a:pt x="8" y="372"/>
                                </a:lnTo>
                                <a:lnTo>
                                  <a:pt x="5" y="372"/>
                                </a:lnTo>
                                <a:lnTo>
                                  <a:pt x="2" y="372"/>
                                </a:lnTo>
                                <a:lnTo>
                                  <a:pt x="0" y="369"/>
                                </a:lnTo>
                                <a:close/>
                                <a:moveTo>
                                  <a:pt x="0" y="267"/>
                                </a:moveTo>
                                <a:lnTo>
                                  <a:pt x="0" y="208"/>
                                </a:lnTo>
                                <a:lnTo>
                                  <a:pt x="2" y="205"/>
                                </a:lnTo>
                                <a:lnTo>
                                  <a:pt x="5" y="203"/>
                                </a:lnTo>
                                <a:lnTo>
                                  <a:pt x="8" y="205"/>
                                </a:lnTo>
                                <a:lnTo>
                                  <a:pt x="8" y="208"/>
                                </a:lnTo>
                                <a:lnTo>
                                  <a:pt x="8" y="267"/>
                                </a:lnTo>
                                <a:lnTo>
                                  <a:pt x="8" y="270"/>
                                </a:lnTo>
                                <a:lnTo>
                                  <a:pt x="5" y="270"/>
                                </a:lnTo>
                                <a:lnTo>
                                  <a:pt x="2" y="270"/>
                                </a:lnTo>
                                <a:lnTo>
                                  <a:pt x="0" y="267"/>
                                </a:lnTo>
                                <a:close/>
                                <a:moveTo>
                                  <a:pt x="0" y="166"/>
                                </a:moveTo>
                                <a:lnTo>
                                  <a:pt x="0" y="106"/>
                                </a:lnTo>
                                <a:lnTo>
                                  <a:pt x="2" y="103"/>
                                </a:lnTo>
                                <a:lnTo>
                                  <a:pt x="5" y="102"/>
                                </a:lnTo>
                                <a:lnTo>
                                  <a:pt x="8" y="103"/>
                                </a:lnTo>
                                <a:lnTo>
                                  <a:pt x="8" y="106"/>
                                </a:lnTo>
                                <a:lnTo>
                                  <a:pt x="8" y="166"/>
                                </a:lnTo>
                                <a:lnTo>
                                  <a:pt x="8" y="169"/>
                                </a:lnTo>
                                <a:lnTo>
                                  <a:pt x="5" y="169"/>
                                </a:lnTo>
                                <a:lnTo>
                                  <a:pt x="2" y="169"/>
                                </a:lnTo>
                                <a:lnTo>
                                  <a:pt x="0" y="166"/>
                                </a:lnTo>
                                <a:close/>
                                <a:moveTo>
                                  <a:pt x="0" y="64"/>
                                </a:moveTo>
                                <a:lnTo>
                                  <a:pt x="0" y="5"/>
                                </a:lnTo>
                                <a:lnTo>
                                  <a:pt x="2" y="2"/>
                                </a:lnTo>
                                <a:lnTo>
                                  <a:pt x="5" y="0"/>
                                </a:lnTo>
                                <a:lnTo>
                                  <a:pt x="8" y="2"/>
                                </a:lnTo>
                                <a:lnTo>
                                  <a:pt x="8" y="5"/>
                                </a:lnTo>
                                <a:lnTo>
                                  <a:pt x="8" y="64"/>
                                </a:lnTo>
                                <a:lnTo>
                                  <a:pt x="8" y="67"/>
                                </a:lnTo>
                                <a:lnTo>
                                  <a:pt x="5" y="67"/>
                                </a:lnTo>
                                <a:lnTo>
                                  <a:pt x="2" y="67"/>
                                </a:lnTo>
                                <a:lnTo>
                                  <a:pt x="0" y="64"/>
                                </a:lnTo>
                                <a:close/>
                              </a:path>
                            </a:pathLst>
                          </a:custGeom>
                          <a:solidFill>
                            <a:srgbClr val="FF0000"/>
                          </a:solidFill>
                          <a:ln w="2">
                            <a:solidFill>
                              <a:srgbClr val="FF0000"/>
                            </a:solidFill>
                            <a:round/>
                            <a:headEnd/>
                            <a:tailEnd/>
                          </a:ln>
                        </wps:spPr>
                        <wps:bodyPr rot="0" vert="horz" wrap="square" lIns="91440" tIns="45720" rIns="91440" bIns="45720" anchor="t" anchorCtr="0" upright="1">
                          <a:noAutofit/>
                        </wps:bodyPr>
                      </wps:wsp>
                      <wps:wsp>
                        <wps:cNvPr id="91" name="Rectangle 243"/>
                        <wps:cNvSpPr>
                          <a:spLocks noChangeArrowheads="1"/>
                        </wps:cNvSpPr>
                        <wps:spPr bwMode="auto">
                          <a:xfrm>
                            <a:off x="3782060" y="381000"/>
                            <a:ext cx="897890" cy="28257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Rectangle 244"/>
                        <wps:cNvSpPr>
                          <a:spLocks noChangeArrowheads="1"/>
                        </wps:cNvSpPr>
                        <wps:spPr bwMode="auto">
                          <a:xfrm>
                            <a:off x="3782060" y="381000"/>
                            <a:ext cx="897890" cy="282575"/>
                          </a:xfrm>
                          <a:prstGeom prst="rect">
                            <a:avLst/>
                          </a:prstGeom>
                          <a:noFill/>
                          <a:ln w="9">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Rectangle 245"/>
                        <wps:cNvSpPr>
                          <a:spLocks noChangeArrowheads="1"/>
                        </wps:cNvSpPr>
                        <wps:spPr bwMode="auto">
                          <a:xfrm>
                            <a:off x="3838575" y="365760"/>
                            <a:ext cx="784860"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pPr>
                                <w:jc w:val="center"/>
                              </w:pPr>
                              <w:r>
                                <w:rPr>
                                  <w:rFonts w:cs="Arial"/>
                                  <w:color w:val="000000"/>
                                  <w:sz w:val="14"/>
                                  <w:szCs w:val="14"/>
                                </w:rPr>
                                <w:t>Request for policy</w:t>
                              </w:r>
                            </w:p>
                          </w:txbxContent>
                        </wps:txbx>
                        <wps:bodyPr rot="0" vert="horz" wrap="none" lIns="0" tIns="0" rIns="0" bIns="0" anchor="t" anchorCtr="0" upright="1">
                          <a:noAutofit/>
                        </wps:bodyPr>
                      </wps:wsp>
                      <wps:wsp>
                        <wps:cNvPr id="94" name="Line 246"/>
                        <wps:cNvCnPr/>
                        <wps:spPr bwMode="auto">
                          <a:xfrm>
                            <a:off x="3839845" y="558165"/>
                            <a:ext cx="782320"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95" name="Freeform 247"/>
                        <wps:cNvSpPr>
                          <a:spLocks noEditPoints="1"/>
                        </wps:cNvSpPr>
                        <wps:spPr bwMode="auto">
                          <a:xfrm>
                            <a:off x="5035550" y="687070"/>
                            <a:ext cx="5080" cy="2879725"/>
                          </a:xfrm>
                          <a:custGeom>
                            <a:avLst/>
                            <a:gdLst>
                              <a:gd name="T0" fmla="*/ 5 w 8"/>
                              <a:gd name="T1" fmla="*/ 4535 h 4535"/>
                              <a:gd name="T2" fmla="*/ 8 w 8"/>
                              <a:gd name="T3" fmla="*/ 4371 h 4535"/>
                              <a:gd name="T4" fmla="*/ 1 w 8"/>
                              <a:gd name="T5" fmla="*/ 4267 h 4535"/>
                              <a:gd name="T6" fmla="*/ 0 w 8"/>
                              <a:gd name="T7" fmla="*/ 4329 h 4535"/>
                              <a:gd name="T8" fmla="*/ 5 w 8"/>
                              <a:gd name="T9" fmla="*/ 4231 h 4535"/>
                              <a:gd name="T10" fmla="*/ 8 w 8"/>
                              <a:gd name="T11" fmla="*/ 4067 h 4535"/>
                              <a:gd name="T12" fmla="*/ 1 w 8"/>
                              <a:gd name="T13" fmla="*/ 3962 h 4535"/>
                              <a:gd name="T14" fmla="*/ 0 w 8"/>
                              <a:gd name="T15" fmla="*/ 4025 h 4535"/>
                              <a:gd name="T16" fmla="*/ 5 w 8"/>
                              <a:gd name="T17" fmla="*/ 3926 h 4535"/>
                              <a:gd name="T18" fmla="*/ 8 w 8"/>
                              <a:gd name="T19" fmla="*/ 3762 h 4535"/>
                              <a:gd name="T20" fmla="*/ 1 w 8"/>
                              <a:gd name="T21" fmla="*/ 3658 h 4535"/>
                              <a:gd name="T22" fmla="*/ 0 w 8"/>
                              <a:gd name="T23" fmla="*/ 3719 h 4535"/>
                              <a:gd name="T24" fmla="*/ 5 w 8"/>
                              <a:gd name="T25" fmla="*/ 3622 h 4535"/>
                              <a:gd name="T26" fmla="*/ 8 w 8"/>
                              <a:gd name="T27" fmla="*/ 3458 h 4535"/>
                              <a:gd name="T28" fmla="*/ 1 w 8"/>
                              <a:gd name="T29" fmla="*/ 3353 h 4535"/>
                              <a:gd name="T30" fmla="*/ 0 w 8"/>
                              <a:gd name="T31" fmla="*/ 3414 h 4535"/>
                              <a:gd name="T32" fmla="*/ 5 w 8"/>
                              <a:gd name="T33" fmla="*/ 3317 h 4535"/>
                              <a:gd name="T34" fmla="*/ 8 w 8"/>
                              <a:gd name="T35" fmla="*/ 3152 h 4535"/>
                              <a:gd name="T36" fmla="*/ 1 w 8"/>
                              <a:gd name="T37" fmla="*/ 3047 h 4535"/>
                              <a:gd name="T38" fmla="*/ 0 w 8"/>
                              <a:gd name="T39" fmla="*/ 3110 h 4535"/>
                              <a:gd name="T40" fmla="*/ 5 w 8"/>
                              <a:gd name="T41" fmla="*/ 3013 h 4535"/>
                              <a:gd name="T42" fmla="*/ 8 w 8"/>
                              <a:gd name="T43" fmla="*/ 2847 h 4535"/>
                              <a:gd name="T44" fmla="*/ 1 w 8"/>
                              <a:gd name="T45" fmla="*/ 2743 h 4535"/>
                              <a:gd name="T46" fmla="*/ 0 w 8"/>
                              <a:gd name="T47" fmla="*/ 2805 h 4535"/>
                              <a:gd name="T48" fmla="*/ 5 w 8"/>
                              <a:gd name="T49" fmla="*/ 2708 h 4535"/>
                              <a:gd name="T50" fmla="*/ 8 w 8"/>
                              <a:gd name="T51" fmla="*/ 2543 h 4535"/>
                              <a:gd name="T52" fmla="*/ 1 w 8"/>
                              <a:gd name="T53" fmla="*/ 2438 h 4535"/>
                              <a:gd name="T54" fmla="*/ 0 w 8"/>
                              <a:gd name="T55" fmla="*/ 2500 h 4535"/>
                              <a:gd name="T56" fmla="*/ 5 w 8"/>
                              <a:gd name="T57" fmla="*/ 2404 h 4535"/>
                              <a:gd name="T58" fmla="*/ 8 w 8"/>
                              <a:gd name="T59" fmla="*/ 2238 h 4535"/>
                              <a:gd name="T60" fmla="*/ 1 w 8"/>
                              <a:gd name="T61" fmla="*/ 2133 h 4535"/>
                              <a:gd name="T62" fmla="*/ 0 w 8"/>
                              <a:gd name="T63" fmla="*/ 2196 h 4535"/>
                              <a:gd name="T64" fmla="*/ 5 w 8"/>
                              <a:gd name="T65" fmla="*/ 2099 h 4535"/>
                              <a:gd name="T66" fmla="*/ 8 w 8"/>
                              <a:gd name="T67" fmla="*/ 1934 h 4535"/>
                              <a:gd name="T68" fmla="*/ 1 w 8"/>
                              <a:gd name="T69" fmla="*/ 1829 h 4535"/>
                              <a:gd name="T70" fmla="*/ 0 w 8"/>
                              <a:gd name="T71" fmla="*/ 1891 h 4535"/>
                              <a:gd name="T72" fmla="*/ 5 w 8"/>
                              <a:gd name="T73" fmla="*/ 1795 h 4535"/>
                              <a:gd name="T74" fmla="*/ 8 w 8"/>
                              <a:gd name="T75" fmla="*/ 1629 h 4535"/>
                              <a:gd name="T76" fmla="*/ 1 w 8"/>
                              <a:gd name="T77" fmla="*/ 1524 h 4535"/>
                              <a:gd name="T78" fmla="*/ 0 w 8"/>
                              <a:gd name="T79" fmla="*/ 1587 h 4535"/>
                              <a:gd name="T80" fmla="*/ 5 w 8"/>
                              <a:gd name="T81" fmla="*/ 1490 h 4535"/>
                              <a:gd name="T82" fmla="*/ 8 w 8"/>
                              <a:gd name="T83" fmla="*/ 1325 h 4535"/>
                              <a:gd name="T84" fmla="*/ 1 w 8"/>
                              <a:gd name="T85" fmla="*/ 1220 h 4535"/>
                              <a:gd name="T86" fmla="*/ 0 w 8"/>
                              <a:gd name="T87" fmla="*/ 1282 h 4535"/>
                              <a:gd name="T88" fmla="*/ 5 w 8"/>
                              <a:gd name="T89" fmla="*/ 1186 h 4535"/>
                              <a:gd name="T90" fmla="*/ 8 w 8"/>
                              <a:gd name="T91" fmla="*/ 1020 h 4535"/>
                              <a:gd name="T92" fmla="*/ 1 w 8"/>
                              <a:gd name="T93" fmla="*/ 915 h 4535"/>
                              <a:gd name="T94" fmla="*/ 0 w 8"/>
                              <a:gd name="T95" fmla="*/ 978 h 4535"/>
                              <a:gd name="T96" fmla="*/ 5 w 8"/>
                              <a:gd name="T97" fmla="*/ 881 h 4535"/>
                              <a:gd name="T98" fmla="*/ 8 w 8"/>
                              <a:gd name="T99" fmla="*/ 715 h 4535"/>
                              <a:gd name="T100" fmla="*/ 1 w 8"/>
                              <a:gd name="T101" fmla="*/ 611 h 4535"/>
                              <a:gd name="T102" fmla="*/ 0 w 8"/>
                              <a:gd name="T103" fmla="*/ 673 h 4535"/>
                              <a:gd name="T104" fmla="*/ 5 w 8"/>
                              <a:gd name="T105" fmla="*/ 575 h 4535"/>
                              <a:gd name="T106" fmla="*/ 8 w 8"/>
                              <a:gd name="T107" fmla="*/ 411 h 4535"/>
                              <a:gd name="T108" fmla="*/ 1 w 8"/>
                              <a:gd name="T109" fmla="*/ 306 h 4535"/>
                              <a:gd name="T110" fmla="*/ 0 w 8"/>
                              <a:gd name="T111" fmla="*/ 369 h 4535"/>
                              <a:gd name="T112" fmla="*/ 5 w 8"/>
                              <a:gd name="T113" fmla="*/ 270 h 4535"/>
                              <a:gd name="T114" fmla="*/ 8 w 8"/>
                              <a:gd name="T115" fmla="*/ 106 h 4535"/>
                              <a:gd name="T116" fmla="*/ 1 w 8"/>
                              <a:gd name="T117" fmla="*/ 2 h 4535"/>
                              <a:gd name="T118" fmla="*/ 0 w 8"/>
                              <a:gd name="T119" fmla="*/ 64 h 4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 h="4535">
                                <a:moveTo>
                                  <a:pt x="0" y="4532"/>
                                </a:moveTo>
                                <a:lnTo>
                                  <a:pt x="0" y="4473"/>
                                </a:lnTo>
                                <a:lnTo>
                                  <a:pt x="1" y="4470"/>
                                </a:lnTo>
                                <a:lnTo>
                                  <a:pt x="5" y="4468"/>
                                </a:lnTo>
                                <a:lnTo>
                                  <a:pt x="8" y="4470"/>
                                </a:lnTo>
                                <a:lnTo>
                                  <a:pt x="8" y="4473"/>
                                </a:lnTo>
                                <a:lnTo>
                                  <a:pt x="8" y="4532"/>
                                </a:lnTo>
                                <a:lnTo>
                                  <a:pt x="8" y="4535"/>
                                </a:lnTo>
                                <a:lnTo>
                                  <a:pt x="5" y="4535"/>
                                </a:lnTo>
                                <a:lnTo>
                                  <a:pt x="1" y="4535"/>
                                </a:lnTo>
                                <a:lnTo>
                                  <a:pt x="0" y="4532"/>
                                </a:lnTo>
                                <a:close/>
                                <a:moveTo>
                                  <a:pt x="0" y="4431"/>
                                </a:moveTo>
                                <a:lnTo>
                                  <a:pt x="0" y="4371"/>
                                </a:lnTo>
                                <a:lnTo>
                                  <a:pt x="1" y="4368"/>
                                </a:lnTo>
                                <a:lnTo>
                                  <a:pt x="5" y="4367"/>
                                </a:lnTo>
                                <a:lnTo>
                                  <a:pt x="8" y="4368"/>
                                </a:lnTo>
                                <a:lnTo>
                                  <a:pt x="8" y="4371"/>
                                </a:lnTo>
                                <a:lnTo>
                                  <a:pt x="8" y="4431"/>
                                </a:lnTo>
                                <a:lnTo>
                                  <a:pt x="8" y="4434"/>
                                </a:lnTo>
                                <a:lnTo>
                                  <a:pt x="5" y="4434"/>
                                </a:lnTo>
                                <a:lnTo>
                                  <a:pt x="1" y="4434"/>
                                </a:lnTo>
                                <a:lnTo>
                                  <a:pt x="0" y="4431"/>
                                </a:lnTo>
                                <a:close/>
                                <a:moveTo>
                                  <a:pt x="0" y="4329"/>
                                </a:moveTo>
                                <a:lnTo>
                                  <a:pt x="0" y="4270"/>
                                </a:lnTo>
                                <a:lnTo>
                                  <a:pt x="1" y="4267"/>
                                </a:lnTo>
                                <a:lnTo>
                                  <a:pt x="5" y="4265"/>
                                </a:lnTo>
                                <a:lnTo>
                                  <a:pt x="8" y="4267"/>
                                </a:lnTo>
                                <a:lnTo>
                                  <a:pt x="8" y="4270"/>
                                </a:lnTo>
                                <a:lnTo>
                                  <a:pt x="8" y="4329"/>
                                </a:lnTo>
                                <a:lnTo>
                                  <a:pt x="8" y="4332"/>
                                </a:lnTo>
                                <a:lnTo>
                                  <a:pt x="5" y="4332"/>
                                </a:lnTo>
                                <a:lnTo>
                                  <a:pt x="1" y="4332"/>
                                </a:lnTo>
                                <a:lnTo>
                                  <a:pt x="0" y="4329"/>
                                </a:lnTo>
                                <a:close/>
                                <a:moveTo>
                                  <a:pt x="0" y="4228"/>
                                </a:moveTo>
                                <a:lnTo>
                                  <a:pt x="0" y="4168"/>
                                </a:lnTo>
                                <a:lnTo>
                                  <a:pt x="1" y="4165"/>
                                </a:lnTo>
                                <a:lnTo>
                                  <a:pt x="5" y="4164"/>
                                </a:lnTo>
                                <a:lnTo>
                                  <a:pt x="8" y="4165"/>
                                </a:lnTo>
                                <a:lnTo>
                                  <a:pt x="8" y="4168"/>
                                </a:lnTo>
                                <a:lnTo>
                                  <a:pt x="8" y="4228"/>
                                </a:lnTo>
                                <a:lnTo>
                                  <a:pt x="8" y="4231"/>
                                </a:lnTo>
                                <a:lnTo>
                                  <a:pt x="5" y="4231"/>
                                </a:lnTo>
                                <a:lnTo>
                                  <a:pt x="1" y="4231"/>
                                </a:lnTo>
                                <a:lnTo>
                                  <a:pt x="0" y="4228"/>
                                </a:lnTo>
                                <a:close/>
                                <a:moveTo>
                                  <a:pt x="0" y="4126"/>
                                </a:moveTo>
                                <a:lnTo>
                                  <a:pt x="0" y="4067"/>
                                </a:lnTo>
                                <a:lnTo>
                                  <a:pt x="1" y="4064"/>
                                </a:lnTo>
                                <a:lnTo>
                                  <a:pt x="5" y="4062"/>
                                </a:lnTo>
                                <a:lnTo>
                                  <a:pt x="8" y="4064"/>
                                </a:lnTo>
                                <a:lnTo>
                                  <a:pt x="8" y="4067"/>
                                </a:lnTo>
                                <a:lnTo>
                                  <a:pt x="8" y="4126"/>
                                </a:lnTo>
                                <a:lnTo>
                                  <a:pt x="8" y="4129"/>
                                </a:lnTo>
                                <a:lnTo>
                                  <a:pt x="5" y="4129"/>
                                </a:lnTo>
                                <a:lnTo>
                                  <a:pt x="1" y="4129"/>
                                </a:lnTo>
                                <a:lnTo>
                                  <a:pt x="0" y="4126"/>
                                </a:lnTo>
                                <a:close/>
                                <a:moveTo>
                                  <a:pt x="0" y="4025"/>
                                </a:moveTo>
                                <a:lnTo>
                                  <a:pt x="0" y="3965"/>
                                </a:lnTo>
                                <a:lnTo>
                                  <a:pt x="1" y="3962"/>
                                </a:lnTo>
                                <a:lnTo>
                                  <a:pt x="5" y="3961"/>
                                </a:lnTo>
                                <a:lnTo>
                                  <a:pt x="8" y="3962"/>
                                </a:lnTo>
                                <a:lnTo>
                                  <a:pt x="8" y="3965"/>
                                </a:lnTo>
                                <a:lnTo>
                                  <a:pt x="8" y="4025"/>
                                </a:lnTo>
                                <a:lnTo>
                                  <a:pt x="8" y="4028"/>
                                </a:lnTo>
                                <a:lnTo>
                                  <a:pt x="5" y="4028"/>
                                </a:lnTo>
                                <a:lnTo>
                                  <a:pt x="1" y="4028"/>
                                </a:lnTo>
                                <a:lnTo>
                                  <a:pt x="0" y="4025"/>
                                </a:lnTo>
                                <a:close/>
                                <a:moveTo>
                                  <a:pt x="0" y="3923"/>
                                </a:moveTo>
                                <a:lnTo>
                                  <a:pt x="0" y="3864"/>
                                </a:lnTo>
                                <a:lnTo>
                                  <a:pt x="1" y="3861"/>
                                </a:lnTo>
                                <a:lnTo>
                                  <a:pt x="5" y="3859"/>
                                </a:lnTo>
                                <a:lnTo>
                                  <a:pt x="8" y="3861"/>
                                </a:lnTo>
                                <a:lnTo>
                                  <a:pt x="8" y="3864"/>
                                </a:lnTo>
                                <a:lnTo>
                                  <a:pt x="8" y="3923"/>
                                </a:lnTo>
                                <a:lnTo>
                                  <a:pt x="8" y="3925"/>
                                </a:lnTo>
                                <a:lnTo>
                                  <a:pt x="5" y="3926"/>
                                </a:lnTo>
                                <a:lnTo>
                                  <a:pt x="1" y="3925"/>
                                </a:lnTo>
                                <a:lnTo>
                                  <a:pt x="0" y="3923"/>
                                </a:lnTo>
                                <a:close/>
                                <a:moveTo>
                                  <a:pt x="0" y="3822"/>
                                </a:moveTo>
                                <a:lnTo>
                                  <a:pt x="0" y="3762"/>
                                </a:lnTo>
                                <a:lnTo>
                                  <a:pt x="1" y="3759"/>
                                </a:lnTo>
                                <a:lnTo>
                                  <a:pt x="5" y="3758"/>
                                </a:lnTo>
                                <a:lnTo>
                                  <a:pt x="8" y="3759"/>
                                </a:lnTo>
                                <a:lnTo>
                                  <a:pt x="8" y="3762"/>
                                </a:lnTo>
                                <a:lnTo>
                                  <a:pt x="8" y="3822"/>
                                </a:lnTo>
                                <a:lnTo>
                                  <a:pt x="8" y="3823"/>
                                </a:lnTo>
                                <a:lnTo>
                                  <a:pt x="5" y="3825"/>
                                </a:lnTo>
                                <a:lnTo>
                                  <a:pt x="1" y="3823"/>
                                </a:lnTo>
                                <a:lnTo>
                                  <a:pt x="0" y="3822"/>
                                </a:lnTo>
                                <a:close/>
                                <a:moveTo>
                                  <a:pt x="0" y="3719"/>
                                </a:moveTo>
                                <a:lnTo>
                                  <a:pt x="0" y="3661"/>
                                </a:lnTo>
                                <a:lnTo>
                                  <a:pt x="1" y="3658"/>
                                </a:lnTo>
                                <a:lnTo>
                                  <a:pt x="5" y="3656"/>
                                </a:lnTo>
                                <a:lnTo>
                                  <a:pt x="8" y="3658"/>
                                </a:lnTo>
                                <a:lnTo>
                                  <a:pt x="8" y="3661"/>
                                </a:lnTo>
                                <a:lnTo>
                                  <a:pt x="8" y="3719"/>
                                </a:lnTo>
                                <a:lnTo>
                                  <a:pt x="8" y="3722"/>
                                </a:lnTo>
                                <a:lnTo>
                                  <a:pt x="5" y="3723"/>
                                </a:lnTo>
                                <a:lnTo>
                                  <a:pt x="1" y="3722"/>
                                </a:lnTo>
                                <a:lnTo>
                                  <a:pt x="0" y="3719"/>
                                </a:lnTo>
                                <a:close/>
                                <a:moveTo>
                                  <a:pt x="0" y="3617"/>
                                </a:moveTo>
                                <a:lnTo>
                                  <a:pt x="0" y="3559"/>
                                </a:lnTo>
                                <a:lnTo>
                                  <a:pt x="1" y="3556"/>
                                </a:lnTo>
                                <a:lnTo>
                                  <a:pt x="5" y="3555"/>
                                </a:lnTo>
                                <a:lnTo>
                                  <a:pt x="8" y="3556"/>
                                </a:lnTo>
                                <a:lnTo>
                                  <a:pt x="8" y="3559"/>
                                </a:lnTo>
                                <a:lnTo>
                                  <a:pt x="8" y="3617"/>
                                </a:lnTo>
                                <a:lnTo>
                                  <a:pt x="8" y="3620"/>
                                </a:lnTo>
                                <a:lnTo>
                                  <a:pt x="5" y="3622"/>
                                </a:lnTo>
                                <a:lnTo>
                                  <a:pt x="1" y="3620"/>
                                </a:lnTo>
                                <a:lnTo>
                                  <a:pt x="0" y="3617"/>
                                </a:lnTo>
                                <a:close/>
                                <a:moveTo>
                                  <a:pt x="0" y="3516"/>
                                </a:moveTo>
                                <a:lnTo>
                                  <a:pt x="0" y="3458"/>
                                </a:lnTo>
                                <a:lnTo>
                                  <a:pt x="1" y="3455"/>
                                </a:lnTo>
                                <a:lnTo>
                                  <a:pt x="5" y="3453"/>
                                </a:lnTo>
                                <a:lnTo>
                                  <a:pt x="8" y="3455"/>
                                </a:lnTo>
                                <a:lnTo>
                                  <a:pt x="8" y="3458"/>
                                </a:lnTo>
                                <a:lnTo>
                                  <a:pt x="8" y="3516"/>
                                </a:lnTo>
                                <a:lnTo>
                                  <a:pt x="8" y="3519"/>
                                </a:lnTo>
                                <a:lnTo>
                                  <a:pt x="5" y="3520"/>
                                </a:lnTo>
                                <a:lnTo>
                                  <a:pt x="1" y="3519"/>
                                </a:lnTo>
                                <a:lnTo>
                                  <a:pt x="0" y="3516"/>
                                </a:lnTo>
                                <a:close/>
                                <a:moveTo>
                                  <a:pt x="0" y="3414"/>
                                </a:moveTo>
                                <a:lnTo>
                                  <a:pt x="0" y="3355"/>
                                </a:lnTo>
                                <a:lnTo>
                                  <a:pt x="1" y="3353"/>
                                </a:lnTo>
                                <a:lnTo>
                                  <a:pt x="5" y="3352"/>
                                </a:lnTo>
                                <a:lnTo>
                                  <a:pt x="8" y="3353"/>
                                </a:lnTo>
                                <a:lnTo>
                                  <a:pt x="8" y="3355"/>
                                </a:lnTo>
                                <a:lnTo>
                                  <a:pt x="8" y="3414"/>
                                </a:lnTo>
                                <a:lnTo>
                                  <a:pt x="8" y="3417"/>
                                </a:lnTo>
                                <a:lnTo>
                                  <a:pt x="5" y="3419"/>
                                </a:lnTo>
                                <a:lnTo>
                                  <a:pt x="1" y="3417"/>
                                </a:lnTo>
                                <a:lnTo>
                                  <a:pt x="0" y="3414"/>
                                </a:lnTo>
                                <a:close/>
                                <a:moveTo>
                                  <a:pt x="0" y="3313"/>
                                </a:moveTo>
                                <a:lnTo>
                                  <a:pt x="0" y="3253"/>
                                </a:lnTo>
                                <a:lnTo>
                                  <a:pt x="1" y="3252"/>
                                </a:lnTo>
                                <a:lnTo>
                                  <a:pt x="5" y="3250"/>
                                </a:lnTo>
                                <a:lnTo>
                                  <a:pt x="8" y="3252"/>
                                </a:lnTo>
                                <a:lnTo>
                                  <a:pt x="8" y="3253"/>
                                </a:lnTo>
                                <a:lnTo>
                                  <a:pt x="8" y="3313"/>
                                </a:lnTo>
                                <a:lnTo>
                                  <a:pt x="8" y="3316"/>
                                </a:lnTo>
                                <a:lnTo>
                                  <a:pt x="5" y="3317"/>
                                </a:lnTo>
                                <a:lnTo>
                                  <a:pt x="1" y="3316"/>
                                </a:lnTo>
                                <a:lnTo>
                                  <a:pt x="0" y="3313"/>
                                </a:lnTo>
                                <a:close/>
                                <a:moveTo>
                                  <a:pt x="0" y="3211"/>
                                </a:moveTo>
                                <a:lnTo>
                                  <a:pt x="0" y="3152"/>
                                </a:lnTo>
                                <a:lnTo>
                                  <a:pt x="1" y="3149"/>
                                </a:lnTo>
                                <a:lnTo>
                                  <a:pt x="5" y="3149"/>
                                </a:lnTo>
                                <a:lnTo>
                                  <a:pt x="8" y="3149"/>
                                </a:lnTo>
                                <a:lnTo>
                                  <a:pt x="8" y="3152"/>
                                </a:lnTo>
                                <a:lnTo>
                                  <a:pt x="8" y="3211"/>
                                </a:lnTo>
                                <a:lnTo>
                                  <a:pt x="8" y="3214"/>
                                </a:lnTo>
                                <a:lnTo>
                                  <a:pt x="5" y="3216"/>
                                </a:lnTo>
                                <a:lnTo>
                                  <a:pt x="1" y="3214"/>
                                </a:lnTo>
                                <a:lnTo>
                                  <a:pt x="0" y="3211"/>
                                </a:lnTo>
                                <a:close/>
                                <a:moveTo>
                                  <a:pt x="0" y="3110"/>
                                </a:moveTo>
                                <a:lnTo>
                                  <a:pt x="0" y="3050"/>
                                </a:lnTo>
                                <a:lnTo>
                                  <a:pt x="1" y="3047"/>
                                </a:lnTo>
                                <a:lnTo>
                                  <a:pt x="5" y="3047"/>
                                </a:lnTo>
                                <a:lnTo>
                                  <a:pt x="8" y="3047"/>
                                </a:lnTo>
                                <a:lnTo>
                                  <a:pt x="8" y="3050"/>
                                </a:lnTo>
                                <a:lnTo>
                                  <a:pt x="8" y="3110"/>
                                </a:lnTo>
                                <a:lnTo>
                                  <a:pt x="8" y="3113"/>
                                </a:lnTo>
                                <a:lnTo>
                                  <a:pt x="5" y="3114"/>
                                </a:lnTo>
                                <a:lnTo>
                                  <a:pt x="1" y="3113"/>
                                </a:lnTo>
                                <a:lnTo>
                                  <a:pt x="0" y="3110"/>
                                </a:lnTo>
                                <a:close/>
                                <a:moveTo>
                                  <a:pt x="0" y="3008"/>
                                </a:moveTo>
                                <a:lnTo>
                                  <a:pt x="0" y="2949"/>
                                </a:lnTo>
                                <a:lnTo>
                                  <a:pt x="1" y="2946"/>
                                </a:lnTo>
                                <a:lnTo>
                                  <a:pt x="5" y="2946"/>
                                </a:lnTo>
                                <a:lnTo>
                                  <a:pt x="8" y="2946"/>
                                </a:lnTo>
                                <a:lnTo>
                                  <a:pt x="8" y="2949"/>
                                </a:lnTo>
                                <a:lnTo>
                                  <a:pt x="8" y="3008"/>
                                </a:lnTo>
                                <a:lnTo>
                                  <a:pt x="8" y="3011"/>
                                </a:lnTo>
                                <a:lnTo>
                                  <a:pt x="5" y="3013"/>
                                </a:lnTo>
                                <a:lnTo>
                                  <a:pt x="1" y="3011"/>
                                </a:lnTo>
                                <a:lnTo>
                                  <a:pt x="0" y="3008"/>
                                </a:lnTo>
                                <a:close/>
                                <a:moveTo>
                                  <a:pt x="0" y="2907"/>
                                </a:moveTo>
                                <a:lnTo>
                                  <a:pt x="0" y="2847"/>
                                </a:lnTo>
                                <a:lnTo>
                                  <a:pt x="1" y="2844"/>
                                </a:lnTo>
                                <a:lnTo>
                                  <a:pt x="5" y="2844"/>
                                </a:lnTo>
                                <a:lnTo>
                                  <a:pt x="8" y="2844"/>
                                </a:lnTo>
                                <a:lnTo>
                                  <a:pt x="8" y="2847"/>
                                </a:lnTo>
                                <a:lnTo>
                                  <a:pt x="8" y="2907"/>
                                </a:lnTo>
                                <a:lnTo>
                                  <a:pt x="8" y="2910"/>
                                </a:lnTo>
                                <a:lnTo>
                                  <a:pt x="5" y="2911"/>
                                </a:lnTo>
                                <a:lnTo>
                                  <a:pt x="1" y="2910"/>
                                </a:lnTo>
                                <a:lnTo>
                                  <a:pt x="0" y="2907"/>
                                </a:lnTo>
                                <a:close/>
                                <a:moveTo>
                                  <a:pt x="0" y="2805"/>
                                </a:moveTo>
                                <a:lnTo>
                                  <a:pt x="0" y="2746"/>
                                </a:lnTo>
                                <a:lnTo>
                                  <a:pt x="1" y="2743"/>
                                </a:lnTo>
                                <a:lnTo>
                                  <a:pt x="5" y="2743"/>
                                </a:lnTo>
                                <a:lnTo>
                                  <a:pt x="8" y="2743"/>
                                </a:lnTo>
                                <a:lnTo>
                                  <a:pt x="8" y="2746"/>
                                </a:lnTo>
                                <a:lnTo>
                                  <a:pt x="8" y="2805"/>
                                </a:lnTo>
                                <a:lnTo>
                                  <a:pt x="8" y="2808"/>
                                </a:lnTo>
                                <a:lnTo>
                                  <a:pt x="5" y="2810"/>
                                </a:lnTo>
                                <a:lnTo>
                                  <a:pt x="1" y="2808"/>
                                </a:lnTo>
                                <a:lnTo>
                                  <a:pt x="0" y="2805"/>
                                </a:lnTo>
                                <a:close/>
                                <a:moveTo>
                                  <a:pt x="0" y="2704"/>
                                </a:moveTo>
                                <a:lnTo>
                                  <a:pt x="0" y="2644"/>
                                </a:lnTo>
                                <a:lnTo>
                                  <a:pt x="1" y="2641"/>
                                </a:lnTo>
                                <a:lnTo>
                                  <a:pt x="5" y="2641"/>
                                </a:lnTo>
                                <a:lnTo>
                                  <a:pt x="8" y="2641"/>
                                </a:lnTo>
                                <a:lnTo>
                                  <a:pt x="8" y="2644"/>
                                </a:lnTo>
                                <a:lnTo>
                                  <a:pt x="8" y="2704"/>
                                </a:lnTo>
                                <a:lnTo>
                                  <a:pt x="8" y="2707"/>
                                </a:lnTo>
                                <a:lnTo>
                                  <a:pt x="5" y="2708"/>
                                </a:lnTo>
                                <a:lnTo>
                                  <a:pt x="1" y="2707"/>
                                </a:lnTo>
                                <a:lnTo>
                                  <a:pt x="0" y="2704"/>
                                </a:lnTo>
                                <a:close/>
                                <a:moveTo>
                                  <a:pt x="0" y="2602"/>
                                </a:moveTo>
                                <a:lnTo>
                                  <a:pt x="0" y="2543"/>
                                </a:lnTo>
                                <a:lnTo>
                                  <a:pt x="1" y="2540"/>
                                </a:lnTo>
                                <a:lnTo>
                                  <a:pt x="5" y="2540"/>
                                </a:lnTo>
                                <a:lnTo>
                                  <a:pt x="8" y="2540"/>
                                </a:lnTo>
                                <a:lnTo>
                                  <a:pt x="8" y="2543"/>
                                </a:lnTo>
                                <a:lnTo>
                                  <a:pt x="8" y="2602"/>
                                </a:lnTo>
                                <a:lnTo>
                                  <a:pt x="8" y="2605"/>
                                </a:lnTo>
                                <a:lnTo>
                                  <a:pt x="5" y="2607"/>
                                </a:lnTo>
                                <a:lnTo>
                                  <a:pt x="1" y="2605"/>
                                </a:lnTo>
                                <a:lnTo>
                                  <a:pt x="0" y="2602"/>
                                </a:lnTo>
                                <a:close/>
                                <a:moveTo>
                                  <a:pt x="0" y="2500"/>
                                </a:moveTo>
                                <a:lnTo>
                                  <a:pt x="0" y="2441"/>
                                </a:lnTo>
                                <a:lnTo>
                                  <a:pt x="1" y="2438"/>
                                </a:lnTo>
                                <a:lnTo>
                                  <a:pt x="5" y="2438"/>
                                </a:lnTo>
                                <a:lnTo>
                                  <a:pt x="8" y="2438"/>
                                </a:lnTo>
                                <a:lnTo>
                                  <a:pt x="8" y="2441"/>
                                </a:lnTo>
                                <a:lnTo>
                                  <a:pt x="8" y="2500"/>
                                </a:lnTo>
                                <a:lnTo>
                                  <a:pt x="8" y="2504"/>
                                </a:lnTo>
                                <a:lnTo>
                                  <a:pt x="5" y="2505"/>
                                </a:lnTo>
                                <a:lnTo>
                                  <a:pt x="1" y="2504"/>
                                </a:lnTo>
                                <a:lnTo>
                                  <a:pt x="0" y="2500"/>
                                </a:lnTo>
                                <a:close/>
                                <a:moveTo>
                                  <a:pt x="0" y="2399"/>
                                </a:moveTo>
                                <a:lnTo>
                                  <a:pt x="0" y="2340"/>
                                </a:lnTo>
                                <a:lnTo>
                                  <a:pt x="1" y="2337"/>
                                </a:lnTo>
                                <a:lnTo>
                                  <a:pt x="5" y="2337"/>
                                </a:lnTo>
                                <a:lnTo>
                                  <a:pt x="8" y="2337"/>
                                </a:lnTo>
                                <a:lnTo>
                                  <a:pt x="8" y="2340"/>
                                </a:lnTo>
                                <a:lnTo>
                                  <a:pt x="8" y="2399"/>
                                </a:lnTo>
                                <a:lnTo>
                                  <a:pt x="8" y="2402"/>
                                </a:lnTo>
                                <a:lnTo>
                                  <a:pt x="5" y="2404"/>
                                </a:lnTo>
                                <a:lnTo>
                                  <a:pt x="1" y="2402"/>
                                </a:lnTo>
                                <a:lnTo>
                                  <a:pt x="0" y="2399"/>
                                </a:lnTo>
                                <a:close/>
                                <a:moveTo>
                                  <a:pt x="0" y="2297"/>
                                </a:moveTo>
                                <a:lnTo>
                                  <a:pt x="0" y="2238"/>
                                </a:lnTo>
                                <a:lnTo>
                                  <a:pt x="1" y="2235"/>
                                </a:lnTo>
                                <a:lnTo>
                                  <a:pt x="5" y="2235"/>
                                </a:lnTo>
                                <a:lnTo>
                                  <a:pt x="8" y="2235"/>
                                </a:lnTo>
                                <a:lnTo>
                                  <a:pt x="8" y="2238"/>
                                </a:lnTo>
                                <a:lnTo>
                                  <a:pt x="8" y="2297"/>
                                </a:lnTo>
                                <a:lnTo>
                                  <a:pt x="8" y="2301"/>
                                </a:lnTo>
                                <a:lnTo>
                                  <a:pt x="5" y="2302"/>
                                </a:lnTo>
                                <a:lnTo>
                                  <a:pt x="1" y="2301"/>
                                </a:lnTo>
                                <a:lnTo>
                                  <a:pt x="0" y="2297"/>
                                </a:lnTo>
                                <a:close/>
                                <a:moveTo>
                                  <a:pt x="0" y="2196"/>
                                </a:moveTo>
                                <a:lnTo>
                                  <a:pt x="0" y="2137"/>
                                </a:lnTo>
                                <a:lnTo>
                                  <a:pt x="1" y="2133"/>
                                </a:lnTo>
                                <a:lnTo>
                                  <a:pt x="5" y="2132"/>
                                </a:lnTo>
                                <a:lnTo>
                                  <a:pt x="8" y="2133"/>
                                </a:lnTo>
                                <a:lnTo>
                                  <a:pt x="8" y="2137"/>
                                </a:lnTo>
                                <a:lnTo>
                                  <a:pt x="8" y="2196"/>
                                </a:lnTo>
                                <a:lnTo>
                                  <a:pt x="8" y="2199"/>
                                </a:lnTo>
                                <a:lnTo>
                                  <a:pt x="5" y="2201"/>
                                </a:lnTo>
                                <a:lnTo>
                                  <a:pt x="1" y="2199"/>
                                </a:lnTo>
                                <a:lnTo>
                                  <a:pt x="0" y="2196"/>
                                </a:lnTo>
                                <a:close/>
                                <a:moveTo>
                                  <a:pt x="0" y="2094"/>
                                </a:moveTo>
                                <a:lnTo>
                                  <a:pt x="0" y="2035"/>
                                </a:lnTo>
                                <a:lnTo>
                                  <a:pt x="1" y="2032"/>
                                </a:lnTo>
                                <a:lnTo>
                                  <a:pt x="5" y="2030"/>
                                </a:lnTo>
                                <a:lnTo>
                                  <a:pt x="8" y="2032"/>
                                </a:lnTo>
                                <a:lnTo>
                                  <a:pt x="8" y="2035"/>
                                </a:lnTo>
                                <a:lnTo>
                                  <a:pt x="8" y="2094"/>
                                </a:lnTo>
                                <a:lnTo>
                                  <a:pt x="8" y="2098"/>
                                </a:lnTo>
                                <a:lnTo>
                                  <a:pt x="5" y="2099"/>
                                </a:lnTo>
                                <a:lnTo>
                                  <a:pt x="1" y="2098"/>
                                </a:lnTo>
                                <a:lnTo>
                                  <a:pt x="0" y="2094"/>
                                </a:lnTo>
                                <a:close/>
                                <a:moveTo>
                                  <a:pt x="0" y="1993"/>
                                </a:moveTo>
                                <a:lnTo>
                                  <a:pt x="0" y="1934"/>
                                </a:lnTo>
                                <a:lnTo>
                                  <a:pt x="1" y="1930"/>
                                </a:lnTo>
                                <a:lnTo>
                                  <a:pt x="5" y="1929"/>
                                </a:lnTo>
                                <a:lnTo>
                                  <a:pt x="8" y="1930"/>
                                </a:lnTo>
                                <a:lnTo>
                                  <a:pt x="8" y="1934"/>
                                </a:lnTo>
                                <a:lnTo>
                                  <a:pt x="8" y="1993"/>
                                </a:lnTo>
                                <a:lnTo>
                                  <a:pt x="8" y="1996"/>
                                </a:lnTo>
                                <a:lnTo>
                                  <a:pt x="5" y="1998"/>
                                </a:lnTo>
                                <a:lnTo>
                                  <a:pt x="1" y="1996"/>
                                </a:lnTo>
                                <a:lnTo>
                                  <a:pt x="0" y="1993"/>
                                </a:lnTo>
                                <a:close/>
                                <a:moveTo>
                                  <a:pt x="0" y="1891"/>
                                </a:moveTo>
                                <a:lnTo>
                                  <a:pt x="0" y="1832"/>
                                </a:lnTo>
                                <a:lnTo>
                                  <a:pt x="1" y="1829"/>
                                </a:lnTo>
                                <a:lnTo>
                                  <a:pt x="5" y="1827"/>
                                </a:lnTo>
                                <a:lnTo>
                                  <a:pt x="8" y="1829"/>
                                </a:lnTo>
                                <a:lnTo>
                                  <a:pt x="8" y="1832"/>
                                </a:lnTo>
                                <a:lnTo>
                                  <a:pt x="8" y="1891"/>
                                </a:lnTo>
                                <a:lnTo>
                                  <a:pt x="8" y="1895"/>
                                </a:lnTo>
                                <a:lnTo>
                                  <a:pt x="5" y="1896"/>
                                </a:lnTo>
                                <a:lnTo>
                                  <a:pt x="1" y="1895"/>
                                </a:lnTo>
                                <a:lnTo>
                                  <a:pt x="0" y="1891"/>
                                </a:lnTo>
                                <a:close/>
                                <a:moveTo>
                                  <a:pt x="0" y="1790"/>
                                </a:moveTo>
                                <a:lnTo>
                                  <a:pt x="0" y="1731"/>
                                </a:lnTo>
                                <a:lnTo>
                                  <a:pt x="1" y="1727"/>
                                </a:lnTo>
                                <a:lnTo>
                                  <a:pt x="5" y="1726"/>
                                </a:lnTo>
                                <a:lnTo>
                                  <a:pt x="8" y="1727"/>
                                </a:lnTo>
                                <a:lnTo>
                                  <a:pt x="8" y="1731"/>
                                </a:lnTo>
                                <a:lnTo>
                                  <a:pt x="8" y="1790"/>
                                </a:lnTo>
                                <a:lnTo>
                                  <a:pt x="8" y="1793"/>
                                </a:lnTo>
                                <a:lnTo>
                                  <a:pt x="5" y="1795"/>
                                </a:lnTo>
                                <a:lnTo>
                                  <a:pt x="1" y="1793"/>
                                </a:lnTo>
                                <a:lnTo>
                                  <a:pt x="0" y="1790"/>
                                </a:lnTo>
                                <a:close/>
                                <a:moveTo>
                                  <a:pt x="0" y="1688"/>
                                </a:moveTo>
                                <a:lnTo>
                                  <a:pt x="0" y="1629"/>
                                </a:lnTo>
                                <a:lnTo>
                                  <a:pt x="1" y="1626"/>
                                </a:lnTo>
                                <a:lnTo>
                                  <a:pt x="5" y="1624"/>
                                </a:lnTo>
                                <a:lnTo>
                                  <a:pt x="8" y="1626"/>
                                </a:lnTo>
                                <a:lnTo>
                                  <a:pt x="8" y="1629"/>
                                </a:lnTo>
                                <a:lnTo>
                                  <a:pt x="8" y="1688"/>
                                </a:lnTo>
                                <a:lnTo>
                                  <a:pt x="8" y="1692"/>
                                </a:lnTo>
                                <a:lnTo>
                                  <a:pt x="5" y="1693"/>
                                </a:lnTo>
                                <a:lnTo>
                                  <a:pt x="1" y="1692"/>
                                </a:lnTo>
                                <a:lnTo>
                                  <a:pt x="0" y="1688"/>
                                </a:lnTo>
                                <a:close/>
                                <a:moveTo>
                                  <a:pt x="0" y="1587"/>
                                </a:moveTo>
                                <a:lnTo>
                                  <a:pt x="0" y="1528"/>
                                </a:lnTo>
                                <a:lnTo>
                                  <a:pt x="1" y="1524"/>
                                </a:lnTo>
                                <a:lnTo>
                                  <a:pt x="5" y="1523"/>
                                </a:lnTo>
                                <a:lnTo>
                                  <a:pt x="8" y="1524"/>
                                </a:lnTo>
                                <a:lnTo>
                                  <a:pt x="8" y="1528"/>
                                </a:lnTo>
                                <a:lnTo>
                                  <a:pt x="8" y="1587"/>
                                </a:lnTo>
                                <a:lnTo>
                                  <a:pt x="8" y="1590"/>
                                </a:lnTo>
                                <a:lnTo>
                                  <a:pt x="5" y="1592"/>
                                </a:lnTo>
                                <a:lnTo>
                                  <a:pt x="1" y="1590"/>
                                </a:lnTo>
                                <a:lnTo>
                                  <a:pt x="0" y="1587"/>
                                </a:lnTo>
                                <a:close/>
                                <a:moveTo>
                                  <a:pt x="0" y="1485"/>
                                </a:moveTo>
                                <a:lnTo>
                                  <a:pt x="0" y="1426"/>
                                </a:lnTo>
                                <a:lnTo>
                                  <a:pt x="1" y="1423"/>
                                </a:lnTo>
                                <a:lnTo>
                                  <a:pt x="5" y="1421"/>
                                </a:lnTo>
                                <a:lnTo>
                                  <a:pt x="8" y="1423"/>
                                </a:lnTo>
                                <a:lnTo>
                                  <a:pt x="8" y="1426"/>
                                </a:lnTo>
                                <a:lnTo>
                                  <a:pt x="8" y="1485"/>
                                </a:lnTo>
                                <a:lnTo>
                                  <a:pt x="8" y="1489"/>
                                </a:lnTo>
                                <a:lnTo>
                                  <a:pt x="5" y="1490"/>
                                </a:lnTo>
                                <a:lnTo>
                                  <a:pt x="1" y="1489"/>
                                </a:lnTo>
                                <a:lnTo>
                                  <a:pt x="0" y="1485"/>
                                </a:lnTo>
                                <a:close/>
                                <a:moveTo>
                                  <a:pt x="0" y="1384"/>
                                </a:moveTo>
                                <a:lnTo>
                                  <a:pt x="0" y="1325"/>
                                </a:lnTo>
                                <a:lnTo>
                                  <a:pt x="1" y="1321"/>
                                </a:lnTo>
                                <a:lnTo>
                                  <a:pt x="5" y="1320"/>
                                </a:lnTo>
                                <a:lnTo>
                                  <a:pt x="8" y="1321"/>
                                </a:lnTo>
                                <a:lnTo>
                                  <a:pt x="8" y="1325"/>
                                </a:lnTo>
                                <a:lnTo>
                                  <a:pt x="8" y="1384"/>
                                </a:lnTo>
                                <a:lnTo>
                                  <a:pt x="8" y="1387"/>
                                </a:lnTo>
                                <a:lnTo>
                                  <a:pt x="5" y="1389"/>
                                </a:lnTo>
                                <a:lnTo>
                                  <a:pt x="1" y="1387"/>
                                </a:lnTo>
                                <a:lnTo>
                                  <a:pt x="0" y="1384"/>
                                </a:lnTo>
                                <a:close/>
                                <a:moveTo>
                                  <a:pt x="0" y="1282"/>
                                </a:moveTo>
                                <a:lnTo>
                                  <a:pt x="0" y="1223"/>
                                </a:lnTo>
                                <a:lnTo>
                                  <a:pt x="1" y="1220"/>
                                </a:lnTo>
                                <a:lnTo>
                                  <a:pt x="5" y="1218"/>
                                </a:lnTo>
                                <a:lnTo>
                                  <a:pt x="8" y="1220"/>
                                </a:lnTo>
                                <a:lnTo>
                                  <a:pt x="8" y="1223"/>
                                </a:lnTo>
                                <a:lnTo>
                                  <a:pt x="8" y="1282"/>
                                </a:lnTo>
                                <a:lnTo>
                                  <a:pt x="8" y="1286"/>
                                </a:lnTo>
                                <a:lnTo>
                                  <a:pt x="5" y="1287"/>
                                </a:lnTo>
                                <a:lnTo>
                                  <a:pt x="1" y="1286"/>
                                </a:lnTo>
                                <a:lnTo>
                                  <a:pt x="0" y="1282"/>
                                </a:lnTo>
                                <a:close/>
                                <a:moveTo>
                                  <a:pt x="0" y="1181"/>
                                </a:moveTo>
                                <a:lnTo>
                                  <a:pt x="0" y="1122"/>
                                </a:lnTo>
                                <a:lnTo>
                                  <a:pt x="1" y="1118"/>
                                </a:lnTo>
                                <a:lnTo>
                                  <a:pt x="5" y="1117"/>
                                </a:lnTo>
                                <a:lnTo>
                                  <a:pt x="8" y="1118"/>
                                </a:lnTo>
                                <a:lnTo>
                                  <a:pt x="8" y="1122"/>
                                </a:lnTo>
                                <a:lnTo>
                                  <a:pt x="8" y="1181"/>
                                </a:lnTo>
                                <a:lnTo>
                                  <a:pt x="8" y="1184"/>
                                </a:lnTo>
                                <a:lnTo>
                                  <a:pt x="5" y="1186"/>
                                </a:lnTo>
                                <a:lnTo>
                                  <a:pt x="1" y="1184"/>
                                </a:lnTo>
                                <a:lnTo>
                                  <a:pt x="0" y="1181"/>
                                </a:lnTo>
                                <a:close/>
                                <a:moveTo>
                                  <a:pt x="0" y="1079"/>
                                </a:moveTo>
                                <a:lnTo>
                                  <a:pt x="0" y="1020"/>
                                </a:lnTo>
                                <a:lnTo>
                                  <a:pt x="1" y="1017"/>
                                </a:lnTo>
                                <a:lnTo>
                                  <a:pt x="5" y="1015"/>
                                </a:lnTo>
                                <a:lnTo>
                                  <a:pt x="8" y="1017"/>
                                </a:lnTo>
                                <a:lnTo>
                                  <a:pt x="8" y="1020"/>
                                </a:lnTo>
                                <a:lnTo>
                                  <a:pt x="8" y="1079"/>
                                </a:lnTo>
                                <a:lnTo>
                                  <a:pt x="8" y="1082"/>
                                </a:lnTo>
                                <a:lnTo>
                                  <a:pt x="5" y="1084"/>
                                </a:lnTo>
                                <a:lnTo>
                                  <a:pt x="1" y="1082"/>
                                </a:lnTo>
                                <a:lnTo>
                                  <a:pt x="0" y="1079"/>
                                </a:lnTo>
                                <a:close/>
                                <a:moveTo>
                                  <a:pt x="0" y="978"/>
                                </a:moveTo>
                                <a:lnTo>
                                  <a:pt x="0" y="919"/>
                                </a:lnTo>
                                <a:lnTo>
                                  <a:pt x="1" y="915"/>
                                </a:lnTo>
                                <a:lnTo>
                                  <a:pt x="5" y="914"/>
                                </a:lnTo>
                                <a:lnTo>
                                  <a:pt x="8" y="915"/>
                                </a:lnTo>
                                <a:lnTo>
                                  <a:pt x="8" y="919"/>
                                </a:lnTo>
                                <a:lnTo>
                                  <a:pt x="8" y="978"/>
                                </a:lnTo>
                                <a:lnTo>
                                  <a:pt x="8" y="981"/>
                                </a:lnTo>
                                <a:lnTo>
                                  <a:pt x="5" y="983"/>
                                </a:lnTo>
                                <a:lnTo>
                                  <a:pt x="1" y="981"/>
                                </a:lnTo>
                                <a:lnTo>
                                  <a:pt x="0" y="978"/>
                                </a:lnTo>
                                <a:close/>
                                <a:moveTo>
                                  <a:pt x="0" y="876"/>
                                </a:moveTo>
                                <a:lnTo>
                                  <a:pt x="0" y="817"/>
                                </a:lnTo>
                                <a:lnTo>
                                  <a:pt x="1" y="814"/>
                                </a:lnTo>
                                <a:lnTo>
                                  <a:pt x="5" y="812"/>
                                </a:lnTo>
                                <a:lnTo>
                                  <a:pt x="8" y="814"/>
                                </a:lnTo>
                                <a:lnTo>
                                  <a:pt x="8" y="817"/>
                                </a:lnTo>
                                <a:lnTo>
                                  <a:pt x="8" y="876"/>
                                </a:lnTo>
                                <a:lnTo>
                                  <a:pt x="8" y="879"/>
                                </a:lnTo>
                                <a:lnTo>
                                  <a:pt x="5" y="881"/>
                                </a:lnTo>
                                <a:lnTo>
                                  <a:pt x="1" y="879"/>
                                </a:lnTo>
                                <a:lnTo>
                                  <a:pt x="0" y="876"/>
                                </a:lnTo>
                                <a:close/>
                                <a:moveTo>
                                  <a:pt x="0" y="775"/>
                                </a:moveTo>
                                <a:lnTo>
                                  <a:pt x="0" y="715"/>
                                </a:lnTo>
                                <a:lnTo>
                                  <a:pt x="1" y="712"/>
                                </a:lnTo>
                                <a:lnTo>
                                  <a:pt x="5" y="711"/>
                                </a:lnTo>
                                <a:lnTo>
                                  <a:pt x="8" y="712"/>
                                </a:lnTo>
                                <a:lnTo>
                                  <a:pt x="8" y="715"/>
                                </a:lnTo>
                                <a:lnTo>
                                  <a:pt x="8" y="775"/>
                                </a:lnTo>
                                <a:lnTo>
                                  <a:pt x="8" y="778"/>
                                </a:lnTo>
                                <a:lnTo>
                                  <a:pt x="5" y="778"/>
                                </a:lnTo>
                                <a:lnTo>
                                  <a:pt x="1" y="778"/>
                                </a:lnTo>
                                <a:lnTo>
                                  <a:pt x="0" y="775"/>
                                </a:lnTo>
                                <a:close/>
                                <a:moveTo>
                                  <a:pt x="0" y="673"/>
                                </a:moveTo>
                                <a:lnTo>
                                  <a:pt x="0" y="614"/>
                                </a:lnTo>
                                <a:lnTo>
                                  <a:pt x="1" y="611"/>
                                </a:lnTo>
                                <a:lnTo>
                                  <a:pt x="5" y="609"/>
                                </a:lnTo>
                                <a:lnTo>
                                  <a:pt x="8" y="611"/>
                                </a:lnTo>
                                <a:lnTo>
                                  <a:pt x="8" y="614"/>
                                </a:lnTo>
                                <a:lnTo>
                                  <a:pt x="8" y="673"/>
                                </a:lnTo>
                                <a:lnTo>
                                  <a:pt x="8" y="676"/>
                                </a:lnTo>
                                <a:lnTo>
                                  <a:pt x="5" y="676"/>
                                </a:lnTo>
                                <a:lnTo>
                                  <a:pt x="1" y="676"/>
                                </a:lnTo>
                                <a:lnTo>
                                  <a:pt x="0" y="673"/>
                                </a:lnTo>
                                <a:close/>
                                <a:moveTo>
                                  <a:pt x="0" y="572"/>
                                </a:moveTo>
                                <a:lnTo>
                                  <a:pt x="0" y="512"/>
                                </a:lnTo>
                                <a:lnTo>
                                  <a:pt x="1" y="509"/>
                                </a:lnTo>
                                <a:lnTo>
                                  <a:pt x="5" y="508"/>
                                </a:lnTo>
                                <a:lnTo>
                                  <a:pt x="8" y="509"/>
                                </a:lnTo>
                                <a:lnTo>
                                  <a:pt x="8" y="512"/>
                                </a:lnTo>
                                <a:lnTo>
                                  <a:pt x="8" y="572"/>
                                </a:lnTo>
                                <a:lnTo>
                                  <a:pt x="8" y="575"/>
                                </a:lnTo>
                                <a:lnTo>
                                  <a:pt x="5" y="575"/>
                                </a:lnTo>
                                <a:lnTo>
                                  <a:pt x="1" y="575"/>
                                </a:lnTo>
                                <a:lnTo>
                                  <a:pt x="0" y="572"/>
                                </a:lnTo>
                                <a:close/>
                                <a:moveTo>
                                  <a:pt x="0" y="470"/>
                                </a:moveTo>
                                <a:lnTo>
                                  <a:pt x="0" y="411"/>
                                </a:lnTo>
                                <a:lnTo>
                                  <a:pt x="1" y="408"/>
                                </a:lnTo>
                                <a:lnTo>
                                  <a:pt x="5" y="406"/>
                                </a:lnTo>
                                <a:lnTo>
                                  <a:pt x="8" y="408"/>
                                </a:lnTo>
                                <a:lnTo>
                                  <a:pt x="8" y="411"/>
                                </a:lnTo>
                                <a:lnTo>
                                  <a:pt x="8" y="470"/>
                                </a:lnTo>
                                <a:lnTo>
                                  <a:pt x="8" y="473"/>
                                </a:lnTo>
                                <a:lnTo>
                                  <a:pt x="5" y="473"/>
                                </a:lnTo>
                                <a:lnTo>
                                  <a:pt x="1" y="473"/>
                                </a:lnTo>
                                <a:lnTo>
                                  <a:pt x="0" y="470"/>
                                </a:lnTo>
                                <a:close/>
                                <a:moveTo>
                                  <a:pt x="0" y="369"/>
                                </a:moveTo>
                                <a:lnTo>
                                  <a:pt x="0" y="309"/>
                                </a:lnTo>
                                <a:lnTo>
                                  <a:pt x="1" y="306"/>
                                </a:lnTo>
                                <a:lnTo>
                                  <a:pt x="5" y="305"/>
                                </a:lnTo>
                                <a:lnTo>
                                  <a:pt x="8" y="306"/>
                                </a:lnTo>
                                <a:lnTo>
                                  <a:pt x="8" y="309"/>
                                </a:lnTo>
                                <a:lnTo>
                                  <a:pt x="8" y="369"/>
                                </a:lnTo>
                                <a:lnTo>
                                  <a:pt x="8" y="372"/>
                                </a:lnTo>
                                <a:lnTo>
                                  <a:pt x="5" y="372"/>
                                </a:lnTo>
                                <a:lnTo>
                                  <a:pt x="1" y="372"/>
                                </a:lnTo>
                                <a:lnTo>
                                  <a:pt x="0" y="369"/>
                                </a:lnTo>
                                <a:close/>
                                <a:moveTo>
                                  <a:pt x="0" y="267"/>
                                </a:moveTo>
                                <a:lnTo>
                                  <a:pt x="0" y="208"/>
                                </a:lnTo>
                                <a:lnTo>
                                  <a:pt x="1" y="205"/>
                                </a:lnTo>
                                <a:lnTo>
                                  <a:pt x="5" y="203"/>
                                </a:lnTo>
                                <a:lnTo>
                                  <a:pt x="8" y="205"/>
                                </a:lnTo>
                                <a:lnTo>
                                  <a:pt x="8" y="208"/>
                                </a:lnTo>
                                <a:lnTo>
                                  <a:pt x="8" y="267"/>
                                </a:lnTo>
                                <a:lnTo>
                                  <a:pt x="8" y="270"/>
                                </a:lnTo>
                                <a:lnTo>
                                  <a:pt x="5" y="270"/>
                                </a:lnTo>
                                <a:lnTo>
                                  <a:pt x="1" y="270"/>
                                </a:lnTo>
                                <a:lnTo>
                                  <a:pt x="0" y="267"/>
                                </a:lnTo>
                                <a:close/>
                                <a:moveTo>
                                  <a:pt x="0" y="166"/>
                                </a:moveTo>
                                <a:lnTo>
                                  <a:pt x="0" y="106"/>
                                </a:lnTo>
                                <a:lnTo>
                                  <a:pt x="1" y="103"/>
                                </a:lnTo>
                                <a:lnTo>
                                  <a:pt x="5" y="102"/>
                                </a:lnTo>
                                <a:lnTo>
                                  <a:pt x="8" y="103"/>
                                </a:lnTo>
                                <a:lnTo>
                                  <a:pt x="8" y="106"/>
                                </a:lnTo>
                                <a:lnTo>
                                  <a:pt x="8" y="166"/>
                                </a:lnTo>
                                <a:lnTo>
                                  <a:pt x="8" y="169"/>
                                </a:lnTo>
                                <a:lnTo>
                                  <a:pt x="5" y="169"/>
                                </a:lnTo>
                                <a:lnTo>
                                  <a:pt x="1" y="169"/>
                                </a:lnTo>
                                <a:lnTo>
                                  <a:pt x="0" y="166"/>
                                </a:lnTo>
                                <a:close/>
                                <a:moveTo>
                                  <a:pt x="0" y="64"/>
                                </a:moveTo>
                                <a:lnTo>
                                  <a:pt x="0" y="5"/>
                                </a:lnTo>
                                <a:lnTo>
                                  <a:pt x="1" y="2"/>
                                </a:lnTo>
                                <a:lnTo>
                                  <a:pt x="5" y="0"/>
                                </a:lnTo>
                                <a:lnTo>
                                  <a:pt x="8" y="2"/>
                                </a:lnTo>
                                <a:lnTo>
                                  <a:pt x="8" y="5"/>
                                </a:lnTo>
                                <a:lnTo>
                                  <a:pt x="8" y="64"/>
                                </a:lnTo>
                                <a:lnTo>
                                  <a:pt x="8" y="67"/>
                                </a:lnTo>
                                <a:lnTo>
                                  <a:pt x="5" y="67"/>
                                </a:lnTo>
                                <a:lnTo>
                                  <a:pt x="1" y="67"/>
                                </a:lnTo>
                                <a:lnTo>
                                  <a:pt x="0" y="64"/>
                                </a:lnTo>
                                <a:close/>
                              </a:path>
                            </a:pathLst>
                          </a:custGeom>
                          <a:solidFill>
                            <a:srgbClr val="FF0000"/>
                          </a:solidFill>
                          <a:ln w="2">
                            <a:solidFill>
                              <a:srgbClr val="FF0000"/>
                            </a:solidFill>
                            <a:round/>
                            <a:headEnd/>
                            <a:tailEnd/>
                          </a:ln>
                        </wps:spPr>
                        <wps:bodyPr rot="0" vert="horz" wrap="square" lIns="91440" tIns="45720" rIns="91440" bIns="45720" anchor="t" anchorCtr="0" upright="1">
                          <a:noAutofit/>
                        </wps:bodyPr>
                      </wps:wsp>
                      <wps:wsp>
                        <wps:cNvPr id="96" name="Rectangle 248"/>
                        <wps:cNvSpPr>
                          <a:spLocks noChangeArrowheads="1"/>
                        </wps:cNvSpPr>
                        <wps:spPr bwMode="auto">
                          <a:xfrm>
                            <a:off x="4686300" y="381000"/>
                            <a:ext cx="604520" cy="28257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249"/>
                        <wps:cNvSpPr>
                          <a:spLocks noChangeArrowheads="1"/>
                        </wps:cNvSpPr>
                        <wps:spPr bwMode="auto">
                          <a:xfrm>
                            <a:off x="4735830" y="381000"/>
                            <a:ext cx="604520" cy="282575"/>
                          </a:xfrm>
                          <a:prstGeom prst="rect">
                            <a:avLst/>
                          </a:prstGeom>
                          <a:noFill/>
                          <a:ln w="9">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250"/>
                        <wps:cNvSpPr>
                          <a:spLocks noChangeArrowheads="1"/>
                        </wps:cNvSpPr>
                        <wps:spPr bwMode="auto">
                          <a:xfrm>
                            <a:off x="4845685" y="365760"/>
                            <a:ext cx="454025"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Database</w:t>
                              </w:r>
                            </w:p>
                          </w:txbxContent>
                        </wps:txbx>
                        <wps:bodyPr rot="0" vert="horz" wrap="none" lIns="0" tIns="0" rIns="0" bIns="0" anchor="t" anchorCtr="0" upright="1">
                          <a:noAutofit/>
                        </wps:bodyPr>
                      </wps:wsp>
                      <wps:wsp>
                        <wps:cNvPr id="99" name="Line 251"/>
                        <wps:cNvCnPr/>
                        <wps:spPr bwMode="auto">
                          <a:xfrm>
                            <a:off x="4845685" y="558165"/>
                            <a:ext cx="384175" cy="635"/>
                          </a:xfrm>
                          <a:prstGeom prst="line">
                            <a:avLst/>
                          </a:prstGeom>
                          <a:noFill/>
                          <a:ln w="11">
                            <a:solidFill>
                              <a:srgbClr val="000000"/>
                            </a:solidFill>
                            <a:round/>
                            <a:headEnd/>
                            <a:tailEnd/>
                          </a:ln>
                          <a:extLst>
                            <a:ext uri="{909E8E84-426E-40DD-AFC4-6F175D3DCCD1}">
                              <a14:hiddenFill xmlns:a14="http://schemas.microsoft.com/office/drawing/2010/main">
                                <a:noFill/>
                              </a14:hiddenFill>
                            </a:ext>
                          </a:extLst>
                        </wps:spPr>
                        <wps:bodyPr/>
                      </wps:wsp>
                      <wps:wsp>
                        <wps:cNvPr id="100" name="Freeform 252"/>
                        <wps:cNvSpPr>
                          <a:spLocks noEditPoints="1"/>
                        </wps:cNvSpPr>
                        <wps:spPr bwMode="auto">
                          <a:xfrm>
                            <a:off x="5801995" y="687070"/>
                            <a:ext cx="5080" cy="2879725"/>
                          </a:xfrm>
                          <a:custGeom>
                            <a:avLst/>
                            <a:gdLst>
                              <a:gd name="T0" fmla="*/ 5 w 8"/>
                              <a:gd name="T1" fmla="*/ 4535 h 4535"/>
                              <a:gd name="T2" fmla="*/ 8 w 8"/>
                              <a:gd name="T3" fmla="*/ 4371 h 4535"/>
                              <a:gd name="T4" fmla="*/ 2 w 8"/>
                              <a:gd name="T5" fmla="*/ 4267 h 4535"/>
                              <a:gd name="T6" fmla="*/ 0 w 8"/>
                              <a:gd name="T7" fmla="*/ 4329 h 4535"/>
                              <a:gd name="T8" fmla="*/ 5 w 8"/>
                              <a:gd name="T9" fmla="*/ 4231 h 4535"/>
                              <a:gd name="T10" fmla="*/ 8 w 8"/>
                              <a:gd name="T11" fmla="*/ 4067 h 4535"/>
                              <a:gd name="T12" fmla="*/ 2 w 8"/>
                              <a:gd name="T13" fmla="*/ 3962 h 4535"/>
                              <a:gd name="T14" fmla="*/ 0 w 8"/>
                              <a:gd name="T15" fmla="*/ 4025 h 4535"/>
                              <a:gd name="T16" fmla="*/ 5 w 8"/>
                              <a:gd name="T17" fmla="*/ 3926 h 4535"/>
                              <a:gd name="T18" fmla="*/ 8 w 8"/>
                              <a:gd name="T19" fmla="*/ 3762 h 4535"/>
                              <a:gd name="T20" fmla="*/ 2 w 8"/>
                              <a:gd name="T21" fmla="*/ 3658 h 4535"/>
                              <a:gd name="T22" fmla="*/ 0 w 8"/>
                              <a:gd name="T23" fmla="*/ 3719 h 4535"/>
                              <a:gd name="T24" fmla="*/ 5 w 8"/>
                              <a:gd name="T25" fmla="*/ 3622 h 4535"/>
                              <a:gd name="T26" fmla="*/ 8 w 8"/>
                              <a:gd name="T27" fmla="*/ 3458 h 4535"/>
                              <a:gd name="T28" fmla="*/ 2 w 8"/>
                              <a:gd name="T29" fmla="*/ 3353 h 4535"/>
                              <a:gd name="T30" fmla="*/ 0 w 8"/>
                              <a:gd name="T31" fmla="*/ 3414 h 4535"/>
                              <a:gd name="T32" fmla="*/ 5 w 8"/>
                              <a:gd name="T33" fmla="*/ 3317 h 4535"/>
                              <a:gd name="T34" fmla="*/ 8 w 8"/>
                              <a:gd name="T35" fmla="*/ 3152 h 4535"/>
                              <a:gd name="T36" fmla="*/ 2 w 8"/>
                              <a:gd name="T37" fmla="*/ 3047 h 4535"/>
                              <a:gd name="T38" fmla="*/ 0 w 8"/>
                              <a:gd name="T39" fmla="*/ 3110 h 4535"/>
                              <a:gd name="T40" fmla="*/ 5 w 8"/>
                              <a:gd name="T41" fmla="*/ 3013 h 4535"/>
                              <a:gd name="T42" fmla="*/ 8 w 8"/>
                              <a:gd name="T43" fmla="*/ 2847 h 4535"/>
                              <a:gd name="T44" fmla="*/ 2 w 8"/>
                              <a:gd name="T45" fmla="*/ 2743 h 4535"/>
                              <a:gd name="T46" fmla="*/ 0 w 8"/>
                              <a:gd name="T47" fmla="*/ 2805 h 4535"/>
                              <a:gd name="T48" fmla="*/ 5 w 8"/>
                              <a:gd name="T49" fmla="*/ 2708 h 4535"/>
                              <a:gd name="T50" fmla="*/ 8 w 8"/>
                              <a:gd name="T51" fmla="*/ 2543 h 4535"/>
                              <a:gd name="T52" fmla="*/ 2 w 8"/>
                              <a:gd name="T53" fmla="*/ 2438 h 4535"/>
                              <a:gd name="T54" fmla="*/ 0 w 8"/>
                              <a:gd name="T55" fmla="*/ 2500 h 4535"/>
                              <a:gd name="T56" fmla="*/ 5 w 8"/>
                              <a:gd name="T57" fmla="*/ 2404 h 4535"/>
                              <a:gd name="T58" fmla="*/ 8 w 8"/>
                              <a:gd name="T59" fmla="*/ 2238 h 4535"/>
                              <a:gd name="T60" fmla="*/ 2 w 8"/>
                              <a:gd name="T61" fmla="*/ 2133 h 4535"/>
                              <a:gd name="T62" fmla="*/ 0 w 8"/>
                              <a:gd name="T63" fmla="*/ 2196 h 4535"/>
                              <a:gd name="T64" fmla="*/ 5 w 8"/>
                              <a:gd name="T65" fmla="*/ 2099 h 4535"/>
                              <a:gd name="T66" fmla="*/ 8 w 8"/>
                              <a:gd name="T67" fmla="*/ 1934 h 4535"/>
                              <a:gd name="T68" fmla="*/ 2 w 8"/>
                              <a:gd name="T69" fmla="*/ 1829 h 4535"/>
                              <a:gd name="T70" fmla="*/ 0 w 8"/>
                              <a:gd name="T71" fmla="*/ 1891 h 4535"/>
                              <a:gd name="T72" fmla="*/ 5 w 8"/>
                              <a:gd name="T73" fmla="*/ 1795 h 4535"/>
                              <a:gd name="T74" fmla="*/ 8 w 8"/>
                              <a:gd name="T75" fmla="*/ 1629 h 4535"/>
                              <a:gd name="T76" fmla="*/ 2 w 8"/>
                              <a:gd name="T77" fmla="*/ 1524 h 4535"/>
                              <a:gd name="T78" fmla="*/ 0 w 8"/>
                              <a:gd name="T79" fmla="*/ 1587 h 4535"/>
                              <a:gd name="T80" fmla="*/ 5 w 8"/>
                              <a:gd name="T81" fmla="*/ 1490 h 4535"/>
                              <a:gd name="T82" fmla="*/ 8 w 8"/>
                              <a:gd name="T83" fmla="*/ 1325 h 4535"/>
                              <a:gd name="T84" fmla="*/ 2 w 8"/>
                              <a:gd name="T85" fmla="*/ 1220 h 4535"/>
                              <a:gd name="T86" fmla="*/ 0 w 8"/>
                              <a:gd name="T87" fmla="*/ 1282 h 4535"/>
                              <a:gd name="T88" fmla="*/ 5 w 8"/>
                              <a:gd name="T89" fmla="*/ 1186 h 4535"/>
                              <a:gd name="T90" fmla="*/ 8 w 8"/>
                              <a:gd name="T91" fmla="*/ 1020 h 4535"/>
                              <a:gd name="T92" fmla="*/ 2 w 8"/>
                              <a:gd name="T93" fmla="*/ 915 h 4535"/>
                              <a:gd name="T94" fmla="*/ 0 w 8"/>
                              <a:gd name="T95" fmla="*/ 978 h 4535"/>
                              <a:gd name="T96" fmla="*/ 5 w 8"/>
                              <a:gd name="T97" fmla="*/ 881 h 4535"/>
                              <a:gd name="T98" fmla="*/ 8 w 8"/>
                              <a:gd name="T99" fmla="*/ 715 h 4535"/>
                              <a:gd name="T100" fmla="*/ 2 w 8"/>
                              <a:gd name="T101" fmla="*/ 611 h 4535"/>
                              <a:gd name="T102" fmla="*/ 0 w 8"/>
                              <a:gd name="T103" fmla="*/ 673 h 4535"/>
                              <a:gd name="T104" fmla="*/ 5 w 8"/>
                              <a:gd name="T105" fmla="*/ 575 h 4535"/>
                              <a:gd name="T106" fmla="*/ 8 w 8"/>
                              <a:gd name="T107" fmla="*/ 411 h 4535"/>
                              <a:gd name="T108" fmla="*/ 2 w 8"/>
                              <a:gd name="T109" fmla="*/ 306 h 4535"/>
                              <a:gd name="T110" fmla="*/ 0 w 8"/>
                              <a:gd name="T111" fmla="*/ 369 h 4535"/>
                              <a:gd name="T112" fmla="*/ 5 w 8"/>
                              <a:gd name="T113" fmla="*/ 270 h 4535"/>
                              <a:gd name="T114" fmla="*/ 8 w 8"/>
                              <a:gd name="T115" fmla="*/ 106 h 4535"/>
                              <a:gd name="T116" fmla="*/ 2 w 8"/>
                              <a:gd name="T117" fmla="*/ 2 h 4535"/>
                              <a:gd name="T118" fmla="*/ 0 w 8"/>
                              <a:gd name="T119" fmla="*/ 64 h 4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8" h="4535">
                                <a:moveTo>
                                  <a:pt x="0" y="4532"/>
                                </a:moveTo>
                                <a:lnTo>
                                  <a:pt x="0" y="4473"/>
                                </a:lnTo>
                                <a:lnTo>
                                  <a:pt x="2" y="4470"/>
                                </a:lnTo>
                                <a:lnTo>
                                  <a:pt x="5" y="4468"/>
                                </a:lnTo>
                                <a:lnTo>
                                  <a:pt x="8" y="4470"/>
                                </a:lnTo>
                                <a:lnTo>
                                  <a:pt x="8" y="4473"/>
                                </a:lnTo>
                                <a:lnTo>
                                  <a:pt x="8" y="4532"/>
                                </a:lnTo>
                                <a:lnTo>
                                  <a:pt x="8" y="4535"/>
                                </a:lnTo>
                                <a:lnTo>
                                  <a:pt x="5" y="4535"/>
                                </a:lnTo>
                                <a:lnTo>
                                  <a:pt x="2" y="4535"/>
                                </a:lnTo>
                                <a:lnTo>
                                  <a:pt x="0" y="4532"/>
                                </a:lnTo>
                                <a:close/>
                                <a:moveTo>
                                  <a:pt x="0" y="4431"/>
                                </a:moveTo>
                                <a:lnTo>
                                  <a:pt x="0" y="4371"/>
                                </a:lnTo>
                                <a:lnTo>
                                  <a:pt x="2" y="4368"/>
                                </a:lnTo>
                                <a:lnTo>
                                  <a:pt x="5" y="4367"/>
                                </a:lnTo>
                                <a:lnTo>
                                  <a:pt x="8" y="4368"/>
                                </a:lnTo>
                                <a:lnTo>
                                  <a:pt x="8" y="4371"/>
                                </a:lnTo>
                                <a:lnTo>
                                  <a:pt x="8" y="4431"/>
                                </a:lnTo>
                                <a:lnTo>
                                  <a:pt x="8" y="4434"/>
                                </a:lnTo>
                                <a:lnTo>
                                  <a:pt x="5" y="4434"/>
                                </a:lnTo>
                                <a:lnTo>
                                  <a:pt x="2" y="4434"/>
                                </a:lnTo>
                                <a:lnTo>
                                  <a:pt x="0" y="4431"/>
                                </a:lnTo>
                                <a:close/>
                                <a:moveTo>
                                  <a:pt x="0" y="4329"/>
                                </a:moveTo>
                                <a:lnTo>
                                  <a:pt x="0" y="4270"/>
                                </a:lnTo>
                                <a:lnTo>
                                  <a:pt x="2" y="4267"/>
                                </a:lnTo>
                                <a:lnTo>
                                  <a:pt x="5" y="4265"/>
                                </a:lnTo>
                                <a:lnTo>
                                  <a:pt x="8" y="4267"/>
                                </a:lnTo>
                                <a:lnTo>
                                  <a:pt x="8" y="4270"/>
                                </a:lnTo>
                                <a:lnTo>
                                  <a:pt x="8" y="4329"/>
                                </a:lnTo>
                                <a:lnTo>
                                  <a:pt x="8" y="4332"/>
                                </a:lnTo>
                                <a:lnTo>
                                  <a:pt x="5" y="4332"/>
                                </a:lnTo>
                                <a:lnTo>
                                  <a:pt x="2" y="4332"/>
                                </a:lnTo>
                                <a:lnTo>
                                  <a:pt x="0" y="4329"/>
                                </a:lnTo>
                                <a:close/>
                                <a:moveTo>
                                  <a:pt x="0" y="4228"/>
                                </a:moveTo>
                                <a:lnTo>
                                  <a:pt x="0" y="4168"/>
                                </a:lnTo>
                                <a:lnTo>
                                  <a:pt x="2" y="4165"/>
                                </a:lnTo>
                                <a:lnTo>
                                  <a:pt x="5" y="4164"/>
                                </a:lnTo>
                                <a:lnTo>
                                  <a:pt x="8" y="4165"/>
                                </a:lnTo>
                                <a:lnTo>
                                  <a:pt x="8" y="4168"/>
                                </a:lnTo>
                                <a:lnTo>
                                  <a:pt x="8" y="4228"/>
                                </a:lnTo>
                                <a:lnTo>
                                  <a:pt x="8" y="4231"/>
                                </a:lnTo>
                                <a:lnTo>
                                  <a:pt x="5" y="4231"/>
                                </a:lnTo>
                                <a:lnTo>
                                  <a:pt x="2" y="4231"/>
                                </a:lnTo>
                                <a:lnTo>
                                  <a:pt x="0" y="4228"/>
                                </a:lnTo>
                                <a:close/>
                                <a:moveTo>
                                  <a:pt x="0" y="4126"/>
                                </a:moveTo>
                                <a:lnTo>
                                  <a:pt x="0" y="4067"/>
                                </a:lnTo>
                                <a:lnTo>
                                  <a:pt x="2" y="4064"/>
                                </a:lnTo>
                                <a:lnTo>
                                  <a:pt x="5" y="4062"/>
                                </a:lnTo>
                                <a:lnTo>
                                  <a:pt x="8" y="4064"/>
                                </a:lnTo>
                                <a:lnTo>
                                  <a:pt x="8" y="4067"/>
                                </a:lnTo>
                                <a:lnTo>
                                  <a:pt x="8" y="4126"/>
                                </a:lnTo>
                                <a:lnTo>
                                  <a:pt x="8" y="4129"/>
                                </a:lnTo>
                                <a:lnTo>
                                  <a:pt x="5" y="4129"/>
                                </a:lnTo>
                                <a:lnTo>
                                  <a:pt x="2" y="4129"/>
                                </a:lnTo>
                                <a:lnTo>
                                  <a:pt x="0" y="4126"/>
                                </a:lnTo>
                                <a:close/>
                                <a:moveTo>
                                  <a:pt x="0" y="4025"/>
                                </a:moveTo>
                                <a:lnTo>
                                  <a:pt x="0" y="3965"/>
                                </a:lnTo>
                                <a:lnTo>
                                  <a:pt x="2" y="3962"/>
                                </a:lnTo>
                                <a:lnTo>
                                  <a:pt x="5" y="3961"/>
                                </a:lnTo>
                                <a:lnTo>
                                  <a:pt x="8" y="3962"/>
                                </a:lnTo>
                                <a:lnTo>
                                  <a:pt x="8" y="3965"/>
                                </a:lnTo>
                                <a:lnTo>
                                  <a:pt x="8" y="4025"/>
                                </a:lnTo>
                                <a:lnTo>
                                  <a:pt x="8" y="4028"/>
                                </a:lnTo>
                                <a:lnTo>
                                  <a:pt x="5" y="4028"/>
                                </a:lnTo>
                                <a:lnTo>
                                  <a:pt x="2" y="4028"/>
                                </a:lnTo>
                                <a:lnTo>
                                  <a:pt x="0" y="4025"/>
                                </a:lnTo>
                                <a:close/>
                                <a:moveTo>
                                  <a:pt x="0" y="3923"/>
                                </a:moveTo>
                                <a:lnTo>
                                  <a:pt x="0" y="3864"/>
                                </a:lnTo>
                                <a:lnTo>
                                  <a:pt x="2" y="3861"/>
                                </a:lnTo>
                                <a:lnTo>
                                  <a:pt x="5" y="3859"/>
                                </a:lnTo>
                                <a:lnTo>
                                  <a:pt x="8" y="3861"/>
                                </a:lnTo>
                                <a:lnTo>
                                  <a:pt x="8" y="3864"/>
                                </a:lnTo>
                                <a:lnTo>
                                  <a:pt x="8" y="3923"/>
                                </a:lnTo>
                                <a:lnTo>
                                  <a:pt x="8" y="3925"/>
                                </a:lnTo>
                                <a:lnTo>
                                  <a:pt x="5" y="3926"/>
                                </a:lnTo>
                                <a:lnTo>
                                  <a:pt x="2" y="3925"/>
                                </a:lnTo>
                                <a:lnTo>
                                  <a:pt x="0" y="3923"/>
                                </a:lnTo>
                                <a:close/>
                                <a:moveTo>
                                  <a:pt x="0" y="3822"/>
                                </a:moveTo>
                                <a:lnTo>
                                  <a:pt x="0" y="3762"/>
                                </a:lnTo>
                                <a:lnTo>
                                  <a:pt x="2" y="3759"/>
                                </a:lnTo>
                                <a:lnTo>
                                  <a:pt x="5" y="3758"/>
                                </a:lnTo>
                                <a:lnTo>
                                  <a:pt x="8" y="3759"/>
                                </a:lnTo>
                                <a:lnTo>
                                  <a:pt x="8" y="3762"/>
                                </a:lnTo>
                                <a:lnTo>
                                  <a:pt x="8" y="3822"/>
                                </a:lnTo>
                                <a:lnTo>
                                  <a:pt x="8" y="3823"/>
                                </a:lnTo>
                                <a:lnTo>
                                  <a:pt x="5" y="3825"/>
                                </a:lnTo>
                                <a:lnTo>
                                  <a:pt x="2" y="3823"/>
                                </a:lnTo>
                                <a:lnTo>
                                  <a:pt x="0" y="3822"/>
                                </a:lnTo>
                                <a:close/>
                                <a:moveTo>
                                  <a:pt x="0" y="3719"/>
                                </a:moveTo>
                                <a:lnTo>
                                  <a:pt x="0" y="3661"/>
                                </a:lnTo>
                                <a:lnTo>
                                  <a:pt x="2" y="3658"/>
                                </a:lnTo>
                                <a:lnTo>
                                  <a:pt x="5" y="3656"/>
                                </a:lnTo>
                                <a:lnTo>
                                  <a:pt x="8" y="3658"/>
                                </a:lnTo>
                                <a:lnTo>
                                  <a:pt x="8" y="3661"/>
                                </a:lnTo>
                                <a:lnTo>
                                  <a:pt x="8" y="3719"/>
                                </a:lnTo>
                                <a:lnTo>
                                  <a:pt x="8" y="3722"/>
                                </a:lnTo>
                                <a:lnTo>
                                  <a:pt x="5" y="3723"/>
                                </a:lnTo>
                                <a:lnTo>
                                  <a:pt x="2" y="3722"/>
                                </a:lnTo>
                                <a:lnTo>
                                  <a:pt x="0" y="3719"/>
                                </a:lnTo>
                                <a:close/>
                                <a:moveTo>
                                  <a:pt x="0" y="3617"/>
                                </a:moveTo>
                                <a:lnTo>
                                  <a:pt x="0" y="3559"/>
                                </a:lnTo>
                                <a:lnTo>
                                  <a:pt x="2" y="3556"/>
                                </a:lnTo>
                                <a:lnTo>
                                  <a:pt x="5" y="3555"/>
                                </a:lnTo>
                                <a:lnTo>
                                  <a:pt x="8" y="3556"/>
                                </a:lnTo>
                                <a:lnTo>
                                  <a:pt x="8" y="3559"/>
                                </a:lnTo>
                                <a:lnTo>
                                  <a:pt x="8" y="3617"/>
                                </a:lnTo>
                                <a:lnTo>
                                  <a:pt x="8" y="3620"/>
                                </a:lnTo>
                                <a:lnTo>
                                  <a:pt x="5" y="3622"/>
                                </a:lnTo>
                                <a:lnTo>
                                  <a:pt x="2" y="3620"/>
                                </a:lnTo>
                                <a:lnTo>
                                  <a:pt x="0" y="3617"/>
                                </a:lnTo>
                                <a:close/>
                                <a:moveTo>
                                  <a:pt x="0" y="3516"/>
                                </a:moveTo>
                                <a:lnTo>
                                  <a:pt x="0" y="3458"/>
                                </a:lnTo>
                                <a:lnTo>
                                  <a:pt x="2" y="3455"/>
                                </a:lnTo>
                                <a:lnTo>
                                  <a:pt x="5" y="3453"/>
                                </a:lnTo>
                                <a:lnTo>
                                  <a:pt x="8" y="3455"/>
                                </a:lnTo>
                                <a:lnTo>
                                  <a:pt x="8" y="3458"/>
                                </a:lnTo>
                                <a:lnTo>
                                  <a:pt x="8" y="3516"/>
                                </a:lnTo>
                                <a:lnTo>
                                  <a:pt x="8" y="3519"/>
                                </a:lnTo>
                                <a:lnTo>
                                  <a:pt x="5" y="3520"/>
                                </a:lnTo>
                                <a:lnTo>
                                  <a:pt x="2" y="3519"/>
                                </a:lnTo>
                                <a:lnTo>
                                  <a:pt x="0" y="3516"/>
                                </a:lnTo>
                                <a:close/>
                                <a:moveTo>
                                  <a:pt x="0" y="3414"/>
                                </a:moveTo>
                                <a:lnTo>
                                  <a:pt x="0" y="3355"/>
                                </a:lnTo>
                                <a:lnTo>
                                  <a:pt x="2" y="3353"/>
                                </a:lnTo>
                                <a:lnTo>
                                  <a:pt x="5" y="3352"/>
                                </a:lnTo>
                                <a:lnTo>
                                  <a:pt x="8" y="3353"/>
                                </a:lnTo>
                                <a:lnTo>
                                  <a:pt x="8" y="3355"/>
                                </a:lnTo>
                                <a:lnTo>
                                  <a:pt x="8" y="3414"/>
                                </a:lnTo>
                                <a:lnTo>
                                  <a:pt x="8" y="3417"/>
                                </a:lnTo>
                                <a:lnTo>
                                  <a:pt x="5" y="3419"/>
                                </a:lnTo>
                                <a:lnTo>
                                  <a:pt x="2" y="3417"/>
                                </a:lnTo>
                                <a:lnTo>
                                  <a:pt x="0" y="3414"/>
                                </a:lnTo>
                                <a:close/>
                                <a:moveTo>
                                  <a:pt x="0" y="3313"/>
                                </a:moveTo>
                                <a:lnTo>
                                  <a:pt x="0" y="3253"/>
                                </a:lnTo>
                                <a:lnTo>
                                  <a:pt x="2" y="3252"/>
                                </a:lnTo>
                                <a:lnTo>
                                  <a:pt x="5" y="3250"/>
                                </a:lnTo>
                                <a:lnTo>
                                  <a:pt x="8" y="3252"/>
                                </a:lnTo>
                                <a:lnTo>
                                  <a:pt x="8" y="3253"/>
                                </a:lnTo>
                                <a:lnTo>
                                  <a:pt x="8" y="3313"/>
                                </a:lnTo>
                                <a:lnTo>
                                  <a:pt x="8" y="3316"/>
                                </a:lnTo>
                                <a:lnTo>
                                  <a:pt x="5" y="3317"/>
                                </a:lnTo>
                                <a:lnTo>
                                  <a:pt x="2" y="3316"/>
                                </a:lnTo>
                                <a:lnTo>
                                  <a:pt x="0" y="3313"/>
                                </a:lnTo>
                                <a:close/>
                                <a:moveTo>
                                  <a:pt x="0" y="3211"/>
                                </a:moveTo>
                                <a:lnTo>
                                  <a:pt x="0" y="3152"/>
                                </a:lnTo>
                                <a:lnTo>
                                  <a:pt x="2" y="3149"/>
                                </a:lnTo>
                                <a:lnTo>
                                  <a:pt x="5" y="3149"/>
                                </a:lnTo>
                                <a:lnTo>
                                  <a:pt x="8" y="3149"/>
                                </a:lnTo>
                                <a:lnTo>
                                  <a:pt x="8" y="3152"/>
                                </a:lnTo>
                                <a:lnTo>
                                  <a:pt x="8" y="3211"/>
                                </a:lnTo>
                                <a:lnTo>
                                  <a:pt x="8" y="3214"/>
                                </a:lnTo>
                                <a:lnTo>
                                  <a:pt x="5" y="3216"/>
                                </a:lnTo>
                                <a:lnTo>
                                  <a:pt x="2" y="3214"/>
                                </a:lnTo>
                                <a:lnTo>
                                  <a:pt x="0" y="3211"/>
                                </a:lnTo>
                                <a:close/>
                                <a:moveTo>
                                  <a:pt x="0" y="3110"/>
                                </a:moveTo>
                                <a:lnTo>
                                  <a:pt x="0" y="3050"/>
                                </a:lnTo>
                                <a:lnTo>
                                  <a:pt x="2" y="3047"/>
                                </a:lnTo>
                                <a:lnTo>
                                  <a:pt x="5" y="3047"/>
                                </a:lnTo>
                                <a:lnTo>
                                  <a:pt x="8" y="3047"/>
                                </a:lnTo>
                                <a:lnTo>
                                  <a:pt x="8" y="3050"/>
                                </a:lnTo>
                                <a:lnTo>
                                  <a:pt x="8" y="3110"/>
                                </a:lnTo>
                                <a:lnTo>
                                  <a:pt x="8" y="3113"/>
                                </a:lnTo>
                                <a:lnTo>
                                  <a:pt x="5" y="3114"/>
                                </a:lnTo>
                                <a:lnTo>
                                  <a:pt x="2" y="3113"/>
                                </a:lnTo>
                                <a:lnTo>
                                  <a:pt x="0" y="3110"/>
                                </a:lnTo>
                                <a:close/>
                                <a:moveTo>
                                  <a:pt x="0" y="3008"/>
                                </a:moveTo>
                                <a:lnTo>
                                  <a:pt x="0" y="2949"/>
                                </a:lnTo>
                                <a:lnTo>
                                  <a:pt x="2" y="2946"/>
                                </a:lnTo>
                                <a:lnTo>
                                  <a:pt x="5" y="2946"/>
                                </a:lnTo>
                                <a:lnTo>
                                  <a:pt x="8" y="2946"/>
                                </a:lnTo>
                                <a:lnTo>
                                  <a:pt x="8" y="2949"/>
                                </a:lnTo>
                                <a:lnTo>
                                  <a:pt x="8" y="3008"/>
                                </a:lnTo>
                                <a:lnTo>
                                  <a:pt x="8" y="3011"/>
                                </a:lnTo>
                                <a:lnTo>
                                  <a:pt x="5" y="3013"/>
                                </a:lnTo>
                                <a:lnTo>
                                  <a:pt x="2" y="3011"/>
                                </a:lnTo>
                                <a:lnTo>
                                  <a:pt x="0" y="3008"/>
                                </a:lnTo>
                                <a:close/>
                                <a:moveTo>
                                  <a:pt x="0" y="2907"/>
                                </a:moveTo>
                                <a:lnTo>
                                  <a:pt x="0" y="2847"/>
                                </a:lnTo>
                                <a:lnTo>
                                  <a:pt x="2" y="2844"/>
                                </a:lnTo>
                                <a:lnTo>
                                  <a:pt x="5" y="2844"/>
                                </a:lnTo>
                                <a:lnTo>
                                  <a:pt x="8" y="2844"/>
                                </a:lnTo>
                                <a:lnTo>
                                  <a:pt x="8" y="2847"/>
                                </a:lnTo>
                                <a:lnTo>
                                  <a:pt x="8" y="2907"/>
                                </a:lnTo>
                                <a:lnTo>
                                  <a:pt x="8" y="2910"/>
                                </a:lnTo>
                                <a:lnTo>
                                  <a:pt x="5" y="2911"/>
                                </a:lnTo>
                                <a:lnTo>
                                  <a:pt x="2" y="2910"/>
                                </a:lnTo>
                                <a:lnTo>
                                  <a:pt x="0" y="2907"/>
                                </a:lnTo>
                                <a:close/>
                                <a:moveTo>
                                  <a:pt x="0" y="2805"/>
                                </a:moveTo>
                                <a:lnTo>
                                  <a:pt x="0" y="2746"/>
                                </a:lnTo>
                                <a:lnTo>
                                  <a:pt x="2" y="2743"/>
                                </a:lnTo>
                                <a:lnTo>
                                  <a:pt x="5" y="2743"/>
                                </a:lnTo>
                                <a:lnTo>
                                  <a:pt x="8" y="2743"/>
                                </a:lnTo>
                                <a:lnTo>
                                  <a:pt x="8" y="2746"/>
                                </a:lnTo>
                                <a:lnTo>
                                  <a:pt x="8" y="2805"/>
                                </a:lnTo>
                                <a:lnTo>
                                  <a:pt x="8" y="2808"/>
                                </a:lnTo>
                                <a:lnTo>
                                  <a:pt x="5" y="2810"/>
                                </a:lnTo>
                                <a:lnTo>
                                  <a:pt x="2" y="2808"/>
                                </a:lnTo>
                                <a:lnTo>
                                  <a:pt x="0" y="2805"/>
                                </a:lnTo>
                                <a:close/>
                                <a:moveTo>
                                  <a:pt x="0" y="2704"/>
                                </a:moveTo>
                                <a:lnTo>
                                  <a:pt x="0" y="2644"/>
                                </a:lnTo>
                                <a:lnTo>
                                  <a:pt x="2" y="2641"/>
                                </a:lnTo>
                                <a:lnTo>
                                  <a:pt x="5" y="2641"/>
                                </a:lnTo>
                                <a:lnTo>
                                  <a:pt x="8" y="2641"/>
                                </a:lnTo>
                                <a:lnTo>
                                  <a:pt x="8" y="2644"/>
                                </a:lnTo>
                                <a:lnTo>
                                  <a:pt x="8" y="2704"/>
                                </a:lnTo>
                                <a:lnTo>
                                  <a:pt x="8" y="2707"/>
                                </a:lnTo>
                                <a:lnTo>
                                  <a:pt x="5" y="2708"/>
                                </a:lnTo>
                                <a:lnTo>
                                  <a:pt x="2" y="2707"/>
                                </a:lnTo>
                                <a:lnTo>
                                  <a:pt x="0" y="2704"/>
                                </a:lnTo>
                                <a:close/>
                                <a:moveTo>
                                  <a:pt x="0" y="2602"/>
                                </a:moveTo>
                                <a:lnTo>
                                  <a:pt x="0" y="2543"/>
                                </a:lnTo>
                                <a:lnTo>
                                  <a:pt x="2" y="2540"/>
                                </a:lnTo>
                                <a:lnTo>
                                  <a:pt x="5" y="2540"/>
                                </a:lnTo>
                                <a:lnTo>
                                  <a:pt x="8" y="2540"/>
                                </a:lnTo>
                                <a:lnTo>
                                  <a:pt x="8" y="2543"/>
                                </a:lnTo>
                                <a:lnTo>
                                  <a:pt x="8" y="2602"/>
                                </a:lnTo>
                                <a:lnTo>
                                  <a:pt x="8" y="2605"/>
                                </a:lnTo>
                                <a:lnTo>
                                  <a:pt x="5" y="2607"/>
                                </a:lnTo>
                                <a:lnTo>
                                  <a:pt x="2" y="2605"/>
                                </a:lnTo>
                                <a:lnTo>
                                  <a:pt x="0" y="2602"/>
                                </a:lnTo>
                                <a:close/>
                                <a:moveTo>
                                  <a:pt x="0" y="2500"/>
                                </a:moveTo>
                                <a:lnTo>
                                  <a:pt x="0" y="2441"/>
                                </a:lnTo>
                                <a:lnTo>
                                  <a:pt x="2" y="2438"/>
                                </a:lnTo>
                                <a:lnTo>
                                  <a:pt x="5" y="2438"/>
                                </a:lnTo>
                                <a:lnTo>
                                  <a:pt x="8" y="2438"/>
                                </a:lnTo>
                                <a:lnTo>
                                  <a:pt x="8" y="2441"/>
                                </a:lnTo>
                                <a:lnTo>
                                  <a:pt x="8" y="2500"/>
                                </a:lnTo>
                                <a:lnTo>
                                  <a:pt x="8" y="2504"/>
                                </a:lnTo>
                                <a:lnTo>
                                  <a:pt x="5" y="2505"/>
                                </a:lnTo>
                                <a:lnTo>
                                  <a:pt x="2" y="2504"/>
                                </a:lnTo>
                                <a:lnTo>
                                  <a:pt x="0" y="2500"/>
                                </a:lnTo>
                                <a:close/>
                                <a:moveTo>
                                  <a:pt x="0" y="2399"/>
                                </a:moveTo>
                                <a:lnTo>
                                  <a:pt x="0" y="2340"/>
                                </a:lnTo>
                                <a:lnTo>
                                  <a:pt x="2" y="2337"/>
                                </a:lnTo>
                                <a:lnTo>
                                  <a:pt x="5" y="2337"/>
                                </a:lnTo>
                                <a:lnTo>
                                  <a:pt x="8" y="2337"/>
                                </a:lnTo>
                                <a:lnTo>
                                  <a:pt x="8" y="2340"/>
                                </a:lnTo>
                                <a:lnTo>
                                  <a:pt x="8" y="2399"/>
                                </a:lnTo>
                                <a:lnTo>
                                  <a:pt x="8" y="2402"/>
                                </a:lnTo>
                                <a:lnTo>
                                  <a:pt x="5" y="2404"/>
                                </a:lnTo>
                                <a:lnTo>
                                  <a:pt x="2" y="2402"/>
                                </a:lnTo>
                                <a:lnTo>
                                  <a:pt x="0" y="2399"/>
                                </a:lnTo>
                                <a:close/>
                                <a:moveTo>
                                  <a:pt x="0" y="2297"/>
                                </a:moveTo>
                                <a:lnTo>
                                  <a:pt x="0" y="2238"/>
                                </a:lnTo>
                                <a:lnTo>
                                  <a:pt x="2" y="2235"/>
                                </a:lnTo>
                                <a:lnTo>
                                  <a:pt x="5" y="2235"/>
                                </a:lnTo>
                                <a:lnTo>
                                  <a:pt x="8" y="2235"/>
                                </a:lnTo>
                                <a:lnTo>
                                  <a:pt x="8" y="2238"/>
                                </a:lnTo>
                                <a:lnTo>
                                  <a:pt x="8" y="2297"/>
                                </a:lnTo>
                                <a:lnTo>
                                  <a:pt x="8" y="2301"/>
                                </a:lnTo>
                                <a:lnTo>
                                  <a:pt x="5" y="2302"/>
                                </a:lnTo>
                                <a:lnTo>
                                  <a:pt x="2" y="2301"/>
                                </a:lnTo>
                                <a:lnTo>
                                  <a:pt x="0" y="2297"/>
                                </a:lnTo>
                                <a:close/>
                                <a:moveTo>
                                  <a:pt x="0" y="2196"/>
                                </a:moveTo>
                                <a:lnTo>
                                  <a:pt x="0" y="2137"/>
                                </a:lnTo>
                                <a:lnTo>
                                  <a:pt x="2" y="2133"/>
                                </a:lnTo>
                                <a:lnTo>
                                  <a:pt x="5" y="2132"/>
                                </a:lnTo>
                                <a:lnTo>
                                  <a:pt x="8" y="2133"/>
                                </a:lnTo>
                                <a:lnTo>
                                  <a:pt x="8" y="2137"/>
                                </a:lnTo>
                                <a:lnTo>
                                  <a:pt x="8" y="2196"/>
                                </a:lnTo>
                                <a:lnTo>
                                  <a:pt x="8" y="2199"/>
                                </a:lnTo>
                                <a:lnTo>
                                  <a:pt x="5" y="2201"/>
                                </a:lnTo>
                                <a:lnTo>
                                  <a:pt x="2" y="2199"/>
                                </a:lnTo>
                                <a:lnTo>
                                  <a:pt x="0" y="2196"/>
                                </a:lnTo>
                                <a:close/>
                                <a:moveTo>
                                  <a:pt x="0" y="2094"/>
                                </a:moveTo>
                                <a:lnTo>
                                  <a:pt x="0" y="2035"/>
                                </a:lnTo>
                                <a:lnTo>
                                  <a:pt x="2" y="2032"/>
                                </a:lnTo>
                                <a:lnTo>
                                  <a:pt x="5" y="2030"/>
                                </a:lnTo>
                                <a:lnTo>
                                  <a:pt x="8" y="2032"/>
                                </a:lnTo>
                                <a:lnTo>
                                  <a:pt x="8" y="2035"/>
                                </a:lnTo>
                                <a:lnTo>
                                  <a:pt x="8" y="2094"/>
                                </a:lnTo>
                                <a:lnTo>
                                  <a:pt x="8" y="2098"/>
                                </a:lnTo>
                                <a:lnTo>
                                  <a:pt x="5" y="2099"/>
                                </a:lnTo>
                                <a:lnTo>
                                  <a:pt x="2" y="2098"/>
                                </a:lnTo>
                                <a:lnTo>
                                  <a:pt x="0" y="2094"/>
                                </a:lnTo>
                                <a:close/>
                                <a:moveTo>
                                  <a:pt x="0" y="1993"/>
                                </a:moveTo>
                                <a:lnTo>
                                  <a:pt x="0" y="1934"/>
                                </a:lnTo>
                                <a:lnTo>
                                  <a:pt x="2" y="1930"/>
                                </a:lnTo>
                                <a:lnTo>
                                  <a:pt x="5" y="1929"/>
                                </a:lnTo>
                                <a:lnTo>
                                  <a:pt x="8" y="1930"/>
                                </a:lnTo>
                                <a:lnTo>
                                  <a:pt x="8" y="1934"/>
                                </a:lnTo>
                                <a:lnTo>
                                  <a:pt x="8" y="1993"/>
                                </a:lnTo>
                                <a:lnTo>
                                  <a:pt x="8" y="1996"/>
                                </a:lnTo>
                                <a:lnTo>
                                  <a:pt x="5" y="1998"/>
                                </a:lnTo>
                                <a:lnTo>
                                  <a:pt x="2" y="1996"/>
                                </a:lnTo>
                                <a:lnTo>
                                  <a:pt x="0" y="1993"/>
                                </a:lnTo>
                                <a:close/>
                                <a:moveTo>
                                  <a:pt x="0" y="1891"/>
                                </a:moveTo>
                                <a:lnTo>
                                  <a:pt x="0" y="1832"/>
                                </a:lnTo>
                                <a:lnTo>
                                  <a:pt x="2" y="1829"/>
                                </a:lnTo>
                                <a:lnTo>
                                  <a:pt x="5" y="1827"/>
                                </a:lnTo>
                                <a:lnTo>
                                  <a:pt x="8" y="1829"/>
                                </a:lnTo>
                                <a:lnTo>
                                  <a:pt x="8" y="1832"/>
                                </a:lnTo>
                                <a:lnTo>
                                  <a:pt x="8" y="1891"/>
                                </a:lnTo>
                                <a:lnTo>
                                  <a:pt x="8" y="1895"/>
                                </a:lnTo>
                                <a:lnTo>
                                  <a:pt x="5" y="1896"/>
                                </a:lnTo>
                                <a:lnTo>
                                  <a:pt x="2" y="1895"/>
                                </a:lnTo>
                                <a:lnTo>
                                  <a:pt x="0" y="1891"/>
                                </a:lnTo>
                                <a:close/>
                                <a:moveTo>
                                  <a:pt x="0" y="1790"/>
                                </a:moveTo>
                                <a:lnTo>
                                  <a:pt x="0" y="1731"/>
                                </a:lnTo>
                                <a:lnTo>
                                  <a:pt x="2" y="1727"/>
                                </a:lnTo>
                                <a:lnTo>
                                  <a:pt x="5" y="1726"/>
                                </a:lnTo>
                                <a:lnTo>
                                  <a:pt x="8" y="1727"/>
                                </a:lnTo>
                                <a:lnTo>
                                  <a:pt x="8" y="1731"/>
                                </a:lnTo>
                                <a:lnTo>
                                  <a:pt x="8" y="1790"/>
                                </a:lnTo>
                                <a:lnTo>
                                  <a:pt x="8" y="1793"/>
                                </a:lnTo>
                                <a:lnTo>
                                  <a:pt x="5" y="1795"/>
                                </a:lnTo>
                                <a:lnTo>
                                  <a:pt x="2" y="1793"/>
                                </a:lnTo>
                                <a:lnTo>
                                  <a:pt x="0" y="1790"/>
                                </a:lnTo>
                                <a:close/>
                                <a:moveTo>
                                  <a:pt x="0" y="1688"/>
                                </a:moveTo>
                                <a:lnTo>
                                  <a:pt x="0" y="1629"/>
                                </a:lnTo>
                                <a:lnTo>
                                  <a:pt x="2" y="1626"/>
                                </a:lnTo>
                                <a:lnTo>
                                  <a:pt x="5" y="1624"/>
                                </a:lnTo>
                                <a:lnTo>
                                  <a:pt x="8" y="1626"/>
                                </a:lnTo>
                                <a:lnTo>
                                  <a:pt x="8" y="1629"/>
                                </a:lnTo>
                                <a:lnTo>
                                  <a:pt x="8" y="1688"/>
                                </a:lnTo>
                                <a:lnTo>
                                  <a:pt x="8" y="1692"/>
                                </a:lnTo>
                                <a:lnTo>
                                  <a:pt x="5" y="1693"/>
                                </a:lnTo>
                                <a:lnTo>
                                  <a:pt x="2" y="1692"/>
                                </a:lnTo>
                                <a:lnTo>
                                  <a:pt x="0" y="1688"/>
                                </a:lnTo>
                                <a:close/>
                                <a:moveTo>
                                  <a:pt x="0" y="1587"/>
                                </a:moveTo>
                                <a:lnTo>
                                  <a:pt x="0" y="1528"/>
                                </a:lnTo>
                                <a:lnTo>
                                  <a:pt x="2" y="1524"/>
                                </a:lnTo>
                                <a:lnTo>
                                  <a:pt x="5" y="1523"/>
                                </a:lnTo>
                                <a:lnTo>
                                  <a:pt x="8" y="1524"/>
                                </a:lnTo>
                                <a:lnTo>
                                  <a:pt x="8" y="1528"/>
                                </a:lnTo>
                                <a:lnTo>
                                  <a:pt x="8" y="1587"/>
                                </a:lnTo>
                                <a:lnTo>
                                  <a:pt x="8" y="1590"/>
                                </a:lnTo>
                                <a:lnTo>
                                  <a:pt x="5" y="1592"/>
                                </a:lnTo>
                                <a:lnTo>
                                  <a:pt x="2" y="1590"/>
                                </a:lnTo>
                                <a:lnTo>
                                  <a:pt x="0" y="1587"/>
                                </a:lnTo>
                                <a:close/>
                                <a:moveTo>
                                  <a:pt x="0" y="1485"/>
                                </a:moveTo>
                                <a:lnTo>
                                  <a:pt x="0" y="1426"/>
                                </a:lnTo>
                                <a:lnTo>
                                  <a:pt x="2" y="1423"/>
                                </a:lnTo>
                                <a:lnTo>
                                  <a:pt x="5" y="1421"/>
                                </a:lnTo>
                                <a:lnTo>
                                  <a:pt x="8" y="1423"/>
                                </a:lnTo>
                                <a:lnTo>
                                  <a:pt x="8" y="1426"/>
                                </a:lnTo>
                                <a:lnTo>
                                  <a:pt x="8" y="1485"/>
                                </a:lnTo>
                                <a:lnTo>
                                  <a:pt x="8" y="1489"/>
                                </a:lnTo>
                                <a:lnTo>
                                  <a:pt x="5" y="1490"/>
                                </a:lnTo>
                                <a:lnTo>
                                  <a:pt x="2" y="1489"/>
                                </a:lnTo>
                                <a:lnTo>
                                  <a:pt x="0" y="1485"/>
                                </a:lnTo>
                                <a:close/>
                                <a:moveTo>
                                  <a:pt x="0" y="1384"/>
                                </a:moveTo>
                                <a:lnTo>
                                  <a:pt x="0" y="1325"/>
                                </a:lnTo>
                                <a:lnTo>
                                  <a:pt x="2" y="1321"/>
                                </a:lnTo>
                                <a:lnTo>
                                  <a:pt x="5" y="1320"/>
                                </a:lnTo>
                                <a:lnTo>
                                  <a:pt x="8" y="1321"/>
                                </a:lnTo>
                                <a:lnTo>
                                  <a:pt x="8" y="1325"/>
                                </a:lnTo>
                                <a:lnTo>
                                  <a:pt x="8" y="1384"/>
                                </a:lnTo>
                                <a:lnTo>
                                  <a:pt x="8" y="1387"/>
                                </a:lnTo>
                                <a:lnTo>
                                  <a:pt x="5" y="1389"/>
                                </a:lnTo>
                                <a:lnTo>
                                  <a:pt x="2" y="1387"/>
                                </a:lnTo>
                                <a:lnTo>
                                  <a:pt x="0" y="1384"/>
                                </a:lnTo>
                                <a:close/>
                                <a:moveTo>
                                  <a:pt x="0" y="1282"/>
                                </a:moveTo>
                                <a:lnTo>
                                  <a:pt x="0" y="1223"/>
                                </a:lnTo>
                                <a:lnTo>
                                  <a:pt x="2" y="1220"/>
                                </a:lnTo>
                                <a:lnTo>
                                  <a:pt x="5" y="1218"/>
                                </a:lnTo>
                                <a:lnTo>
                                  <a:pt x="8" y="1220"/>
                                </a:lnTo>
                                <a:lnTo>
                                  <a:pt x="8" y="1223"/>
                                </a:lnTo>
                                <a:lnTo>
                                  <a:pt x="8" y="1282"/>
                                </a:lnTo>
                                <a:lnTo>
                                  <a:pt x="8" y="1286"/>
                                </a:lnTo>
                                <a:lnTo>
                                  <a:pt x="5" y="1287"/>
                                </a:lnTo>
                                <a:lnTo>
                                  <a:pt x="2" y="1286"/>
                                </a:lnTo>
                                <a:lnTo>
                                  <a:pt x="0" y="1282"/>
                                </a:lnTo>
                                <a:close/>
                                <a:moveTo>
                                  <a:pt x="0" y="1181"/>
                                </a:moveTo>
                                <a:lnTo>
                                  <a:pt x="0" y="1122"/>
                                </a:lnTo>
                                <a:lnTo>
                                  <a:pt x="2" y="1118"/>
                                </a:lnTo>
                                <a:lnTo>
                                  <a:pt x="5" y="1117"/>
                                </a:lnTo>
                                <a:lnTo>
                                  <a:pt x="8" y="1118"/>
                                </a:lnTo>
                                <a:lnTo>
                                  <a:pt x="8" y="1122"/>
                                </a:lnTo>
                                <a:lnTo>
                                  <a:pt x="8" y="1181"/>
                                </a:lnTo>
                                <a:lnTo>
                                  <a:pt x="8" y="1184"/>
                                </a:lnTo>
                                <a:lnTo>
                                  <a:pt x="5" y="1186"/>
                                </a:lnTo>
                                <a:lnTo>
                                  <a:pt x="2" y="1184"/>
                                </a:lnTo>
                                <a:lnTo>
                                  <a:pt x="0" y="1181"/>
                                </a:lnTo>
                                <a:close/>
                                <a:moveTo>
                                  <a:pt x="0" y="1079"/>
                                </a:moveTo>
                                <a:lnTo>
                                  <a:pt x="0" y="1020"/>
                                </a:lnTo>
                                <a:lnTo>
                                  <a:pt x="2" y="1017"/>
                                </a:lnTo>
                                <a:lnTo>
                                  <a:pt x="5" y="1015"/>
                                </a:lnTo>
                                <a:lnTo>
                                  <a:pt x="8" y="1017"/>
                                </a:lnTo>
                                <a:lnTo>
                                  <a:pt x="8" y="1020"/>
                                </a:lnTo>
                                <a:lnTo>
                                  <a:pt x="8" y="1079"/>
                                </a:lnTo>
                                <a:lnTo>
                                  <a:pt x="8" y="1082"/>
                                </a:lnTo>
                                <a:lnTo>
                                  <a:pt x="5" y="1084"/>
                                </a:lnTo>
                                <a:lnTo>
                                  <a:pt x="2" y="1082"/>
                                </a:lnTo>
                                <a:lnTo>
                                  <a:pt x="0" y="1079"/>
                                </a:lnTo>
                                <a:close/>
                                <a:moveTo>
                                  <a:pt x="0" y="978"/>
                                </a:moveTo>
                                <a:lnTo>
                                  <a:pt x="0" y="919"/>
                                </a:lnTo>
                                <a:lnTo>
                                  <a:pt x="2" y="915"/>
                                </a:lnTo>
                                <a:lnTo>
                                  <a:pt x="5" y="914"/>
                                </a:lnTo>
                                <a:lnTo>
                                  <a:pt x="8" y="915"/>
                                </a:lnTo>
                                <a:lnTo>
                                  <a:pt x="8" y="919"/>
                                </a:lnTo>
                                <a:lnTo>
                                  <a:pt x="8" y="978"/>
                                </a:lnTo>
                                <a:lnTo>
                                  <a:pt x="8" y="981"/>
                                </a:lnTo>
                                <a:lnTo>
                                  <a:pt x="5" y="983"/>
                                </a:lnTo>
                                <a:lnTo>
                                  <a:pt x="2" y="981"/>
                                </a:lnTo>
                                <a:lnTo>
                                  <a:pt x="0" y="978"/>
                                </a:lnTo>
                                <a:close/>
                                <a:moveTo>
                                  <a:pt x="0" y="876"/>
                                </a:moveTo>
                                <a:lnTo>
                                  <a:pt x="0" y="817"/>
                                </a:lnTo>
                                <a:lnTo>
                                  <a:pt x="2" y="814"/>
                                </a:lnTo>
                                <a:lnTo>
                                  <a:pt x="5" y="812"/>
                                </a:lnTo>
                                <a:lnTo>
                                  <a:pt x="8" y="814"/>
                                </a:lnTo>
                                <a:lnTo>
                                  <a:pt x="8" y="817"/>
                                </a:lnTo>
                                <a:lnTo>
                                  <a:pt x="8" y="876"/>
                                </a:lnTo>
                                <a:lnTo>
                                  <a:pt x="8" y="879"/>
                                </a:lnTo>
                                <a:lnTo>
                                  <a:pt x="5" y="881"/>
                                </a:lnTo>
                                <a:lnTo>
                                  <a:pt x="2" y="879"/>
                                </a:lnTo>
                                <a:lnTo>
                                  <a:pt x="0" y="876"/>
                                </a:lnTo>
                                <a:close/>
                                <a:moveTo>
                                  <a:pt x="0" y="775"/>
                                </a:moveTo>
                                <a:lnTo>
                                  <a:pt x="0" y="715"/>
                                </a:lnTo>
                                <a:lnTo>
                                  <a:pt x="2" y="712"/>
                                </a:lnTo>
                                <a:lnTo>
                                  <a:pt x="5" y="711"/>
                                </a:lnTo>
                                <a:lnTo>
                                  <a:pt x="8" y="712"/>
                                </a:lnTo>
                                <a:lnTo>
                                  <a:pt x="8" y="715"/>
                                </a:lnTo>
                                <a:lnTo>
                                  <a:pt x="8" y="775"/>
                                </a:lnTo>
                                <a:lnTo>
                                  <a:pt x="8" y="778"/>
                                </a:lnTo>
                                <a:lnTo>
                                  <a:pt x="5" y="778"/>
                                </a:lnTo>
                                <a:lnTo>
                                  <a:pt x="2" y="778"/>
                                </a:lnTo>
                                <a:lnTo>
                                  <a:pt x="0" y="775"/>
                                </a:lnTo>
                                <a:close/>
                                <a:moveTo>
                                  <a:pt x="0" y="673"/>
                                </a:moveTo>
                                <a:lnTo>
                                  <a:pt x="0" y="614"/>
                                </a:lnTo>
                                <a:lnTo>
                                  <a:pt x="2" y="611"/>
                                </a:lnTo>
                                <a:lnTo>
                                  <a:pt x="5" y="609"/>
                                </a:lnTo>
                                <a:lnTo>
                                  <a:pt x="8" y="611"/>
                                </a:lnTo>
                                <a:lnTo>
                                  <a:pt x="8" y="614"/>
                                </a:lnTo>
                                <a:lnTo>
                                  <a:pt x="8" y="673"/>
                                </a:lnTo>
                                <a:lnTo>
                                  <a:pt x="8" y="676"/>
                                </a:lnTo>
                                <a:lnTo>
                                  <a:pt x="5" y="676"/>
                                </a:lnTo>
                                <a:lnTo>
                                  <a:pt x="2" y="676"/>
                                </a:lnTo>
                                <a:lnTo>
                                  <a:pt x="0" y="673"/>
                                </a:lnTo>
                                <a:close/>
                                <a:moveTo>
                                  <a:pt x="0" y="572"/>
                                </a:moveTo>
                                <a:lnTo>
                                  <a:pt x="0" y="512"/>
                                </a:lnTo>
                                <a:lnTo>
                                  <a:pt x="2" y="509"/>
                                </a:lnTo>
                                <a:lnTo>
                                  <a:pt x="5" y="508"/>
                                </a:lnTo>
                                <a:lnTo>
                                  <a:pt x="8" y="509"/>
                                </a:lnTo>
                                <a:lnTo>
                                  <a:pt x="8" y="512"/>
                                </a:lnTo>
                                <a:lnTo>
                                  <a:pt x="8" y="572"/>
                                </a:lnTo>
                                <a:lnTo>
                                  <a:pt x="8" y="575"/>
                                </a:lnTo>
                                <a:lnTo>
                                  <a:pt x="5" y="575"/>
                                </a:lnTo>
                                <a:lnTo>
                                  <a:pt x="2" y="575"/>
                                </a:lnTo>
                                <a:lnTo>
                                  <a:pt x="0" y="572"/>
                                </a:lnTo>
                                <a:close/>
                                <a:moveTo>
                                  <a:pt x="0" y="470"/>
                                </a:moveTo>
                                <a:lnTo>
                                  <a:pt x="0" y="411"/>
                                </a:lnTo>
                                <a:lnTo>
                                  <a:pt x="2" y="408"/>
                                </a:lnTo>
                                <a:lnTo>
                                  <a:pt x="5" y="406"/>
                                </a:lnTo>
                                <a:lnTo>
                                  <a:pt x="8" y="408"/>
                                </a:lnTo>
                                <a:lnTo>
                                  <a:pt x="8" y="411"/>
                                </a:lnTo>
                                <a:lnTo>
                                  <a:pt x="8" y="470"/>
                                </a:lnTo>
                                <a:lnTo>
                                  <a:pt x="8" y="473"/>
                                </a:lnTo>
                                <a:lnTo>
                                  <a:pt x="5" y="473"/>
                                </a:lnTo>
                                <a:lnTo>
                                  <a:pt x="2" y="473"/>
                                </a:lnTo>
                                <a:lnTo>
                                  <a:pt x="0" y="470"/>
                                </a:lnTo>
                                <a:close/>
                                <a:moveTo>
                                  <a:pt x="0" y="369"/>
                                </a:moveTo>
                                <a:lnTo>
                                  <a:pt x="0" y="309"/>
                                </a:lnTo>
                                <a:lnTo>
                                  <a:pt x="2" y="306"/>
                                </a:lnTo>
                                <a:lnTo>
                                  <a:pt x="5" y="305"/>
                                </a:lnTo>
                                <a:lnTo>
                                  <a:pt x="8" y="306"/>
                                </a:lnTo>
                                <a:lnTo>
                                  <a:pt x="8" y="309"/>
                                </a:lnTo>
                                <a:lnTo>
                                  <a:pt x="8" y="369"/>
                                </a:lnTo>
                                <a:lnTo>
                                  <a:pt x="8" y="372"/>
                                </a:lnTo>
                                <a:lnTo>
                                  <a:pt x="5" y="372"/>
                                </a:lnTo>
                                <a:lnTo>
                                  <a:pt x="2" y="372"/>
                                </a:lnTo>
                                <a:lnTo>
                                  <a:pt x="0" y="369"/>
                                </a:lnTo>
                                <a:close/>
                                <a:moveTo>
                                  <a:pt x="0" y="267"/>
                                </a:moveTo>
                                <a:lnTo>
                                  <a:pt x="0" y="208"/>
                                </a:lnTo>
                                <a:lnTo>
                                  <a:pt x="2" y="205"/>
                                </a:lnTo>
                                <a:lnTo>
                                  <a:pt x="5" y="203"/>
                                </a:lnTo>
                                <a:lnTo>
                                  <a:pt x="8" y="205"/>
                                </a:lnTo>
                                <a:lnTo>
                                  <a:pt x="8" y="208"/>
                                </a:lnTo>
                                <a:lnTo>
                                  <a:pt x="8" y="267"/>
                                </a:lnTo>
                                <a:lnTo>
                                  <a:pt x="8" y="270"/>
                                </a:lnTo>
                                <a:lnTo>
                                  <a:pt x="5" y="270"/>
                                </a:lnTo>
                                <a:lnTo>
                                  <a:pt x="2" y="270"/>
                                </a:lnTo>
                                <a:lnTo>
                                  <a:pt x="0" y="267"/>
                                </a:lnTo>
                                <a:close/>
                                <a:moveTo>
                                  <a:pt x="0" y="166"/>
                                </a:moveTo>
                                <a:lnTo>
                                  <a:pt x="0" y="106"/>
                                </a:lnTo>
                                <a:lnTo>
                                  <a:pt x="2" y="103"/>
                                </a:lnTo>
                                <a:lnTo>
                                  <a:pt x="5" y="102"/>
                                </a:lnTo>
                                <a:lnTo>
                                  <a:pt x="8" y="103"/>
                                </a:lnTo>
                                <a:lnTo>
                                  <a:pt x="8" y="106"/>
                                </a:lnTo>
                                <a:lnTo>
                                  <a:pt x="8" y="166"/>
                                </a:lnTo>
                                <a:lnTo>
                                  <a:pt x="8" y="169"/>
                                </a:lnTo>
                                <a:lnTo>
                                  <a:pt x="5" y="169"/>
                                </a:lnTo>
                                <a:lnTo>
                                  <a:pt x="2" y="169"/>
                                </a:lnTo>
                                <a:lnTo>
                                  <a:pt x="0" y="166"/>
                                </a:lnTo>
                                <a:close/>
                                <a:moveTo>
                                  <a:pt x="0" y="64"/>
                                </a:moveTo>
                                <a:lnTo>
                                  <a:pt x="0" y="5"/>
                                </a:lnTo>
                                <a:lnTo>
                                  <a:pt x="2" y="2"/>
                                </a:lnTo>
                                <a:lnTo>
                                  <a:pt x="5" y="0"/>
                                </a:lnTo>
                                <a:lnTo>
                                  <a:pt x="8" y="2"/>
                                </a:lnTo>
                                <a:lnTo>
                                  <a:pt x="8" y="5"/>
                                </a:lnTo>
                                <a:lnTo>
                                  <a:pt x="8" y="64"/>
                                </a:lnTo>
                                <a:lnTo>
                                  <a:pt x="8" y="67"/>
                                </a:lnTo>
                                <a:lnTo>
                                  <a:pt x="5" y="67"/>
                                </a:lnTo>
                                <a:lnTo>
                                  <a:pt x="2" y="67"/>
                                </a:lnTo>
                                <a:lnTo>
                                  <a:pt x="0" y="64"/>
                                </a:lnTo>
                                <a:close/>
                              </a:path>
                            </a:pathLst>
                          </a:custGeom>
                          <a:solidFill>
                            <a:srgbClr val="FF0000"/>
                          </a:solidFill>
                          <a:ln w="2">
                            <a:solidFill>
                              <a:srgbClr val="FF0000"/>
                            </a:solidFill>
                            <a:round/>
                            <a:headEnd/>
                            <a:tailEnd/>
                          </a:ln>
                        </wps:spPr>
                        <wps:bodyPr rot="0" vert="horz" wrap="square" lIns="91440" tIns="45720" rIns="91440" bIns="45720" anchor="t" anchorCtr="0" upright="1">
                          <a:noAutofit/>
                        </wps:bodyPr>
                      </wps:wsp>
                      <wps:wsp>
                        <wps:cNvPr id="101" name="Rectangle 253"/>
                        <wps:cNvSpPr>
                          <a:spLocks noChangeArrowheads="1"/>
                        </wps:cNvSpPr>
                        <wps:spPr bwMode="auto">
                          <a:xfrm>
                            <a:off x="5737225" y="381000"/>
                            <a:ext cx="663575" cy="28257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2" name="Rectangle 254"/>
                        <wps:cNvSpPr>
                          <a:spLocks noChangeArrowheads="1"/>
                        </wps:cNvSpPr>
                        <wps:spPr bwMode="auto">
                          <a:xfrm>
                            <a:off x="5715000" y="398780"/>
                            <a:ext cx="663575" cy="282575"/>
                          </a:xfrm>
                          <a:prstGeom prst="rect">
                            <a:avLst/>
                          </a:prstGeom>
                          <a:noFill/>
                          <a:ln w="9">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255"/>
                        <wps:cNvSpPr>
                          <a:spLocks noChangeArrowheads="1"/>
                        </wps:cNvSpPr>
                        <wps:spPr bwMode="auto">
                          <a:xfrm>
                            <a:off x="5758815" y="469265"/>
                            <a:ext cx="75628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Confirm Page</w:t>
                              </w:r>
                            </w:p>
                          </w:txbxContent>
                        </wps:txbx>
                        <wps:bodyPr rot="0" vert="horz" wrap="square" lIns="0" tIns="0" rIns="0" bIns="0" anchor="t" anchorCtr="0" upright="1">
                          <a:spAutoFit/>
                        </wps:bodyPr>
                      </wps:wsp>
                      <wps:wsp>
                        <wps:cNvPr id="104" name="Line 256"/>
                        <wps:cNvCnPr/>
                        <wps:spPr bwMode="auto">
                          <a:xfrm>
                            <a:off x="295910" y="2436495"/>
                            <a:ext cx="3834765"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05" name="Freeform 257"/>
                        <wps:cNvSpPr>
                          <a:spLocks noEditPoints="1"/>
                        </wps:cNvSpPr>
                        <wps:spPr bwMode="auto">
                          <a:xfrm>
                            <a:off x="4175760" y="2410460"/>
                            <a:ext cx="43180" cy="50800"/>
                          </a:xfrm>
                          <a:custGeom>
                            <a:avLst/>
                            <a:gdLst>
                              <a:gd name="T0" fmla="*/ 68 w 68"/>
                              <a:gd name="T1" fmla="*/ 41 h 80"/>
                              <a:gd name="T2" fmla="*/ 0 w 68"/>
                              <a:gd name="T3" fmla="*/ 80 h 80"/>
                              <a:gd name="T4" fmla="*/ 0 w 68"/>
                              <a:gd name="T5" fmla="*/ 0 h 80"/>
                              <a:gd name="T6" fmla="*/ 68 w 68"/>
                              <a:gd name="T7" fmla="*/ 41 h 80"/>
                              <a:gd name="T8" fmla="*/ 0 w 68"/>
                              <a:gd name="T9" fmla="*/ 80 h 80"/>
                              <a:gd name="T10" fmla="*/ 68 w 68"/>
                              <a:gd name="T11" fmla="*/ 41 h 80"/>
                              <a:gd name="T12" fmla="*/ 0 w 68"/>
                              <a:gd name="T13" fmla="*/ 80 h 80"/>
                            </a:gdLst>
                            <a:ahLst/>
                            <a:cxnLst>
                              <a:cxn ang="0">
                                <a:pos x="T0" y="T1"/>
                              </a:cxn>
                              <a:cxn ang="0">
                                <a:pos x="T2" y="T3"/>
                              </a:cxn>
                              <a:cxn ang="0">
                                <a:pos x="T4" y="T5"/>
                              </a:cxn>
                              <a:cxn ang="0">
                                <a:pos x="T6" y="T7"/>
                              </a:cxn>
                              <a:cxn ang="0">
                                <a:pos x="T8" y="T9"/>
                              </a:cxn>
                              <a:cxn ang="0">
                                <a:pos x="T10" y="T11"/>
                              </a:cxn>
                              <a:cxn ang="0">
                                <a:pos x="T12" y="T13"/>
                              </a:cxn>
                            </a:cxnLst>
                            <a:rect l="0" t="0" r="r" b="b"/>
                            <a:pathLst>
                              <a:path w="68" h="80">
                                <a:moveTo>
                                  <a:pt x="68" y="41"/>
                                </a:moveTo>
                                <a:lnTo>
                                  <a:pt x="0" y="80"/>
                                </a:lnTo>
                                <a:lnTo>
                                  <a:pt x="0" y="0"/>
                                </a:lnTo>
                                <a:lnTo>
                                  <a:pt x="68" y="41"/>
                                </a:lnTo>
                                <a:close/>
                                <a:moveTo>
                                  <a:pt x="0" y="80"/>
                                </a:moveTo>
                                <a:lnTo>
                                  <a:pt x="68" y="41"/>
                                </a:lnTo>
                                <a:lnTo>
                                  <a:pt x="0"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258"/>
                        <wps:cNvSpPr>
                          <a:spLocks/>
                        </wps:cNvSpPr>
                        <wps:spPr bwMode="auto">
                          <a:xfrm>
                            <a:off x="4175760" y="2410460"/>
                            <a:ext cx="43180" cy="50800"/>
                          </a:xfrm>
                          <a:custGeom>
                            <a:avLst/>
                            <a:gdLst>
                              <a:gd name="T0" fmla="*/ 68 w 68"/>
                              <a:gd name="T1" fmla="*/ 41 h 80"/>
                              <a:gd name="T2" fmla="*/ 0 w 68"/>
                              <a:gd name="T3" fmla="*/ 80 h 80"/>
                              <a:gd name="T4" fmla="*/ 0 w 68"/>
                              <a:gd name="T5" fmla="*/ 0 h 80"/>
                              <a:gd name="T6" fmla="*/ 68 w 68"/>
                              <a:gd name="T7" fmla="*/ 41 h 80"/>
                            </a:gdLst>
                            <a:ahLst/>
                            <a:cxnLst>
                              <a:cxn ang="0">
                                <a:pos x="T0" y="T1"/>
                              </a:cxn>
                              <a:cxn ang="0">
                                <a:pos x="T2" y="T3"/>
                              </a:cxn>
                              <a:cxn ang="0">
                                <a:pos x="T4" y="T5"/>
                              </a:cxn>
                              <a:cxn ang="0">
                                <a:pos x="T6" y="T7"/>
                              </a:cxn>
                            </a:cxnLst>
                            <a:rect l="0" t="0" r="r" b="b"/>
                            <a:pathLst>
                              <a:path w="68" h="80">
                                <a:moveTo>
                                  <a:pt x="68" y="41"/>
                                </a:moveTo>
                                <a:lnTo>
                                  <a:pt x="0" y="80"/>
                                </a:lnTo>
                                <a:lnTo>
                                  <a:pt x="0" y="0"/>
                                </a:lnTo>
                                <a:lnTo>
                                  <a:pt x="68" y="41"/>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Line 259"/>
                        <wps:cNvCnPr/>
                        <wps:spPr bwMode="auto">
                          <a:xfrm flipV="1">
                            <a:off x="4175760" y="2436495"/>
                            <a:ext cx="43180"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108" name="Line 260"/>
                        <wps:cNvCnPr/>
                        <wps:spPr bwMode="auto">
                          <a:xfrm flipH="1">
                            <a:off x="4105275" y="2436495"/>
                            <a:ext cx="70485"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09" name="Rectangle 261"/>
                        <wps:cNvSpPr>
                          <a:spLocks noChangeArrowheads="1"/>
                        </wps:cNvSpPr>
                        <wps:spPr bwMode="auto">
                          <a:xfrm>
                            <a:off x="1649095" y="2263775"/>
                            <a:ext cx="1505585"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 name="Rectangle 262"/>
                        <wps:cNvSpPr>
                          <a:spLocks noChangeArrowheads="1"/>
                        </wps:cNvSpPr>
                        <wps:spPr bwMode="auto">
                          <a:xfrm>
                            <a:off x="1649095" y="2265045"/>
                            <a:ext cx="125920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Click on Link for request Page</w:t>
                              </w:r>
                            </w:p>
                          </w:txbxContent>
                        </wps:txbx>
                        <wps:bodyPr rot="0" vert="horz" wrap="none" lIns="0" tIns="0" rIns="0" bIns="0" anchor="t" anchorCtr="0" upright="1">
                          <a:spAutoFit/>
                        </wps:bodyPr>
                      </wps:wsp>
                      <wps:wsp>
                        <wps:cNvPr id="111" name="Line 263"/>
                        <wps:cNvCnPr/>
                        <wps:spPr bwMode="auto">
                          <a:xfrm>
                            <a:off x="265430" y="2706370"/>
                            <a:ext cx="4655820"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12" name="Freeform 264"/>
                        <wps:cNvSpPr>
                          <a:spLocks noEditPoints="1"/>
                        </wps:cNvSpPr>
                        <wps:spPr bwMode="auto">
                          <a:xfrm>
                            <a:off x="4965700" y="2681605"/>
                            <a:ext cx="43815" cy="49530"/>
                          </a:xfrm>
                          <a:custGeom>
                            <a:avLst/>
                            <a:gdLst>
                              <a:gd name="T0" fmla="*/ 69 w 69"/>
                              <a:gd name="T1" fmla="*/ 39 h 78"/>
                              <a:gd name="T2" fmla="*/ 0 w 69"/>
                              <a:gd name="T3" fmla="*/ 78 h 78"/>
                              <a:gd name="T4" fmla="*/ 0 w 69"/>
                              <a:gd name="T5" fmla="*/ 0 h 78"/>
                              <a:gd name="T6" fmla="*/ 69 w 69"/>
                              <a:gd name="T7" fmla="*/ 39 h 78"/>
                              <a:gd name="T8" fmla="*/ 0 w 69"/>
                              <a:gd name="T9" fmla="*/ 78 h 78"/>
                              <a:gd name="T10" fmla="*/ 69 w 69"/>
                              <a:gd name="T11" fmla="*/ 39 h 78"/>
                              <a:gd name="T12" fmla="*/ 0 w 69"/>
                              <a:gd name="T13" fmla="*/ 78 h 78"/>
                            </a:gdLst>
                            <a:ahLst/>
                            <a:cxnLst>
                              <a:cxn ang="0">
                                <a:pos x="T0" y="T1"/>
                              </a:cxn>
                              <a:cxn ang="0">
                                <a:pos x="T2" y="T3"/>
                              </a:cxn>
                              <a:cxn ang="0">
                                <a:pos x="T4" y="T5"/>
                              </a:cxn>
                              <a:cxn ang="0">
                                <a:pos x="T6" y="T7"/>
                              </a:cxn>
                              <a:cxn ang="0">
                                <a:pos x="T8" y="T9"/>
                              </a:cxn>
                              <a:cxn ang="0">
                                <a:pos x="T10" y="T11"/>
                              </a:cxn>
                              <a:cxn ang="0">
                                <a:pos x="T12" y="T13"/>
                              </a:cxn>
                            </a:cxnLst>
                            <a:rect l="0" t="0" r="r" b="b"/>
                            <a:pathLst>
                              <a:path w="69" h="78">
                                <a:moveTo>
                                  <a:pt x="69" y="39"/>
                                </a:moveTo>
                                <a:lnTo>
                                  <a:pt x="0" y="78"/>
                                </a:lnTo>
                                <a:lnTo>
                                  <a:pt x="0" y="0"/>
                                </a:lnTo>
                                <a:lnTo>
                                  <a:pt x="69" y="39"/>
                                </a:lnTo>
                                <a:close/>
                                <a:moveTo>
                                  <a:pt x="0" y="78"/>
                                </a:moveTo>
                                <a:lnTo>
                                  <a:pt x="69" y="39"/>
                                </a:lnTo>
                                <a:lnTo>
                                  <a:pt x="0"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265"/>
                        <wps:cNvSpPr>
                          <a:spLocks/>
                        </wps:cNvSpPr>
                        <wps:spPr bwMode="auto">
                          <a:xfrm>
                            <a:off x="4965700" y="2681605"/>
                            <a:ext cx="43815" cy="49530"/>
                          </a:xfrm>
                          <a:custGeom>
                            <a:avLst/>
                            <a:gdLst>
                              <a:gd name="T0" fmla="*/ 69 w 69"/>
                              <a:gd name="T1" fmla="*/ 39 h 78"/>
                              <a:gd name="T2" fmla="*/ 0 w 69"/>
                              <a:gd name="T3" fmla="*/ 78 h 78"/>
                              <a:gd name="T4" fmla="*/ 0 w 69"/>
                              <a:gd name="T5" fmla="*/ 0 h 78"/>
                              <a:gd name="T6" fmla="*/ 69 w 69"/>
                              <a:gd name="T7" fmla="*/ 39 h 78"/>
                            </a:gdLst>
                            <a:ahLst/>
                            <a:cxnLst>
                              <a:cxn ang="0">
                                <a:pos x="T0" y="T1"/>
                              </a:cxn>
                              <a:cxn ang="0">
                                <a:pos x="T2" y="T3"/>
                              </a:cxn>
                              <a:cxn ang="0">
                                <a:pos x="T4" y="T5"/>
                              </a:cxn>
                              <a:cxn ang="0">
                                <a:pos x="T6" y="T7"/>
                              </a:cxn>
                            </a:cxnLst>
                            <a:rect l="0" t="0" r="r" b="b"/>
                            <a:pathLst>
                              <a:path w="69" h="78">
                                <a:moveTo>
                                  <a:pt x="69" y="39"/>
                                </a:moveTo>
                                <a:lnTo>
                                  <a:pt x="0" y="78"/>
                                </a:lnTo>
                                <a:lnTo>
                                  <a:pt x="0" y="0"/>
                                </a:lnTo>
                                <a:lnTo>
                                  <a:pt x="69" y="39"/>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266"/>
                        <wps:cNvCnPr/>
                        <wps:spPr bwMode="auto">
                          <a:xfrm flipV="1">
                            <a:off x="4965700" y="2706370"/>
                            <a:ext cx="43815"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115" name="Line 267"/>
                        <wps:cNvCnPr/>
                        <wps:spPr bwMode="auto">
                          <a:xfrm flipH="1">
                            <a:off x="4896485" y="2706370"/>
                            <a:ext cx="69215"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268"/>
                        <wps:cNvSpPr>
                          <a:spLocks noChangeArrowheads="1"/>
                        </wps:cNvSpPr>
                        <wps:spPr bwMode="auto">
                          <a:xfrm>
                            <a:off x="2204085" y="2533650"/>
                            <a:ext cx="1155700"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69"/>
                        <wps:cNvSpPr>
                          <a:spLocks noChangeArrowheads="1"/>
                        </wps:cNvSpPr>
                        <wps:spPr bwMode="auto">
                          <a:xfrm>
                            <a:off x="2204085" y="2534920"/>
                            <a:ext cx="121983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Press Button for Saving Data</w:t>
                              </w:r>
                            </w:p>
                          </w:txbxContent>
                        </wps:txbx>
                        <wps:bodyPr rot="0" vert="horz" wrap="none" lIns="0" tIns="0" rIns="0" bIns="0" anchor="t" anchorCtr="0" upright="1">
                          <a:spAutoFit/>
                        </wps:bodyPr>
                      </wps:wsp>
                      <wps:wsp>
                        <wps:cNvPr id="118" name="Freeform 270"/>
                        <wps:cNvSpPr>
                          <a:spLocks/>
                        </wps:cNvSpPr>
                        <wps:spPr bwMode="auto">
                          <a:xfrm>
                            <a:off x="5038725" y="2678430"/>
                            <a:ext cx="402590" cy="379730"/>
                          </a:xfrm>
                          <a:custGeom>
                            <a:avLst/>
                            <a:gdLst>
                              <a:gd name="T0" fmla="*/ 0 w 634"/>
                              <a:gd name="T1" fmla="*/ 0 h 598"/>
                              <a:gd name="T2" fmla="*/ 71 w 634"/>
                              <a:gd name="T3" fmla="*/ 19 h 598"/>
                              <a:gd name="T4" fmla="*/ 140 w 634"/>
                              <a:gd name="T5" fmla="*/ 36 h 598"/>
                              <a:gd name="T6" fmla="*/ 204 w 634"/>
                              <a:gd name="T7" fmla="*/ 55 h 598"/>
                              <a:gd name="T8" fmla="*/ 264 w 634"/>
                              <a:gd name="T9" fmla="*/ 73 h 598"/>
                              <a:gd name="T10" fmla="*/ 319 w 634"/>
                              <a:gd name="T11" fmla="*/ 92 h 598"/>
                              <a:gd name="T12" fmla="*/ 369 w 634"/>
                              <a:gd name="T13" fmla="*/ 111 h 598"/>
                              <a:gd name="T14" fmla="*/ 415 w 634"/>
                              <a:gd name="T15" fmla="*/ 130 h 598"/>
                              <a:gd name="T16" fmla="*/ 458 w 634"/>
                              <a:gd name="T17" fmla="*/ 148 h 598"/>
                              <a:gd name="T18" fmla="*/ 495 w 634"/>
                              <a:gd name="T19" fmla="*/ 167 h 598"/>
                              <a:gd name="T20" fmla="*/ 528 w 634"/>
                              <a:gd name="T21" fmla="*/ 186 h 598"/>
                              <a:gd name="T22" fmla="*/ 556 w 634"/>
                              <a:gd name="T23" fmla="*/ 205 h 598"/>
                              <a:gd name="T24" fmla="*/ 580 w 634"/>
                              <a:gd name="T25" fmla="*/ 223 h 598"/>
                              <a:gd name="T26" fmla="*/ 600 w 634"/>
                              <a:gd name="T27" fmla="*/ 242 h 598"/>
                              <a:gd name="T28" fmla="*/ 616 w 634"/>
                              <a:gd name="T29" fmla="*/ 261 h 598"/>
                              <a:gd name="T30" fmla="*/ 627 w 634"/>
                              <a:gd name="T31" fmla="*/ 280 h 598"/>
                              <a:gd name="T32" fmla="*/ 633 w 634"/>
                              <a:gd name="T33" fmla="*/ 298 h 598"/>
                              <a:gd name="T34" fmla="*/ 634 w 634"/>
                              <a:gd name="T35" fmla="*/ 317 h 598"/>
                              <a:gd name="T36" fmla="*/ 631 w 634"/>
                              <a:gd name="T37" fmla="*/ 336 h 598"/>
                              <a:gd name="T38" fmla="*/ 625 w 634"/>
                              <a:gd name="T39" fmla="*/ 355 h 598"/>
                              <a:gd name="T40" fmla="*/ 614 w 634"/>
                              <a:gd name="T41" fmla="*/ 375 h 598"/>
                              <a:gd name="T42" fmla="*/ 598 w 634"/>
                              <a:gd name="T43" fmla="*/ 394 h 598"/>
                              <a:gd name="T44" fmla="*/ 578 w 634"/>
                              <a:gd name="T45" fmla="*/ 412 h 598"/>
                              <a:gd name="T46" fmla="*/ 553 w 634"/>
                              <a:gd name="T47" fmla="*/ 431 h 598"/>
                              <a:gd name="T48" fmla="*/ 525 w 634"/>
                              <a:gd name="T49" fmla="*/ 450 h 598"/>
                              <a:gd name="T50" fmla="*/ 491 w 634"/>
                              <a:gd name="T51" fmla="*/ 469 h 598"/>
                              <a:gd name="T52" fmla="*/ 453 w 634"/>
                              <a:gd name="T53" fmla="*/ 487 h 598"/>
                              <a:gd name="T54" fmla="*/ 411 w 634"/>
                              <a:gd name="T55" fmla="*/ 506 h 598"/>
                              <a:gd name="T56" fmla="*/ 364 w 634"/>
                              <a:gd name="T57" fmla="*/ 525 h 598"/>
                              <a:gd name="T58" fmla="*/ 314 w 634"/>
                              <a:gd name="T59" fmla="*/ 544 h 598"/>
                              <a:gd name="T60" fmla="*/ 258 w 634"/>
                              <a:gd name="T61" fmla="*/ 562 h 598"/>
                              <a:gd name="T62" fmla="*/ 198 w 634"/>
                              <a:gd name="T63" fmla="*/ 579 h 598"/>
                              <a:gd name="T64" fmla="*/ 134 w 634"/>
                              <a:gd name="T65" fmla="*/ 598 h 5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34" h="598">
                                <a:moveTo>
                                  <a:pt x="0" y="0"/>
                                </a:moveTo>
                                <a:lnTo>
                                  <a:pt x="71" y="19"/>
                                </a:lnTo>
                                <a:lnTo>
                                  <a:pt x="140" y="36"/>
                                </a:lnTo>
                                <a:lnTo>
                                  <a:pt x="204" y="55"/>
                                </a:lnTo>
                                <a:lnTo>
                                  <a:pt x="264" y="73"/>
                                </a:lnTo>
                                <a:lnTo>
                                  <a:pt x="319" y="92"/>
                                </a:lnTo>
                                <a:lnTo>
                                  <a:pt x="369" y="111"/>
                                </a:lnTo>
                                <a:lnTo>
                                  <a:pt x="415" y="130"/>
                                </a:lnTo>
                                <a:lnTo>
                                  <a:pt x="458" y="148"/>
                                </a:lnTo>
                                <a:lnTo>
                                  <a:pt x="495" y="167"/>
                                </a:lnTo>
                                <a:lnTo>
                                  <a:pt x="528" y="186"/>
                                </a:lnTo>
                                <a:lnTo>
                                  <a:pt x="556" y="205"/>
                                </a:lnTo>
                                <a:lnTo>
                                  <a:pt x="580" y="223"/>
                                </a:lnTo>
                                <a:lnTo>
                                  <a:pt x="600" y="242"/>
                                </a:lnTo>
                                <a:lnTo>
                                  <a:pt x="616" y="261"/>
                                </a:lnTo>
                                <a:lnTo>
                                  <a:pt x="627" y="280"/>
                                </a:lnTo>
                                <a:lnTo>
                                  <a:pt x="633" y="298"/>
                                </a:lnTo>
                                <a:lnTo>
                                  <a:pt x="634" y="317"/>
                                </a:lnTo>
                                <a:lnTo>
                                  <a:pt x="631" y="336"/>
                                </a:lnTo>
                                <a:lnTo>
                                  <a:pt x="625" y="355"/>
                                </a:lnTo>
                                <a:lnTo>
                                  <a:pt x="614" y="375"/>
                                </a:lnTo>
                                <a:lnTo>
                                  <a:pt x="598" y="394"/>
                                </a:lnTo>
                                <a:lnTo>
                                  <a:pt x="578" y="412"/>
                                </a:lnTo>
                                <a:lnTo>
                                  <a:pt x="553" y="431"/>
                                </a:lnTo>
                                <a:lnTo>
                                  <a:pt x="525" y="450"/>
                                </a:lnTo>
                                <a:lnTo>
                                  <a:pt x="491" y="469"/>
                                </a:lnTo>
                                <a:lnTo>
                                  <a:pt x="453" y="487"/>
                                </a:lnTo>
                                <a:lnTo>
                                  <a:pt x="411" y="506"/>
                                </a:lnTo>
                                <a:lnTo>
                                  <a:pt x="364" y="525"/>
                                </a:lnTo>
                                <a:lnTo>
                                  <a:pt x="314" y="544"/>
                                </a:lnTo>
                                <a:lnTo>
                                  <a:pt x="258" y="562"/>
                                </a:lnTo>
                                <a:lnTo>
                                  <a:pt x="198" y="579"/>
                                </a:lnTo>
                                <a:lnTo>
                                  <a:pt x="134" y="598"/>
                                </a:lnTo>
                              </a:path>
                            </a:pathLst>
                          </a:custGeom>
                          <a:noFill/>
                          <a:ln w="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271"/>
                        <wps:cNvSpPr>
                          <a:spLocks noEditPoints="1"/>
                        </wps:cNvSpPr>
                        <wps:spPr bwMode="auto">
                          <a:xfrm>
                            <a:off x="5038725" y="3045460"/>
                            <a:ext cx="47625" cy="48260"/>
                          </a:xfrm>
                          <a:custGeom>
                            <a:avLst/>
                            <a:gdLst>
                              <a:gd name="T0" fmla="*/ 0 w 75"/>
                              <a:gd name="T1" fmla="*/ 56 h 76"/>
                              <a:gd name="T2" fmla="*/ 54 w 75"/>
                              <a:gd name="T3" fmla="*/ 0 h 76"/>
                              <a:gd name="T4" fmla="*/ 75 w 75"/>
                              <a:gd name="T5" fmla="*/ 76 h 76"/>
                              <a:gd name="T6" fmla="*/ 0 w 75"/>
                              <a:gd name="T7" fmla="*/ 56 h 76"/>
                              <a:gd name="T8" fmla="*/ 54 w 75"/>
                              <a:gd name="T9" fmla="*/ 0 h 76"/>
                              <a:gd name="T10" fmla="*/ 0 w 75"/>
                              <a:gd name="T11" fmla="*/ 56 h 76"/>
                              <a:gd name="T12" fmla="*/ 54 w 75"/>
                              <a:gd name="T13" fmla="*/ 0 h 76"/>
                            </a:gdLst>
                            <a:ahLst/>
                            <a:cxnLst>
                              <a:cxn ang="0">
                                <a:pos x="T0" y="T1"/>
                              </a:cxn>
                              <a:cxn ang="0">
                                <a:pos x="T2" y="T3"/>
                              </a:cxn>
                              <a:cxn ang="0">
                                <a:pos x="T4" y="T5"/>
                              </a:cxn>
                              <a:cxn ang="0">
                                <a:pos x="T6" y="T7"/>
                              </a:cxn>
                              <a:cxn ang="0">
                                <a:pos x="T8" y="T9"/>
                              </a:cxn>
                              <a:cxn ang="0">
                                <a:pos x="T10" y="T11"/>
                              </a:cxn>
                              <a:cxn ang="0">
                                <a:pos x="T12" y="T13"/>
                              </a:cxn>
                            </a:cxnLst>
                            <a:rect l="0" t="0" r="r" b="b"/>
                            <a:pathLst>
                              <a:path w="75" h="76">
                                <a:moveTo>
                                  <a:pt x="0" y="56"/>
                                </a:moveTo>
                                <a:lnTo>
                                  <a:pt x="54" y="0"/>
                                </a:lnTo>
                                <a:lnTo>
                                  <a:pt x="75" y="76"/>
                                </a:lnTo>
                                <a:lnTo>
                                  <a:pt x="0" y="56"/>
                                </a:lnTo>
                                <a:close/>
                                <a:moveTo>
                                  <a:pt x="54" y="0"/>
                                </a:moveTo>
                                <a:lnTo>
                                  <a:pt x="0" y="56"/>
                                </a:lnTo>
                                <a:lnTo>
                                  <a:pt x="5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272"/>
                        <wps:cNvSpPr>
                          <a:spLocks/>
                        </wps:cNvSpPr>
                        <wps:spPr bwMode="auto">
                          <a:xfrm>
                            <a:off x="5038725" y="3045460"/>
                            <a:ext cx="47625" cy="48260"/>
                          </a:xfrm>
                          <a:custGeom>
                            <a:avLst/>
                            <a:gdLst>
                              <a:gd name="T0" fmla="*/ 0 w 75"/>
                              <a:gd name="T1" fmla="*/ 56 h 76"/>
                              <a:gd name="T2" fmla="*/ 54 w 75"/>
                              <a:gd name="T3" fmla="*/ 0 h 76"/>
                              <a:gd name="T4" fmla="*/ 75 w 75"/>
                              <a:gd name="T5" fmla="*/ 76 h 76"/>
                              <a:gd name="T6" fmla="*/ 0 w 75"/>
                              <a:gd name="T7" fmla="*/ 56 h 76"/>
                            </a:gdLst>
                            <a:ahLst/>
                            <a:cxnLst>
                              <a:cxn ang="0">
                                <a:pos x="T0" y="T1"/>
                              </a:cxn>
                              <a:cxn ang="0">
                                <a:pos x="T2" y="T3"/>
                              </a:cxn>
                              <a:cxn ang="0">
                                <a:pos x="T4" y="T5"/>
                              </a:cxn>
                              <a:cxn ang="0">
                                <a:pos x="T6" y="T7"/>
                              </a:cxn>
                            </a:cxnLst>
                            <a:rect l="0" t="0" r="r" b="b"/>
                            <a:pathLst>
                              <a:path w="75" h="76">
                                <a:moveTo>
                                  <a:pt x="0" y="56"/>
                                </a:moveTo>
                                <a:lnTo>
                                  <a:pt x="54" y="0"/>
                                </a:lnTo>
                                <a:lnTo>
                                  <a:pt x="75" y="76"/>
                                </a:lnTo>
                                <a:lnTo>
                                  <a:pt x="0" y="56"/>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Line 273"/>
                        <wps:cNvCnPr/>
                        <wps:spPr bwMode="auto">
                          <a:xfrm flipH="1">
                            <a:off x="5038725" y="3045460"/>
                            <a:ext cx="34290" cy="35560"/>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122" name="Line 274"/>
                        <wps:cNvCnPr/>
                        <wps:spPr bwMode="auto">
                          <a:xfrm flipV="1">
                            <a:off x="5080000" y="3052445"/>
                            <a:ext cx="67945" cy="17780"/>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23" name="Rectangle 275"/>
                        <wps:cNvSpPr>
                          <a:spLocks noChangeArrowheads="1"/>
                        </wps:cNvSpPr>
                        <wps:spPr bwMode="auto">
                          <a:xfrm>
                            <a:off x="5499100" y="2826385"/>
                            <a:ext cx="832485" cy="10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 name="Rectangle 276"/>
                        <wps:cNvSpPr>
                          <a:spLocks noChangeArrowheads="1"/>
                        </wps:cNvSpPr>
                        <wps:spPr bwMode="auto">
                          <a:xfrm>
                            <a:off x="5498465" y="2827020"/>
                            <a:ext cx="89852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if Validation NOT OK</w:t>
                              </w:r>
                            </w:p>
                          </w:txbxContent>
                        </wps:txbx>
                        <wps:bodyPr rot="0" vert="horz" wrap="none" lIns="0" tIns="0" rIns="0" bIns="0" anchor="t" anchorCtr="0" upright="1">
                          <a:spAutoFit/>
                        </wps:bodyPr>
                      </wps:wsp>
                      <wps:wsp>
                        <wps:cNvPr id="125" name="Line 277"/>
                        <wps:cNvCnPr/>
                        <wps:spPr bwMode="auto">
                          <a:xfrm flipH="1">
                            <a:off x="4347210" y="3081020"/>
                            <a:ext cx="691515"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26" name="Freeform 278"/>
                        <wps:cNvSpPr>
                          <a:spLocks noEditPoints="1"/>
                        </wps:cNvSpPr>
                        <wps:spPr bwMode="auto">
                          <a:xfrm>
                            <a:off x="4258945" y="3056255"/>
                            <a:ext cx="43815" cy="49530"/>
                          </a:xfrm>
                          <a:custGeom>
                            <a:avLst/>
                            <a:gdLst>
                              <a:gd name="T0" fmla="*/ 0 w 69"/>
                              <a:gd name="T1" fmla="*/ 39 h 78"/>
                              <a:gd name="T2" fmla="*/ 69 w 69"/>
                              <a:gd name="T3" fmla="*/ 0 h 78"/>
                              <a:gd name="T4" fmla="*/ 69 w 69"/>
                              <a:gd name="T5" fmla="*/ 78 h 78"/>
                              <a:gd name="T6" fmla="*/ 0 w 69"/>
                              <a:gd name="T7" fmla="*/ 39 h 78"/>
                              <a:gd name="T8" fmla="*/ 69 w 69"/>
                              <a:gd name="T9" fmla="*/ 0 h 78"/>
                              <a:gd name="T10" fmla="*/ 0 w 69"/>
                              <a:gd name="T11" fmla="*/ 39 h 78"/>
                              <a:gd name="T12" fmla="*/ 69 w 69"/>
                              <a:gd name="T13" fmla="*/ 0 h 78"/>
                            </a:gdLst>
                            <a:ahLst/>
                            <a:cxnLst>
                              <a:cxn ang="0">
                                <a:pos x="T0" y="T1"/>
                              </a:cxn>
                              <a:cxn ang="0">
                                <a:pos x="T2" y="T3"/>
                              </a:cxn>
                              <a:cxn ang="0">
                                <a:pos x="T4" y="T5"/>
                              </a:cxn>
                              <a:cxn ang="0">
                                <a:pos x="T6" y="T7"/>
                              </a:cxn>
                              <a:cxn ang="0">
                                <a:pos x="T8" y="T9"/>
                              </a:cxn>
                              <a:cxn ang="0">
                                <a:pos x="T10" y="T11"/>
                              </a:cxn>
                              <a:cxn ang="0">
                                <a:pos x="T12" y="T13"/>
                              </a:cxn>
                            </a:cxnLst>
                            <a:rect l="0" t="0" r="r" b="b"/>
                            <a:pathLst>
                              <a:path w="69" h="78">
                                <a:moveTo>
                                  <a:pt x="0" y="39"/>
                                </a:moveTo>
                                <a:lnTo>
                                  <a:pt x="69" y="0"/>
                                </a:lnTo>
                                <a:lnTo>
                                  <a:pt x="69" y="78"/>
                                </a:lnTo>
                                <a:lnTo>
                                  <a:pt x="0" y="39"/>
                                </a:lnTo>
                                <a:close/>
                                <a:moveTo>
                                  <a:pt x="69" y="0"/>
                                </a:moveTo>
                                <a:lnTo>
                                  <a:pt x="0" y="39"/>
                                </a:lnTo>
                                <a:lnTo>
                                  <a:pt x="6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279"/>
                        <wps:cNvSpPr>
                          <a:spLocks/>
                        </wps:cNvSpPr>
                        <wps:spPr bwMode="auto">
                          <a:xfrm>
                            <a:off x="4258945" y="3056255"/>
                            <a:ext cx="43815" cy="49530"/>
                          </a:xfrm>
                          <a:custGeom>
                            <a:avLst/>
                            <a:gdLst>
                              <a:gd name="T0" fmla="*/ 0 w 69"/>
                              <a:gd name="T1" fmla="*/ 39 h 78"/>
                              <a:gd name="T2" fmla="*/ 69 w 69"/>
                              <a:gd name="T3" fmla="*/ 0 h 78"/>
                              <a:gd name="T4" fmla="*/ 69 w 69"/>
                              <a:gd name="T5" fmla="*/ 78 h 78"/>
                              <a:gd name="T6" fmla="*/ 0 w 69"/>
                              <a:gd name="T7" fmla="*/ 39 h 78"/>
                            </a:gdLst>
                            <a:ahLst/>
                            <a:cxnLst>
                              <a:cxn ang="0">
                                <a:pos x="T0" y="T1"/>
                              </a:cxn>
                              <a:cxn ang="0">
                                <a:pos x="T2" y="T3"/>
                              </a:cxn>
                              <a:cxn ang="0">
                                <a:pos x="T4" y="T5"/>
                              </a:cxn>
                              <a:cxn ang="0">
                                <a:pos x="T6" y="T7"/>
                              </a:cxn>
                            </a:cxnLst>
                            <a:rect l="0" t="0" r="r" b="b"/>
                            <a:pathLst>
                              <a:path w="69" h="78">
                                <a:moveTo>
                                  <a:pt x="0" y="39"/>
                                </a:moveTo>
                                <a:lnTo>
                                  <a:pt x="69" y="0"/>
                                </a:lnTo>
                                <a:lnTo>
                                  <a:pt x="69" y="78"/>
                                </a:lnTo>
                                <a:lnTo>
                                  <a:pt x="0" y="39"/>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Line 280"/>
                        <wps:cNvCnPr/>
                        <wps:spPr bwMode="auto">
                          <a:xfrm flipH="1">
                            <a:off x="4258945" y="3056255"/>
                            <a:ext cx="43815"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129" name="Line 281"/>
                        <wps:cNvCnPr/>
                        <wps:spPr bwMode="auto">
                          <a:xfrm>
                            <a:off x="4302760" y="3081020"/>
                            <a:ext cx="70485"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282"/>
                        <wps:cNvSpPr>
                          <a:spLocks noChangeArrowheads="1"/>
                        </wps:cNvSpPr>
                        <wps:spPr bwMode="auto">
                          <a:xfrm>
                            <a:off x="3977640" y="2948940"/>
                            <a:ext cx="1341755" cy="107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283"/>
                        <wps:cNvSpPr>
                          <a:spLocks noChangeArrowheads="1"/>
                        </wps:cNvSpPr>
                        <wps:spPr bwMode="auto">
                          <a:xfrm>
                            <a:off x="3977640" y="2856230"/>
                            <a:ext cx="1017270"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Back to add policy page</w:t>
                              </w:r>
                            </w:p>
                          </w:txbxContent>
                        </wps:txbx>
                        <wps:bodyPr rot="0" vert="horz" wrap="none" lIns="0" tIns="0" rIns="0" bIns="0" anchor="t" anchorCtr="0" upright="1">
                          <a:noAutofit/>
                        </wps:bodyPr>
                      </wps:wsp>
                      <wps:wsp>
                        <wps:cNvPr id="132" name="Line 284"/>
                        <wps:cNvCnPr/>
                        <wps:spPr bwMode="auto">
                          <a:xfrm>
                            <a:off x="265430" y="3310890"/>
                            <a:ext cx="5439410"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33" name="Freeform 285"/>
                        <wps:cNvSpPr>
                          <a:spLocks noEditPoints="1"/>
                        </wps:cNvSpPr>
                        <wps:spPr bwMode="auto">
                          <a:xfrm>
                            <a:off x="5749290" y="3285490"/>
                            <a:ext cx="43815" cy="50165"/>
                          </a:xfrm>
                          <a:custGeom>
                            <a:avLst/>
                            <a:gdLst>
                              <a:gd name="T0" fmla="*/ 69 w 69"/>
                              <a:gd name="T1" fmla="*/ 40 h 79"/>
                              <a:gd name="T2" fmla="*/ 0 w 69"/>
                              <a:gd name="T3" fmla="*/ 79 h 79"/>
                              <a:gd name="T4" fmla="*/ 0 w 69"/>
                              <a:gd name="T5" fmla="*/ 0 h 79"/>
                              <a:gd name="T6" fmla="*/ 69 w 69"/>
                              <a:gd name="T7" fmla="*/ 40 h 79"/>
                              <a:gd name="T8" fmla="*/ 0 w 69"/>
                              <a:gd name="T9" fmla="*/ 79 h 79"/>
                              <a:gd name="T10" fmla="*/ 69 w 69"/>
                              <a:gd name="T11" fmla="*/ 40 h 79"/>
                              <a:gd name="T12" fmla="*/ 0 w 69"/>
                              <a:gd name="T13" fmla="*/ 79 h 79"/>
                            </a:gdLst>
                            <a:ahLst/>
                            <a:cxnLst>
                              <a:cxn ang="0">
                                <a:pos x="T0" y="T1"/>
                              </a:cxn>
                              <a:cxn ang="0">
                                <a:pos x="T2" y="T3"/>
                              </a:cxn>
                              <a:cxn ang="0">
                                <a:pos x="T4" y="T5"/>
                              </a:cxn>
                              <a:cxn ang="0">
                                <a:pos x="T6" y="T7"/>
                              </a:cxn>
                              <a:cxn ang="0">
                                <a:pos x="T8" y="T9"/>
                              </a:cxn>
                              <a:cxn ang="0">
                                <a:pos x="T10" y="T11"/>
                              </a:cxn>
                              <a:cxn ang="0">
                                <a:pos x="T12" y="T13"/>
                              </a:cxn>
                            </a:cxnLst>
                            <a:rect l="0" t="0" r="r" b="b"/>
                            <a:pathLst>
                              <a:path w="69" h="79">
                                <a:moveTo>
                                  <a:pt x="69" y="40"/>
                                </a:moveTo>
                                <a:lnTo>
                                  <a:pt x="0" y="79"/>
                                </a:lnTo>
                                <a:lnTo>
                                  <a:pt x="0" y="0"/>
                                </a:lnTo>
                                <a:lnTo>
                                  <a:pt x="69" y="40"/>
                                </a:lnTo>
                                <a:close/>
                                <a:moveTo>
                                  <a:pt x="0" y="79"/>
                                </a:moveTo>
                                <a:lnTo>
                                  <a:pt x="69" y="40"/>
                                </a:lnTo>
                                <a:lnTo>
                                  <a:pt x="0" y="7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286"/>
                        <wps:cNvSpPr>
                          <a:spLocks/>
                        </wps:cNvSpPr>
                        <wps:spPr bwMode="auto">
                          <a:xfrm>
                            <a:off x="5749290" y="3285490"/>
                            <a:ext cx="43815" cy="50165"/>
                          </a:xfrm>
                          <a:custGeom>
                            <a:avLst/>
                            <a:gdLst>
                              <a:gd name="T0" fmla="*/ 69 w 69"/>
                              <a:gd name="T1" fmla="*/ 40 h 79"/>
                              <a:gd name="T2" fmla="*/ 0 w 69"/>
                              <a:gd name="T3" fmla="*/ 79 h 79"/>
                              <a:gd name="T4" fmla="*/ 0 w 69"/>
                              <a:gd name="T5" fmla="*/ 0 h 79"/>
                              <a:gd name="T6" fmla="*/ 69 w 69"/>
                              <a:gd name="T7" fmla="*/ 40 h 79"/>
                            </a:gdLst>
                            <a:ahLst/>
                            <a:cxnLst>
                              <a:cxn ang="0">
                                <a:pos x="T0" y="T1"/>
                              </a:cxn>
                              <a:cxn ang="0">
                                <a:pos x="T2" y="T3"/>
                              </a:cxn>
                              <a:cxn ang="0">
                                <a:pos x="T4" y="T5"/>
                              </a:cxn>
                              <a:cxn ang="0">
                                <a:pos x="T6" y="T7"/>
                              </a:cxn>
                            </a:cxnLst>
                            <a:rect l="0" t="0" r="r" b="b"/>
                            <a:pathLst>
                              <a:path w="69" h="79">
                                <a:moveTo>
                                  <a:pt x="69" y="40"/>
                                </a:moveTo>
                                <a:lnTo>
                                  <a:pt x="0" y="79"/>
                                </a:lnTo>
                                <a:lnTo>
                                  <a:pt x="0" y="0"/>
                                </a:lnTo>
                                <a:lnTo>
                                  <a:pt x="69" y="40"/>
                                </a:lnTo>
                                <a:close/>
                              </a:path>
                            </a:pathLst>
                          </a:custGeom>
                          <a:noFill/>
                          <a:ln w="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Line 287"/>
                        <wps:cNvCnPr/>
                        <wps:spPr bwMode="auto">
                          <a:xfrm flipV="1">
                            <a:off x="5749290" y="3310890"/>
                            <a:ext cx="43815" cy="24765"/>
                          </a:xfrm>
                          <a:prstGeom prst="line">
                            <a:avLst/>
                          </a:prstGeom>
                          <a:noFill/>
                          <a:ln w="13">
                            <a:solidFill>
                              <a:srgbClr val="000000"/>
                            </a:solidFill>
                            <a:round/>
                            <a:headEnd/>
                            <a:tailEnd/>
                          </a:ln>
                          <a:extLst>
                            <a:ext uri="{909E8E84-426E-40DD-AFC4-6F175D3DCCD1}">
                              <a14:hiddenFill xmlns:a14="http://schemas.microsoft.com/office/drawing/2010/main">
                                <a:noFill/>
                              </a14:hiddenFill>
                            </a:ext>
                          </a:extLst>
                        </wps:spPr>
                        <wps:bodyPr/>
                      </wps:wsp>
                      <wps:wsp>
                        <wps:cNvPr id="136" name="Line 288"/>
                        <wps:cNvCnPr/>
                        <wps:spPr bwMode="auto">
                          <a:xfrm flipH="1">
                            <a:off x="5678805" y="3310890"/>
                            <a:ext cx="70485" cy="635"/>
                          </a:xfrm>
                          <a:prstGeom prst="line">
                            <a:avLst/>
                          </a:prstGeom>
                          <a:noFill/>
                          <a:ln w="9">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289"/>
                        <wps:cNvSpPr>
                          <a:spLocks noChangeArrowheads="1"/>
                        </wps:cNvSpPr>
                        <wps:spPr bwMode="auto">
                          <a:xfrm>
                            <a:off x="2460625" y="3138805"/>
                            <a:ext cx="1425575" cy="106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 name="Rectangle 290"/>
                        <wps:cNvSpPr>
                          <a:spLocks noChangeArrowheads="1"/>
                        </wps:cNvSpPr>
                        <wps:spPr bwMode="auto">
                          <a:xfrm>
                            <a:off x="2460625" y="3139440"/>
                            <a:ext cx="1486535" cy="321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847BB1">
                              <w:r>
                                <w:rPr>
                                  <w:rFonts w:cs="Arial"/>
                                  <w:color w:val="000000"/>
                                  <w:sz w:val="14"/>
                                  <w:szCs w:val="14"/>
                                </w:rPr>
                                <w:t>If OK Then go to Confirmation Page</w:t>
                              </w:r>
                            </w:p>
                          </w:txbxContent>
                        </wps:txbx>
                        <wps:bodyPr rot="0" vert="horz" wrap="none" lIns="0" tIns="0" rIns="0" bIns="0" anchor="t" anchorCtr="0" upright="1">
                          <a:spAutoFit/>
                        </wps:bodyPr>
                      </wps:wsp>
                      <wps:wsp>
                        <wps:cNvPr id="139" name="Line 291"/>
                        <wps:cNvCnPr/>
                        <wps:spPr bwMode="auto">
                          <a:xfrm>
                            <a:off x="5829300" y="62738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183" o:spid="_x0000_s1067" editas="canvas" style="position:absolute;left:0;text-align:left;margin-left:9pt;margin-top:11.15pt;width:522pt;height:297.5pt;z-index:251688960" coordsize="66294,37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">
                <v:shape id="_x0000_s1068" type="#_x0000_t75" style="position:absolute;width:66294;height:37782;visibility:visible;mso-wrap-style:square">
                  <v:fill o:detectmouseclick="t"/>
                  <v:path o:connecttype="none"/>
                </v:shape>
                <v:shape id="Freeform 185" o:spid="_x0000_s1069" style="position:absolute;left:12655;top:6870;width:51;height:28797;visibility:visible;mso-wrap-style:square;v-text-anchor:top" coordsize="8,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uA8MA&#10;AADbAAAADwAAAGRycy9kb3ducmV2LnhtbESPS4vCMBSF94L/IVxhNqKpD0Q6RhFBGXAhVhfO7k5z&#10;py02NyWJWv+9GRhweTiPj7NYtaYWd3K+sqxgNExAEOdWV1woOJ+2gzkIH5A11pZJwZM8rJbdzgJT&#10;bR98pHsWChFH2KeooAyhSaX0eUkG/dA2xNH7tc5giNIVUjt8xHFTy3GSzKTBiiOhxIY2JeXX7GYU&#10;ZP3xAWf1dX/e5W6a/US0/b4o9dFr158gArXhHf5vf2kFkwn8fY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duA8MAAADbAAAADwAAAAAAAAAAAAAAAACYAgAAZHJzL2Rv&#10;d25yZXYueG1sUEsFBgAAAAAEAAQA9QAAAIgDAAAAAA==&#10;" path="m,4532r,-59l,4470r4,-2l7,4470r1,3l8,4532r-1,3l4,4535r-4,l,4532xm,4431r,-60l,4368r4,-1l7,4368r1,3l8,4431r-1,1l4,4434,,4432r,-1xm,4329r,-59l,4267r4,-2l7,4267r1,3l8,4329r-1,2l4,4332,,4331r,-2xm,4226r,-58l,4165r4,-1l7,4165r1,3l8,4226r-1,3l4,4231,,4229r,-3xm,4125r,-58l,4064r4,-2l7,4064r1,3l8,4125r-1,3l4,4129,,4128r,-3xm,4023r,-58l,3962r4,-1l7,3962r1,3l8,4023r-1,3l4,4028,,4026r,-3xm,3922r,-60l,3861r4,-2l7,3861r1,1l8,3922r-1,3l4,3926,,3925r,-3xm,3820r,-59l,3759r4,-1l7,3759r1,2l8,3820r-1,3l4,3825,,3823r,-3xm,3719r,-60l,3658r4,-2l7,3658r1,1l8,3719r-1,3l4,3723,,3722r,-3xm,3617r,-59l,3556r4,-1l7,3556r1,2l8,3617r-1,3l4,3622,,3620r,-3xm,3516r,-60l,3455r4,-2l7,3455r1,1l8,3516r-1,3l4,3520,,3519r,-3xm,3414r,-59l,3352r4,l7,3352r1,3l8,3414r-1,3l4,3419,,3417r,-3xm,3313r,-60l,3250r4,l7,3250r1,3l8,3313r-1,3l4,3317,,3316r,-3xm,3211r,-59l,3149r4,l7,3149r1,3l8,3211r-1,3l4,3216,,3214r,-3xm,3110r,-60l,3047r4,l7,3047r1,3l8,3110r-1,3l4,3114,,3113r,-3xm,3008r,-59l,2946r4,l7,2946r1,3l8,3008r-1,3l4,3013,,3011r,-3xm,2907r,-60l,2844r4,l7,2844r1,3l8,2907r-1,3l4,2911,,2910r,-3xm,2805r,-59l,2743r4,l7,2743r1,3l8,2805r-1,3l4,2810,,2808r,-3xm,2704r,-60l,2641r4,-2l7,2641r1,3l8,2704r-1,3l4,2708,,2707r,-3xm,2602r,-59l,2540r4,-2l7,2540r1,3l8,2602r-1,3l4,2607,,2605r,-3xm,2500r,-59l,2438r4,-2l7,2438r1,3l8,2500r-1,4l4,2505,,2504r,-4xm,2399r,-59l,2337r4,-2l7,2337r1,3l8,2399r-1,3l4,2404,,2402r,-3xm,2297r,-59l,2235r4,-2l7,2235r1,3l8,2297r-1,4l4,2302,,2301r,-4xm,2196r,-59l,2133r4,-1l7,2133r1,4l8,2196r-1,3l4,2201,,2199r,-3xm,2094r,-59l,2032r4,-2l7,2032r1,3l8,2094r-1,4l4,2099,,2098r,-4xm,1993r,-59l,1930r4,-1l7,1930r1,4l8,1993r-1,3l4,1998,,1996r,-3xm,1891r,-59l,1829r4,-2l7,1829r1,3l8,1891r-1,4l4,1896,,1895r,-4xm,1790r,-59l,1727r4,-1l7,1727r1,4l8,1790r-1,3l4,1795,,1793r,-3xm,1688r,-59l,1626r4,-2l7,1626r1,3l8,1688r-1,4l4,1693,,1692r,-4xm,1587r,-59l,1524r4,-1l7,1524r1,4l8,1587r-1,3l4,1592,,1590r,-3xm,1485r,-59l,1423r4,-2l7,1423r1,3l8,1485r-1,4l4,1490,,1489r,-4xm,1384r,-59l,1321r4,-1l7,1321r1,4l8,1384r-1,3l4,1389,,1387r,-3xm,1282r,-59l,1220r4,-2l7,1220r1,3l8,1282r-1,4l4,1286r-4,l,1282xm,1181r,-59l,1118r4,-1l7,1118r1,4l8,1181r-1,3l4,1184r-4,l,1181xm,1079r,-59l,1017r4,-2l7,1017r1,3l8,1079r-1,3l4,1082r-4,l,1079xm,978l,919r,-4l4,914r3,1l8,919r,59l7,981r-3,l,981r,-3xm,876l,817r,-3l4,812r3,2l8,817r,59l7,879r-3,l,879r,-3xm,775l,715r,-3l4,711r3,1l8,715r,60l7,778r-3,l,778r,-3xm,673l,614r,-3l4,609r3,2l8,614r,59l7,676r-3,l,676r,-3xm,572l,512r,-3l4,508r3,1l8,512r,60l7,575r-3,l,575r,-3xm,470l,411r,-3l4,406r3,2l8,411r,59l7,473r-3,l,473r,-3xm,369l,309r,-3l4,305r3,1l8,309r,60l7,372r-3,l,372r,-3xm,267l,208r,-3l4,203r3,2l8,208r,59l7,270r-3,l,270r,-3xm,166l,106r,-3l4,102r3,1l8,106r,60l7,167r-3,2l,167r,-1xm,63l,5,,2,4,,7,2,8,5r,58l7,66,4,67,,66,,63xe" fillcolor="red" strokecolor="red" strokeweight="6e-5mm">
                  <v:path arrowok="t" o:connecttype="custom" o:connectlocs="2540,2879725;5080,2775585;0,2709545;0,2748915;2540,2686685;5080,2582545;0,2515870;0,2554605;2540,2493010;5080,2388235;0,2322830;0,2361565;2540,2299970;5080,2194560;0,2128520;0,2167890;2540,2106295;5080,2001520;0,1934845;0,1974850;2540,1913255;5080,1807845;0,1741805;0,1781175;2540,1719580;5080,1614805;0,1548130;0,1587500;2540,1526540;5080,1421130;0,1354455;0,1394460;2540,1332865;5080,1228090;0,1161415;0,1200785;2540,1139825;5080,1034415;0,967740;0,1007745;2540,946150;5080,841375;0,774700;0,814070;2540,751840;5080,647700;0,581025;0,621030;2540,558165;5080,454025;0,387985;0,427355;2540,365125;5080,260985;0,194310;0,234315;2540,171450;5080,67310;0,1270;0,40005" o:connectangles="0,0,0,0,0,0,0,0,0,0,0,0,0,0,0,0,0,0,0,0,0,0,0,0,0,0,0,0,0,0,0,0,0,0,0,0,0,0,0,0,0,0,0,0,0,0,0,0,0,0,0,0,0,0,0,0,0,0,0,0"/>
                  <o:lock v:ext="edit" verticies="t"/>
                </v:shape>
                <v:rect id="Rectangle 186" o:spid="_x0000_s1070" style="position:absolute;left:9950;top:3810;width:6052;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mku8MA&#10;AADbAAAADwAAAGRycy9kb3ducmV2LnhtbESPwWrDMBBE74H+g9hCLyGRU4cSnMimFAylEIqd5r5Y&#10;W8vUWhlLTey/rwKFHIeZecMcisn24kKj7xwr2KwTEMSN0x23Cr5O5WoHwgdkjb1jUjCThyJ/WBww&#10;0+7KFV3q0IoIYZ+hAhPCkEnpG0MW/doNxNH7dqPFEOXYSj3iNcJtL5+T5EVa7DguGBzozVDzU/9a&#10;BWiPpcV0+XEu/ec8V4kZNmml1NPj9LoHEWgK9/B/+10rSLdw+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mku8MAAADbAAAADwAAAAAAAAAAAAAAAACYAgAAZHJzL2Rv&#10;d25yZXYueG1sUEsFBgAAAAAEAAQA9QAAAIgDAAAAAA==&#10;" fillcolor="#ffc" stroked="f"/>
                <v:rect id="Rectangle 187" o:spid="_x0000_s1071" style="position:absolute;left:10287;top:3810;width:5715;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KmsQA&#10;AADbAAAADwAAAGRycy9kb3ducmV2LnhtbESPUWvCMBSF3wf7D+EOfJvpKnajM8oYFfVp2O0HXJpr&#10;09nclCTT+u+NIOzxcM75DmexGm0vTuRD51jByzQDQdw43XGr4Od7/fwGIkRkjb1jUnChAKvl48MC&#10;S+3OvKdTHVuRIBxKVGBiHEopQ2PIYpi6gTh5B+ctxiR9K7XHc4LbXuZZVkiLHacFgwN9GmqO9Z9V&#10;0K5/d4ddXhyreW6Kavu18a/VRqnJ0/jxDiLSGP/D9/ZWK5jN4fY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yprEAAAA2wAAAA8AAAAAAAAAAAAAAAAAmAIAAGRycy9k&#10;b3ducmV2LnhtbFBLBQYAAAAABAAEAPUAAACJAwAAAAA=&#10;" filled="f" strokecolor="red" strokeweight="22e-5mm"/>
                <v:rect id="Rectangle 188" o:spid="_x0000_s1072" style="position:absolute;left:10585;top:3657;width:5429;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EA2AD6" w:rsidRDefault="00EA2AD6" w:rsidP="00847BB1">
                        <w:r>
                          <w:rPr>
                            <w:rFonts w:cs="Arial"/>
                            <w:color w:val="000000"/>
                            <w:sz w:val="14"/>
                            <w:szCs w:val="14"/>
                          </w:rPr>
                          <w:t>Home Page</w:t>
                        </w:r>
                      </w:p>
                    </w:txbxContent>
                  </v:textbox>
                </v:rect>
                <v:line id="Line 189" o:spid="_x0000_s1073" style="position:absolute;visibility:visible;mso-wrap-style:square" from="10312,5581" to="15049,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sZM78AAADbAAAADwAAAGRycy9kb3ducmV2LnhtbESPzarCMBSE9xd8h3AEd9dUBZVqFBUU&#10;ceXfwuWhObbB5qQ0UevbG0FwOcx8M8x03thSPKj2xrGCXjcBQZw5bThXcD6t/8cgfEDWWDomBS/y&#10;MJ+1/qaYavfkAz2OIRexhH2KCooQqlRKnxVk0XddRRy9q6sthijrXOoan7HclrKfJENp0XBcKLCi&#10;VUHZ7Xi3CgYni4Md8v5ispXbbJZmP8aXUp12s5iACNSEX/hLb3XkRvD5En+AnL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lsZM78AAADbAAAADwAAAAAAAAAAAAAAAACh&#10;AgAAZHJzL2Rvd25yZXYueG1sUEsFBgAAAAAEAAQA+QAAAI0DAAAAAA==&#10;" strokeweight="31e-5mm"/>
                <v:shape id="Freeform 190" o:spid="_x0000_s1074" style="position:absolute;left:22142;top:6870;width:51;height:28797;visibility:visible;mso-wrap-style:square;v-text-anchor:top" coordsize="8,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P8csEA&#10;AADbAAAADwAAAGRycy9kb3ducmV2LnhtbERPTWvCQBC9F/wPywheim5qi0h0FSkohR5Kowe9jdkx&#10;CWZnw+6q6b/vHAo9Pt73ct27Vt0pxMazgZdJBoq49LbhysBhvx3PQcWEbLH1TAZ+KMJ6NXhaYm79&#10;g7/pXqRKSQjHHA3UKXW51rGsyWGc+I5YuIsPDpPAUGkb8CHhrtXTLJtphw1LQ40dvddUXoubM1A8&#10;T79w1l4/D7syvBVnqfanozGjYb9ZgErUp3/xn/vDGniVsfJF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j/HLBAAAA2wAAAA8AAAAAAAAAAAAAAAAAmAIAAGRycy9kb3du&#10;cmV2LnhtbFBLBQYAAAAABAAEAPUAAACGAwAAAAA=&#10;" path="m,4532r,-59l1,4470r2,-2l6,4470r2,3l8,4532r-2,3l3,4535r-2,l,4532xm,4431r,-60l1,4368r2,-1l6,4368r2,3l8,4431r-2,1l3,4434r-2,-2l,4431xm,4329r,-59l1,4267r2,-2l6,4267r2,3l8,4329r-2,2l3,4332r-2,-1l,4329xm,4226r,-58l1,4165r2,-1l6,4165r2,3l8,4226r-2,3l3,4231r-2,-2l,4226xm,4125r,-58l1,4064r2,-2l6,4064r2,3l8,4125r-2,3l3,4129r-2,-1l,4125xm,4023r,-58l1,3962r2,-1l6,3962r2,3l8,4023r-2,3l3,4028r-2,-2l,4023xm,3922r,-60l1,3861r2,-2l6,3861r2,1l8,3922r-2,3l3,3926r-2,-1l,3922xm,3820r,-59l1,3759r2,-1l6,3759r2,2l8,3820r-2,3l3,3825r-2,-2l,3820xm,3719r,-60l1,3658r2,-2l6,3658r2,1l8,3719r-2,3l3,3723r-2,-1l,3719xm,3617r,-59l1,3556r2,-1l6,3556r2,2l8,3617r-2,3l3,3622r-2,-2l,3617xm,3516r,-60l1,3455r2,-2l6,3455r2,1l8,3516r-2,3l3,3520r-2,-1l,3516xm,3414r,-59l1,3352r2,l6,3352r2,3l8,3414r-2,3l3,3419r-2,-2l,3414xm,3313r,-60l1,3250r2,l6,3250r2,3l8,3313r-2,3l3,3317r-2,-1l,3313xm,3211r,-59l1,3149r2,l6,3149r2,3l8,3211r-2,3l3,3216r-2,-2l,3211xm,3110r,-60l1,3047r2,l6,3047r2,3l8,3110r-2,3l3,3114r-2,-1l,3110xm,3008r,-59l1,2946r2,l6,2946r2,3l8,3008r-2,3l3,3013r-2,-2l,3008xm,2907r,-60l1,2844r2,l6,2844r2,3l8,2907r-2,3l3,2911r-2,-1l,2907xm,2805r,-59l1,2743r2,l6,2743r2,3l8,2805r-2,3l3,2810r-2,-2l,2805xm,2704r,-60l1,2641r2,-2l6,2641r2,3l8,2704r-2,3l3,2708r-2,-1l,2704xm,2602r,-59l1,2540r2,-2l6,2540r2,3l8,2602r-2,3l3,2607r-2,-2l,2602xm,2500r,-59l1,2438r2,-2l6,2438r2,3l8,2500r-2,4l3,2505r-2,-1l,2500xm,2399r,-59l1,2337r2,-2l6,2337r2,3l8,2399r-2,3l3,2404r-2,-2l,2399xm,2297r,-59l1,2235r2,-2l6,2235r2,3l8,2297r-2,4l3,2302r-2,-1l,2297xm,2196r,-59l1,2133r2,-1l6,2133r2,4l8,2196r-2,3l3,2201r-2,-2l,2196xm,2094r,-59l1,2032r2,-2l6,2032r2,3l8,2094r-2,4l3,2099r-2,-1l,2094xm,1993r,-59l1,1930r2,-1l6,1930r2,4l8,1993r-2,3l3,1998r-2,-2l,1993xm,1891r,-59l1,1829r2,-2l6,1829r2,3l8,1891r-2,4l3,1896r-2,-1l,1891xm,1790r,-59l1,1727r2,-1l6,1727r2,4l8,1790r-2,3l3,1795r-2,-2l,1790xm,1688r,-59l1,1626r2,-2l6,1626r2,3l8,1688r-2,4l3,1693r-2,-1l,1688xm,1587r,-59l1,1524r2,-1l6,1524r2,4l8,1587r-2,3l3,1592r-2,-2l,1587xm,1485r,-59l1,1423r2,-2l6,1423r2,3l8,1485r-2,4l3,1490r-2,-1l,1485xm,1384r,-59l1,1321r2,-1l6,1321r2,4l8,1384r-2,3l3,1389r-2,-2l,1384xm,1282r,-59l1,1220r2,-2l6,1220r2,3l8,1282r-2,4l3,1286r-2,l,1282xm,1181r,-59l1,1118r2,-1l6,1118r2,4l8,1181r-2,3l3,1184r-2,l,1181xm,1079r,-59l1,1017r2,-2l6,1017r2,3l8,1079r-2,3l3,1082r-2,l,1079xm,978l,919r1,-4l3,914r3,1l8,919r,59l6,981r-3,l1,981,,978xm,876l,817r1,-3l3,812r3,2l8,817r,59l6,879r-3,l1,879,,876xm,775l,715r1,-3l3,711r3,1l8,715r,60l6,778r-3,l1,778,,775xm,673l,614r1,-3l3,609r3,2l8,614r,59l6,676r-3,l1,676,,673xm,572l,512r1,-3l3,508r3,1l8,512r,60l6,575r-3,l1,575,,572xm,470l,411r1,-3l3,406r3,2l8,411r,59l6,473r-3,l1,473,,470xm,369l,309r1,-3l3,305r3,1l8,309r,60l6,372r-3,l1,372,,369xm,267l,208r1,-3l3,203r3,2l8,208r,59l6,270r-3,l1,270,,267xm,166l,106r1,-3l3,102r3,1l8,106r,60l6,167r-3,2l1,167,,166xm,63l,5,1,2,3,,6,2,8,5r,58l6,66,3,67,1,66,,63xe" fillcolor="red" strokecolor="red" strokeweight="6e-5mm">
                  <v:path arrowok="t" o:connecttype="custom" o:connectlocs="1905,2879725;5080,2775585;635,2709545;0,2748915;1905,2686685;5080,2582545;635,2515870;0,2554605;1905,2493010;5080,2388235;635,2322830;0,2361565;1905,2299970;5080,2194560;635,2128520;0,2167890;1905,2106295;5080,2001520;635,1934845;0,1974850;1905,1913255;5080,1807845;635,1741805;0,1781175;1905,1719580;5080,1614805;635,1548130;0,1587500;1905,1526540;5080,1421130;635,1354455;0,1394460;1905,1332865;5080,1228090;635,1161415;0,1200785;1905,1139825;5080,1034415;635,967740;0,1007745;1905,946150;5080,841375;635,774700;0,814070;1905,751840;5080,647700;635,581025;0,621030;1905,558165;5080,454025;635,387985;0,427355;1905,365125;5080,260985;635,194310;0,234315;1905,171450;5080,67310;635,1270;0,40005" o:connectangles="0,0,0,0,0,0,0,0,0,0,0,0,0,0,0,0,0,0,0,0,0,0,0,0,0,0,0,0,0,0,0,0,0,0,0,0,0,0,0,0,0,0,0,0,0,0,0,0,0,0,0,0,0,0,0,0,0,0,0,0"/>
                  <o:lock v:ext="edit" verticies="t"/>
                </v:shape>
                <v:rect id="Rectangle 191" o:spid="_x0000_s1075" style="position:absolute;left:18840;top:3810;width:7449;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LJcMA&#10;AADbAAAADwAAAGRycy9kb3ducmV2LnhtbESPwWrDMBBE74H+g9hCLyGRU0NonMimFAylEIqd5r5Y&#10;W8vUWhlLTey/rwKFHIeZecMcisn24kKj7xwr2KwTEMSN0x23Cr5O5eoFhA/IGnvHpGAmD0X+sDhg&#10;pt2VK7rUoRURwj5DBSaEIZPSN4Ys+rUbiKP37UaLIcqxlXrEa4TbXj4nyVZa7DguGBzozVDzU/9a&#10;BWiPpcV0+XEu/ec8V4kZNmml1NPj9LoHEWgK9/B/+10rSHdw+xJ/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gLJcMAAADbAAAADwAAAAAAAAAAAAAAAACYAgAAZHJzL2Rv&#10;d25yZXYueG1sUEsFBgAAAAAEAAQA9QAAAIgDAAAAAA==&#10;" fillcolor="#ffc" stroked="f"/>
                <v:rect id="Rectangle 192" o:spid="_x0000_s1076" style="position:absolute;left:18840;top:3810;width:7449;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Aaf8EA&#10;AADbAAAADwAAAGRycy9kb3ducmV2LnhtbERP3WrCMBS+H+wdwhF2N1PLVqUaZUhFvRr+PMChOTbV&#10;5qQkUbu3Xy4Gu/z4/herwXbiQT60jhVMxhkI4trplhsF59PmfQYiRGSNnWNS8EMBVsvXlwWW2j35&#10;QI9jbEQK4VCiAhNjX0oZakMWw9j1xIm7OG8xJugbqT0+U7jtZJ5lhbTYcmow2NPaUH073q2CZnPd&#10;X/Z5cas+c1NUu++tn1Zbpd5Gw9ccRKQh/ov/3Dut4COtT1/SD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0AGn/BAAAA2wAAAA8AAAAAAAAAAAAAAAAAmAIAAGRycy9kb3du&#10;cmV2LnhtbFBLBQYAAAAABAAEAPUAAACGAwAAAAA=&#10;" filled="f" strokecolor="red" strokeweight="22e-5mm"/>
                <v:rect id="Rectangle 193" o:spid="_x0000_s1077" style="position:absolute;left:19894;top:3238;width:5232;height:4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h95MMA&#10;AADbAAAADwAAAGRycy9kb3ducmV2LnhtbESP3WoCMRSE7wu+QziCdzW7RaSuRtFCUQpe+PMAh81x&#10;s7o52SZR17dvBKGXw8x8w8wWnW3EjXyoHSvIhxkI4tLpmisFx8P3+yeIEJE1No5JwYMCLOa9txkW&#10;2t15R7d9rESCcChQgYmxLaQMpSGLYeha4uSdnLcYk/SV1B7vCW4b+ZFlY2mx5rRgsKUvQ+Vlf7UK&#10;aLXeTc7LYLbS5yHf/owno/WvUoN+t5yCiNTF//CrvdEKRjk8v6Qf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h95MMAAADbAAAADwAAAAAAAAAAAAAAAACYAgAAZHJzL2Rv&#10;d25yZXYueG1sUEsFBgAAAAAEAAQA9QAAAIgDAAAAAA==&#10;" filled="f" stroked="f">
                  <v:textbox inset="0,0,0,0">
                    <w:txbxContent>
                      <w:p w:rsidR="00EA2AD6" w:rsidRDefault="00EA2AD6" w:rsidP="00847BB1">
                        <w:r>
                          <w:rPr>
                            <w:rFonts w:cs="Arial"/>
                            <w:color w:val="000000"/>
                            <w:sz w:val="14"/>
                            <w:szCs w:val="14"/>
                          </w:rPr>
                          <w:t>Login Page</w:t>
                        </w:r>
                      </w:p>
                    </w:txbxContent>
                  </v:textbox>
                </v:rect>
                <v:line id="Line 194" o:spid="_x0000_s1078" style="position:absolute;visibility:visible;mso-wrap-style:square" from="19894,5581" to="24434,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rJ1sIAAADbAAAADwAAAGRycy9kb3ducmV2LnhtbESPzYvCMBTE74L/Q3iCN039QKSaFhVW&#10;xJMfe9jjo3m2wealNFmt/70RFvY4zMxvmHXe2Vo8qPXGsYLJOAFBXDhtuFTwff0aLUH4gKyxdkwK&#10;XuQhz/q9NabaPflMj0soRYSwT1FBFUKTSumLiiz6sWuIo3dzrcUQZVtK3eIzwm0tp0mykBYNx4UK&#10;G9pVVNwvv1bB7GpxdkQ+/Zhi5/b7rTkt8aXUcNBtViACdeE//Nc+aAXzKXy+xB8gs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rJ1sIAAADbAAAADwAAAAAAAAAAAAAA&#10;AAChAgAAZHJzL2Rvd25yZXYueG1sUEsFBgAAAAAEAAQA+QAAAJADAAAAAA==&#10;" strokeweight="31e-5mm"/>
                <v:shape id="Freeform 195" o:spid="_x0000_s1079" style="position:absolute;left:33648;top:6870;width:64;height:28797;visibility:visible;mso-wrap-style:square;v-text-anchor:top" coordsize="10,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WHecQA&#10;AADbAAAADwAAAGRycy9kb3ducmV2LnhtbESPQWvCQBSE7wX/w/KE3upGa6WkriKCUGg9NHrw+Mi+&#10;ZpNm34bsNtn++64geBxm5htmvY22FQP1vnasYD7LQBCXTtdcKTifDk+vIHxA1tg6JgV/5GG7mTys&#10;Mddu5C8ailCJBGGfowITQpdL6UtDFv3MdcTJ+3a9xZBkX0nd45jgtpWLLFtJizWnBYMd7Q2VP8Wv&#10;VfDSmqY5Rv64fBZFbJrDuB+OO6Uep3H3BiJQDPfwrf2uFSyf4fol/QC5+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1h3nEAAAA2wAAAA8AAAAAAAAAAAAAAAAAmAIAAGRycy9k&#10;b3ducmV2LnhtbFBLBQYAAAAABAAEAPUAAACJAwAAAAA=&#10;" path="m,4532r,-59l2,4470r3,-2l8,4470r2,3l10,4532r-2,3l5,4535r-3,l,4532xm,4431r,-60l2,4368r3,-1l8,4368r2,3l10,4431r-2,1l5,4434r-3,-2l,4431xm,4329r,-59l2,4267r3,-2l8,4267r2,3l10,4329r-2,2l5,4332r-3,-1l,4329xm,4226r,-58l2,4165r3,-1l8,4165r2,3l10,4226r-2,3l5,4231r-3,-2l,4226xm,4125r,-58l2,4064r3,-2l8,4064r2,3l10,4125r-2,3l5,4129r-3,-1l,4125xm,4023r,-58l2,3962r3,-1l8,3962r2,3l10,4023r-2,3l5,4028r-3,-2l,4023xm,3922r,-60l2,3861r3,-2l8,3861r2,1l10,3922r-2,3l5,3926r-3,-1l,3922xm,3820r,-59l2,3759r3,-1l8,3759r2,2l10,3820r-2,3l5,3825r-3,-2l,3820xm,3719r,-60l2,3658r3,-2l8,3658r2,1l10,3719r-2,3l5,3723r-3,-1l,3719xm,3617r,-59l2,3556r3,-1l8,3556r2,2l10,3617r-2,3l5,3622r-3,-2l,3617xm,3516r,-60l2,3455r3,-2l8,3455r2,1l10,3516r-2,3l5,3520r-3,-1l,3516xm,3414r,-59l2,3352r3,l8,3352r2,3l10,3414r-2,3l5,3419r-3,-2l,3414xm,3313r,-60l2,3250r3,l8,3250r2,3l10,3313r-2,3l5,3317r-3,-1l,3313xm,3211r,-59l2,3149r3,l8,3149r2,3l10,3211r-2,3l5,3216r-3,-2l,3211xm,3110r,-60l2,3047r3,l8,3047r2,3l10,3110r-2,3l5,3114r-3,-1l,3110xm,3008r,-59l2,2946r3,l8,2946r2,3l10,3008r-2,3l5,3013r-3,-2l,3008xm,2907r,-60l2,2844r3,l8,2844r2,3l10,2907r-2,3l5,2911r-3,-1l,2907xm,2805r,-59l2,2743r3,l8,2743r2,3l10,2805r-2,3l5,2810r-3,-2l,2805xm,2704r,-60l2,2641r3,-2l8,2641r2,3l10,2704r-2,3l5,2708r-3,-1l,2704xm,2602r,-59l2,2540r3,-2l8,2540r2,3l10,2602r-2,3l5,2607r-3,-2l,2602xm,2500r,-59l2,2438r3,-2l8,2438r2,3l10,2500r-2,4l5,2505r-3,-1l,2500xm,2399r,-59l2,2337r3,-2l8,2337r2,3l10,2399r-2,3l5,2404r-3,-2l,2399xm,2297r,-59l2,2235r3,-2l8,2235r2,3l10,2297r-2,4l5,2302r-3,-1l,2297xm,2196r,-59l2,2133r3,-1l8,2133r2,4l10,2196r-2,3l5,2201r-3,-2l,2196xm,2094r,-59l2,2032r3,-2l8,2032r2,3l10,2094r-2,4l5,2099r-3,-1l,2094xm,1993r,-59l2,1930r3,-1l8,1930r2,4l10,1993r-2,3l5,1998r-3,-2l,1993xm,1891r,-59l2,1829r3,-2l8,1829r2,3l10,1891r-2,4l5,1896r-3,-1l,1891xm,1790r,-59l2,1727r3,-1l8,1727r2,4l10,1790r-2,3l5,1795r-3,-2l,1790xm,1688r,-59l2,1626r3,-2l8,1626r2,3l10,1688r-2,4l5,1693r-3,-1l,1688xm,1587r,-59l2,1524r3,-1l8,1524r2,4l10,1587r-2,3l5,1592r-3,-2l,1587xm,1485r,-59l2,1423r3,-2l8,1423r2,3l10,1485r-2,4l5,1490r-3,-1l,1485xm,1384r,-59l2,1321r3,-1l8,1321r2,4l10,1384r-2,3l5,1389r-3,-2l,1384xm,1282r,-59l2,1220r3,-2l8,1220r2,3l10,1282r-2,4l5,1286r-3,l,1282xm,1181r,-59l2,1118r3,-1l8,1118r2,4l10,1181r-2,3l5,1184r-3,l,1181xm,1079r,-59l2,1017r3,-2l8,1017r2,3l10,1079r-2,3l5,1082r-3,l,1079xm,978l,919r2,-4l5,914r3,1l10,919r,59l8,981r-3,l2,981,,978xm,876l,817r2,-3l5,812r3,2l10,817r,59l8,879r-3,l2,879,,876xm,775l,715r2,-3l5,711r3,1l10,715r,60l8,778r-3,l2,778,,775xm,673l,614r2,-3l5,609r3,2l10,614r,59l8,676r-3,l2,676,,673xm,572l,512r2,-3l5,508r3,1l10,512r,60l8,575r-3,l2,575,,572xm,470l,411r2,-3l5,406r3,2l10,411r,59l8,473r-3,l2,473,,470xm,369l,309r2,-3l5,305r3,1l10,309r,60l8,372r-3,l2,372,,369xm,267l,208r2,-3l5,203r3,2l10,208r,59l8,270r-3,l2,270,,267xm,166l,106r2,-3l5,102r3,1l10,106r,60l8,167r-3,2l2,167,,166xm,63l,5,2,2,5,,8,2r2,3l10,63,8,66,5,67,2,66,,63xe" fillcolor="red" strokecolor="red" strokeweight="6e-5mm">
                  <v:path arrowok="t" o:connecttype="custom" o:connectlocs="3175,2879725;6350,2775585;1270,2709545;0,2748915;3175,2686685;6350,2582545;1270,2515870;0,2554605;3175,2493010;6350,2388235;1270,2322830;0,2361565;3175,2299970;6350,2194560;1270,2128520;0,2167890;3175,2106295;6350,2001520;1270,1934845;0,1974850;3175,1913255;6350,1807845;1270,1741805;0,1781175;3175,1719580;6350,1614805;1270,1548130;0,1587500;3175,1526540;6350,1421130;1270,1354455;0,1394460;3175,1332865;6350,1228090;1270,1161415;0,1200785;3175,1139825;6350,1034415;1270,967740;0,1007745;3175,946150;6350,841375;1270,774700;0,814070;3175,751840;6350,647700;1270,581025;0,621030;3175,558165;6350,454025;1270,387985;0,427355;3175,365125;6350,260985;1270,194310;0,234315;3175,171450;6350,67310;1270,1270;0,40005" o:connectangles="0,0,0,0,0,0,0,0,0,0,0,0,0,0,0,0,0,0,0,0,0,0,0,0,0,0,0,0,0,0,0,0,0,0,0,0,0,0,0,0,0,0,0,0,0,0,0,0,0,0,0,0,0,0,0,0,0,0,0,0"/>
                  <o:lock v:ext="edit" verticies="t"/>
                </v:shape>
                <v:rect id="Rectangle 196" o:spid="_x0000_s1080" style="position:absolute;left:27901;top:3238;width:8675;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XxsMA&#10;AADbAAAADwAAAGRycy9kb3ducmV2LnhtbESPwWrDMBBE74X8g9hCLiWWE5sS3CghFAwhUIrd5L5Y&#10;W8vUWhlLTey/rwqFHoeZecPsDpPtxY1G3zlWsE5SEMSN0x23Ci4f5WoLwgdkjb1jUjCTh8N+8bDD&#10;Qrs7V3SrQysihH2BCkwIQyGlbwxZ9IkbiKP36UaLIcqxlXrEe4TbXm7S9Fla7DguGBzo1VDzVX9b&#10;BWjfSovZ0/la+vd5rlIzrLNKqeXjdHwBEWgK/+G/9kkry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XxsMAAADbAAAADwAAAAAAAAAAAAAAAACYAgAAZHJzL2Rv&#10;d25yZXYueG1sUEsFBgAAAAAEAAQA9QAAAIgDAAAAAA==&#10;" fillcolor="#ffc" stroked="f"/>
                <v:rect id="Rectangle 197" o:spid="_x0000_s1081" style="position:absolute;left:27432;top:3810;width:9144;height:2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558QA&#10;AADbAAAADwAAAGRycy9kb3ducmV2LnhtbESPUWvCMBSF3wf7D+EOfJvpinajM8oYFfVp2O0HXJpr&#10;09nclCTT+u+NIOzxcM75DmexGm0vTuRD51jByzQDQdw43XGr4Od7/fwGIkRkjb1jUnChAKvl48MC&#10;S+3OvKdTHVuRIBxKVGBiHEopQ2PIYpi6gTh5B+ctxiR9K7XHc4LbXuZZVkiLHacFgwN9GmqO9Z9V&#10;0K5/d4ddXhyreW6Kavu18a/VRqnJ0/jxDiLSGP/D9/ZWK5jN4fYl/Q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uefEAAAA2wAAAA8AAAAAAAAAAAAAAAAAmAIAAGRycy9k&#10;b3ducmV2LnhtbFBLBQYAAAAABAAEAPUAAACJAwAAAAA=&#10;" filled="f" strokecolor="red" strokeweight="22e-5mm"/>
                <v:rect id="Rectangle 198" o:spid="_x0000_s1082" style="position:absolute;left:28352;top:3987;width:7335;height:1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EA2AD6" w:rsidRPr="00F47EC8" w:rsidRDefault="00EA2AD6" w:rsidP="00847BB1">
                        <w:pPr>
                          <w:rPr>
                            <w:rFonts w:cs="Arial"/>
                            <w:color w:val="000000"/>
                            <w:sz w:val="14"/>
                            <w:szCs w:val="14"/>
                          </w:rPr>
                        </w:pPr>
                        <w:r w:rsidRPr="00F47EC8">
                          <w:rPr>
                            <w:rFonts w:cs="Arial"/>
                            <w:color w:val="000000"/>
                            <w:sz w:val="14"/>
                            <w:szCs w:val="14"/>
                          </w:rPr>
                          <w:t>Employee home</w:t>
                        </w:r>
                      </w:p>
                    </w:txbxContent>
                  </v:textbox>
                </v:rect>
                <v:rect id="Rectangle 199" o:spid="_x0000_s1083" style="position:absolute;left:1638;top:8928;width:1016;height:2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1JscMA&#10;AADbAAAADwAAAGRycy9kb3ducmV2LnhtbESPQWvCQBSE74X+h+UVvBTdqMVKdJVSCEhBSmK9P7LP&#10;bDD7NmRXTf59VxA8DjPzDbPe9rYRV+p87VjBdJKAIC6drrlS8HfIxksQPiBrbByTgoE8bDevL2tM&#10;tbtxTtciVCJC2KeowITQplL60pBFP3EtcfROrrMYouwqqTu8Rbht5CxJFtJizXHBYEvfhspzcbEK&#10;0O4zi/P3n2Pmf4chT0w7nedKjd76rxWIQH14hh/tnVbw8Qn3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1JscMAAADbAAAADwAAAAAAAAAAAAAAAACYAgAAZHJzL2Rv&#10;d25yZXYueG1sUEsFBgAAAAAEAAQA9QAAAIgDAAAAAA==&#10;" fillcolor="#ffc" stroked="f"/>
                <v:rect id="Rectangle 200" o:spid="_x0000_s1084" style="position:absolute;left:1638;top:8928;width:1016;height:26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KcsQA&#10;AADbAAAADwAAAGRycy9kb3ducmV2LnhtbESPwUrDQBCG74LvsIzQi9iNRYvGbosILbl4MJV4HbLT&#10;bGh2Nuyubfr2nYPgcfjn/+ab1WbygzpRTH1gA4/zAhRxG2zPnYHv/fbhBVTKyBaHwGTgQgk269ub&#10;FZY2nPmLTnXulEA4lWjA5TyWWqfWkcc0DyOxZIcQPWYZY6dtxLPA/aAXRbHUHnuWCw5H+nDUHutf&#10;Lxr3Tf15KF6rWJHbXUJsjj/PC2Nmd9P7G6hMU/5f/mtX1sCTyMovAgC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oinLEAAAA2wAAAA8AAAAAAAAAAAAAAAAAmAIAAGRycy9k&#10;b3ducmV2LnhtbFBLBQYAAAAABAAEAPUAAACJAwAAAAA=&#10;" filled="f" strokeweight="22e-5mm"/>
                <v:shape id="Freeform 201" o:spid="_x0000_s1085" style="position:absolute;left:1600;top:177;width:1092;height:1283;visibility:visible;mso-wrap-style:square;v-text-anchor:top" coordsize="17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O7YsQA&#10;AADbAAAADwAAAGRycy9kb3ducmV2LnhtbESPQWvCQBCF74L/YZmCt7ppEWlTV1GhUPAg2hx6HLJj&#10;Es3Oxt1tTPz1riB4fLx535s3W3SmFi05X1lW8DZOQBDnVldcKMh+v18/QPiArLG2TAp68rCYDwcz&#10;TLW98I7afShEhLBPUUEZQpNK6fOSDPqxbYijd7DOYIjSFVI7vES4qeV7kkylwYpjQ4kNrUvKT/t/&#10;E9/YNnbT92b15661PvfH5NpuMqVGL93yC0SgLjyPH+kfrWDyCfctEQB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Tu2LEAAAA2wAAAA8AAAAAAAAAAAAAAAAAmAIAAGRycy9k&#10;b3ducmV2LnhtbFBLBQYAAAAABAAEAPUAAACJAwAAAAA=&#10;" path="m,100l1,81,6,61,14,45,25,30,37,17,53,8,69,2,86,r17,2l119,8r15,9l147,30r11,15l166,61r4,20l172,100r-2,20l166,139r-8,17l147,172r-13,12l119,194r-16,4l86,202,69,198,53,194,37,184,25,172,14,156,6,139,1,120,,100xe" stroked="f">
                  <v:path arrowok="t" o:connecttype="custom" o:connectlocs="0,63500;635,51435;3810,38735;8890,28575;15875,19050;23495,10795;33655,5080;43815,1270;54610,0;65405,1270;75565,5080;85090,10795;93345,19050;100330,28575;105410,38735;107950,51435;109220,63500;109220,63500;107950,76200;105410,88265;100330,99060;93345,109220;85090,116840;75565,123190;65405,125730;54610,128270;43815,125730;33655,123190;23495,116840;15875,109220;8890,99060;3810,88265;635,76200;0,63500" o:connectangles="0,0,0,0,0,0,0,0,0,0,0,0,0,0,0,0,0,0,0,0,0,0,0,0,0,0,0,0,0,0,0,0,0,0"/>
                </v:shape>
                <v:shape id="Freeform 202" o:spid="_x0000_s1086" style="position:absolute;left:1600;top:177;width:1092;height:1283;visibility:visible;mso-wrap-style:square;v-text-anchor:top" coordsize="172,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nHH78A&#10;AADbAAAADwAAAGRycy9kb3ducmV2LnhtbERPTYvCMBC9C/6HMAveNF3BItW0LIIg4mW1C+ttaGbb&#10;0mZSkqj135vDgsfH+94Wo+nFnZxvLSv4XCQgiCurW64VlJf9fA3CB2SNvWVS8CQPRT6dbDHT9sHf&#10;dD+HWsQQ9hkqaEIYMil91ZBBv7ADceT+rDMYInS11A4fMdz0cpkkqTTYcmxocKBdQ1V3vhkF3VXf&#10;fOrWx18aTzufhrL9KTulZh/j1wZEoDG8xf/ug1awiuvjl/gDZP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SccfvwAAANsAAAAPAAAAAAAAAAAAAAAAAJgCAABkcnMvZG93bnJl&#10;di54bWxQSwUGAAAAAAQABAD1AAAAhAMAAAAA&#10;" path="m,100l1,81,6,61,14,45,25,30,37,17,53,8,69,2,86,r17,2l119,8r15,9l147,30r11,15l166,61r4,20l172,100r-2,20l166,139r-8,17l147,172r-13,12l119,194r-16,4l86,202,69,198,53,194,37,184,25,172,14,156,6,139,1,120,,100e" filled="f" strokeweight="22e-5mm">
                  <v:path arrowok="t" o:connecttype="custom" o:connectlocs="0,63500;635,51435;3810,38735;8890,28575;15875,19050;23495,10795;33655,5080;43815,1270;54610,0;65405,1270;75565,5080;85090,10795;93345,19050;100330,28575;105410,38735;107950,51435;109220,63500;109220,63500;107950,76200;105410,88265;100330,99060;93345,109220;85090,116840;75565,123190;65405,125730;54610,128270;43815,125730;33655,123190;23495,116840;15875,109220;8890,99060;3810,88265;635,76200;0,63500" o:connectangles="0,0,0,0,0,0,0,0,0,0,0,0,0,0,0,0,0,0,0,0,0,0,0,0,0,0,0,0,0,0,0,0,0,0"/>
                </v:shape>
                <v:line id="Line 203" o:spid="_x0000_s1087" style="position:absolute;visibility:visible;mso-wrap-style:square" from="1054,2095" to="3238,21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csMcUAAADbAAAADwAAAGRycy9kb3ducmV2LnhtbESPQWvCQBSE74X+h+UJvdVNWioS3YgI&#10;hfbQQ6yKx0f2JRvMvg3ZNYn++m6h0OMwM98w681kWzFQ7xvHCtJ5AoK4dLrhWsHh+/15CcIHZI2t&#10;Y1JwIw+b/PFhjZl2Ixc07EMtIoR9hgpMCF0mpS8NWfRz1xFHr3K9xRBlX0vd4xjhtpUvSbKQFhuO&#10;CwY72hkqL/urVXAsq/vX+NpdT5+LW1oM92Jnz0app9m0XYEINIX/8F/7Qyt4S+H3S/wB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csMcUAAADbAAAADwAAAAAAAAAA&#10;AAAAAAChAgAAZHJzL2Rvd25yZXYueG1sUEsFBgAAAAAEAAQA+QAAAJMDAAAAAA==&#10;" strokeweight="22e-5mm"/>
                <v:line id="Line 204" o:spid="_x0000_s1088" style="position:absolute;visibility:visible;mso-wrap-style:square" from="2146,4641" to="3238,7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WyRsUAAADbAAAADwAAAGRycy9kb3ducmV2LnhtbESPzWrDMBCE74G8g9hAb7GclIbiRjYh&#10;EEgPPTj9ocfF2lgm1spYiu3k6atCocdhZr5htsVkWzFQ7xvHClZJCoK4crrhWsHH+2H5DMIHZI2t&#10;Y1JwIw9FPp9tMdNu5JKGU6hFhLDPUIEJocuk9JUhiz5xHXH0zq63GKLsa6l7HCPctnKdphtpseG4&#10;YLCjvaHqcrpaBZ/V+f42PnbXr9fNbVUO93Jvv41SD4tp9wIi0BT+w3/to1bwtIbfL/EHy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WyRsUAAADbAAAADwAAAAAAAAAA&#10;AAAAAAChAgAAZHJzL2Rvd25yZXYueG1sUEsFBgAAAAAEAAQA+QAAAJMDAAAAAA==&#10;" strokeweight="22e-5mm"/>
                <v:shape id="Freeform 205" o:spid="_x0000_s1089" style="position:absolute;left:1054;top:1460;width:1092;height:5728;visibility:visible;mso-wrap-style:square;v-text-anchor:top" coordsize="17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E7sMA&#10;AADbAAAADwAAAGRycy9kb3ducmV2LnhtbESPT2sCMRTE7wW/Q3hCL0WztfiH1SjFUij05Kr3x+a5&#10;Wdy8rEnU7X76plDwOMzMb5jVprONuJEPtWMFr+MMBHHpdM2VgsP+c7QAESKyxsYxKfihAJv14GmF&#10;uXZ33tGtiJVIEA45KjAxtrmUoTRkMYxdS5y8k/MWY5K+ktrjPcFtIydZNpMWa04LBlvaGirPxdUq&#10;mPTT5jJf9KY/fsRi5zKvX/Bbqedh974EEamLj/B/+0srmL7B35f0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KE7sMAAADbAAAADwAAAAAAAAAAAAAAAACYAgAAZHJzL2Rv&#10;d25yZXYueG1sUEsFBgAAAAAEAAQA9QAAAIgDAAAAAA==&#10;" path="m172,r,501l,902e" filled="f" strokeweight="22e-5mm">
                  <v:path arrowok="t" o:connecttype="custom" o:connectlocs="109220,0;109220,318135;0,572770" o:connectangles="0,0,0"/>
                </v:shape>
                <v:rect id="Rectangle 206" o:spid="_x0000_s1090" style="position:absolute;left:717;top:7416;width:5252;height:1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IocMA&#10;AADbAAAADwAAAGRycy9kb3ducmV2LnhtbESP3WoCMRSE7wu+QzhC72p2i0pdjaIFUQpe+PMAh81x&#10;s7o5WZOo27dvCoVeDjPzDTNbdLYRD/KhdqwgH2QgiEuna64UnI7rtw8QISJrbByTgm8KsJj3XmZY&#10;aPfkPT0OsRIJwqFABSbGtpAylIYshoFriZN3dt5iTNJXUnt8Jrht5HuWjaXFmtOCwZY+DZXXw90q&#10;oNVmP7ksg9lJn4d89zWeDDc3pV773XIKIlIX/8N/7a1WMBrC75f0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ZIocMAAADbAAAADwAAAAAAAAAAAAAAAACYAgAAZHJzL2Rv&#10;d25yZXYueG1sUEsFBgAAAAAEAAQA9QAAAIgDAAAAAA==&#10;" filled="f" stroked="f">
                  <v:textbox inset="0,0,0,0">
                    <w:txbxContent>
                      <w:p w:rsidR="00EA2AD6" w:rsidRDefault="00EA2AD6" w:rsidP="00847BB1">
                        <w:r>
                          <w:rPr>
                            <w:rFonts w:cs="Arial"/>
                            <w:color w:val="000000"/>
                            <w:sz w:val="16"/>
                            <w:szCs w:val="16"/>
                          </w:rPr>
                          <w:t>Employee</w:t>
                        </w:r>
                      </w:p>
                    </w:txbxContent>
                  </v:textbox>
                </v:rect>
                <v:line id="Line 207" o:spid="_x0000_s1091" style="position:absolute;visibility:visible;mso-wrap-style:square" from="2654,10134" to="10229,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wqMsQAAADbAAAADwAAAGRycy9kb3ducmV2LnhtbESPQWvCQBSE74L/YXmCN92oKBJdRQSh&#10;PfQQ24rHR/aZDWbfhuyaRH99t1DocZiZb5jtvreVaKnxpWMFs2kCgjh3uuRCwdfnabIG4QOyxsox&#10;KXiSh/1uONhiql3HGbXnUIgIYZ+iAhNCnUrpc0MW/dTVxNG7ucZiiLIppG6wi3BbyXmSrKTFkuOC&#10;wZqOhvL7+WEVfOe310e3qB+X99VzlrWv7GivRqnxqD9sQATqw3/4r/2mFSyX8Psl/gC5+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3CoyxAAAANsAAAAPAAAAAAAAAAAA&#10;AAAAAKECAABkcnMvZG93bnJldi54bWxQSwUGAAAAAAQABAD5AAAAkgMAAAAA&#10;" strokeweight="22e-5mm"/>
                <v:shape id="Freeform 208" o:spid="_x0000_s1092" style="position:absolute;left:12122;top:9886;width:438;height:496;visibility:visible;mso-wrap-style:square;v-text-anchor:top" coordsize="6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cb9sMA&#10;AADbAAAADwAAAGRycy9kb3ducmV2LnhtbESPT4vCMBTE74LfITzBi2iiqEjXKP5B8OJhVYS9PZpn&#10;W2xeShO17qffCAseh5n5DTNfNrYUD6p94VjDcKBAEKfOFJxpOJ92/RkIH5ANlo5Jw4s8LBft1hwT&#10;4578TY9jyESEsE9QQx5ClUjp05ws+oGriKN3dbXFEGWdSVPjM8JtKUdKTaXFguNCjhVtckpvx7vV&#10;cFGX7Viu3c+roN/x/jDpqdmKtO52mtUXiEBN+IT/23ujYTKF95f4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cb9sMAAADbAAAADwAAAAAAAAAAAAAAAACYAgAAZHJzL2Rv&#10;d25yZXYueG1sUEsFBgAAAAAEAAQA9QAAAIgDAAAAAA==&#10;" path="m69,39l,78,,,69,39xm,78l69,39,,78xe" fillcolor="black" stroked="f">
                  <v:path arrowok="t" o:connecttype="custom" o:connectlocs="43815,24765;0,49530;0,0;43815,24765;0,49530;43815,24765;0,49530" o:connectangles="0,0,0,0,0,0,0"/>
                  <o:lock v:ext="edit" verticies="t"/>
                </v:shape>
                <v:shape id="Freeform 209" o:spid="_x0000_s1093" style="position:absolute;left:12122;top:9886;width:438;height:496;visibility:visible;mso-wrap-style:square;v-text-anchor:top" coordsize="6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iDMcUA&#10;AADbAAAADwAAAGRycy9kb3ducmV2LnhtbESP3WrCQBSE7wt9h+UUvCl1U8FaUleRimivitEHOM2e&#10;ZIPZsyG7+dGn7xYKXg4z8w2zXI+2Fj21vnKs4HWagCDOna64VHA+7V7eQfiArLF2TAqu5GG9enxY&#10;YqrdwEfqs1CKCGGfogITQpNK6XNDFv3UNcTRK1xrMUTZllK3OES4reUsSd6kxYrjgsGGPg3ll6yz&#10;CuTztTrdvrvx61IU+01vfrphu1Bq8jRuPkAEGsM9/N8+aAXzB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OIMxxQAAANsAAAAPAAAAAAAAAAAAAAAAAJgCAABkcnMv&#10;ZG93bnJldi54bWxQSwUGAAAAAAQABAD1AAAAigMAAAAA&#10;" path="m69,39l,78,,,69,39xe" filled="f" strokeweight="36e-5mm">
                  <v:path arrowok="t" o:connecttype="custom" o:connectlocs="43815,24765;0,49530;0,0;43815,24765" o:connectangles="0,0,0,0"/>
                </v:shape>
                <v:line id="Line 210" o:spid="_x0000_s1094" style="position:absolute;flip:y;visibility:visible;mso-wrap-style:square" from="12122,10134" to="12560,10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nrRsQAAADbAAAADwAAAGRycy9kb3ducmV2LnhtbERPTWvCQBC9F/wPyxR6kbppxFJSV1Gh&#10;JAcRTEuhtzE7JqHZ2ZDdJtFf7x6EHh/ve7keTSN66lxtWcHLLAJBXFhdc6ng6/Pj+Q2E88gaG8uk&#10;4EIO1qvJwxITbQc+Up/7UoQQdgkqqLxvEyldUZFBN7MtceDOtjPoA+xKqTscQrhpZBxFr9JgzaGh&#10;wpZ2FRW/+Z9RcE33h4ymab058/xnutt+n9JTrNTT47h5B+Fp9P/iuzvTChZhbPgSf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eetGxAAAANsAAAAPAAAAAAAAAAAA&#10;AAAAAKECAABkcnMvZG93bnJldi54bWxQSwUGAAAAAAQABAD5AAAAkgMAAAAA&#10;" strokeweight="36e-5mm"/>
                <v:line id="Line 211" o:spid="_x0000_s1095" style="position:absolute;flip:x;visibility:visible;mso-wrap-style:square" from="11430,10134" to="12122,10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Z1GscAAADbAAAADwAAAGRycy9kb3ducmV2LnhtbESPT2vCQBTE7wW/w/KE3szGqsFGV7GC&#10;bW0r1D8Xb4/sMwlm34bsVtNv7xaEHoeZ+Q0znbemEhdqXGlZQT+KQRBnVpecKzjsV70xCOeRNVaW&#10;ScEvOZjPOg9TTLW98pYuO5+LAGGXooLC+zqV0mUFGXSRrYmDd7KNQR9kk0vd4DXATSWf4jiRBksO&#10;CwXWtCwoO+9+jIKv9Xnz+TYww4/h4RtfXrfJcVQnSj1228UEhKfW/4fv7XetYPQMf1/CD5C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pnUaxwAAANsAAAAPAAAAAAAA&#10;AAAAAAAAAKECAABkcnMvZG93bnJldi54bWxQSwUGAAAAAAQABAD5AAAAlQMAAAAA&#10;" strokeweight="22e-5mm"/>
                <v:rect id="Rectangle 212" o:spid="_x0000_s1096" style="position:absolute;left:5067;top:8407;width:3632;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7oW8EA&#10;AADbAAAADwAAAGRycy9kb3ducmV2LnhtbERPz2vCMBS+D/wfwhN2m4nOFa2mZQjCQHeYDrw+mmdb&#10;bF66Jrbdf28Ogx0/vt/bfLSN6KnztWMN85kCQVw4U3Op4fu8f1mB8AHZYOOYNPyShzybPG0xNW7g&#10;L+pPoRQxhH2KGqoQ2lRKX1Rk0c9cSxy5q+sshgi7UpoOhxhuG7lQKpEWa44NFba0q6i4ne5WAyZL&#10;8/N5fT2eD/cE1+Wo9m8XpfXzdHzfgAg0hn/xn/vDaEji+vgl/gCZ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u6FvBAAAA2wAAAA8AAAAAAAAAAAAAAAAAmAIAAGRycy9kb3du&#10;cmV2LnhtbFBLBQYAAAAABAAEAPUAAACGAwAAAAA=&#10;" stroked="f"/>
                <v:rect id="Rectangle 213" o:spid="_x0000_s1097" style="position:absolute;left:7823;top:8420;width:4337;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EA2AD6" w:rsidRDefault="00EA2AD6" w:rsidP="00847BB1">
                        <w:r>
                          <w:rPr>
                            <w:rFonts w:cs="Arial"/>
                            <w:color w:val="000000"/>
                            <w:sz w:val="14"/>
                            <w:szCs w:val="14"/>
                          </w:rPr>
                          <w:t>Use URL</w:t>
                        </w:r>
                      </w:p>
                    </w:txbxContent>
                  </v:textbox>
                </v:rect>
                <v:line id="Line 214" o:spid="_x0000_s1098" style="position:absolute;visibility:visible;mso-wrap-style:square" from="2654,12954" to="19589,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l4+8UAAADbAAAADwAAAGRycy9kb3ducmV2LnhtbESPwWrDMBBE74H8g9hCb7GcFExxI5sS&#10;CLSHHpw2IcfF2lim1spYiu3k66tCocdhZt4w23K2nRhp8K1jBeskBUFcO91yo+Drc796BuEDssbO&#10;MSm4kYeyWC62mGs3cUXjITQiQtjnqMCE0OdS+tqQRZ+4njh6FzdYDFEOjdQDThFuO7lJ00xabDku&#10;GOxpZ6j+PlytgmN9uX9MT/319J7d1tV4r3b2bJR6fJhfX0AEmsN/+K/9phVkG/j9En+AL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1l4+8UAAADbAAAADwAAAAAAAAAA&#10;AAAAAAChAgAAZHJzL2Rvd25yZXYueG1sUEsFBgAAAAAEAAQA+QAAAJMDAAAAAA==&#10;" strokeweight="22e-5mm"/>
                <v:shape id="Freeform 215" o:spid="_x0000_s1099" style="position:absolute;left:21488;top:12706;width:432;height:502;visibility:visible;mso-wrap-style:square;v-text-anchor:top" coordsize="6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ICsUA&#10;AADbAAAADwAAAGRycy9kb3ducmV2LnhtbESPS4vCQBCE74L/YWhhL6ITVxHJOoqIL/Di+mCvTaY3&#10;yZrpiZlR4793BGGPRVV9RY2ntSnEjSqXW1bQ60YgiBOrc04VHA/LzgiE88gaC8uk4EEOppNmY4yx&#10;tnf+ptvepyJA2MWoIPO+jKV0SUYGXdeWxMH7tZVBH2SVSl3hPcBNIT+jaCgN5hwWMixpnlFy3l+N&#10;guXmtBsN9Kzfu2x//lbrti2uC6vUR6uefYHwVPv/8Lu90QqGfXh9CT9AT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kgKxQAAANsAAAAPAAAAAAAAAAAAAAAAAJgCAABkcnMv&#10;ZG93bnJldi54bWxQSwUGAAAAAAQABAD1AAAAigMAAAAA&#10;" path="m68,40l,79,,,68,40xm,79l68,40,,79xe" fillcolor="black" stroked="f">
                  <v:path arrowok="t" o:connecttype="custom" o:connectlocs="43180,25400;0,50165;0,0;43180,25400;0,50165;43180,25400;0,50165" o:connectangles="0,0,0,0,0,0,0"/>
                  <o:lock v:ext="edit" verticies="t"/>
                </v:shape>
                <v:shape id="Freeform 216" o:spid="_x0000_s1100" style="position:absolute;left:21488;top:12706;width:432;height:502;visibility:visible;mso-wrap-style:square;v-text-anchor:top" coordsize="6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BS8QA&#10;AADbAAAADwAAAGRycy9kb3ducmV2LnhtbESPQWvCQBCF7wX/wzJCb80mYkOJriJioDdJ6qHehuyY&#10;BLOzYXerqb++Wyj0+HjzvjdvvZ3MIG7kfG9ZQZakIIgbq3tuFZw+ypc3ED4gaxwsk4Jv8rDdzJ7W&#10;WGh754pudWhFhLAvUEEXwlhI6ZuODPrEjsTRu1hnMETpWqkd3iPcDHKRprk02HNs6HCkfUfNtf4y&#10;8Y19VlUuK48ZnquTflyW0+H1U6nn+bRbgQg0hf/jv/S7VpAv4XdLBI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DQUvEAAAA2wAAAA8AAAAAAAAAAAAAAAAAmAIAAGRycy9k&#10;b3ducmV2LnhtbFBLBQYAAAAABAAEAPUAAACJAwAAAAA=&#10;" path="m68,40l,79,,,68,40xe" filled="f" strokeweight="36e-5mm">
                  <v:path arrowok="t" o:connecttype="custom" o:connectlocs="43180,25400;0,50165;0,0;43180,25400" o:connectangles="0,0,0,0"/>
                </v:shape>
                <v:line id="Line 217" o:spid="_x0000_s1101" style="position:absolute;flip:y;visibility:visible;mso-wrap-style:square" from="21488,12960" to="21920,13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SOZccAAADbAAAADwAAAGRycy9kb3ducmV2LnhtbESPQWvCQBSE7wX/w/KEXkQ3tVRK6hqi&#10;UOJBCmoRentmn0kw+zZkt0nqr+8WCh6HmfmGWSaDqUVHrassK3iaRSCIc6srLhR8Ht+nryCcR9ZY&#10;WyYFP+QgWY0elhhr2/OeuoMvRICwi1FB6X0TS+nykgy6mW2Ig3exrUEfZFtI3WIf4KaW8yhaSIMV&#10;h4USG9qUlF8P30bBLdt9bGmSVemFn78mm/XpnJ3nSj2Oh/QNhKfB38P/7a1WsHiBvy/hB8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FI5lxwAAANsAAAAPAAAAAAAA&#10;AAAAAAAAAKECAABkcnMvZG93bnJldi54bWxQSwUGAAAAAAQABAD5AAAAlQMAAAAA&#10;" strokeweight="36e-5mm"/>
                <v:line id="Line 218" o:spid="_x0000_s1102" style="position:absolute;flip:x;visibility:visible;mso-wrap-style:square" from="20789,12954" to="21488,12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Ur1cYAAADbAAAADwAAAGRycy9kb3ducmV2LnhtbESPW2sCMRSE3wv+h3AKfavZtjbIahQr&#10;WG8teHvp22Fzuru4OVk2qa7/3ghCH4eZ+YYZjltbiRM1vnSs4aWbgCDOnCk513DYz577IHxANlg5&#10;Jg0X8jAedR6GmBp35i2ddiEXEcI+RQ1FCHUqpc8Ksui7riaO3q9rLIYom1yaBs8Rbiv5miRKWiw5&#10;LhRY07Sg7Lj7sxq+lsfv9fzN9la9wwY/Prfq571WWj89tpMBiEBt+A/f2wujQSm4fYk/QI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VK9XGAAAA2wAAAA8AAAAAAAAA&#10;AAAAAAAAoQIAAGRycy9kb3ducmV2LnhtbFBLBQYAAAAABAAEAPkAAACUAwAAAAA=&#10;" strokeweight="22e-5mm"/>
                <v:rect id="Rectangle 219" o:spid="_x0000_s1103" style="position:absolute;left:7772;top:11233;width:7582;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dwL8QA&#10;AADbAAAADwAAAGRycy9kb3ducmV2LnhtbESPT4vCMBTE7wt+h/AEb2ui7latRhFBWNj14B/w+mie&#10;bbF5qU3U+u3NwsIeh5n5DTNftrYSd2p86VjDoK9AEGfOlJxrOB427xMQPiAbrByThid5WC46b3NM&#10;jXvwju77kIsIYZ+ihiKEOpXSZwVZ9H1XE0fv7BqLIcoml6bBR4TbSg6VSqTFkuNCgTWtC8ou+5vV&#10;gMmHuW7Po5/D9y3Bad6qzedJad3rtqsZiEBt+A//tb+MhmQMv1/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HcC/EAAAA2wAAAA8AAAAAAAAAAAAAAAAAmAIAAGRycy9k&#10;b3ducmV2LnhtbFBLBQYAAAAABAAEAPUAAACJAwAAAAA=&#10;" stroked="f"/>
                <v:rect id="Rectangle 220" o:spid="_x0000_s1104" style="position:absolute;left:7772;top:11245;width:8242;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EA2AD6" w:rsidRDefault="00EA2AD6" w:rsidP="00847BB1">
                        <w:r>
                          <w:rPr>
                            <w:rFonts w:cs="Arial"/>
                            <w:color w:val="000000"/>
                            <w:sz w:val="14"/>
                            <w:szCs w:val="14"/>
                          </w:rPr>
                          <w:t>Press Login Button</w:t>
                        </w:r>
                      </w:p>
                    </w:txbxContent>
                  </v:textbox>
                </v:rect>
                <v:line id="Line 221" o:spid="_x0000_s1105" style="position:absolute;visibility:visible;mso-wrap-style:square" from="2654,20212" to="31127,2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3qisUAAADbAAAADwAAAGRycy9kb3ducmV2LnhtbESPQWvCQBSE7wX/w/IKvdWNFUJN3UgR&#10;hHroIVbF4yP7kg3Nvg3ZNYn++m6h0OMwM98w681kWzFQ7xvHChbzBARx6XTDtYLj1+75FYQPyBpb&#10;x6TgRh42+exhjZl2Ixc0HEItIoR9hgpMCF0mpS8NWfRz1xFHr3K9xRBlX0vd4xjhtpUvSZJKiw3H&#10;BYMdbQ2V34erVXAqq/vnuOyu5316WxTDvdjai1Hq6XF6fwMRaAr/4b/2h1aQruD3S/wB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3qisUAAADbAAAADwAAAAAAAAAA&#10;AAAAAAChAgAAZHJzL2Rvd25yZXYueG1sUEsFBgAAAAAEAAQA+QAAAJMDAAAAAA==&#10;" strokeweight="22e-5mm"/>
                <v:shape id="Freeform 222" o:spid="_x0000_s1106" style="position:absolute;left:33032;top:19964;width:432;height:495;visibility:visible;mso-wrap-style:square;v-text-anchor:top" coordsize="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7Y678A&#10;AADbAAAADwAAAGRycy9kb3ducmV2LnhtbERPTYvCMBC9C/6HMII3TfTgSjWKCMoevNgVvY7N2Bab&#10;SWmybfbfbw4Le3y87+0+2kb01PnasYbFXIEgLpypudRw+zrN1iB8QDbYOCYNP+RhvxuPtpgZN/CV&#10;+jyUIoWwz1BDFUKbSemLiiz6uWuJE/dyncWQYFdK0+GQwm0jl0qtpMWaU0OFLR0rKt75t9WQN9fz&#10;+vL0Kj76e7yE8nYalkrr6SQeNiACxfAv/nN/Gg0faX36kn6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LtjrvwAAANsAAAAPAAAAAAAAAAAAAAAAAJgCAABkcnMvZG93bnJl&#10;di54bWxQSwUGAAAAAAQABAD1AAAAhAMAAAAA&#10;" path="m68,39l,78,,,68,39xm,78l68,39,,78xe" fillcolor="black" stroked="f">
                  <v:path arrowok="t" o:connecttype="custom" o:connectlocs="43180,24765;0,49530;0,0;43180,24765;0,49530;43180,24765;0,49530" o:connectangles="0,0,0,0,0,0,0"/>
                  <o:lock v:ext="edit" verticies="t"/>
                </v:shape>
                <v:shape id="Freeform 223" o:spid="_x0000_s1107" style="position:absolute;left:33032;top:19964;width:432;height:495;visibility:visible;mso-wrap-style:square;v-text-anchor:top" coordsize="6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gC0sQA&#10;AADbAAAADwAAAGRycy9kb3ducmV2LnhtbESPQWvCQBSE74L/YXmCt7pJUdumbiQVRQ89NLa9P7LP&#10;bGj2bciumv77rlDwOMzMN8xqPdhWXKj3jWMF6SwBQVw53XCt4Otz9/AMwgdkja1jUvBLHtb5eLTC&#10;TLsrl3Q5hlpECPsMFZgQukxKXxmy6GeuI47eyfUWQ5R9LXWP1wi3rXxMkqW02HBcMNjRxlD1czxb&#10;Bd8v84/ivSnMdrE0p/28LPe6eFNqOhmKVxCBhnAP/7cPWsFTCrc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4AtLEAAAA2wAAAA8AAAAAAAAAAAAAAAAAmAIAAGRycy9k&#10;b3ducmV2LnhtbFBLBQYAAAAABAAEAPUAAACJAwAAAAA=&#10;" path="m68,39l,78,,,68,39xe" filled="f" strokeweight="36e-5mm">
                  <v:path arrowok="t" o:connecttype="custom" o:connectlocs="43180,24765;0,49530;0,0;43180,24765" o:connectangles="0,0,0,0"/>
                </v:shape>
                <v:line id="Line 224" o:spid="_x0000_s1108" style="position:absolute;flip:y;visibility:visible;mso-wrap-style:square" from="33032,20212" to="33464,20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SAzMcAAADbAAAADwAAAGRycy9kb3ducmV2LnhtbESPT2vCQBTE7wW/w/KEXkQ3plBL6kZU&#10;kHiQQrUIvb1kX/5g9m3IbjX103cLhR6HmfkNs1wNphVX6l1jWcF8FoEgLqxuuFLwcdpNX0A4j6yx&#10;tUwKvsnBKh09LDHR9sbvdD36SgQIuwQV1N53iZSuqMmgm9mOOHil7Q36IPtK6h5vAW5aGUfRszTY&#10;cFiosaNtTcXl+GUU3LPD254mWbMu+elzst2c8yyPlXocD+tXEJ4G/x/+a++1gkUMv1/CD5Dp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JIDMxwAAANsAAAAPAAAAAAAA&#10;AAAAAAAAAKECAABkcnMvZG93bnJldi54bWxQSwUGAAAAAAQABAD5AAAAlQMAAAAA&#10;" strokeweight="36e-5mm"/>
                <v:line id="Line 225" o:spid="_x0000_s1109" style="position:absolute;flip:x;visibility:visible;mso-wrap-style:square" from="32327,20212" to="33032,202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ekMUAAADbAAAADwAAAGRycy9kb3ducmV2LnhtbESPT2vCQBTE7wW/w/KE3nRj1Sipq9hC&#10;639Q66W3R/Y1CWbfhuyq6bfvCkKPw8z8hpnMGlOKK9WusKyg141AEKdWF5wpOH19dMYgnEfWWFom&#10;Bb/kYDZtPU0w0fbGB7oefSYChF2CCnLvq0RKl+Zk0HVtRRy8H1sb9EHWmdQ13gLclPIlimJpsOCw&#10;kGNF7zml5+PFKNiuzrvNom8G68Fpj2+fh/h7WMVKPbeb+SsIT43/Dz/aS61g1If7l/AD5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ekMUAAADbAAAADwAAAAAAAAAA&#10;AAAAAAChAgAAZHJzL2Rvd25yZXYueG1sUEsFBgAAAAAEAAQA+QAAAJMDAAAAAA==&#10;" strokeweight="22e-5mm"/>
                <v:rect id="Rectangle 226" o:spid="_x0000_s1110" style="position:absolute;left:12052;top:18484;width:13455;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4hcQA&#10;AADbAAAADwAAAGRycy9kb3ducmV2LnhtbESPQWvCQBSE74L/YXlCb3VXa6Om2YgUhELrwVjo9ZF9&#10;JqHZtzG7avrvu4WCx2FmvmGyzWBbcaXeN441zKYKBHHpTMOVhs/j7nEFwgdkg61j0vBDHjb5eJRh&#10;atyND3QtQiUihH2KGuoQulRKX9Zk0U9dRxy9k+sthij7SpoebxFuWzlXKpEWG44LNXb0WlP5XVys&#10;BkwW5rw/PX0c3y8JrqtB7Z6/lNYPk2H7AiLQEO7h//ab0bBcwN+X+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eIXEAAAA2wAAAA8AAAAAAAAAAAAAAAAAmAIAAGRycy9k&#10;b3ducmV2LnhtbFBLBQYAAAAABAAEAPUAAACJAwAAAAA=&#10;" stroked="f"/>
                <v:rect id="Rectangle 227" o:spid="_x0000_s1111" style="position:absolute;left:12052;top:18491;width:15259;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EA2AD6" w:rsidRDefault="00EA2AD6" w:rsidP="00847BB1">
                        <w:r>
                          <w:rPr>
                            <w:rFonts w:cs="Arial"/>
                            <w:color w:val="000000"/>
                            <w:sz w:val="14"/>
                            <w:szCs w:val="14"/>
                          </w:rPr>
                          <w:t>If Yes Goes toEmpoloye Home Page</w:t>
                        </w:r>
                      </w:p>
                    </w:txbxContent>
                  </v:textbox>
                </v:rect>
                <v:shape id="Freeform 228" o:spid="_x0000_s1112" style="position:absolute;left:22161;top:12674;width:4039;height:3810;visibility:visible;mso-wrap-style:square;v-text-anchor:top" coordsize="636,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ayPMQA&#10;AADbAAAADwAAAGRycy9kb3ducmV2LnhtbESPS2/CMBCE75X6H6ytxK04FAQoYFDLQ+LApTyvq3hJ&#10;IuJ1ahsI/x4jIfU4mplvNONpYypxJedLywo67QQEcWZ1ybmC3Xb5OQThA7LGyjIpuJOH6eT9bYyp&#10;tjf+pesm5CJC2KeooAihTqX0WUEGfdvWxNE7WWcwROlyqR3eItxU8itJ+tJgyXGhwJpmBWXnzcUo&#10;mG9766O/dLJu+Nu75PCzWFG1U6r10XyPQARqwn/41V5pBYM+PL/EHy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GsjzEAAAA2wAAAA8AAAAAAAAAAAAAAAAAmAIAAGRycy9k&#10;b3ducmV2LnhtbFBLBQYAAAAABAAEAPUAAACJAwAAAAA=&#10;" path="m,l74,19r68,18l206,56r60,19l321,94r50,18l418,131r40,19l496,168r33,19l558,206r24,19l602,243r16,19l627,281r8,19l636,318r-3,19l627,356r-11,19l600,393r-20,19l555,431r-28,19l493,468r-38,19l413,506r-47,19l316,543r-56,19l200,581r-66,19e" filled="f" strokeweight="22e-5mm">
                  <v:path arrowok="t" o:connecttype="custom" o:connectlocs="0,0;46990,12065;90170,23495;130810,35560;168910,47625;203835,59690;235585,71120;265430,83185;290830,95250;314960,106680;335915,118745;354330,130810;369570,142875;382270,154305;392430,166370;398145,178435;403225,190500;403860,201930;401955,213995;398145,226060;391160,238125;381000,249555;368300,261620;352425,273685;334645,285750;313055,297180;288925,309245;262255,321310;232410,333375;200660,344805;165100,356870;127000,368935;85090,381000" o:connectangles="0,0,0,0,0,0,0,0,0,0,0,0,0,0,0,0,0,0,0,0,0,0,0,0,0,0,0,0,0,0,0,0,0"/>
                </v:shape>
                <v:shape id="Freeform 229" o:spid="_x0000_s1113" style="position:absolute;left:22161;top:16351;width:489;height:489;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pXZ8UA&#10;AADbAAAADwAAAGRycy9kb3ducmV2LnhtbESPQWsCMRSE74X+h/AKvdWsPbhlNYoIhR4Ki2ux9Pbc&#10;PDerm5dlk2r01xuh0OMwM98ws0W0nTjR4FvHCsajDARx7XTLjYKvzfvLGwgfkDV2jknBhTws5o8P&#10;Myy0O/OaTlVoRIKwL1CBCaEvpPS1IYt+5Hri5O3dYDEkOTRSD3hOcNvJ1yybSIstpwWDPa0M1cfq&#10;1yqY8OGn774/y3x7jdXucCyjkaVSz09xOQURKIb/8F/7QyvIc7h/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qldnxQAAANsAAAAPAAAAAAAAAAAAAAAAAJgCAABkcnMv&#10;ZG93bnJldi54bWxQSwUGAAAAAAQABAD1AAAAigMAAAAA&#10;" path="m,55l56,,77,77,,55xm56,l,55,56,xe" fillcolor="black" stroked="f">
                  <v:path arrowok="t" o:connecttype="custom" o:connectlocs="0,34925;35560,0;48895,48895;0,34925;35560,0;0,34925;35560,0" o:connectangles="0,0,0,0,0,0,0"/>
                  <o:lock v:ext="edit" verticies="t"/>
                </v:shape>
                <v:shape id="Freeform 230" o:spid="_x0000_s1114" style="position:absolute;left:22161;top:16351;width:489;height:489;visibility:visible;mso-wrap-style:square;v-text-anchor:top" coordsize="7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VRz8EA&#10;AADbAAAADwAAAGRycy9kb3ducmV2LnhtbERPz2vCMBS+C/4P4Qm7aTonTqpRirAxdlC0hV2fzVva&#10;rXkpTar1v18OA48f3+/NbrCNuFLna8cKnmcJCOLS6ZqNgiJ/m65A+ICssXFMCu7kYbcdjzaYanfj&#10;E13PwYgYwj5FBVUIbSqlLyuy6GeuJY7ct+sshgg7I3WHtxhuGzlPkqW0WHNsqLClfUXl77m3CrLV&#10;BQ/5whyOn2bgHvVX8fP+otTTZMjWIAIN4SH+d39oBa9xbPwSf4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lUc/BAAAA2wAAAA8AAAAAAAAAAAAAAAAAmAIAAGRycy9kb3du&#10;cmV2LnhtbFBLBQYAAAAABAAEAPUAAACGAwAAAAA=&#10;" path="m,55l56,,77,77,,55xe" filled="f" strokeweight="36e-5mm">
                  <v:path arrowok="t" o:connecttype="custom" o:connectlocs="0,34925;35560,0;48895,48895;0,34925" o:connectangles="0,0,0,0"/>
                </v:shape>
                <v:line id="Line 231" o:spid="_x0000_s1115" style="position:absolute;flip:x;visibility:visible;mso-wrap-style:square" from="22161,16351" to="22517,1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ASvcYAAADbAAAADwAAAGRycy9kb3ducmV2LnhtbESPQWvCQBSE74X+h+UVvIhuqmA1dRUV&#10;SjyI0ChCb8/sMwnNvg3ZrUZ/vSsIPQ4z8w0znbemEmdqXGlZwXs/AkGcWV1yrmC/++qNQTiPrLGy&#10;TAqu5GA+e32ZYqzthb/pnPpcBAi7GBUU3texlC4ryKDr25o4eCfbGPRBNrnUDV4C3FRyEEUjabDk&#10;sFBgTauCst/0zyi4JZvtmrpJuTjx8Ke7Wh6OyXGgVOetXXyC8NT6//CzvdYKPibw+B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AEr3GAAAA2wAAAA8AAAAAAAAA&#10;AAAAAAAAoQIAAGRycy9kb3ducmV2LnhtbFBLBQYAAAAABAAEAPkAAACUAwAAAAA=&#10;" strokeweight="36e-5mm"/>
                <v:line id="Line 232" o:spid="_x0000_s1116" style="position:absolute;flip:y;visibility:visible;mso-wrap-style:square" from="22586,16414" to="23266,1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zwwMIAAADbAAAADwAAAGRycy9kb3ducmV2LnhtbERPy2rCQBTdC/7DcAV3ZtLWBkkdRQv1&#10;VQVfm+4umdskmLkTMqPGv3cWhS4P5z2etqYSN2pcaVnBSxSDIM6sLjlXcD59DUYgnEfWWFkmBQ9y&#10;MJ10O2NMtb3zgW5Hn4sQwi5FBYX3dSqlywoy6CJbEwfu1zYGfYBNLnWD9xBuKvkax4k0WHJoKLCm&#10;z4Kyy/FqFGzXl9338s0MN8PzHueLQ/LzXidK9Xvt7AOEp9b/i//cK61gFNaHL+EHyM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zwwMIAAADbAAAADwAAAAAAAAAAAAAA&#10;AAChAgAAZHJzL2Rvd25yZXYueG1sUEsFBgAAAAAEAAQA+QAAAJADAAAAAA==&#10;" strokeweight="22e-5mm"/>
                <v:rect id="Rectangle 233" o:spid="_x0000_s1117" style="position:absolute;left:26777;top:14154;width:6128;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rOsQA&#10;AADbAAAADwAAAGRycy9kb3ducmV2LnhtbESPQWvCQBSE70L/w/IK3nRXrcFGVylCoNB6aFLo9ZF9&#10;JsHs2zS7xvTfdwsFj8PMfMPsDqNtxUC9bxxrWMwVCOLSmYYrDZ9FNtuA8AHZYOuYNPyQh8P+YbLD&#10;1Lgbf9CQh0pECPsUNdQhdKmUvqzJop+7jjh6Z9dbDFH2lTQ93iLctnKpVCItNhwXauzoWFN5ya9W&#10;AyZP5vt0Xr0Xb9cEn6tRZesvpfX0cXzZggg0hnv4v/1qNGwW8Pcl/gC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uqzrEAAAA2wAAAA8AAAAAAAAAAAAAAAAAmAIAAGRycy9k&#10;b3ducmV2LnhtbFBLBQYAAAAABAAEAPUAAACJAwAAAAA=&#10;" stroked="f"/>
                <v:rect id="Rectangle 234" o:spid="_x0000_s1118" style="position:absolute;left:26771;top:14160;width:6814;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EA2AD6" w:rsidRDefault="00EA2AD6" w:rsidP="00847BB1">
                        <w:r>
                          <w:rPr>
                            <w:rFonts w:cs="Arial"/>
                            <w:color w:val="000000"/>
                            <w:sz w:val="14"/>
                            <w:szCs w:val="14"/>
                          </w:rPr>
                          <w:t>Validate If NOT</w:t>
                        </w:r>
                      </w:p>
                    </w:txbxContent>
                  </v:textbox>
                </v:rect>
                <v:line id="Line 235" o:spid="_x0000_s1119" style="position:absolute;flip:x;visibility:visible;mso-wrap-style:square" from="13760,16700" to="21355,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5ut8YAAADbAAAADwAAAGRycy9kb3ducmV2LnhtbESPW2vCQBSE3wv+h+UIfasbb0Giq2ih&#10;9VIFby++HbLHJJg9G7JbTf99t1DwcZiZb5jJrDGluFPtCssKup0IBHFqdcGZgvPp420EwnlkjaVl&#10;UvBDDmbT1ssEE20ffKD70WciQNglqCD3vkqkdGlOBl3HVsTBu9raoA+yzqSu8RHgppS9KIqlwYLD&#10;Qo4VveeU3o7fRsF2fdt9LftmsBmc97j4PMSXYRUr9dpu5mMQnhr/DP+3V1rBqA9/X8IPk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ubrfGAAAA2wAAAA8AAAAAAAAA&#10;AAAAAAAAoQIAAGRycy9kb3ducmV2LnhtbFBLBQYAAAAABAAEAPkAAACUAwAAAAA=&#10;" strokeweight="22e-5mm"/>
                <v:shape id="Freeform 236" o:spid="_x0000_s1120" style="position:absolute;left:12877;top:16452;width:426;height:502;visibility:visible;mso-wrap-style:square;v-text-anchor:top" coordsize="6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3lssIA&#10;AADbAAAADwAAAGRycy9kb3ducmV2LnhtbESPQWsCMRSE74X+h/AK3rrZqhVZjSKCoBexWuj1sXlu&#10;Fjcv2yTqtr/eCILHYWa+YabzzjbiQj7UjhV8ZDkI4tLpmisF34fV+xhEiMgaG8ek4I8CzGevL1Ms&#10;tLvyF132sRIJwqFABSbGtpAylIYshsy1xMk7Om8xJukrqT1eE9w2sp/nI2mx5rRgsKWlofK0P1sF&#10;KyN3g9+NN6ft53/oFvyztIaV6r11iwmISF18hh/ttVYwHsL9S/oB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beWywgAAANsAAAAPAAAAAAAAAAAAAAAAAJgCAABkcnMvZG93&#10;bnJldi54bWxQSwUGAAAAAAQABAD1AAAAhwMAAAAA&#10;" path="m,39l67,r,79l,39xm67,l,39,67,xe" fillcolor="black" stroked="f">
                  <v:path arrowok="t" o:connecttype="custom" o:connectlocs="0,24765;42545,0;42545,50165;0,24765;42545,0;0,24765;42545,0" o:connectangles="0,0,0,0,0,0,0"/>
                  <o:lock v:ext="edit" verticies="t"/>
                </v:shape>
                <v:shape id="Freeform 237" o:spid="_x0000_s1121" style="position:absolute;left:12877;top:16452;width:426;height:502;visibility:visible;mso-wrap-style:square;v-text-anchor:top" coordsize="6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8IV8MA&#10;AADbAAAADwAAAGRycy9kb3ducmV2LnhtbESPT0vEMBTE74LfITxhb26qoMS62dIKi3sTd128PpvX&#10;P9i81CTb1m9vBMHjMDO/YTbFYgcxkQ+9Yw036wwEce1Mz62Gt+PuWoEIEdng4Jg0fFOAYnt5scHc&#10;uJlfaTrEViQIhxw1dDGOuZSh7shiWLuROHmN8xZjkr6VxuOc4HaQt1l2Ly32nBY6HOmpo/rzcLYa&#10;PnzbPJxe5lP1VZbNu3pWVRWV1qurpXwEEWmJ/+G/9t5oUHfw+yX9A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8IV8MAAADbAAAADwAAAAAAAAAAAAAAAACYAgAAZHJzL2Rv&#10;d25yZXYueG1sUEsFBgAAAAAEAAQA9QAAAIgDAAAAAA==&#10;" path="m,39l67,r,79l,39xe" filled="f" strokeweight="36e-5mm">
                  <v:path arrowok="t" o:connecttype="custom" o:connectlocs="0,24765;42545,0;42545,50165;0,24765" o:connectangles="0,0,0,0"/>
                </v:shape>
                <v:line id="Line 238" o:spid="_x0000_s1122" style="position:absolute;flip:x;visibility:visible;mso-wrap-style:square" from="12877,16452" to="13303,16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r26MUAAADbAAAADwAAAGRycy9kb3ducmV2LnhtbESPT4vCMBTE74LfITzBi2iqCyLVKCpI&#10;PSyCfxC8PZtnW2xeShO1u5/eLCx4HGbmN8xs0ZhSPKl2hWUFw0EEgji1uuBMwem46U9AOI+ssbRM&#10;Cn7IwWLebs0w1vbFe3oefCYChF2MCnLvq1hKl+Zk0A1sRRy8m60N+iDrTOoaXwFuSjmKorE0WHBY&#10;yLGidU7p/fAwCn6T792WekmxvPHXpbdena/JdaRUt9MspyA8Nf4T/m9vtYLJGP6+hB8g5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r26MUAAADbAAAADwAAAAAAAAAA&#10;AAAAAAChAgAAZHJzL2Rvd25yZXYueG1sUEsFBgAAAAAEAAQA+QAAAJMDAAAAAA==&#10;" strokeweight="36e-5mm"/>
                <v:line id="Line 239" o:spid="_x0000_s1123" style="position:absolute;visibility:visible;mso-wrap-style:square" from="13303,16700" to="14008,167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I9mcQAAADbAAAADwAAAGRycy9kb3ducmV2LnhtbESPQWvCQBSE7wX/w/KE3urGClaiq4gg&#10;1EMPsSoeH9lnNph9G7JrEv31rlDocZiZb5jFqreVaKnxpWMF41ECgjh3uuRCweF3+zED4QOyxsox&#10;KbiTh9Vy8LbAVLuOM2r3oRARwj5FBSaEOpXS54Ys+pGriaN3cY3FEGVTSN1gF+G2kp9JMpUWS44L&#10;BmvaGMqv+5tVcMwvj59uUt9Ou+l9nLWPbGPPRqn3Yb+egwjUh//wX/tbK5h9wetL/AF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Ij2ZxAAAANsAAAAPAAAAAAAAAAAA&#10;AAAAAKECAABkcnMvZG93bnJldi54bWxQSwUGAAAAAAQABAD5AAAAkgMAAAAA&#10;" strokeweight="22e-5mm"/>
                <v:rect id="Rectangle 240" o:spid="_x0000_s1124" style="position:absolute;left:11906;top:15379;width:10426;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Cp8AA&#10;AADbAAAADwAAAGRycy9kb3ducmV2LnhtbERPy4rCMBTdD/gP4QruxsTHFK1GEUEY0Fn4ALeX5toW&#10;m5vaRO38vVkILg/nPV+2thIPanzpWMOgr0AQZ86UnGs4HTffExA+IBusHJOGf/KwXHS+5pga9+Q9&#10;PQ4hFzGEfYoaihDqVEqfFWTR911NHLmLayyGCJtcmgafMdxWcqhUIi2WHBsKrGldUHY93K0GTMbm&#10;9ncZ7Y7be4LTvFWbn7PSutdtVzMQgdrwEb/dv0bDJI6NX+IP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5QCp8AAAADbAAAADwAAAAAAAAAAAAAAAACYAgAAZHJzL2Rvd25y&#10;ZXYueG1sUEsFBgAAAAAEAAQA9QAAAIUDAAAAAA==&#10;" stroked="f"/>
                <v:rect id="Rectangle 241" o:spid="_x0000_s1125" style="position:absolute;left:12560;top:14458;width:11062;height:32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EA2AD6" w:rsidRDefault="00EA2AD6" w:rsidP="00847BB1">
                        <w:r>
                          <w:rPr>
                            <w:rFonts w:cs="Arial"/>
                            <w:color w:val="000000"/>
                            <w:sz w:val="14"/>
                            <w:szCs w:val="14"/>
                          </w:rPr>
                          <w:t>Come Back to Login Page</w:t>
                        </w:r>
                      </w:p>
                    </w:txbxContent>
                  </v:textbox>
                </v:rect>
                <v:shape id="Freeform 242" o:spid="_x0000_s1126" style="position:absolute;left:42278;top:6870;width:51;height:28797;visibility:visible;mso-wrap-style:square;v-text-anchor:top" coordsize="8,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vTsEA&#10;AADbAAAADwAAAGRycy9kb3ducmV2LnhtbERPTWvCQBC9F/wPywheSt0oIm3qKiJYBA+l0UO9jdlp&#10;EszOht2txn/vHAo9Pt73YtW7Vl0pxMazgck4A0VcettwZeB42L68gooJ2WLrmQzcKcJqOXhaYG79&#10;jb/oWqRKSQjHHA3UKXW51rGsyWEc+45YuB8fHCaBodI24E3CXaunWTbXDhuWhho72tRUXopfZ6B4&#10;nn7ivL3sjx9lmBVnqfanb2NGw379DipRn/7Ff+6dNfAm6+WL/A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zr07BAAAA2wAAAA8AAAAAAAAAAAAAAAAAmAIAAGRycy9kb3du&#10;cmV2LnhtbFBLBQYAAAAABAAEAPUAAACGAwAAAAA=&#10;" path="m,4532r,-59l2,4470r3,-2l8,4470r,3l8,4532r,3l5,4535r-3,l,4532xm,4431r,-60l2,4368r3,-1l8,4368r,3l8,4431r,3l5,4434r-3,l,4431xm,4329r,-59l2,4267r3,-2l8,4267r,3l8,4329r,3l5,4332r-3,l,4329xm,4228r,-60l2,4165r3,-1l8,4165r,3l8,4228r,3l5,4231r-3,l,4228xm,4126r,-59l2,4064r3,-2l8,4064r,3l8,4126r,3l5,4129r-3,l,4126xm,4025r,-60l2,3962r3,-1l8,3962r,3l8,4025r,3l5,4028r-3,l,4025xm,3923r,-59l2,3861r3,-2l8,3861r,3l8,3923r,2l5,3926r-3,-1l,3923xm,3822r,-60l2,3759r3,-1l8,3759r,3l8,3822r,1l5,3825r-3,-2l,3822xm,3719r,-58l2,3658r3,-2l8,3658r,3l8,3719r,3l5,3723r-3,-1l,3719xm,3617r,-58l2,3556r3,-1l8,3556r,3l8,3617r,3l5,3622r-3,-2l,3617xm,3516r,-58l2,3455r3,-2l8,3455r,3l8,3516r,3l5,3520r-3,-1l,3516xm,3414r,-59l2,3353r3,-1l8,3353r,2l8,3414r,3l5,3419r-3,-2l,3414xm,3313r,-60l2,3252r3,-2l8,3252r,1l8,3313r,3l5,3317r-3,-1l,3313xm,3211r,-59l2,3149r3,l8,3149r,3l8,3211r,3l5,3216r-3,-2l,3211xm,3110r,-60l2,3047r3,l8,3047r,3l8,3110r,3l5,3114r-3,-1l,3110xm,3008r,-59l2,2946r3,l8,2946r,3l8,3008r,3l5,3013r-3,-2l,3008xm,2907r,-60l2,2844r3,l8,2844r,3l8,2907r,3l5,2911r-3,-1l,2907xm,2805r,-59l2,2743r3,l8,2743r,3l8,2805r,3l5,2810r-3,-2l,2805xm,2704r,-60l2,2641r3,l8,2641r,3l8,2704r,3l5,2708r-3,-1l,2704xm,2602r,-59l2,2540r3,l8,2540r,3l8,2602r,3l5,2607r-3,-2l,2602xm,2500r,-59l2,2438r3,l8,2438r,3l8,2500r,4l5,2505r-3,-1l,2500xm,2399r,-59l2,2337r3,l8,2337r,3l8,2399r,3l5,2404r-3,-2l,2399xm,2297r,-59l2,2235r3,l8,2235r,3l8,2297r,4l5,2302r-3,-1l,2297xm,2196r,-59l2,2133r3,-1l8,2133r,4l8,2196r,3l5,2201r-3,-2l,2196xm,2094r,-59l2,2032r3,-2l8,2032r,3l8,2094r,4l5,2099r-3,-1l,2094xm,1993r,-59l2,1930r3,-1l8,1930r,4l8,1993r,3l5,1998r-3,-2l,1993xm,1891r,-59l2,1829r3,-2l8,1829r,3l8,1891r,4l5,1896r-3,-1l,1891xm,1790r,-59l2,1727r3,-1l8,1727r,4l8,1790r,3l5,1795r-3,-2l,1790xm,1688r,-59l2,1626r3,-2l8,1626r,3l8,1688r,4l5,1693r-3,-1l,1688xm,1587r,-59l2,1524r3,-1l8,1524r,4l8,1587r,3l5,1592r-3,-2l,1587xm,1485r,-59l2,1423r3,-2l8,1423r,3l8,1485r,4l5,1490r-3,-1l,1485xm,1384r,-59l2,1321r3,-1l8,1321r,4l8,1384r,3l5,1389r-3,-2l,1384xm,1282r,-59l2,1220r3,-2l8,1220r,3l8,1282r,4l5,1287r-3,-1l,1282xm,1181r,-59l2,1118r3,-1l8,1118r,4l8,1181r,3l5,1186r-3,-2l,1181xm,1079r,-59l2,1017r3,-2l8,1017r,3l8,1079r,3l5,1084r-3,-2l,1079xm,978l,919r2,-4l5,914r3,1l8,919r,59l8,981r-3,2l2,981,,978xm,876l,817r2,-3l5,812r3,2l8,817r,59l8,879r-3,2l2,879,,876xm,775l,715r2,-3l5,711r3,1l8,715r,60l8,778r-3,l2,778,,775xm,673l,614r2,-3l5,609r3,2l8,614r,59l8,676r-3,l2,676,,673xm,572l,512r2,-3l5,508r3,1l8,512r,60l8,575r-3,l2,575,,572xm,470l,411r2,-3l5,406r3,2l8,411r,59l8,473r-3,l2,473,,470xm,369l,309r2,-3l5,305r3,1l8,309r,60l8,372r-3,l2,372,,369xm,267l,208r2,-3l5,203r3,2l8,208r,59l8,270r-3,l2,270,,267xm,166l,106r2,-3l5,102r3,1l8,106r,60l8,169r-3,l2,169,,166xm,64l,5,2,2,5,,8,2r,3l8,64r,3l5,67r-3,l,64xe" fillcolor="red" strokecolor="red" strokeweight="6e-5mm">
                  <v:path arrowok="t" o:connecttype="custom" o:connectlocs="3175,2879725;5080,2775585;1270,2709545;0,2748915;3175,2686685;5080,2582545;1270,2515870;0,2555875;3175,2493010;5080,2388870;1270,2322830;0,2361565;3175,2299970;5080,2195830;1270,2129155;0,2167890;3175,2106295;5080,2001520;1270,1934845;0,1974850;3175,1913255;5080,1807845;1270,1741805;0,1781175;3175,1719580;5080,1614805;1270,1548130;0,1587500;3175,1526540;5080,1421130;1270,1354455;0,1394460;3175,1332865;5080,1228090;1270,1161415;0,1200785;3175,1139825;5080,1034415;1270,967740;0,1007745;3175,946150;5080,841375;1270,774700;0,814070;3175,753110;5080,647700;1270,581025;0,621030;3175,559435;5080,454025;1270,387985;0,427355;3175,365125;5080,260985;1270,194310;0,234315;3175,171450;5080,67310;1270,1270;0,40640" o:connectangles="0,0,0,0,0,0,0,0,0,0,0,0,0,0,0,0,0,0,0,0,0,0,0,0,0,0,0,0,0,0,0,0,0,0,0,0,0,0,0,0,0,0,0,0,0,0,0,0,0,0,0,0,0,0,0,0,0,0,0,0"/>
                  <o:lock v:ext="edit" verticies="t"/>
                </v:shape>
                <v:rect id="Rectangle 243" o:spid="_x0000_s1127" style="position:absolute;left:37820;top:3810;width:8979;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hYGcIA&#10;AADbAAAADwAAAGRycy9kb3ducmV2LnhtbESPQWvCQBSE70L/w/IKXkQ3USg1ukopBEQQidb7I/ua&#10;Dc2+DdlVk3/vCkKPw8x8w6y3vW3EjTpfO1aQzhIQxKXTNVcKfs759BOED8gaG8ekYCAP283baI2Z&#10;dncu6HYKlYgQ9hkqMCG0mZS+NGTRz1xLHL1f11kMUXaV1B3eI9w2cp4kH9JizXHBYEvfhsq/09Uq&#10;QHvILS4m+0vuj8NQJKZNF4VS4/f+awUiUB/+w6/2TitYpvD8En+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6FgZwgAAANsAAAAPAAAAAAAAAAAAAAAAAJgCAABkcnMvZG93&#10;bnJldi54bWxQSwUGAAAAAAQABAD1AAAAhwMAAAAA&#10;" fillcolor="#ffc" stroked="f"/>
                <v:rect id="Rectangle 244" o:spid="_x0000_s1128" style="position:absolute;left:37820;top:3810;width:8979;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BUAsQA&#10;AADbAAAADwAAAGRycy9kb3ducmV2LnhtbESPQWsCMRSE74X+h/AEbzXrHlq7GkUqQlAK1Xrx9tg8&#10;N4ubl7BJdfvvm0Khx2FmvmEWq8F14kZ9bD0rmE4KEMS1Ny03Ck6f26cZiJiQDXaeScE3RVgtHx8W&#10;WBl/5wPdjqkRGcKxQgU2pVBJGWtLDuPEB+LsXXzvMGXZN9L0eM9w18myKJ6lw5bzgsVAb5bq6/HL&#10;KSjPNs3WQ9D7vfuYBv2ud5sXrdR4NKznIBIN6T/819ZGwWsJv1/yD5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QVALEAAAA2wAAAA8AAAAAAAAAAAAAAAAAmAIAAGRycy9k&#10;b3ducmV2LnhtbFBLBQYAAAAABAAEAPUAAACJAwAAAAA=&#10;" filled="f" strokecolor="red" strokeweight=".00025mm"/>
                <v:rect id="Rectangle 245" o:spid="_x0000_s1129" style="position:absolute;left:38385;top:3657;width:7849;height:42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ZqT8QA&#10;AADbAAAADwAAAGRycy9kb3ducmV2LnhtbESPUWvCMBSF3wf7D+EKvs20TsR2RtHBUAY+WPcDLs1d&#10;09ncdEmm9d8vg4GPh3POdzjL9WA7cSEfWscK8kkGgrh2uuVGwcfp7WkBIkRkjZ1jUnCjAOvV48MS&#10;S+2ufKRLFRuRIBxKVGBi7EspQ23IYpi4njh5n85bjEn6RmqP1wS3nZxm2VxabDktGOzp1VB9rn6s&#10;AtrujsXXJpiD9HnID+/zYrb7Vmo8GjYvICIN8R7+b++1guIZ/r6kH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Wak/EAAAA2wAAAA8AAAAAAAAAAAAAAAAAmAIAAGRycy9k&#10;b3ducmV2LnhtbFBLBQYAAAAABAAEAPUAAACJAwAAAAA=&#10;" filled="f" stroked="f">
                  <v:textbox inset="0,0,0,0">
                    <w:txbxContent>
                      <w:p w:rsidR="00EA2AD6" w:rsidRDefault="00EA2AD6" w:rsidP="00847BB1">
                        <w:pPr>
                          <w:jc w:val="center"/>
                        </w:pPr>
                        <w:r>
                          <w:rPr>
                            <w:rFonts w:cs="Arial"/>
                            <w:color w:val="000000"/>
                            <w:sz w:val="14"/>
                            <w:szCs w:val="14"/>
                          </w:rPr>
                          <w:t>Request for policy</w:t>
                        </w:r>
                      </w:p>
                    </w:txbxContent>
                  </v:textbox>
                </v:rect>
                <v:line id="Line 246" o:spid="_x0000_s1130" style="position:absolute;visibility:visible;mso-wrap-style:square" from="38398,5581" to="46221,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fsMAAADbAAAADwAAAGRycy9kb3ducmV2LnhtbESPQWvCQBSE7wX/w/KE3uqmjYiN2YgK&#10;DaUnqz30+Mg+k6XZtyG7jcm/7woFj8PMfMPk29G2YqDeG8cKnhcJCOLKacO1gq/z29MahA/IGlvH&#10;pGAiD9ti9pBjpt2VP2k4hVpECPsMFTQhdJmUvmrIol+4jjh6F9dbDFH2tdQ9XiPctvIlSVbSouG4&#10;0GBHh4aqn9OvVZCeLaYfyMdvUx1cWe7NcY2TUo/zcbcBEWgM9/B/+10reF3C7Uv8AbL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v2H7DAAAA2wAAAA8AAAAAAAAAAAAA&#10;AAAAoQIAAGRycy9kb3ducmV2LnhtbFBLBQYAAAAABAAEAPkAAACRAwAAAAA=&#10;" strokeweight="31e-5mm"/>
                <v:shape id="Freeform 247" o:spid="_x0000_s1131" style="position:absolute;left:50355;top:6870;width:51;height:28797;visibility:visible;mso-wrap-style:square;v-text-anchor:top" coordsize="8,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M1sQA&#10;AADbAAAADwAAAGRycy9kb3ducmV2LnhtbESPzWrCQBSF94LvMFyhG6kTRaVNHUUERXAhTbNod7eZ&#10;2ySYuRNmphrf3hEEl4fz83EWq8404kzO15YVjEcJCOLC6ppLBfnX9vUNhA/IGhvLpOBKHlbLfm+B&#10;qbYX/qRzFkoRR9inqKAKoU2l9EVFBv3ItsTR+7POYIjSlVI7vMRx08hJksylwZojocKWNhUVp+zf&#10;KMiGkyPOm9Mh3xVumv1GtP35Vupl0K0/QATqwjP8aO+1gvcZ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EDNbEAAAA2wAAAA8AAAAAAAAAAAAAAAAAmAIAAGRycy9k&#10;b3ducmV2LnhtbFBLBQYAAAAABAAEAPUAAACJAwAAAAA=&#10;" path="m,4532r,-59l1,4470r4,-2l8,4470r,3l8,4532r,3l5,4535r-4,l,4532xm,4431r,-60l1,4368r4,-1l8,4368r,3l8,4431r,3l5,4434r-4,l,4431xm,4329r,-59l1,4267r4,-2l8,4267r,3l8,4329r,3l5,4332r-4,l,4329xm,4228r,-60l1,4165r4,-1l8,4165r,3l8,4228r,3l5,4231r-4,l,4228xm,4126r,-59l1,4064r4,-2l8,4064r,3l8,4126r,3l5,4129r-4,l,4126xm,4025r,-60l1,3962r4,-1l8,3962r,3l8,4025r,3l5,4028r-4,l,4025xm,3923r,-59l1,3861r4,-2l8,3861r,3l8,3923r,2l5,3926r-4,-1l,3923xm,3822r,-60l1,3759r4,-1l8,3759r,3l8,3822r,1l5,3825r-4,-2l,3822xm,3719r,-58l1,3658r4,-2l8,3658r,3l8,3719r,3l5,3723r-4,-1l,3719xm,3617r,-58l1,3556r4,-1l8,3556r,3l8,3617r,3l5,3622r-4,-2l,3617xm,3516r,-58l1,3455r4,-2l8,3455r,3l8,3516r,3l5,3520r-4,-1l,3516xm,3414r,-59l1,3353r4,-1l8,3353r,2l8,3414r,3l5,3419r-4,-2l,3414xm,3313r,-60l1,3252r4,-2l8,3252r,1l8,3313r,3l5,3317r-4,-1l,3313xm,3211r,-59l1,3149r4,l8,3149r,3l8,3211r,3l5,3216r-4,-2l,3211xm,3110r,-60l1,3047r4,l8,3047r,3l8,3110r,3l5,3114r-4,-1l,3110xm,3008r,-59l1,2946r4,l8,2946r,3l8,3008r,3l5,3013r-4,-2l,3008xm,2907r,-60l1,2844r4,l8,2844r,3l8,2907r,3l5,2911r-4,-1l,2907xm,2805r,-59l1,2743r4,l8,2743r,3l8,2805r,3l5,2810r-4,-2l,2805xm,2704r,-60l1,2641r4,l8,2641r,3l8,2704r,3l5,2708r-4,-1l,2704xm,2602r,-59l1,2540r4,l8,2540r,3l8,2602r,3l5,2607r-4,-2l,2602xm,2500r,-59l1,2438r4,l8,2438r,3l8,2500r,4l5,2505r-4,-1l,2500xm,2399r,-59l1,2337r4,l8,2337r,3l8,2399r,3l5,2404r-4,-2l,2399xm,2297r,-59l1,2235r4,l8,2235r,3l8,2297r,4l5,2302r-4,-1l,2297xm,2196r,-59l1,2133r4,-1l8,2133r,4l8,2196r,3l5,2201r-4,-2l,2196xm,2094r,-59l1,2032r4,-2l8,2032r,3l8,2094r,4l5,2099r-4,-1l,2094xm,1993r,-59l1,1930r4,-1l8,1930r,4l8,1993r,3l5,1998r-4,-2l,1993xm,1891r,-59l1,1829r4,-2l8,1829r,3l8,1891r,4l5,1896r-4,-1l,1891xm,1790r,-59l1,1727r4,-1l8,1727r,4l8,1790r,3l5,1795r-4,-2l,1790xm,1688r,-59l1,1626r4,-2l8,1626r,3l8,1688r,4l5,1693r-4,-1l,1688xm,1587r,-59l1,1524r4,-1l8,1524r,4l8,1587r,3l5,1592r-4,-2l,1587xm,1485r,-59l1,1423r4,-2l8,1423r,3l8,1485r,4l5,1490r-4,-1l,1485xm,1384r,-59l1,1321r4,-1l8,1321r,4l8,1384r,3l5,1389r-4,-2l,1384xm,1282r,-59l1,1220r4,-2l8,1220r,3l8,1282r,4l5,1287r-4,-1l,1282xm,1181r,-59l1,1118r4,-1l8,1118r,4l8,1181r,3l5,1186r-4,-2l,1181xm,1079r,-59l1,1017r4,-2l8,1017r,3l8,1079r,3l5,1084r-4,-2l,1079xm,978l,919r1,-4l5,914r3,1l8,919r,59l8,981r-3,2l1,981,,978xm,876l,817r1,-3l5,812r3,2l8,817r,59l8,879r-3,2l1,879,,876xm,775l,715r1,-3l5,711r3,1l8,715r,60l8,778r-3,l1,778,,775xm,673l,614r1,-3l5,609r3,2l8,614r,59l8,676r-3,l1,676,,673xm,572l,512r1,-3l5,508r3,1l8,512r,60l8,575r-3,l1,575,,572xm,470l,411r1,-3l5,406r3,2l8,411r,59l8,473r-3,l1,473,,470xm,369l,309r1,-3l5,305r3,1l8,309r,60l8,372r-3,l1,372,,369xm,267l,208r1,-3l5,203r3,2l8,208r,59l8,270r-3,l1,270,,267xm,166l,106r1,-3l5,102r3,1l8,106r,60l8,169r-3,l1,169,,166xm,64l,5,1,2,5,,8,2r,3l8,64r,3l5,67r-4,l,64xe" fillcolor="red" strokecolor="red" strokeweight="6e-5mm">
                  <v:path arrowok="t" o:connecttype="custom" o:connectlocs="3175,2879725;5080,2775585;635,2709545;0,2748915;3175,2686685;5080,2582545;635,2515870;0,2555875;3175,2493010;5080,2388870;635,2322830;0,2361565;3175,2299970;5080,2195830;635,2129155;0,2167890;3175,2106295;5080,2001520;635,1934845;0,1974850;3175,1913255;5080,1807845;635,1741805;0,1781175;3175,1719580;5080,1614805;635,1548130;0,1587500;3175,1526540;5080,1421130;635,1354455;0,1394460;3175,1332865;5080,1228090;635,1161415;0,1200785;3175,1139825;5080,1034415;635,967740;0,1007745;3175,946150;5080,841375;635,774700;0,814070;3175,753110;5080,647700;635,581025;0,621030;3175,559435;5080,454025;635,387985;0,427355;3175,365125;5080,260985;635,194310;0,234315;3175,171450;5080,67310;635,1270;0,40640" o:connectangles="0,0,0,0,0,0,0,0,0,0,0,0,0,0,0,0,0,0,0,0,0,0,0,0,0,0,0,0,0,0,0,0,0,0,0,0,0,0,0,0,0,0,0,0,0,0,0,0,0,0,0,0,0,0,0,0,0,0,0,0"/>
                  <o:lock v:ext="edit" verticies="t"/>
                </v:shape>
                <v:rect id="Rectangle 248" o:spid="_x0000_s1132" style="position:absolute;left:46863;top:3810;width:604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AbcMA&#10;AADbAAAADwAAAGRycy9kb3ducmV2LnhtbESPwWrDMBBE74X8g9hCLiWWE4Np3CghFAwhUIrd5L5Y&#10;W8vUWhlLTey/rwqFHoeZecPsDpPtxY1G3zlWsE5SEMSN0x23Ci4f5eoZhA/IGnvHpGAmD4f94mGH&#10;hXZ3ruhWh1ZECPsCFZgQhkJK3xiy6BM3EEfv040WQ5RjK/WI9wi3vdykaS4tdhwXDA70aqj5qr+t&#10;ArRvpcXs6Xwt/fs8V6kZ1lml1PJxOr6ACDSF//Bf+6QVbHP4/R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AbcMAAADbAAAADwAAAAAAAAAAAAAAAACYAgAAZHJzL2Rv&#10;d25yZXYueG1sUEsFBgAAAAAEAAQA9QAAAIgDAAAAAA==&#10;" fillcolor="#ffc" stroked="f"/>
                <v:rect id="Rectangle 249" o:spid="_x0000_s1133" style="position:absolute;left:47358;top:3810;width:6045;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f3msQA&#10;AADbAAAADwAAAGRycy9kb3ducmV2LnhtbESPT2sCMRTE74V+h/AK3mpWD/7ZGkUUIShCtb309ti8&#10;bpZuXsIm6vrtm4LQ4zAzv2EWq9614kpdbDwrGA0LEMSVNw3XCj4/dq8zEDEhG2w9k4I7RVgtn58W&#10;WBp/4xNdz6kWGcKxRAU2pVBKGStLDuPQB+LsffvOYcqyq6Xp8JbhrpXjophIhw3nBYuBNpaqn/PF&#10;KRh/2TRb90EfDu59FPRR77dTrdTgpV+/gUjUp//wo62NgvkU/r7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n95rEAAAA2wAAAA8AAAAAAAAAAAAAAAAAmAIAAGRycy9k&#10;b3ducmV2LnhtbFBLBQYAAAAABAAEAPUAAACJAwAAAAA=&#10;" filled="f" strokecolor="red" strokeweight=".00025mm"/>
                <v:rect id="Rectangle 250" o:spid="_x0000_s1134" style="position:absolute;left:48456;top:3657;width:4541;height:42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L4PsAA&#10;AADbAAAADwAAAGRycy9kb3ducmV2LnhtbERP3WrCMBS+H/gO4QjezbQislaj6ECUgRf+PMChOTbV&#10;5qRLonZvv1wMdvnx/S9WvW3Fk3xoHCvIxxkI4srphmsFl/P2/QNEiMgaW8ek4IcCrJaDtwWW2r34&#10;SM9TrEUK4VCiAhNjV0oZKkMWw9h1xIm7Om8xJuhrqT2+Urht5STLZtJiw6nBYEefhqr76WEV0GZ3&#10;LG7rYA7S5yE/fM2K6e5bqdGwX89BROrjv/jPvdcKijQ2fUk/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jL4PsAAAADbAAAADwAAAAAAAAAAAAAAAACYAgAAZHJzL2Rvd25y&#10;ZXYueG1sUEsFBgAAAAAEAAQA9QAAAIUDAAAAAA==&#10;" filled="f" stroked="f">
                  <v:textbox inset="0,0,0,0">
                    <w:txbxContent>
                      <w:p w:rsidR="00EA2AD6" w:rsidRDefault="00EA2AD6" w:rsidP="00847BB1">
                        <w:r>
                          <w:rPr>
                            <w:rFonts w:cs="Arial"/>
                            <w:color w:val="000000"/>
                            <w:sz w:val="14"/>
                            <w:szCs w:val="14"/>
                          </w:rPr>
                          <w:t>Database</w:t>
                        </w:r>
                      </w:p>
                    </w:txbxContent>
                  </v:textbox>
                </v:rect>
                <v:line id="Line 251" o:spid="_x0000_s1135" style="position:absolute;visibility:visible;mso-wrap-style:square" from="48456,5581" to="52298,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534MAAAADbAAAADwAAAGRycy9kb3ducmV2LnhtbESPQYvCMBSE7wv+h/AEb2uqwqLVKCoo&#10;sietHjw+mmcbbF5KE7X+eyMIHoeZ+YaZLVpbiTs13jhWMOgnIIhzpw0XCk7Hze8YhA/IGivHpOBJ&#10;Hhbzzs8MU+0efKB7FgoRIexTVFCGUKdS+rwki77vauLoXVxjMUTZFFI3+IhwW8lhkvxJi4bjQok1&#10;rUvKr9nNKhgdLY7+kfdnk6/ddrsy+zE+lep12+UURKA2fMOf9k4rmEzg/SX+AD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Lud+DAAAAA2wAAAA8AAAAAAAAAAAAAAAAA&#10;oQIAAGRycy9kb3ducmV2LnhtbFBLBQYAAAAABAAEAPkAAACOAwAAAAA=&#10;" strokeweight="31e-5mm"/>
                <v:shape id="Freeform 252" o:spid="_x0000_s1136" style="position:absolute;left:58019;top:6870;width:51;height:28797;visibility:visible;mso-wrap-style:square;v-text-anchor:top" coordsize="8,4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Ap8QA&#10;AADcAAAADwAAAGRycy9kb3ducmV2LnhtbESPTWvCQBCG74L/YRnBi9SNUqSk2YgIFqGH0tSD3qbZ&#10;aRLMzobdrab/vnMo9DbDvB/PFNvR9epGIXaeDayWGSji2tuOGwOnj8PDE6iYkC32nsnAD0XYltNJ&#10;gbn1d36nW5UaJSEcczTQpjTkWse6JYdx6QdiuX354DDJGhptA94l3PV6nWUb7bBjaWhxoH1L9bX6&#10;dgaqxfoNN/319fRSh8fqU6r95WzMfDbunkElGtO/+M99tIKfCb48IxPo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mQKfEAAAA3AAAAA8AAAAAAAAAAAAAAAAAmAIAAGRycy9k&#10;b3ducmV2LnhtbFBLBQYAAAAABAAEAPUAAACJAwAAAAA=&#10;" path="m,4532r,-59l2,4470r3,-2l8,4470r,3l8,4532r,3l5,4535r-3,l,4532xm,4431r,-60l2,4368r3,-1l8,4368r,3l8,4431r,3l5,4434r-3,l,4431xm,4329r,-59l2,4267r3,-2l8,4267r,3l8,4329r,3l5,4332r-3,l,4329xm,4228r,-60l2,4165r3,-1l8,4165r,3l8,4228r,3l5,4231r-3,l,4228xm,4126r,-59l2,4064r3,-2l8,4064r,3l8,4126r,3l5,4129r-3,l,4126xm,4025r,-60l2,3962r3,-1l8,3962r,3l8,4025r,3l5,4028r-3,l,4025xm,3923r,-59l2,3861r3,-2l8,3861r,3l8,3923r,2l5,3926r-3,-1l,3923xm,3822r,-60l2,3759r3,-1l8,3759r,3l8,3822r,1l5,3825r-3,-2l,3822xm,3719r,-58l2,3658r3,-2l8,3658r,3l8,3719r,3l5,3723r-3,-1l,3719xm,3617r,-58l2,3556r3,-1l8,3556r,3l8,3617r,3l5,3622r-3,-2l,3617xm,3516r,-58l2,3455r3,-2l8,3455r,3l8,3516r,3l5,3520r-3,-1l,3516xm,3414r,-59l2,3353r3,-1l8,3353r,2l8,3414r,3l5,3419r-3,-2l,3414xm,3313r,-60l2,3252r3,-2l8,3252r,1l8,3313r,3l5,3317r-3,-1l,3313xm,3211r,-59l2,3149r3,l8,3149r,3l8,3211r,3l5,3216r-3,-2l,3211xm,3110r,-60l2,3047r3,l8,3047r,3l8,3110r,3l5,3114r-3,-1l,3110xm,3008r,-59l2,2946r3,l8,2946r,3l8,3008r,3l5,3013r-3,-2l,3008xm,2907r,-60l2,2844r3,l8,2844r,3l8,2907r,3l5,2911r-3,-1l,2907xm,2805r,-59l2,2743r3,l8,2743r,3l8,2805r,3l5,2810r-3,-2l,2805xm,2704r,-60l2,2641r3,l8,2641r,3l8,2704r,3l5,2708r-3,-1l,2704xm,2602r,-59l2,2540r3,l8,2540r,3l8,2602r,3l5,2607r-3,-2l,2602xm,2500r,-59l2,2438r3,l8,2438r,3l8,2500r,4l5,2505r-3,-1l,2500xm,2399r,-59l2,2337r3,l8,2337r,3l8,2399r,3l5,2404r-3,-2l,2399xm,2297r,-59l2,2235r3,l8,2235r,3l8,2297r,4l5,2302r-3,-1l,2297xm,2196r,-59l2,2133r3,-1l8,2133r,4l8,2196r,3l5,2201r-3,-2l,2196xm,2094r,-59l2,2032r3,-2l8,2032r,3l8,2094r,4l5,2099r-3,-1l,2094xm,1993r,-59l2,1930r3,-1l8,1930r,4l8,1993r,3l5,1998r-3,-2l,1993xm,1891r,-59l2,1829r3,-2l8,1829r,3l8,1891r,4l5,1896r-3,-1l,1891xm,1790r,-59l2,1727r3,-1l8,1727r,4l8,1790r,3l5,1795r-3,-2l,1790xm,1688r,-59l2,1626r3,-2l8,1626r,3l8,1688r,4l5,1693r-3,-1l,1688xm,1587r,-59l2,1524r3,-1l8,1524r,4l8,1587r,3l5,1592r-3,-2l,1587xm,1485r,-59l2,1423r3,-2l8,1423r,3l8,1485r,4l5,1490r-3,-1l,1485xm,1384r,-59l2,1321r3,-1l8,1321r,4l8,1384r,3l5,1389r-3,-2l,1384xm,1282r,-59l2,1220r3,-2l8,1220r,3l8,1282r,4l5,1287r-3,-1l,1282xm,1181r,-59l2,1118r3,-1l8,1118r,4l8,1181r,3l5,1186r-3,-2l,1181xm,1079r,-59l2,1017r3,-2l8,1017r,3l8,1079r,3l5,1084r-3,-2l,1079xm,978l,919r2,-4l5,914r3,1l8,919r,59l8,981r-3,2l2,981,,978xm,876l,817r2,-3l5,812r3,2l8,817r,59l8,879r-3,2l2,879,,876xm,775l,715r2,-3l5,711r3,1l8,715r,60l8,778r-3,l2,778,,775xm,673l,614r2,-3l5,609r3,2l8,614r,59l8,676r-3,l2,676,,673xm,572l,512r2,-3l5,508r3,1l8,512r,60l8,575r-3,l2,575,,572xm,470l,411r2,-3l5,406r3,2l8,411r,59l8,473r-3,l2,473,,470xm,369l,309r2,-3l5,305r3,1l8,309r,60l8,372r-3,l2,372,,369xm,267l,208r2,-3l5,203r3,2l8,208r,59l8,270r-3,l2,270,,267xm,166l,106r2,-3l5,102r3,1l8,106r,60l8,169r-3,l2,169,,166xm,64l,5,2,2,5,,8,2r,3l8,64r,3l5,67r-3,l,64xe" fillcolor="red" strokecolor="red" strokeweight="6e-5mm">
                  <v:path arrowok="t" o:connecttype="custom" o:connectlocs="3175,2879725;5080,2775585;1270,2709545;0,2748915;3175,2686685;5080,2582545;1270,2515870;0,2555875;3175,2493010;5080,2388870;1270,2322830;0,2361565;3175,2299970;5080,2195830;1270,2129155;0,2167890;3175,2106295;5080,2001520;1270,1934845;0,1974850;3175,1913255;5080,1807845;1270,1741805;0,1781175;3175,1719580;5080,1614805;1270,1548130;0,1587500;3175,1526540;5080,1421130;1270,1354455;0,1394460;3175,1332865;5080,1228090;1270,1161415;0,1200785;3175,1139825;5080,1034415;1270,967740;0,1007745;3175,946150;5080,841375;1270,774700;0,814070;3175,753110;5080,647700;1270,581025;0,621030;3175,559435;5080,454025;1270,387985;0,427355;3175,365125;5080,260985;1270,194310;0,234315;3175,171450;5080,67310;1270,1270;0,40640" o:connectangles="0,0,0,0,0,0,0,0,0,0,0,0,0,0,0,0,0,0,0,0,0,0,0,0,0,0,0,0,0,0,0,0,0,0,0,0,0,0,0,0,0,0,0,0,0,0,0,0,0,0,0,0,0,0,0,0,0,0,0,0"/>
                  <o:lock v:ext="edit" verticies="t"/>
                </v:shape>
                <v:rect id="Rectangle 253" o:spid="_x0000_s1137" style="position:absolute;left:57372;top:3810;width:6636;height:28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tDScAA&#10;AADcAAAADwAAAGRycy9kb3ducmV2LnhtbERP32vCMBB+H/g/hBvsZcykE0Q6owyhIAORuvl+NGdT&#10;bC6lidr+94sg+HYf389brgfXiiv1ofGsIZsqEMSVNw3XGv5+i48FiBCRDbaeScNIAdarycsSc+Nv&#10;XNL1EGuRQjjkqMHG2OVShsqSwzD1HXHiTr53GBPsa2l6vKVw18pPpebSYcOpwWJHG0vV+XBxGtDt&#10;Coez959jEfbjWCrbZbNS67fX4fsLRKQhPsUP99ak+SqD+zPp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tDScAAAADcAAAADwAAAAAAAAAAAAAAAACYAgAAZHJzL2Rvd25y&#10;ZXYueG1sUEsFBgAAAAAEAAQA9QAAAIUDAAAAAA==&#10;" fillcolor="#ffc" stroked="f"/>
                <v:rect id="Rectangle 254" o:spid="_x0000_s1138" style="position:absolute;left:57150;top:3987;width:6635;height:2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ZglcIA&#10;AADcAAAADwAAAGRycy9kb3ducmV2LnhtbERPTWsCMRC9C/0PYQRvmnUPrWyNIpZCqBTq6qW3YTPd&#10;LN1MwibV9d83hYK3ebzPWW9H14sLDbHzrGC5KEAQN9503Co4n17nKxAxIRvsPZOCG0XYbh4ma6yM&#10;v/KRLnVqRQ7hWKECm1KopIyNJYdx4QNx5r784DBlOLTSDHjN4a6XZVE8Socd5waLgfaWmu/6xyko&#10;P21a7cagDwf3sQz6Xb+9PGmlZtNx9wwi0Zju4n+3Nnl+UcLfM/kC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mCVwgAAANwAAAAPAAAAAAAAAAAAAAAAAJgCAABkcnMvZG93&#10;bnJldi54bWxQSwUGAAAAAAQABAD1AAAAhwMAAAAA&#10;" filled="f" strokecolor="red" strokeweight=".00025mm"/>
                <v:rect id="Rectangle 255" o:spid="_x0000_s1139" style="position:absolute;left:57588;top:4692;width:7563;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ls7sMA&#10;AADcAAAADwAAAGRycy9kb3ducmV2LnhtbERPTWvCQBC9F/wPywheSt1UoaTRVUQQPAhi2oPehuyY&#10;TZudDdmtif56VxB6m8f7nPmyt7W4UOsrxwrexwkI4sLpiksF31+btxSED8gaa8ek4EoelovByxwz&#10;7To+0CUPpYgh7DNUYEJoMil9YciiH7uGOHJn11oMEbal1C12MdzWcpIkH9JixbHBYENrQ8Vv/mcV&#10;bPbHivgmD6+faed+iskpN7tGqdGwX81ABOrDv/jp3uo4P5nC45l4gV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ls7sMAAADcAAAADwAAAAAAAAAAAAAAAACYAgAAZHJzL2Rv&#10;d25yZXYueG1sUEsFBgAAAAAEAAQA9QAAAIgDAAAAAA==&#10;" filled="f" stroked="f">
                  <v:textbox style="mso-fit-shape-to-text:t" inset="0,0,0,0">
                    <w:txbxContent>
                      <w:p w:rsidR="00EA2AD6" w:rsidRDefault="00EA2AD6" w:rsidP="00847BB1">
                        <w:r>
                          <w:rPr>
                            <w:rFonts w:cs="Arial"/>
                            <w:color w:val="000000"/>
                            <w:sz w:val="14"/>
                            <w:szCs w:val="14"/>
                          </w:rPr>
                          <w:t>Confirm Page</w:t>
                        </w:r>
                      </w:p>
                    </w:txbxContent>
                  </v:textbox>
                </v:rect>
                <v:line id="Line 256" o:spid="_x0000_s1140" style="position:absolute;visibility:visible;mso-wrap-style:square" from="2959,24364" to="41306,2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h8bFcMAAADcAAAADwAAAGRycy9kb3ducmV2LnhtbERPTWvCQBC9F/oflil4q5tKUUldRaUV&#10;D3pIIrTHITvNhmZnQ3Yb4793BcHbPN7nLFaDbURPna8dK3gbJyCIS6drrhSciq/XOQgfkDU2jknB&#10;hTysls9PC0y1O3NGfR4qEUPYp6jAhNCmUvrSkEU/di1x5H5dZzFE2FVSd3iO4baRkySZSos1xwaD&#10;LW0NlX/5v1Xws+vNpzzO2mnxPcsPWbZZF4eNUqOXYf0BItAQHuK7e6/j/OQdbs/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fGxXDAAAA3AAAAA8AAAAAAAAAAAAA&#10;AAAAoQIAAGRycy9kb3ducmV2LnhtbFBLBQYAAAAABAAEAPkAAACRAwAAAAA=&#10;" strokeweight=".00025mm"/>
                <v:shape id="Freeform 257" o:spid="_x0000_s1141" style="position:absolute;left:41757;top:24104;width:432;height:508;visibility:visible;mso-wrap-style:square;v-text-anchor:top" coordsize="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VLtsMA&#10;AADcAAAADwAAAGRycy9kb3ducmV2LnhtbERP30vDMBB+F/wfwgl7c6kdStctG1UYTH0Qu7HnW3Nr&#10;is2lJNlW/3sjCL7dx/fzluvR9uJCPnSOFTxMMxDEjdMdtwr2u819ASJEZI29Y1LwTQHWq9ubJZba&#10;XfmTLnVsRQrhUKICE+NQShkaQxbD1A3EiTs5bzEm6FupPV5TuO1lnmVP0mLHqcHgQC+Gmq/6bBX4&#10;eSXfikOxmX3oY/V+ejV5Xj8rNbkbqwWISGP8F/+5tzrNzx7h95l0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KVLtsMAAADcAAAADwAAAAAAAAAAAAAAAACYAgAAZHJzL2Rv&#10;d25yZXYueG1sUEsFBgAAAAAEAAQA9QAAAIgDAAAAAA==&#10;" path="m68,41l,80,,,68,41xm,80l68,41,,80xe" fillcolor="black" stroked="f">
                  <v:path arrowok="t" o:connecttype="custom" o:connectlocs="43180,26035;0,50800;0,0;43180,26035;0,50800;43180,26035;0,50800" o:connectangles="0,0,0,0,0,0,0"/>
                  <o:lock v:ext="edit" verticies="t"/>
                </v:shape>
                <v:shape id="Freeform 258" o:spid="_x0000_s1142" style="position:absolute;left:41757;top:24104;width:432;height:508;visibility:visible;mso-wrap-style:square;v-text-anchor:top" coordsize="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8/3L0A&#10;AADcAAAADwAAAGRycy9kb3ducmV2LnhtbERPyQrCMBC9C/5DGMGLaFoVkWoUEQVv4nLxNjTTBZtJ&#10;aaLWvzeC4G0eb53lujWVeFLjSssK4lEEgji1uuRcwfWyH85BOI+ssbJMCt7kYL3qdpaYaPviEz3P&#10;PhchhF2CCgrv60RKlxZk0I1sTRy4zDYGfYBNLnWDrxBuKjmOopk0WHJoKLCmbUHp/fwwClys4+P0&#10;JHc+u2Us8ytNxo+BUv1eu1mA8NT6v/jnPugwP5rB95lwgV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G8/3L0AAADcAAAADwAAAAAAAAAAAAAAAACYAgAAZHJzL2Rvd25yZXYu&#10;eG1sUEsFBgAAAAAEAAQA9QAAAIIDAAAAAA==&#10;" path="m68,41l,80,,,68,41xe" filled="f" strokeweight="36e-5mm">
                  <v:path arrowok="t" o:connecttype="custom" o:connectlocs="43180,26035;0,50800;0,0;43180,26035" o:connectangles="0,0,0,0"/>
                </v:shape>
                <v:line id="Line 259" o:spid="_x0000_s1143" style="position:absolute;flip:y;visibility:visible;mso-wrap-style:square" from="41757,24364" to="42189,24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P5cUAAADcAAAADwAAAGRycy9kb3ducmV2LnhtbERPTWvCQBC9C/0Pywi9SLNRQUvqKlaQ&#10;eCiFain0NsmOyWJ2NmS3GvvrXaHQ2zze5yxWvW3EmTpvHCsYJykI4tJpw5WCz8P26RmED8gaG8ek&#10;4EoeVsuHwQIz7S78Qed9qEQMYZ+hgjqENpPSlzVZ9IlriSN3dJ3FEGFXSd3hJYbbRk7SdCYtGo4N&#10;Nba0qak87X+sgt/87X1Ho9ysjzz9Hm1ev4q8mCj1OOzXLyAC9eFf/Ofe6Tg/ncP9mXiB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dP5cUAAADcAAAADwAAAAAAAAAA&#10;AAAAAAChAgAAZHJzL2Rvd25yZXYueG1sUEsFBgAAAAAEAAQA+QAAAJMDAAAAAA==&#10;" strokeweight="36e-5mm"/>
                <v:line id="Line 260" o:spid="_x0000_s1144" style="position:absolute;flip:x;visibility:visible;mso-wrap-style:square" from="41052,24364" to="41757,2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2YMQAAADcAAAADwAAAGRycy9kb3ducmV2LnhtbESPQWvCQBCF7wX/wzJCb3VjqalEV9GK&#10;UHqrFfE4ZMdsNDsbsqum/945FHqb4b1575v5sveNulEX68AGxqMMFHEZbM2Vgf3P9mUKKiZki01g&#10;MvBLEZaLwdMcCxvu/E23XaqUhHAs0IBLqS20jqUjj3EUWmLRTqHzmGTtKm07vEu4b/RrluXaY83S&#10;4LClD0flZXf1Br4c5cf3djNZb1eHc+3fwvScB2Oeh/1qBipRn/7Nf9efVvAzoZVnZAK9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BfZgxAAAANwAAAAPAAAAAAAAAAAA&#10;AAAAAKECAABkcnMvZG93bnJldi54bWxQSwUGAAAAAAQABAD5AAAAkgMAAAAA&#10;" strokeweight=".00025mm"/>
                <v:rect id="Rectangle 261" o:spid="_x0000_s1145" style="position:absolute;left:16490;top:22637;width:15056;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IJrcMA&#10;AADcAAAADwAAAGRycy9kb3ducmV2LnhtbERPTWvCQBC9F/oflin0VndrNdTUTRBBEKyHaqHXITsm&#10;odnZmF2T+O+7gtDbPN7nLPPRNqKnzteONbxOFAjiwpmaSw3fx83LOwgfkA02jknDlTzk2ePDElPj&#10;Bv6i/hBKEUPYp6ihCqFNpfRFRRb9xLXEkTu5zmKIsCul6XCI4baRU6USabHm2FBhS+uKit/DxWrA&#10;ZGbO+9Pb53F3SXBRjmoz/1FaPz+Nqw8QgcbwL767tybOVwu4PRMv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IJrcMAAADcAAAADwAAAAAAAAAAAAAAAACYAgAAZHJzL2Rv&#10;d25yZXYueG1sUEsFBgAAAAAEAAQA9QAAAIgDAAAAAA==&#10;" stroked="f"/>
                <v:rect id="Rectangle 262" o:spid="_x0000_s1146" style="position:absolute;left:16490;top:22650;width:12593;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EA2AD6" w:rsidRDefault="00EA2AD6" w:rsidP="00847BB1">
                        <w:r>
                          <w:rPr>
                            <w:rFonts w:cs="Arial"/>
                            <w:color w:val="000000"/>
                            <w:sz w:val="14"/>
                            <w:szCs w:val="14"/>
                          </w:rPr>
                          <w:t>Click on Link for request Page</w:t>
                        </w:r>
                      </w:p>
                    </w:txbxContent>
                  </v:textbox>
                </v:rect>
                <v:line id="Line 263" o:spid="_x0000_s1147" style="position:absolute;visibility:visible;mso-wrap-style:square" from="2654,27063" to="49212,27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EuUMMAAADcAAAADwAAAGRycy9kb3ducmV2LnhtbERPTWvCQBC9C/0Pywi96SYetKSuosWW&#10;HvSQRGiPQ3aaDWZnQ3Yb03/vCkJv83ifs96OthUD9b5xrCCdJyCIK6cbrhWcy/fZCwgfkDW2jknB&#10;H3nYbp4ma8y0u3JOQxFqEUPYZ6jAhNBlUvrKkEU/dx1x5H5cbzFE2NdS93iN4baViyRZSosNxwaD&#10;Hb0Zqi7Fr1Xw/TGYgzytumX5tSqOeb7flce9Us/TcfcKItAY/sUP96eO89MU7s/EC+Tm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LlDDAAAA3AAAAA8AAAAAAAAAAAAA&#10;AAAAoQIAAGRycy9kb3ducmV2LnhtbFBLBQYAAAAABAAEAPkAAACRAwAAAAA=&#10;" strokeweight=".00025mm"/>
                <v:shape id="Freeform 264" o:spid="_x0000_s1148" style="position:absolute;left:49657;top:26816;width:438;height:495;visibility:visible;mso-wrap-style:square;v-text-anchor:top" coordsize="6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ybSMIA&#10;AADcAAAADwAAAGRycy9kb3ducmV2LnhtbERPTYvCMBC9C/6HMAt7EU0UXUo1irosePGgLoK3oRnb&#10;ss2kNFHr/nojCN7m8T5ntmhtJa7U+NKxhuFAgSDOnCk51/B7+OknIHxANlg5Jg138rCYdzszTI27&#10;8Y6u+5CLGMI+RQ1FCHUqpc8KsugHriaO3Nk1FkOETS5Ng7cYbis5UupLWiw5NhRY07qg7G9/sRqO&#10;6vg9lit3upf0P95sJz2VLEnrz492OQURqA1v8cu9MXH+cATPZ+IF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JtIwgAAANwAAAAPAAAAAAAAAAAAAAAAAJgCAABkcnMvZG93&#10;bnJldi54bWxQSwUGAAAAAAQABAD1AAAAhwMAAAAA&#10;" path="m69,39l,78,,,69,39xm,78l69,39,,78xe" fillcolor="black" stroked="f">
                  <v:path arrowok="t" o:connecttype="custom" o:connectlocs="43815,24765;0,49530;0,0;43815,24765;0,49530;43815,24765;0,49530" o:connectangles="0,0,0,0,0,0,0"/>
                  <o:lock v:ext="edit" verticies="t"/>
                </v:shape>
                <v:shape id="Freeform 265" o:spid="_x0000_s1149" style="position:absolute;left:49657;top:26816;width:438;height:495;visibility:visible;mso-wrap-style:square;v-text-anchor:top" coordsize="6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Bml8MA&#10;AADcAAAADwAAAGRycy9kb3ducmV2LnhtbERP22oCMRB9L/QfwhT6UjSrQpWtUUSR1qfi5QOmm9nN&#10;4maybLIX+/VGKPRtDuc6y/VgK9FR40vHCibjBARx5nTJhYLLeT9agPABWWPlmBTcyMN69fy0xFS7&#10;no/UnUIhYgj7FBWYEOpUSp8ZsujHriaOXO4aiyHCppC6wT6G20pOk+RdWiw5NhisaWsou55aq0C+&#10;3crz73c7HK55/rnpzE/b7+ZKvb4Mmw8QgYbwL/5zf+k4fzKDxzPx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Bml8MAAADcAAAADwAAAAAAAAAAAAAAAACYAgAAZHJzL2Rv&#10;d25yZXYueG1sUEsFBgAAAAAEAAQA9QAAAIgDAAAAAA==&#10;" path="m69,39l,78,,,69,39xe" filled="f" strokeweight="36e-5mm">
                  <v:path arrowok="t" o:connecttype="custom" o:connectlocs="43815,24765;0,49530;0,0;43815,24765" o:connectangles="0,0,0,0"/>
                </v:shape>
                <v:line id="Line 266" o:spid="_x0000_s1150" style="position:absolute;flip:y;visibility:visible;mso-wrap-style:square" from="49657,27063" to="50095,273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xHT8UAAADcAAAADwAAAGRycy9kb3ducmV2LnhtbERPS2vCQBC+F/wPywi9iG5iS5HUVaIg&#10;8SAFHxR6G7NjEpqdDdltkvrru4VCb/PxPWe5HkwtOmpdZVlBPItAEOdWV1wouJx30wUI55E11pZJ&#10;wTc5WK9GD0tMtO35SN3JFyKEsEtQQel9k0jp8pIMupltiAN3s61BH2BbSN1iH8JNLedR9CINVhwa&#10;SmxoW1L+efoyCu7Z4W1Pk6xKb/z0Mdlu3q/Zda7U43hIX0F4Gvy/+M+912F+/Ay/z4QL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rxHT8UAAADcAAAADwAAAAAAAAAA&#10;AAAAAAChAgAAZHJzL2Rvd25yZXYueG1sUEsFBgAAAAAEAAQA+QAAAJMDAAAAAA==&#10;" strokeweight="36e-5mm"/>
                <v:line id="Line 267" o:spid="_x0000_s1151" style="position:absolute;flip:x;visibility:visible;mso-wrap-style:square" from="48964,27063" to="49657,27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PI8EAAADcAAAADwAAAGRycy9kb3ducmV2LnhtbERPTYvCMBC9C/6HMII3TV20K9UoriKI&#10;N91l8Tg0s03dZlKaqPXfG0HwNo/3OfNlaytxpcaXjhWMhgkI4tzpkgsFP9/bwRSED8gaK8ek4E4e&#10;lotuZ46Zdjc+0PUYChFD2GeowIRQZ1L63JBFP3Q1ceT+XGMxRNgUUjd4i+G2kh9JkkqLJccGgzWt&#10;DeX/x4tVsDeUnj7rzeRru/o9l3bspufUKdXvtasZiEBteItf7p2O80cTeD4TL5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3c8jwQAAANwAAAAPAAAAAAAAAAAAAAAA&#10;AKECAABkcnMvZG93bnJldi54bWxQSwUGAAAAAAQABAD5AAAAjwMAAAAA&#10;" strokeweight=".00025mm"/>
                <v:rect id="Rectangle 268" o:spid="_x0000_s1152" style="position:absolute;left:22040;top:25336;width:11557;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QLAsMA&#10;AADcAAAADwAAAGRycy9kb3ducmV2LnhtbERPS2vCQBC+F/wPywje6q61DTZ1FSkEhNpDVeh1yI5J&#10;aHY2ZjcP/71bKPQ2H99z1tvR1qKn1leONSzmCgRx7kzFhYbzKXtcgfAB2WDtmDTcyMN2M3lYY2rc&#10;wF/UH0MhYgj7FDWUITSplD4vyaKfu4Y4chfXWgwRtoU0LQ4x3NbySalEWqw4NpTY0HtJ+c+xsxow&#10;eTbXz8vycProEnwtRpW9fCutZ9Nx9wYi0Bj+xX/uvYnzFwn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QLAsMAAADcAAAADwAAAAAAAAAAAAAAAACYAgAAZHJzL2Rv&#10;d25yZXYueG1sUEsFBgAAAAAEAAQA9QAAAIgDAAAAAA==&#10;" stroked="f"/>
                <v:rect id="Rectangle 269" o:spid="_x0000_s1153" style="position:absolute;left:22040;top:25349;width:12199;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EA2AD6" w:rsidRDefault="00EA2AD6" w:rsidP="00847BB1">
                        <w:r>
                          <w:rPr>
                            <w:rFonts w:cs="Arial"/>
                            <w:color w:val="000000"/>
                            <w:sz w:val="14"/>
                            <w:szCs w:val="14"/>
                          </w:rPr>
                          <w:t>Press Button for Saving Data</w:t>
                        </w:r>
                      </w:p>
                    </w:txbxContent>
                  </v:textbox>
                </v:rect>
                <v:shape id="Freeform 270" o:spid="_x0000_s1154" style="position:absolute;left:50387;top:26784;width:4026;height:3797;visibility:visible;mso-wrap-style:square;v-text-anchor:top" coordsize="634,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lTI8gA&#10;AADcAAAADwAAAGRycy9kb3ducmV2LnhtbESPT0/DMAzF75P4DpGRuG3pODDolk3AhASHbeyv4GYa&#10;01ZrnKgJW/n2+IC0m633/N7Pk1nnGnWiNtaeDQwHGSjiwtuaSwO77Uv/HlRMyBYbz2TglyLMple9&#10;CebWn3lNp00qlYRwzNFAlVLItY5FRQ7jwAdi0b596zDJ2pbatniWcNfo2yy70w5rloYKAz1XVBw3&#10;P87AceRHy6fu/WO+fzt8rR4WYb4Nn8bcXHePY1CJunQx/1+/WsEfCq08IxPo6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8iVMjyAAAANwAAAAPAAAAAAAAAAAAAAAAAJgCAABk&#10;cnMvZG93bnJldi54bWxQSwUGAAAAAAQABAD1AAAAjQMAAAAA&#10;" path="m,l71,19r69,17l204,55r60,18l319,92r50,19l415,130r43,18l495,167r33,19l556,205r24,18l600,242r16,19l627,280r6,18l634,317r-3,19l625,355r-11,20l598,394r-20,18l553,431r-28,19l491,469r-38,18l411,506r-47,19l314,544r-56,18l198,579r-64,19e" filled="f" strokeweight=".00025mm">
                  <v:path arrowok="t" o:connecttype="custom" o:connectlocs="0,0;45085,12065;88900,22860;129540,34925;167640,46355;202565,58420;234315,70485;263525,82550;290830,93980;314325,106045;335280,118110;353060,130175;368300,141605;381000,153670;391160,165735;398145,177800;401955,189230;402590,201295;400685,213360;396875,225425;389890,238125;379730,250190;367030,261620;351155,273685;333375,285750;311785,297815;287655,309245;260985,321310;231140,333375;199390,345440;163830,356870;125730,367665;85090,379730" o:connectangles="0,0,0,0,0,0,0,0,0,0,0,0,0,0,0,0,0,0,0,0,0,0,0,0,0,0,0,0,0,0,0,0,0"/>
                </v:shape>
                <v:shape id="Freeform 271" o:spid="_x0000_s1155" style="position:absolute;left:50387;top:30454;width:476;height:483;visibility:visible;mso-wrap-style:square;v-text-anchor:top" coordsize="7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Yhb8A&#10;AADcAAAADwAAAGRycy9kb3ducmV2LnhtbERPS4vCMBC+C/6HMII3TatQ3GoUEQSPrg/2OjRjU20m&#10;pYma/febhYW9zcf3nNUm2la8qPeNYwX5NANBXDndcK3gct5PFiB8QNbYOiYF3+Rhsx4OVlhq9+ZP&#10;ep1CLVII+xIVmBC6UkpfGbLop64jTtzN9RZDgn0tdY/vFG5bOcuyQlpsODUY7GhnqHqcnlYBH69P&#10;jkVxux7DJZ+bex2/9lulxqO4XYIIFMO/+M990Gl+/gG/z6QL5P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exiFvwAAANwAAAAPAAAAAAAAAAAAAAAAAJgCAABkcnMvZG93bnJl&#10;di54bWxQSwUGAAAAAAQABAD1AAAAhAMAAAAA&#10;" path="m,56l54,,75,76,,56xm54,l,56,54,xe" fillcolor="black" stroked="f">
                  <v:path arrowok="t" o:connecttype="custom" o:connectlocs="0,35560;34290,0;47625,48260;0,35560;34290,0;0,35560;34290,0" o:connectangles="0,0,0,0,0,0,0"/>
                  <o:lock v:ext="edit" verticies="t"/>
                </v:shape>
                <v:shape id="Freeform 272" o:spid="_x0000_s1156" style="position:absolute;left:50387;top:30454;width:476;height:483;visibility:visible;mso-wrap-style:square;v-text-anchor:top" coordsize="7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EV8MA&#10;AADcAAAADwAAAGRycy9kb3ducmV2LnhtbESPQW/CMAyF75P4D5GRuI0U0GB0BIQQSDuOwjhbjWmr&#10;NU7VBMj+/XyYxM3We37v82qTXKvu1IfGs4HJOANFXHrbcGXgfDq8voMKEdli65kM/FKAzXrwssLc&#10;+gcf6V7ESkkIhxwN1DF2udahrMlhGPuOWLSr7x1GWftK2x4fEu5aPc2yuXbYsDTU2NGupvKnuDkD&#10;ZbNYXt6qWfF1289jkez3xaaJMaNh2n6AipTi0/x//WkFfyr48oxMo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EV8MAAADcAAAADwAAAAAAAAAAAAAAAACYAgAAZHJzL2Rv&#10;d25yZXYueG1sUEsFBgAAAAAEAAQA9QAAAIgDAAAAAA==&#10;" path="m,56l54,,75,76,,56xe" filled="f" strokeweight="36e-5mm">
                  <v:path arrowok="t" o:connecttype="custom" o:connectlocs="0,35560;34290,0;47625,48260;0,35560" o:connectangles="0,0,0,0"/>
                </v:shape>
                <v:line id="Line 273" o:spid="_x0000_s1157" style="position:absolute;flip:x;visibility:visible;mso-wrap-style:square" from="50387,30454" to="50730,3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cuasMAAADcAAAADwAAAGRycy9kb3ducmV2LnhtbERPTYvCMBC9L/gfwgheRFO7sEg1igpL&#10;PSzCqgjexmZsi82kNFmt/nojLHibx/uc6bw1lbhS40rLCkbDCARxZnXJuYL97nswBuE8ssbKMim4&#10;k4P5rPMxxUTbG//SdetzEULYJaig8L5OpHRZQQbd0NbEgTvbxqAPsMmlbvAWwk0l4yj6kgZLDg0F&#10;1rQqKLts/4yCR/qzWVM/LRdn/jz2V8vDKT3FSvW67WICwlPr3+J/91qH+fEIXs+EC+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nLmrDAAAA3AAAAA8AAAAAAAAAAAAA&#10;AAAAoQIAAGRycy9kb3ducmV2LnhtbFBLBQYAAAAABAAEAPkAAACRAwAAAAA=&#10;" strokeweight="36e-5mm"/>
                <v:line id="Line 274" o:spid="_x0000_s1158" style="position:absolute;flip:y;visibility:visible;mso-wrap-style:square" from="50800,30524" to="51479,307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id6sIAAADcAAAADwAAAGRycy9kb3ducmV2LnhtbERPS2vCQBC+C/6HZYTedGNoU4luxAdC&#10;6U1bSo9DdswmZmdDdtX033cLQm/z8T1ntR5sK27U+9qxgvksAUFcOl1zpeDz4zBdgPABWWPrmBT8&#10;kId1MR6tMNfuzke6nUIlYgj7HBWYELpcSl8asuhnriOO3Nn1FkOEfSV1j/cYbluZJkkmLdYcGwx2&#10;tDNUXk5Xq+DdUPb92u1ftofNV1PbZ7doMqfU02TYLEEEGsK/+OF+03F+msLfM/E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Fid6sIAAADcAAAADwAAAAAAAAAAAAAA&#10;AAChAgAAZHJzL2Rvd25yZXYueG1sUEsFBgAAAAAEAAQA+QAAAJADAAAAAA==&#10;" strokeweight=".00025mm"/>
                <v:rect id="Rectangle 275" o:spid="_x0000_s1159" style="position:absolute;left:54991;top:28263;width:8324;height:1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9iJ8MA&#10;AADcAAAADwAAAGRycy9kb3ducmV2LnhtbERPTWvCQBC9C/0PyxS86W6NhhpdpQiBgvVQLfQ6ZMck&#10;NDubZjcx/ffdQsHbPN7nbPejbcRAna8da3iaKxDEhTM1lxo+LvnsGYQPyAYbx6Thhzzsdw+TLWbG&#10;3fidhnMoRQxhn6GGKoQ2k9IXFVn0c9cSR+7qOoshwq6UpsNbDLeNXCiVSos1x4YKWzpUVHyde6sB&#10;06X5Pl2Tt8uxT3FdjipffSqtp4/jywZEoDHcxf/uVxPnLxL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9iJ8MAAADcAAAADwAAAAAAAAAAAAAAAACYAgAAZHJzL2Rv&#10;d25yZXYueG1sUEsFBgAAAAAEAAQA9QAAAIgDAAAAAA==&#10;" stroked="f"/>
                <v:rect id="Rectangle 276" o:spid="_x0000_s1160" style="position:absolute;left:54984;top:28270;width:8985;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EA2AD6" w:rsidRDefault="00EA2AD6" w:rsidP="00847BB1">
                        <w:r>
                          <w:rPr>
                            <w:rFonts w:cs="Arial"/>
                            <w:color w:val="000000"/>
                            <w:sz w:val="14"/>
                            <w:szCs w:val="14"/>
                          </w:rPr>
                          <w:t>if Validation NOT OK</w:t>
                        </w:r>
                      </w:p>
                    </w:txbxContent>
                  </v:textbox>
                </v:rect>
                <v:line id="Line 277" o:spid="_x0000_s1161" style="position:absolute;flip:x;visibility:visible;mso-wrap-style:square" from="43472,30810" to="50387,30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EFnsEAAADcAAAADwAAAGRycy9kb3ducmV2LnhtbERPTYvCMBC9C/6HMII3TRXtSjWKrgji&#10;TXdZPA7NbFO3mZQmq/XfG0HwNo/3OYtVaytxpcaXjhWMhgkI4tzpkgsF31+7wQyED8gaK8ek4E4e&#10;VstuZ4GZdjc+0vUUChFD2GeowIRQZ1L63JBFP3Q1ceR+XWMxRNgUUjd4i+G2kuMkSaXFkmODwZo+&#10;DeV/p3+r4GAoPX/U2+lmt/65lHbiZpfUKdXvtes5iEBteItf7r2O88dTeD4TL5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sQWewQAAANwAAAAPAAAAAAAAAAAAAAAA&#10;AKECAABkcnMvZG93bnJldi54bWxQSwUGAAAAAAQABAD5AAAAjwMAAAAA&#10;" strokeweight=".00025mm"/>
                <v:shape id="Freeform 278" o:spid="_x0000_s1162" style="position:absolute;left:42589;top:30562;width:438;height:495;visibility:visible;mso-wrap-style:square;v-text-anchor:top" coordsize="6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tX9sIA&#10;AADcAAAADwAAAGRycy9kb3ducmV2LnhtbERPS4vCMBC+C/6HMIIX0URRka5RfCB42YMPhL0NzWxb&#10;tpmUJmr1128Ewdt8fM+ZLxtbihvVvnCsYThQIIhTZwrONJxPu/4MhA/IBkvHpOFBHpaLdmuOiXF3&#10;PtDtGDIRQ9gnqCEPoUqk9GlOFv3AVcSR+3W1xRBhnUlT4z2G21KOlJpKiwXHhhwr2uSU/h2vVsNF&#10;XbZjuXY/j4Ke4/33pKdmK9K622lWXyACNeEjfrv3Js4fTeH1TLx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W1f2wgAAANwAAAAPAAAAAAAAAAAAAAAAAJgCAABkcnMvZG93&#10;bnJldi54bWxQSwUGAAAAAAQABAD1AAAAhwMAAAAA&#10;" path="m,39l69,r,78l,39xm69,l,39,69,xe" fillcolor="black" stroked="f">
                  <v:path arrowok="t" o:connecttype="custom" o:connectlocs="0,24765;43815,0;43815,49530;0,24765;43815,0;0,24765;43815,0" o:connectangles="0,0,0,0,0,0,0"/>
                  <o:lock v:ext="edit" verticies="t"/>
                </v:shape>
                <v:shape id="Freeform 279" o:spid="_x0000_s1163" style="position:absolute;left:42589;top:30562;width:438;height:495;visibility:visible;mso-wrap-style:square;v-text-anchor:top" coordsize="6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eqKcMA&#10;AADcAAAADwAAAGRycy9kb3ducmV2LnhtbERPzWoCMRC+F3yHMIKXotl6qLIaRZSiPZWqDzBuZjeL&#10;m8myyf7o0zeFQm/z8f3OejvYSnTU+NKxgrdZAoI4c7rkQsH18jFdgvABWWPlmBQ8yMN2M3pZY6pd&#10;z9/UnUMhYgj7FBWYEOpUSp8ZsuhnriaOXO4aiyHCppC6wT6G20rOk+RdWiw5NhisaW8ou59bq0C+&#10;PsrL86sdPu95ftx15tb2h4VSk/GwW4EINIR/8Z/7pOP8+QJ+n4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eqKcMAAADcAAAADwAAAAAAAAAAAAAAAACYAgAAZHJzL2Rv&#10;d25yZXYueG1sUEsFBgAAAAAEAAQA9QAAAIgDAAAAAA==&#10;" path="m,39l69,r,78l,39xe" filled="f" strokeweight="36e-5mm">
                  <v:path arrowok="t" o:connecttype="custom" o:connectlocs="0,24765;43815,0;43815,49530;0,24765" o:connectangles="0,0,0,0"/>
                </v:shape>
                <v:line id="Line 280" o:spid="_x0000_s1164" style="position:absolute;flip:x;visibility:visible;mso-wrap-style:square" from="42589,30562" to="43027,30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2H98cAAADcAAAADwAAAGRycy9kb3ducmV2LnhtbESPQWvCQBCF7wX/wzIFL6KbplBKdBUV&#10;SjwUoVoEb2N2TEKzsyG7atpf7xwK3mZ4b977ZrboXaOu1IXas4GXSQKKuPC25tLA9/5j/A4qRGSL&#10;jWcy8EsBFvPB0wwz62/8RdddLJWEcMjQQBVjm2kdioocholviUU7+85hlLUrte3wJuGu0WmSvGmH&#10;NUtDhS2tKyp+dhdn4C//3G5olNfLM78eR+vV4ZSfUmOGz/1yCipSHx/m/+uNFfxUaOUZmUDP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1nYf3xwAAANwAAAAPAAAAAAAA&#10;AAAAAAAAAKECAABkcnMvZG93bnJldi54bWxQSwUGAAAAAAQABAD5AAAAlQMAAAAA&#10;" strokeweight="36e-5mm"/>
                <v:line id="Line 281" o:spid="_x0000_s1165" style="position:absolute;visibility:visible;mso-wrap-style:square" from="43027,30810" to="43732,30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vo68QAAADcAAAADwAAAGRycy9kb3ducmV2LnhtbERPTWvCQBC9F/wPywje6kYP2qauolKl&#10;B3tIItjjkJ1mQ7OzIbuN8d93BaG3ebzPWW0G24ieOl87VjCbJiCIS6drrhSci8PzCwgfkDU2jknB&#10;jTxs1qOnFabaXTmjPg+ViCHsU1RgQmhTKX1pyKKfupY4ct+usxgi7CqpO7zGcNvIeZIspMWaY4PB&#10;lvaGyp/81yr4OvbmXX4u20VxWeanLNtti9NOqcl42L6BCDSEf/HD/aHj/Pkr3J+JF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q+jrxAAAANwAAAAPAAAAAAAAAAAA&#10;AAAAAKECAABkcnMvZG93bnJldi54bWxQSwUGAAAAAAQABAD5AAAAkgMAAAAA&#10;" strokeweight=".00025mm"/>
                <v:rect id="Rectangle 282" o:spid="_x0000_s1166" style="position:absolute;left:39776;top:29489;width:13417;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RqjcUA&#10;AADcAAAADwAAAGRycy9kb3ducmV2LnhtbESPQWvCQBCF7wX/wzJCb3XXakONrlIKQsH2oBa8Dtkx&#10;CWZnY3bV9N93DoK3Gd6b975ZrHrfqCt1sQ5sYTwyoIiL4GouLfzu1y/voGJCdtgEJgt/FGG1HDwt&#10;MHfhxlu67lKpJIRjjhaqlNpc61hU5DGOQkss2jF0HpOsXaldhzcJ941+NSbTHmuWhgpb+qyoOO0u&#10;3gJmU3f+OU6+95tLhrOyN+u3g7H2edh/zEEl6tPDfL/+coI/EXx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ZGqNxQAAANwAAAAPAAAAAAAAAAAAAAAAAJgCAABkcnMv&#10;ZG93bnJldi54bWxQSwUGAAAAAAQABAD1AAAAigMAAAAA&#10;" stroked="f"/>
                <v:rect id="Rectangle 283" o:spid="_x0000_s1167" style="position:absolute;left:39776;top:28562;width:10173;height:4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9f6MIA&#10;AADcAAAADwAAAGRycy9kb3ducmV2LnhtbERP22oCMRB9L/gPYYS+1ezWIroaxQpiKfjg5QOGzbhZ&#10;3UzWJOr275tCwbc5nOvMFp1txJ18qB0ryAcZCOLS6ZorBcfD+m0MIkRkjY1jUvBDARbz3ssMC+0e&#10;vKP7PlYihXAoUIGJsS2kDKUhi2HgWuLEnZy3GBP0ldQeHyncNvI9y0bSYs2pwWBLK0PlZX+zCuhz&#10;s5ucl8Fspc9Dvv0eTT42V6Ve+91yCiJSF5/if/eXTvOHOfw9ky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1/owgAAANwAAAAPAAAAAAAAAAAAAAAAAJgCAABkcnMvZG93&#10;bnJldi54bWxQSwUGAAAAAAQABAD1AAAAhwMAAAAA&#10;" filled="f" stroked="f">
                  <v:textbox inset="0,0,0,0">
                    <w:txbxContent>
                      <w:p w:rsidR="00EA2AD6" w:rsidRDefault="00EA2AD6" w:rsidP="00847BB1">
                        <w:r>
                          <w:rPr>
                            <w:rFonts w:cs="Arial"/>
                            <w:color w:val="000000"/>
                            <w:sz w:val="14"/>
                            <w:szCs w:val="14"/>
                          </w:rPr>
                          <w:t>Back to add policy page</w:t>
                        </w:r>
                      </w:p>
                    </w:txbxContent>
                  </v:textbox>
                </v:rect>
                <v:line id="Line 284" o:spid="_x0000_s1168" style="position:absolute;visibility:visible;mso-wrap-style:square" from="2654,33108" to="57048,3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bsR8MAAADcAAAADwAAAGRycy9kb3ducmV2LnhtbERPTWvCQBC9C/0Pywi96UYLKqmraGlL&#10;D3pIItjjkJ1mQ7OzIbuN6b93BcHbPN7nrLeDbURPna8dK5hNExDEpdM1VwpOxcdkBcIHZI2NY1Lw&#10;Tx62m6fRGlPtLpxRn4dKxBD2KSowIbSplL40ZNFPXUscuR/XWQwRdpXUHV5iuG3kPEkW0mLNscFg&#10;S2+Gyt/8zyr4/uzNuzwu20VxXuaHLNvvisNeqefxsHsFEWgID/Hd/aXj/Jc53J6JF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W7EfDAAAA3AAAAA8AAAAAAAAAAAAA&#10;AAAAoQIAAGRycy9kb3ducmV2LnhtbFBLBQYAAAAABAAEAPkAAACRAwAAAAA=&#10;" strokeweight=".00025mm"/>
                <v:shape id="Freeform 285" o:spid="_x0000_s1169" style="position:absolute;left:57492;top:32854;width:439;height:502;visibility:visible;mso-wrap-style:square;v-text-anchor:top" coordsize="6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4BF8AA&#10;AADcAAAADwAAAGRycy9kb3ducmV2LnhtbERP24rCMBB9F/Yfwizsm6arIlobpSss+KCIlw8Ymtm2&#10;tJl0m2jr3xtB8G0O5zrJuje1uFHrSssKvkcRCOLM6pJzBZfz73AOwnlkjbVlUnAnB+vVxyDBWNuO&#10;j3Q7+VyEEHYxKii8b2IpXVaQQTeyDXHg/mxr0AfY5lK32IVwU8txFM2kwZJDQ4ENbQrKqtPVKKAf&#10;4m5apfud26Zejw/p4t92Sn199ukShKfev8Uv91aH+ZMJPJ8JF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4BF8AAAADcAAAADwAAAAAAAAAAAAAAAACYAgAAZHJzL2Rvd25y&#10;ZXYueG1sUEsFBgAAAAAEAAQA9QAAAIUDAAAAAA==&#10;" path="m69,40l,79,,,69,40xm,79l69,40,,79xe" fillcolor="black" stroked="f">
                  <v:path arrowok="t" o:connecttype="custom" o:connectlocs="43815,25400;0,50165;0,0;43815,25400;0,50165;43815,25400;0,50165" o:connectangles="0,0,0,0,0,0,0"/>
                  <o:lock v:ext="edit" verticies="t"/>
                </v:shape>
                <v:shape id="Freeform 286" o:spid="_x0000_s1170" style="position:absolute;left:57492;top:32854;width:439;height:502;visibility:visible;mso-wrap-style:square;v-text-anchor:top" coordsize="69,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Nyj8QA&#10;AADcAAAADwAAAGRycy9kb3ducmV2LnhtbERPTUsDMRC9F/wPYQRvbdYqRbbNLlIo6kHpVsF6Gzbj&#10;JnUzWZLYrv++EQRv83ifs6pH14sjhWg9K7ieFSCIW68tdwreXjfTOxAxIWvsPZOCH4pQVxeTFZba&#10;n7ih4y51IodwLFGBSWkopYytIYdx5gfizH364DBlGDqpA55yuOvlvCgW0qHl3GBwoLWh9mv37RTs&#10;XzbbwTRu8TRfPzwH2xze7cdBqavL8X4JItGY/sV/7ked59/cwu8z+QJZ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zco/EAAAA3AAAAA8AAAAAAAAAAAAAAAAAmAIAAGRycy9k&#10;b3ducmV2LnhtbFBLBQYAAAAABAAEAPUAAACJAwAAAAA=&#10;" path="m69,40l,79,,,69,40xe" filled="f" strokeweight="36e-5mm">
                  <v:path arrowok="t" o:connecttype="custom" o:connectlocs="43815,25400;0,50165;0,0;43815,25400" o:connectangles="0,0,0,0"/>
                </v:shape>
                <v:line id="Line 287" o:spid="_x0000_s1171" style="position:absolute;flip:y;visibility:visible;mso-wrap-style:square" from="57492,33108" to="57931,33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W+tMQAAADcAAAADwAAAGRycy9kb3ducmV2LnhtbERPTYvCMBC9C/sfwix4EU1XcZFqFFeQ&#10;ehBBdxG8jc3YFptJaaJWf70RhL3N433OZNaYUlypdoVlBV+9CARxanXBmYK/32V3BMJ5ZI2lZVJw&#10;Jwez6UdrgrG2N97SdeczEULYxagg976KpXRpTgZdz1bEgTvZ2qAPsM6krvEWwk0p+1H0LQ0WHBpy&#10;rGiRU3reXYyCR7LerKiTFPMTDw6dxc/+mBz7SrU/m/kYhKfG/4vf7pUO8wdDeD0TLpD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Rb60xAAAANwAAAAPAAAAAAAAAAAA&#10;AAAAAKECAABkcnMvZG93bnJldi54bWxQSwUGAAAAAAQABAD5AAAAkgMAAAAA&#10;" strokeweight="36e-5mm"/>
                <v:line id="Line 288" o:spid="_x0000_s1172" style="position:absolute;flip:x;visibility:visible;mso-wrap-style:square" from="56788,33108" to="57492,3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oNNMEAAADcAAAADwAAAGRycy9kb3ducmV2LnhtbERPS4vCMBC+L/gfwgje1tTHVqlGURdB&#10;9rYq4nFoxqbaTEqT1frvzcLC3ubje8582dpK3KnxpWMFg34Cgjh3uuRCwfGwfZ+C8AFZY+WYFDzJ&#10;w3LReZtjpt2Dv+m+D4WIIewzVGBCqDMpfW7Iou+7mjhyF9dYDBE2hdQNPmK4reQwSVJpseTYYLCm&#10;jaH8tv+xCr4MpedJ/fmx3q5O19KO3fSaOqV63XY1AxGoDf/iP/dOx/mjFH6fiRfIx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ug00wQAAANwAAAAPAAAAAAAAAAAAAAAA&#10;AKECAABkcnMvZG93bnJldi54bWxQSwUGAAAAAAQABAD5AAAAjwMAAAAA&#10;" strokeweight=".00025mm"/>
                <v:rect id="Rectangle 289" o:spid="_x0000_s1173" style="position:absolute;left:24606;top:31388;width:14256;height:10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90" o:spid="_x0000_s1174" style="position:absolute;left:24606;top:31394;width:14865;height:32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EA2AD6" w:rsidRDefault="00EA2AD6" w:rsidP="00847BB1">
                        <w:r>
                          <w:rPr>
                            <w:rFonts w:cs="Arial"/>
                            <w:color w:val="000000"/>
                            <w:sz w:val="14"/>
                            <w:szCs w:val="14"/>
                          </w:rPr>
                          <w:t>If OK Then go to Confirmation Page</w:t>
                        </w:r>
                      </w:p>
                    </w:txbxContent>
                  </v:textbox>
                </v:rect>
                <v:line id="Line 291" o:spid="_x0000_s1175" style="position:absolute;visibility:visible;mso-wrap-style:square" from="58293,6273" to="62865,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group>
            </w:pict>
          </mc:Fallback>
        </mc:AlternateContent>
      </w:r>
    </w:p>
    <w:p w:rsidR="00847BB1" w:rsidRDefault="00847BB1" w:rsidP="00847BB1">
      <w:pPr>
        <w:rPr>
          <w:b/>
        </w:rPr>
      </w:pPr>
    </w:p>
    <w:p w:rsidR="00847BB1" w:rsidRDefault="00847BB1" w:rsidP="00847BB1">
      <w:pPr>
        <w:rPr>
          <w:b/>
        </w:rPr>
      </w:pPr>
    </w:p>
    <w:p w:rsidR="00847BB1" w:rsidRDefault="00847BB1" w:rsidP="00847BB1">
      <w:pPr>
        <w:rPr>
          <w:b/>
        </w:rPr>
      </w:pPr>
    </w:p>
    <w:p w:rsidR="00847BB1" w:rsidRDefault="00847BB1" w:rsidP="00847BB1">
      <w:pPr>
        <w:rPr>
          <w:b/>
        </w:rPr>
      </w:pPr>
    </w:p>
    <w:p w:rsidR="00847BB1" w:rsidRDefault="00847BB1" w:rsidP="00847BB1">
      <w:pPr>
        <w:rPr>
          <w:b/>
        </w:rPr>
      </w:pPr>
    </w:p>
    <w:p w:rsidR="00847BB1" w:rsidRDefault="00847BB1" w:rsidP="00847BB1">
      <w:pPr>
        <w:rPr>
          <w:b/>
        </w:rPr>
      </w:pPr>
    </w:p>
    <w:p w:rsidR="00847BB1" w:rsidRDefault="00847BB1" w:rsidP="00847BB1">
      <w:pPr>
        <w:rPr>
          <w:b/>
        </w:rPr>
      </w:pPr>
    </w:p>
    <w:p w:rsidR="00847BB1" w:rsidRDefault="00847BB1" w:rsidP="00847BB1">
      <w:pPr>
        <w:rPr>
          <w:b/>
        </w:rPr>
      </w:pPr>
    </w:p>
    <w:p w:rsidR="00847BB1" w:rsidRDefault="00847BB1" w:rsidP="00847BB1">
      <w:pPr>
        <w:rPr>
          <w:b/>
        </w:rPr>
      </w:pPr>
    </w:p>
    <w:p w:rsidR="00847BB1" w:rsidRPr="00A76E22" w:rsidRDefault="00847BB1" w:rsidP="00847BB1">
      <w:pPr>
        <w:pStyle w:val="Heading3"/>
      </w:pPr>
      <w:bookmarkStart w:id="28" w:name="_Toc356570088"/>
      <w:r w:rsidRPr="00A76E22">
        <w:lastRenderedPageBreak/>
        <w:t>A</w:t>
      </w:r>
      <w:r w:rsidR="008F115D">
        <w:t>dding Policies on Employee</w:t>
      </w:r>
      <w:r w:rsidR="00A76E22">
        <w:t xml:space="preserve"> Sequence</w:t>
      </w:r>
      <w:bookmarkEnd w:id="28"/>
    </w:p>
    <w:p w:rsidR="00847BB1" w:rsidRDefault="00847BB1" w:rsidP="00847BB1">
      <w:pPr>
        <w:rPr>
          <w:b/>
        </w:rPr>
      </w:pPr>
      <w:r>
        <w:object w:dxaOrig="11420" w:dyaOrig="6751">
          <v:shape id="_x0000_i1026" type="#_x0000_t75" style="width:495pt;height:292.5pt" o:ole="">
            <v:imagedata r:id="rId21" o:title=""/>
          </v:shape>
          <o:OLEObject Type="Embed" ProgID="Visio.Drawing.11" ShapeID="_x0000_i1026" DrawAspect="Content" ObjectID="_1431347577" r:id="rId22"/>
        </w:object>
      </w: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C97F89" w:rsidRDefault="00C97F89" w:rsidP="00C97F89">
      <w:pPr>
        <w:rPr>
          <w:b/>
          <w:color w:val="000000"/>
          <w:szCs w:val="22"/>
        </w:rPr>
      </w:pPr>
    </w:p>
    <w:p w:rsidR="00142EC0" w:rsidRDefault="008E7D20" w:rsidP="005734E4">
      <w:pPr>
        <w:pStyle w:val="Caption"/>
      </w:pPr>
      <w:r>
        <w:br w:type="page"/>
      </w:r>
      <w:r w:rsidR="00142EC0">
        <w:lastRenderedPageBreak/>
        <w:t>Derived Requirements</w:t>
      </w:r>
    </w:p>
    <w:p w:rsidR="00142EC0" w:rsidRDefault="00142EC0" w:rsidP="00DE6D36">
      <w:pPr>
        <w:pStyle w:val="BodyText0"/>
        <w:ind w:left="1080"/>
        <w:jc w:val="both"/>
        <w:rPr>
          <w:b w:val="0"/>
          <w:i/>
          <w:color w:val="auto"/>
        </w:rPr>
      </w:pPr>
      <w:r>
        <w:rPr>
          <w:b w:val="0"/>
          <w:i/>
          <w:color w:val="auto"/>
          <w:sz w:val="20"/>
        </w:rPr>
        <w:t>&lt;Description that collects all requirements, such as non-functional requirements, on the use-case realizations that are not considered in the design model, but that need to be taken care of during implementation&gt;</w:t>
      </w:r>
    </w:p>
    <w:p w:rsidR="00142EC0" w:rsidRDefault="00142EC0" w:rsidP="00DE6D36">
      <w:pPr>
        <w:rPr>
          <w:i/>
        </w:rPr>
      </w:pPr>
      <w:bookmarkStart w:id="29" w:name="_Toc16248137"/>
      <w:bookmarkStart w:id="30" w:name="_Toc16248535"/>
      <w:bookmarkStart w:id="31" w:name="_Toc16248654"/>
      <w:bookmarkStart w:id="32" w:name="_Toc16249070"/>
      <w:bookmarkStart w:id="33" w:name="_Toc18298212"/>
      <w:bookmarkStart w:id="34" w:name="_Toc18934761"/>
      <w:bookmarkStart w:id="35" w:name="_Toc81207706"/>
      <w:bookmarkStart w:id="36" w:name="_Toc95119243"/>
      <w:bookmarkStart w:id="37" w:name="_Toc95305086"/>
      <w:bookmarkStart w:id="38" w:name="_Toc16248138"/>
      <w:bookmarkStart w:id="39" w:name="_Toc16248536"/>
      <w:bookmarkStart w:id="40" w:name="_Toc16248655"/>
      <w:bookmarkStart w:id="41" w:name="_Toc16249071"/>
      <w:bookmarkStart w:id="42" w:name="_Toc18298213"/>
      <w:bookmarkStart w:id="43" w:name="_Toc18934762"/>
      <w:bookmarkStart w:id="44" w:name="_Toc81207707"/>
      <w:bookmarkStart w:id="45" w:name="_Toc95119244"/>
      <w:bookmarkStart w:id="46" w:name="_Toc95305087"/>
      <w:bookmarkStart w:id="47" w:name="_Toc16248140"/>
      <w:bookmarkStart w:id="48" w:name="_Toc16248538"/>
      <w:bookmarkStart w:id="49" w:name="_Toc16248657"/>
      <w:bookmarkStart w:id="50" w:name="_Toc16249073"/>
      <w:bookmarkStart w:id="51" w:name="_Toc18298215"/>
      <w:bookmarkStart w:id="52" w:name="_Toc18934764"/>
      <w:bookmarkStart w:id="53" w:name="_Toc81207709"/>
      <w:bookmarkStart w:id="54" w:name="_Toc95119246"/>
      <w:bookmarkStart w:id="55" w:name="_Toc95305089"/>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142EC0" w:rsidRDefault="00142EC0">
      <w:pPr>
        <w:pStyle w:val="Heading1"/>
        <w:rPr>
          <w:i/>
        </w:rPr>
      </w:pPr>
      <w:r>
        <w:br w:type="page"/>
      </w:r>
      <w:bookmarkStart w:id="56" w:name="_Toc356570089"/>
      <w:r>
        <w:lastRenderedPageBreak/>
        <w:t>Object Model</w:t>
      </w:r>
      <w:bookmarkEnd w:id="56"/>
    </w:p>
    <w:p w:rsidR="00142EC0" w:rsidRDefault="00142EC0">
      <w:pPr>
        <w:pStyle w:val="Heading2"/>
        <w:jc w:val="both"/>
      </w:pPr>
      <w:bookmarkStart w:id="57" w:name="_Toc356570090"/>
      <w:r>
        <w:t>System Object Model</w:t>
      </w:r>
      <w:bookmarkEnd w:id="57"/>
    </w:p>
    <w:p w:rsidR="0076228D" w:rsidRPr="0076228D" w:rsidRDefault="007237AC" w:rsidP="005734E4">
      <w:pPr>
        <w:pStyle w:val="Caption"/>
      </w:pPr>
      <w:bookmarkStart w:id="58" w:name="_Toc441231045"/>
      <w:bookmarkStart w:id="59" w:name="_Toc9082165"/>
      <w:bookmarkStart w:id="60" w:name="_Toc9329715"/>
      <w:r>
        <w:rPr>
          <w:noProof/>
        </w:rPr>
        <w:drawing>
          <wp:inline distT="0" distB="0" distL="0" distR="0">
            <wp:extent cx="5476875" cy="7362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476875" cy="7362825"/>
                    </a:xfrm>
                    <a:prstGeom prst="rect">
                      <a:avLst/>
                    </a:prstGeom>
                    <a:noFill/>
                    <a:ln w="9525">
                      <a:noFill/>
                      <a:miter lim="800000"/>
                      <a:headEnd/>
                      <a:tailEnd/>
                    </a:ln>
                  </pic:spPr>
                </pic:pic>
              </a:graphicData>
            </a:graphic>
          </wp:inline>
        </w:drawing>
      </w:r>
    </w:p>
    <w:p w:rsidR="00142EC0" w:rsidRDefault="008A69E3">
      <w:pPr>
        <w:pStyle w:val="Heading2"/>
        <w:jc w:val="both"/>
      </w:pPr>
      <w:r>
        <w:br w:type="page"/>
      </w:r>
      <w:bookmarkStart w:id="61" w:name="_Toc356570091"/>
      <w:bookmarkEnd w:id="58"/>
      <w:bookmarkEnd w:id="59"/>
      <w:bookmarkEnd w:id="60"/>
      <w:r w:rsidR="00975561">
        <w:lastRenderedPageBreak/>
        <w:t>UI Controls</w:t>
      </w:r>
      <w:bookmarkEnd w:id="61"/>
    </w:p>
    <w:p w:rsidR="00975561" w:rsidRPr="00FE10BD" w:rsidRDefault="00975561" w:rsidP="00975561">
      <w:pPr>
        <w:rPr>
          <w:b/>
          <w:u w:val="single"/>
        </w:rPr>
      </w:pPr>
      <w:r w:rsidRPr="00FE10BD">
        <w:rPr>
          <w:b/>
          <w:u w:val="single"/>
        </w:rPr>
        <w:t>Add/Edit Employee</w:t>
      </w:r>
    </w:p>
    <w:tbl>
      <w:tblPr>
        <w:tblW w:w="9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4"/>
        <w:gridCol w:w="1224"/>
        <w:gridCol w:w="756"/>
        <w:gridCol w:w="990"/>
        <w:gridCol w:w="1434"/>
        <w:gridCol w:w="1530"/>
        <w:gridCol w:w="1080"/>
        <w:gridCol w:w="810"/>
      </w:tblGrid>
      <w:tr w:rsidR="00975561" w:rsidRPr="0092512F" w:rsidTr="00FE10BD">
        <w:trPr>
          <w:trHeight w:val="550"/>
        </w:trPr>
        <w:tc>
          <w:tcPr>
            <w:tcW w:w="1584" w:type="dxa"/>
            <w:shd w:val="clear" w:color="auto" w:fill="B8CCE4"/>
          </w:tcPr>
          <w:p w:rsidR="00975561" w:rsidRPr="0092512F" w:rsidRDefault="00975561" w:rsidP="00FE10BD">
            <w:pPr>
              <w:jc w:val="center"/>
              <w:rPr>
                <w:b/>
                <w:szCs w:val="22"/>
              </w:rPr>
            </w:pPr>
            <w:r w:rsidRPr="0092512F">
              <w:rPr>
                <w:b/>
                <w:szCs w:val="22"/>
              </w:rPr>
              <w:t>Data Element</w:t>
            </w:r>
          </w:p>
        </w:tc>
        <w:tc>
          <w:tcPr>
            <w:tcW w:w="1224" w:type="dxa"/>
            <w:shd w:val="clear" w:color="auto" w:fill="B8CCE4"/>
          </w:tcPr>
          <w:p w:rsidR="00975561" w:rsidRPr="0092512F" w:rsidRDefault="00975561" w:rsidP="00FE10BD">
            <w:pPr>
              <w:jc w:val="center"/>
              <w:rPr>
                <w:b/>
                <w:szCs w:val="22"/>
              </w:rPr>
            </w:pPr>
            <w:r w:rsidRPr="0092512F">
              <w:rPr>
                <w:b/>
                <w:szCs w:val="22"/>
              </w:rPr>
              <w:t>Control type</w:t>
            </w:r>
          </w:p>
        </w:tc>
        <w:tc>
          <w:tcPr>
            <w:tcW w:w="756" w:type="dxa"/>
            <w:shd w:val="clear" w:color="auto" w:fill="B8CCE4"/>
          </w:tcPr>
          <w:p w:rsidR="00975561" w:rsidRPr="0092512F" w:rsidRDefault="00975561" w:rsidP="00FE10BD">
            <w:pPr>
              <w:jc w:val="center"/>
              <w:rPr>
                <w:b/>
                <w:szCs w:val="22"/>
              </w:rPr>
            </w:pPr>
            <w:r w:rsidRPr="0092512F">
              <w:rPr>
                <w:b/>
                <w:szCs w:val="22"/>
              </w:rPr>
              <w:t>Default Values</w:t>
            </w:r>
          </w:p>
        </w:tc>
        <w:tc>
          <w:tcPr>
            <w:tcW w:w="990" w:type="dxa"/>
            <w:shd w:val="clear" w:color="auto" w:fill="B8CCE4"/>
          </w:tcPr>
          <w:p w:rsidR="00975561" w:rsidRPr="0092512F" w:rsidRDefault="00975561" w:rsidP="00FE10BD">
            <w:pPr>
              <w:jc w:val="center"/>
              <w:rPr>
                <w:b/>
                <w:szCs w:val="22"/>
              </w:rPr>
            </w:pPr>
            <w:r w:rsidRPr="0092512F">
              <w:rPr>
                <w:b/>
                <w:szCs w:val="22"/>
              </w:rPr>
              <w:t>Editable Field</w:t>
            </w:r>
          </w:p>
        </w:tc>
        <w:tc>
          <w:tcPr>
            <w:tcW w:w="1434" w:type="dxa"/>
            <w:shd w:val="clear" w:color="auto" w:fill="B8CCE4"/>
          </w:tcPr>
          <w:p w:rsidR="00975561" w:rsidRPr="0092512F" w:rsidRDefault="00975561" w:rsidP="00FE10BD">
            <w:pPr>
              <w:jc w:val="center"/>
              <w:rPr>
                <w:b/>
                <w:szCs w:val="22"/>
              </w:rPr>
            </w:pPr>
            <w:r w:rsidRPr="0092512F">
              <w:rPr>
                <w:b/>
                <w:szCs w:val="22"/>
              </w:rPr>
              <w:t>Restrictions</w:t>
            </w:r>
          </w:p>
        </w:tc>
        <w:tc>
          <w:tcPr>
            <w:tcW w:w="1530" w:type="dxa"/>
            <w:shd w:val="clear" w:color="auto" w:fill="B8CCE4"/>
          </w:tcPr>
          <w:p w:rsidR="00975561" w:rsidRDefault="00975561" w:rsidP="00FE10BD">
            <w:pPr>
              <w:jc w:val="center"/>
              <w:rPr>
                <w:b/>
                <w:szCs w:val="22"/>
              </w:rPr>
            </w:pPr>
            <w:r w:rsidRPr="0092512F">
              <w:rPr>
                <w:b/>
                <w:szCs w:val="22"/>
              </w:rPr>
              <w:t>Mandatory/</w:t>
            </w:r>
          </w:p>
          <w:p w:rsidR="00975561" w:rsidRPr="0092512F" w:rsidRDefault="00975561" w:rsidP="00FE10BD">
            <w:pPr>
              <w:jc w:val="center"/>
              <w:rPr>
                <w:b/>
                <w:szCs w:val="22"/>
              </w:rPr>
            </w:pPr>
            <w:r w:rsidRPr="0092512F">
              <w:rPr>
                <w:b/>
                <w:szCs w:val="22"/>
              </w:rPr>
              <w:t>Non Mandatory</w:t>
            </w:r>
          </w:p>
        </w:tc>
        <w:tc>
          <w:tcPr>
            <w:tcW w:w="1080" w:type="dxa"/>
            <w:shd w:val="clear" w:color="auto" w:fill="B8CCE4"/>
          </w:tcPr>
          <w:p w:rsidR="00975561" w:rsidRPr="0092512F" w:rsidRDefault="00975561" w:rsidP="00FE10BD">
            <w:pPr>
              <w:jc w:val="center"/>
              <w:rPr>
                <w:b/>
                <w:szCs w:val="22"/>
              </w:rPr>
            </w:pPr>
            <w:r w:rsidRPr="0092512F">
              <w:rPr>
                <w:b/>
                <w:szCs w:val="22"/>
              </w:rPr>
              <w:t>Data Type</w:t>
            </w:r>
          </w:p>
        </w:tc>
        <w:tc>
          <w:tcPr>
            <w:tcW w:w="810" w:type="dxa"/>
            <w:shd w:val="clear" w:color="auto" w:fill="B8CCE4"/>
          </w:tcPr>
          <w:p w:rsidR="00975561" w:rsidRDefault="00975561" w:rsidP="00FE10BD">
            <w:pPr>
              <w:jc w:val="center"/>
              <w:rPr>
                <w:b/>
                <w:szCs w:val="22"/>
              </w:rPr>
            </w:pPr>
            <w:r>
              <w:rPr>
                <w:b/>
                <w:szCs w:val="22"/>
              </w:rPr>
              <w:t>Data</w:t>
            </w:r>
          </w:p>
          <w:p w:rsidR="00975561" w:rsidRPr="0092512F" w:rsidRDefault="00975561" w:rsidP="00FE10BD">
            <w:pPr>
              <w:jc w:val="center"/>
              <w:rPr>
                <w:b/>
                <w:szCs w:val="22"/>
              </w:rPr>
            </w:pPr>
            <w:r>
              <w:rPr>
                <w:b/>
                <w:szCs w:val="22"/>
              </w:rPr>
              <w:t>Size</w:t>
            </w:r>
          </w:p>
        </w:tc>
      </w:tr>
      <w:tr w:rsidR="00565C6A" w:rsidRPr="0092512F" w:rsidTr="00FE10BD">
        <w:trPr>
          <w:trHeight w:val="565"/>
        </w:trPr>
        <w:tc>
          <w:tcPr>
            <w:tcW w:w="1584" w:type="dxa"/>
          </w:tcPr>
          <w:p w:rsidR="00565C6A" w:rsidRDefault="00565C6A" w:rsidP="00975561">
            <w:pPr>
              <w:jc w:val="center"/>
              <w:rPr>
                <w:noProof/>
              </w:rPr>
            </w:pPr>
            <w:r>
              <w:rPr>
                <w:noProof/>
              </w:rPr>
              <w:t>Designation</w:t>
            </w:r>
          </w:p>
        </w:tc>
        <w:tc>
          <w:tcPr>
            <w:tcW w:w="1224" w:type="dxa"/>
          </w:tcPr>
          <w:p w:rsidR="00565C6A" w:rsidRDefault="00A1697F" w:rsidP="00FE10BD">
            <w:pPr>
              <w:jc w:val="center"/>
            </w:pPr>
            <w:r>
              <w:t>Textb</w:t>
            </w:r>
            <w:r w:rsidRPr="0092512F">
              <w:t>ox</w:t>
            </w:r>
          </w:p>
        </w:tc>
        <w:tc>
          <w:tcPr>
            <w:tcW w:w="756" w:type="dxa"/>
          </w:tcPr>
          <w:p w:rsidR="00565C6A" w:rsidRPr="0092512F" w:rsidRDefault="00A1697F" w:rsidP="00FE10BD">
            <w:pPr>
              <w:jc w:val="center"/>
            </w:pPr>
            <w:r w:rsidRPr="0092512F">
              <w:t>No</w:t>
            </w:r>
          </w:p>
        </w:tc>
        <w:tc>
          <w:tcPr>
            <w:tcW w:w="990" w:type="dxa"/>
          </w:tcPr>
          <w:p w:rsidR="00565C6A" w:rsidRDefault="00477BA5" w:rsidP="00FE10BD">
            <w:pPr>
              <w:jc w:val="center"/>
            </w:pPr>
            <w:r>
              <w:t>Yes</w:t>
            </w:r>
          </w:p>
        </w:tc>
        <w:tc>
          <w:tcPr>
            <w:tcW w:w="1434" w:type="dxa"/>
          </w:tcPr>
          <w:p w:rsidR="00565C6A" w:rsidRDefault="00621F3E" w:rsidP="00FE10BD">
            <w:pPr>
              <w:jc w:val="center"/>
            </w:pPr>
            <w:r>
              <w:t>Only Alphabets</w:t>
            </w:r>
          </w:p>
        </w:tc>
        <w:tc>
          <w:tcPr>
            <w:tcW w:w="1530" w:type="dxa"/>
          </w:tcPr>
          <w:p w:rsidR="00565C6A" w:rsidRPr="0092512F" w:rsidRDefault="00621F3E" w:rsidP="00FE10BD">
            <w:pPr>
              <w:jc w:val="center"/>
            </w:pPr>
            <w:r w:rsidRPr="0092512F">
              <w:t>Mandatory</w:t>
            </w:r>
          </w:p>
        </w:tc>
        <w:tc>
          <w:tcPr>
            <w:tcW w:w="1080" w:type="dxa"/>
          </w:tcPr>
          <w:p w:rsidR="00565C6A" w:rsidRDefault="00AD2583" w:rsidP="00FE10BD">
            <w:pPr>
              <w:jc w:val="center"/>
            </w:pPr>
            <w:r>
              <w:t>Varchar</w:t>
            </w:r>
          </w:p>
        </w:tc>
        <w:tc>
          <w:tcPr>
            <w:tcW w:w="810" w:type="dxa"/>
          </w:tcPr>
          <w:p w:rsidR="00565C6A" w:rsidRDefault="00AD2583" w:rsidP="00FE10BD">
            <w:pPr>
              <w:jc w:val="center"/>
            </w:pPr>
            <w:r>
              <w:t>50</w:t>
            </w:r>
          </w:p>
        </w:tc>
      </w:tr>
      <w:tr w:rsidR="00565C6A" w:rsidRPr="0092512F" w:rsidTr="00FE10BD">
        <w:trPr>
          <w:trHeight w:val="565"/>
        </w:trPr>
        <w:tc>
          <w:tcPr>
            <w:tcW w:w="1584" w:type="dxa"/>
          </w:tcPr>
          <w:p w:rsidR="00565C6A" w:rsidRDefault="00565C6A" w:rsidP="00975561">
            <w:pPr>
              <w:jc w:val="center"/>
              <w:rPr>
                <w:noProof/>
              </w:rPr>
            </w:pPr>
            <w:r>
              <w:rPr>
                <w:noProof/>
              </w:rPr>
              <w:t>Join Date</w:t>
            </w:r>
          </w:p>
        </w:tc>
        <w:tc>
          <w:tcPr>
            <w:tcW w:w="1224" w:type="dxa"/>
          </w:tcPr>
          <w:p w:rsidR="00565C6A" w:rsidRDefault="00A1697F" w:rsidP="00FE10BD">
            <w:pPr>
              <w:jc w:val="center"/>
            </w:pPr>
            <w:r>
              <w:t>Textb</w:t>
            </w:r>
            <w:r w:rsidRPr="0092512F">
              <w:t>ox</w:t>
            </w:r>
            <w:r w:rsidR="00BA0B14">
              <w:t xml:space="preserve"> with Calendar control</w:t>
            </w:r>
          </w:p>
        </w:tc>
        <w:tc>
          <w:tcPr>
            <w:tcW w:w="756" w:type="dxa"/>
          </w:tcPr>
          <w:p w:rsidR="00565C6A" w:rsidRPr="0092512F" w:rsidRDefault="00A1697F" w:rsidP="00FE10BD">
            <w:pPr>
              <w:jc w:val="center"/>
            </w:pPr>
            <w:r w:rsidRPr="0092512F">
              <w:t>No</w:t>
            </w:r>
          </w:p>
        </w:tc>
        <w:tc>
          <w:tcPr>
            <w:tcW w:w="990" w:type="dxa"/>
          </w:tcPr>
          <w:p w:rsidR="00565C6A" w:rsidRDefault="00477BA5" w:rsidP="00FE10BD">
            <w:pPr>
              <w:jc w:val="center"/>
            </w:pPr>
            <w:r>
              <w:t>Yes</w:t>
            </w:r>
          </w:p>
        </w:tc>
        <w:tc>
          <w:tcPr>
            <w:tcW w:w="1434" w:type="dxa"/>
          </w:tcPr>
          <w:p w:rsidR="00565C6A" w:rsidRDefault="00CF102D" w:rsidP="00FE10BD">
            <w:pPr>
              <w:jc w:val="center"/>
            </w:pPr>
            <w:r>
              <w:t>Valid date format</w:t>
            </w:r>
          </w:p>
        </w:tc>
        <w:tc>
          <w:tcPr>
            <w:tcW w:w="1530" w:type="dxa"/>
          </w:tcPr>
          <w:p w:rsidR="00565C6A" w:rsidRPr="0092512F" w:rsidRDefault="00621F3E" w:rsidP="00FE10BD">
            <w:pPr>
              <w:jc w:val="center"/>
            </w:pPr>
            <w:r w:rsidRPr="0092512F">
              <w:t>Mandatory</w:t>
            </w:r>
          </w:p>
        </w:tc>
        <w:tc>
          <w:tcPr>
            <w:tcW w:w="1080" w:type="dxa"/>
          </w:tcPr>
          <w:p w:rsidR="00565C6A" w:rsidRDefault="00AD2583" w:rsidP="00FE10BD">
            <w:pPr>
              <w:jc w:val="center"/>
            </w:pPr>
            <w:r>
              <w:t>datetime</w:t>
            </w:r>
          </w:p>
        </w:tc>
        <w:tc>
          <w:tcPr>
            <w:tcW w:w="810" w:type="dxa"/>
          </w:tcPr>
          <w:p w:rsidR="00565C6A" w:rsidRDefault="00565C6A" w:rsidP="00FE10BD">
            <w:pPr>
              <w:jc w:val="center"/>
            </w:pPr>
          </w:p>
        </w:tc>
      </w:tr>
      <w:tr w:rsidR="00565C6A" w:rsidRPr="0092512F" w:rsidTr="00FE10BD">
        <w:trPr>
          <w:trHeight w:val="565"/>
        </w:trPr>
        <w:tc>
          <w:tcPr>
            <w:tcW w:w="1584" w:type="dxa"/>
          </w:tcPr>
          <w:p w:rsidR="00565C6A" w:rsidRDefault="00565C6A" w:rsidP="00975561">
            <w:pPr>
              <w:jc w:val="center"/>
              <w:rPr>
                <w:noProof/>
              </w:rPr>
            </w:pPr>
            <w:r>
              <w:rPr>
                <w:noProof/>
              </w:rPr>
              <w:t>Salary</w:t>
            </w:r>
          </w:p>
        </w:tc>
        <w:tc>
          <w:tcPr>
            <w:tcW w:w="1224" w:type="dxa"/>
          </w:tcPr>
          <w:p w:rsidR="00565C6A" w:rsidRDefault="007C4781" w:rsidP="00FE10BD">
            <w:pPr>
              <w:jc w:val="center"/>
            </w:pPr>
            <w:r>
              <w:t>Textb</w:t>
            </w:r>
            <w:r w:rsidRPr="0092512F">
              <w:t>ox</w:t>
            </w:r>
          </w:p>
        </w:tc>
        <w:tc>
          <w:tcPr>
            <w:tcW w:w="756" w:type="dxa"/>
          </w:tcPr>
          <w:p w:rsidR="00565C6A" w:rsidRPr="0092512F" w:rsidRDefault="00A1697F" w:rsidP="00FE10BD">
            <w:pPr>
              <w:jc w:val="center"/>
            </w:pPr>
            <w:r w:rsidRPr="0092512F">
              <w:t>No</w:t>
            </w:r>
          </w:p>
        </w:tc>
        <w:tc>
          <w:tcPr>
            <w:tcW w:w="990" w:type="dxa"/>
          </w:tcPr>
          <w:p w:rsidR="00565C6A" w:rsidRDefault="00477BA5" w:rsidP="00FE10BD">
            <w:pPr>
              <w:jc w:val="center"/>
            </w:pPr>
            <w:r>
              <w:t>Yes</w:t>
            </w:r>
          </w:p>
        </w:tc>
        <w:tc>
          <w:tcPr>
            <w:tcW w:w="1434" w:type="dxa"/>
          </w:tcPr>
          <w:p w:rsidR="00565C6A" w:rsidRDefault="00CF102D" w:rsidP="00FE10BD">
            <w:pPr>
              <w:jc w:val="center"/>
            </w:pPr>
            <w:r>
              <w:t>Numeric</w:t>
            </w:r>
          </w:p>
        </w:tc>
        <w:tc>
          <w:tcPr>
            <w:tcW w:w="1530" w:type="dxa"/>
          </w:tcPr>
          <w:p w:rsidR="00565C6A" w:rsidRPr="0092512F" w:rsidRDefault="00565C6A" w:rsidP="00FE10BD">
            <w:pPr>
              <w:jc w:val="center"/>
            </w:pPr>
          </w:p>
        </w:tc>
        <w:tc>
          <w:tcPr>
            <w:tcW w:w="1080" w:type="dxa"/>
          </w:tcPr>
          <w:p w:rsidR="00565C6A" w:rsidRDefault="00AD2583" w:rsidP="00FE10BD">
            <w:pPr>
              <w:jc w:val="center"/>
            </w:pPr>
            <w:r>
              <w:t>money</w:t>
            </w:r>
          </w:p>
        </w:tc>
        <w:tc>
          <w:tcPr>
            <w:tcW w:w="810" w:type="dxa"/>
          </w:tcPr>
          <w:p w:rsidR="00565C6A" w:rsidRDefault="00565C6A" w:rsidP="00FE10BD">
            <w:pPr>
              <w:jc w:val="center"/>
            </w:pPr>
          </w:p>
        </w:tc>
      </w:tr>
      <w:tr w:rsidR="00975561" w:rsidRPr="0092512F" w:rsidTr="00FE10BD">
        <w:trPr>
          <w:trHeight w:val="565"/>
        </w:trPr>
        <w:tc>
          <w:tcPr>
            <w:tcW w:w="1584" w:type="dxa"/>
          </w:tcPr>
          <w:p w:rsidR="00975561" w:rsidRPr="00FA0B04" w:rsidRDefault="00975561" w:rsidP="00975561">
            <w:pPr>
              <w:jc w:val="center"/>
              <w:rPr>
                <w:noProof/>
              </w:rPr>
            </w:pPr>
            <w:r>
              <w:rPr>
                <w:noProof/>
              </w:rPr>
              <w:t>First Name</w:t>
            </w:r>
          </w:p>
        </w:tc>
        <w:tc>
          <w:tcPr>
            <w:tcW w:w="1224" w:type="dxa"/>
          </w:tcPr>
          <w:p w:rsidR="00975561" w:rsidRPr="0092512F" w:rsidRDefault="00975561" w:rsidP="00FE10BD">
            <w:pPr>
              <w:jc w:val="center"/>
            </w:pPr>
            <w:r>
              <w:t>Textb</w:t>
            </w:r>
            <w:r w:rsidRPr="0092512F">
              <w:t>ox</w:t>
            </w:r>
          </w:p>
        </w:tc>
        <w:tc>
          <w:tcPr>
            <w:tcW w:w="756" w:type="dxa"/>
          </w:tcPr>
          <w:p w:rsidR="00975561" w:rsidRPr="0092512F" w:rsidRDefault="00975561" w:rsidP="00FE10BD">
            <w:pPr>
              <w:jc w:val="center"/>
            </w:pPr>
            <w:r w:rsidRPr="0092512F">
              <w:t>No</w:t>
            </w:r>
          </w:p>
        </w:tc>
        <w:tc>
          <w:tcPr>
            <w:tcW w:w="990" w:type="dxa"/>
          </w:tcPr>
          <w:p w:rsidR="00975561" w:rsidRPr="0092512F" w:rsidRDefault="00AD2583" w:rsidP="00FE10BD">
            <w:pPr>
              <w:jc w:val="center"/>
            </w:pPr>
            <w:r>
              <w:t>Yes</w:t>
            </w:r>
          </w:p>
        </w:tc>
        <w:tc>
          <w:tcPr>
            <w:tcW w:w="1434" w:type="dxa"/>
          </w:tcPr>
          <w:p w:rsidR="00975561" w:rsidRPr="0092512F" w:rsidRDefault="00975561" w:rsidP="00FE10BD">
            <w:pPr>
              <w:jc w:val="center"/>
            </w:pPr>
            <w:r>
              <w:t>Only Alphabets</w:t>
            </w:r>
          </w:p>
        </w:tc>
        <w:tc>
          <w:tcPr>
            <w:tcW w:w="1530" w:type="dxa"/>
          </w:tcPr>
          <w:p w:rsidR="00975561" w:rsidRPr="0092512F" w:rsidRDefault="00975561" w:rsidP="00FE10BD">
            <w:pPr>
              <w:jc w:val="center"/>
            </w:pPr>
            <w:r w:rsidRPr="0092512F">
              <w:t>Mandatory</w:t>
            </w:r>
          </w:p>
        </w:tc>
        <w:tc>
          <w:tcPr>
            <w:tcW w:w="1080" w:type="dxa"/>
          </w:tcPr>
          <w:p w:rsidR="00975561" w:rsidRPr="0092512F" w:rsidRDefault="00975561" w:rsidP="00FE10BD">
            <w:pPr>
              <w:jc w:val="center"/>
            </w:pPr>
            <w:r>
              <w:t>Varchar</w:t>
            </w:r>
          </w:p>
        </w:tc>
        <w:tc>
          <w:tcPr>
            <w:tcW w:w="810" w:type="dxa"/>
          </w:tcPr>
          <w:p w:rsidR="00975561" w:rsidRDefault="00975561" w:rsidP="00FE10BD">
            <w:pPr>
              <w:jc w:val="center"/>
            </w:pPr>
            <w:r>
              <w:t>30</w:t>
            </w:r>
          </w:p>
        </w:tc>
      </w:tr>
      <w:tr w:rsidR="00975561" w:rsidRPr="0092512F" w:rsidTr="00FE10BD">
        <w:trPr>
          <w:trHeight w:val="565"/>
        </w:trPr>
        <w:tc>
          <w:tcPr>
            <w:tcW w:w="1584" w:type="dxa"/>
          </w:tcPr>
          <w:p w:rsidR="00975561" w:rsidRDefault="00975561" w:rsidP="00FE10BD">
            <w:pPr>
              <w:jc w:val="center"/>
              <w:rPr>
                <w:noProof/>
              </w:rPr>
            </w:pPr>
            <w:r>
              <w:rPr>
                <w:noProof/>
              </w:rPr>
              <w:t>Last Name</w:t>
            </w:r>
          </w:p>
        </w:tc>
        <w:tc>
          <w:tcPr>
            <w:tcW w:w="1224" w:type="dxa"/>
          </w:tcPr>
          <w:p w:rsidR="00975561" w:rsidRDefault="00975561" w:rsidP="00FE10BD">
            <w:pPr>
              <w:jc w:val="center"/>
            </w:pPr>
            <w:r>
              <w:t>Textb</w:t>
            </w:r>
            <w:r w:rsidRPr="0092512F">
              <w:t>ox</w:t>
            </w:r>
          </w:p>
        </w:tc>
        <w:tc>
          <w:tcPr>
            <w:tcW w:w="756" w:type="dxa"/>
          </w:tcPr>
          <w:p w:rsidR="00975561" w:rsidRDefault="00975561" w:rsidP="00FE10BD">
            <w:pPr>
              <w:jc w:val="center"/>
            </w:pPr>
            <w:r w:rsidRPr="007136D1">
              <w:t>No</w:t>
            </w:r>
          </w:p>
        </w:tc>
        <w:tc>
          <w:tcPr>
            <w:tcW w:w="990" w:type="dxa"/>
          </w:tcPr>
          <w:p w:rsidR="00975561" w:rsidRDefault="00AD2583" w:rsidP="00AD2583">
            <w:pPr>
              <w:jc w:val="center"/>
            </w:pPr>
            <w:r>
              <w:t>Yes</w:t>
            </w:r>
          </w:p>
        </w:tc>
        <w:tc>
          <w:tcPr>
            <w:tcW w:w="1434" w:type="dxa"/>
          </w:tcPr>
          <w:p w:rsidR="00975561" w:rsidRDefault="00975561" w:rsidP="00FE10BD">
            <w:pPr>
              <w:jc w:val="center"/>
            </w:pPr>
            <w:r>
              <w:t>Only Alphabets</w:t>
            </w:r>
          </w:p>
        </w:tc>
        <w:tc>
          <w:tcPr>
            <w:tcW w:w="1530" w:type="dxa"/>
          </w:tcPr>
          <w:p w:rsidR="00975561" w:rsidRDefault="00975561" w:rsidP="00FE10BD">
            <w:pPr>
              <w:jc w:val="center"/>
            </w:pPr>
            <w:r w:rsidRPr="00A75372">
              <w:t>Mandatory</w:t>
            </w:r>
          </w:p>
        </w:tc>
        <w:tc>
          <w:tcPr>
            <w:tcW w:w="1080" w:type="dxa"/>
          </w:tcPr>
          <w:p w:rsidR="00975561" w:rsidRDefault="00975561" w:rsidP="00FE10BD">
            <w:pPr>
              <w:jc w:val="center"/>
            </w:pPr>
            <w:r>
              <w:t>Varchar</w:t>
            </w:r>
          </w:p>
        </w:tc>
        <w:tc>
          <w:tcPr>
            <w:tcW w:w="810" w:type="dxa"/>
          </w:tcPr>
          <w:p w:rsidR="00975561" w:rsidRDefault="00975561" w:rsidP="00FE10BD">
            <w:pPr>
              <w:jc w:val="center"/>
            </w:pPr>
            <w:r>
              <w:t>30</w:t>
            </w:r>
          </w:p>
        </w:tc>
      </w:tr>
      <w:tr w:rsidR="00565C6A" w:rsidRPr="0092512F" w:rsidTr="00FE10BD">
        <w:trPr>
          <w:trHeight w:val="565"/>
        </w:trPr>
        <w:tc>
          <w:tcPr>
            <w:tcW w:w="1584" w:type="dxa"/>
          </w:tcPr>
          <w:p w:rsidR="00565C6A" w:rsidRDefault="00565C6A" w:rsidP="00FE10BD">
            <w:pPr>
              <w:jc w:val="center"/>
              <w:rPr>
                <w:noProof/>
              </w:rPr>
            </w:pPr>
            <w:r>
              <w:rPr>
                <w:noProof/>
              </w:rPr>
              <w:t>User Name</w:t>
            </w:r>
          </w:p>
        </w:tc>
        <w:tc>
          <w:tcPr>
            <w:tcW w:w="1224" w:type="dxa"/>
          </w:tcPr>
          <w:p w:rsidR="00565C6A" w:rsidRDefault="007C4781" w:rsidP="00FE10BD">
            <w:pPr>
              <w:jc w:val="center"/>
            </w:pPr>
            <w:r>
              <w:t>Textb</w:t>
            </w:r>
            <w:r w:rsidRPr="0092512F">
              <w:t>ox</w:t>
            </w:r>
          </w:p>
        </w:tc>
        <w:tc>
          <w:tcPr>
            <w:tcW w:w="756" w:type="dxa"/>
          </w:tcPr>
          <w:p w:rsidR="00565C6A" w:rsidRPr="007136D1" w:rsidRDefault="00A1697F" w:rsidP="00FE10BD">
            <w:pPr>
              <w:jc w:val="center"/>
            </w:pPr>
            <w:r w:rsidRPr="0092512F">
              <w:t>No</w:t>
            </w:r>
          </w:p>
        </w:tc>
        <w:tc>
          <w:tcPr>
            <w:tcW w:w="990" w:type="dxa"/>
          </w:tcPr>
          <w:p w:rsidR="00565C6A" w:rsidRPr="007D6ECA" w:rsidRDefault="00477BA5" w:rsidP="00FE10BD">
            <w:pPr>
              <w:jc w:val="center"/>
            </w:pPr>
            <w:r>
              <w:t>Yes</w:t>
            </w:r>
          </w:p>
        </w:tc>
        <w:tc>
          <w:tcPr>
            <w:tcW w:w="1434" w:type="dxa"/>
          </w:tcPr>
          <w:p w:rsidR="00565C6A" w:rsidRDefault="00AD2583" w:rsidP="00FE10BD">
            <w:pPr>
              <w:jc w:val="center"/>
            </w:pPr>
            <w:r>
              <w:t>Only Alphabets</w:t>
            </w:r>
          </w:p>
        </w:tc>
        <w:tc>
          <w:tcPr>
            <w:tcW w:w="1530" w:type="dxa"/>
          </w:tcPr>
          <w:p w:rsidR="00565C6A" w:rsidRPr="00A75372" w:rsidRDefault="00621F3E" w:rsidP="00FE10BD">
            <w:pPr>
              <w:jc w:val="center"/>
            </w:pPr>
            <w:r w:rsidRPr="0092512F">
              <w:t>Mandatory</w:t>
            </w:r>
          </w:p>
        </w:tc>
        <w:tc>
          <w:tcPr>
            <w:tcW w:w="1080" w:type="dxa"/>
          </w:tcPr>
          <w:p w:rsidR="00565C6A" w:rsidRDefault="00AD2583" w:rsidP="00FE10BD">
            <w:pPr>
              <w:jc w:val="center"/>
            </w:pPr>
            <w:r>
              <w:t>Varchar</w:t>
            </w:r>
          </w:p>
        </w:tc>
        <w:tc>
          <w:tcPr>
            <w:tcW w:w="810" w:type="dxa"/>
          </w:tcPr>
          <w:p w:rsidR="00565C6A" w:rsidRDefault="00AD2583" w:rsidP="00FE10BD">
            <w:pPr>
              <w:jc w:val="center"/>
            </w:pPr>
            <w:r>
              <w:t>50</w:t>
            </w:r>
          </w:p>
        </w:tc>
      </w:tr>
      <w:tr w:rsidR="00565C6A" w:rsidRPr="0092512F" w:rsidTr="00FE10BD">
        <w:trPr>
          <w:trHeight w:val="565"/>
        </w:trPr>
        <w:tc>
          <w:tcPr>
            <w:tcW w:w="1584" w:type="dxa"/>
          </w:tcPr>
          <w:p w:rsidR="00565C6A" w:rsidRDefault="00565C6A" w:rsidP="00FE10BD">
            <w:pPr>
              <w:jc w:val="center"/>
              <w:rPr>
                <w:noProof/>
              </w:rPr>
            </w:pPr>
            <w:r>
              <w:rPr>
                <w:noProof/>
              </w:rPr>
              <w:t>Password</w:t>
            </w:r>
          </w:p>
        </w:tc>
        <w:tc>
          <w:tcPr>
            <w:tcW w:w="1224" w:type="dxa"/>
          </w:tcPr>
          <w:p w:rsidR="00565C6A" w:rsidRDefault="007C4781" w:rsidP="00FE10BD">
            <w:pPr>
              <w:jc w:val="center"/>
            </w:pPr>
            <w:r>
              <w:t>Textb</w:t>
            </w:r>
            <w:r w:rsidRPr="0092512F">
              <w:t>ox</w:t>
            </w:r>
          </w:p>
        </w:tc>
        <w:tc>
          <w:tcPr>
            <w:tcW w:w="756" w:type="dxa"/>
          </w:tcPr>
          <w:p w:rsidR="00565C6A" w:rsidRPr="007136D1" w:rsidRDefault="00A1697F" w:rsidP="00FE10BD">
            <w:pPr>
              <w:jc w:val="center"/>
            </w:pPr>
            <w:r w:rsidRPr="0092512F">
              <w:t>No</w:t>
            </w:r>
          </w:p>
        </w:tc>
        <w:tc>
          <w:tcPr>
            <w:tcW w:w="990" w:type="dxa"/>
          </w:tcPr>
          <w:p w:rsidR="00565C6A" w:rsidRPr="007D6ECA" w:rsidRDefault="00477BA5" w:rsidP="00FE10BD">
            <w:pPr>
              <w:jc w:val="center"/>
            </w:pPr>
            <w:r>
              <w:t>Yes</w:t>
            </w:r>
          </w:p>
        </w:tc>
        <w:tc>
          <w:tcPr>
            <w:tcW w:w="1434" w:type="dxa"/>
          </w:tcPr>
          <w:p w:rsidR="00565C6A" w:rsidRDefault="00AD2583" w:rsidP="00FE10BD">
            <w:pPr>
              <w:jc w:val="center"/>
            </w:pPr>
            <w:r>
              <w:t>Alphanumeric</w:t>
            </w:r>
          </w:p>
        </w:tc>
        <w:tc>
          <w:tcPr>
            <w:tcW w:w="1530" w:type="dxa"/>
          </w:tcPr>
          <w:p w:rsidR="00565C6A" w:rsidRPr="00A75372" w:rsidRDefault="00621F3E" w:rsidP="00FE10BD">
            <w:pPr>
              <w:jc w:val="center"/>
            </w:pPr>
            <w:r w:rsidRPr="0092512F">
              <w:t>Mandatory</w:t>
            </w:r>
          </w:p>
        </w:tc>
        <w:tc>
          <w:tcPr>
            <w:tcW w:w="1080" w:type="dxa"/>
          </w:tcPr>
          <w:p w:rsidR="00565C6A" w:rsidRDefault="00AD2583" w:rsidP="00FE10BD">
            <w:pPr>
              <w:jc w:val="center"/>
            </w:pPr>
            <w:r>
              <w:t>Varchar</w:t>
            </w:r>
          </w:p>
        </w:tc>
        <w:tc>
          <w:tcPr>
            <w:tcW w:w="810" w:type="dxa"/>
          </w:tcPr>
          <w:p w:rsidR="00565C6A" w:rsidRDefault="00AD2583" w:rsidP="00FE10BD">
            <w:pPr>
              <w:jc w:val="center"/>
            </w:pPr>
            <w:r>
              <w:t>50</w:t>
            </w:r>
          </w:p>
        </w:tc>
      </w:tr>
      <w:tr w:rsidR="00565C6A" w:rsidRPr="0092512F" w:rsidTr="00FE10BD">
        <w:trPr>
          <w:trHeight w:val="565"/>
        </w:trPr>
        <w:tc>
          <w:tcPr>
            <w:tcW w:w="1584" w:type="dxa"/>
          </w:tcPr>
          <w:p w:rsidR="00565C6A" w:rsidRDefault="00565C6A" w:rsidP="00FE10BD">
            <w:pPr>
              <w:jc w:val="center"/>
              <w:rPr>
                <w:noProof/>
              </w:rPr>
            </w:pPr>
            <w:r>
              <w:rPr>
                <w:noProof/>
              </w:rPr>
              <w:t>Address</w:t>
            </w:r>
          </w:p>
        </w:tc>
        <w:tc>
          <w:tcPr>
            <w:tcW w:w="1224" w:type="dxa"/>
          </w:tcPr>
          <w:p w:rsidR="00565C6A" w:rsidRDefault="007C4781" w:rsidP="00FE10BD">
            <w:pPr>
              <w:jc w:val="center"/>
            </w:pPr>
            <w:r>
              <w:t>Textarea</w:t>
            </w:r>
          </w:p>
        </w:tc>
        <w:tc>
          <w:tcPr>
            <w:tcW w:w="756" w:type="dxa"/>
          </w:tcPr>
          <w:p w:rsidR="00565C6A" w:rsidRPr="007136D1" w:rsidRDefault="00A1697F" w:rsidP="00FE10BD">
            <w:pPr>
              <w:jc w:val="center"/>
            </w:pPr>
            <w:r w:rsidRPr="0092512F">
              <w:t>No</w:t>
            </w:r>
          </w:p>
        </w:tc>
        <w:tc>
          <w:tcPr>
            <w:tcW w:w="990" w:type="dxa"/>
          </w:tcPr>
          <w:p w:rsidR="00565C6A" w:rsidRPr="007D6ECA" w:rsidRDefault="00AD2583" w:rsidP="00FE10BD">
            <w:pPr>
              <w:jc w:val="center"/>
            </w:pPr>
            <w:r>
              <w:t>Yes</w:t>
            </w:r>
          </w:p>
        </w:tc>
        <w:tc>
          <w:tcPr>
            <w:tcW w:w="1434" w:type="dxa"/>
          </w:tcPr>
          <w:p w:rsidR="00565C6A" w:rsidRDefault="00565C6A" w:rsidP="00FE10BD">
            <w:pPr>
              <w:jc w:val="center"/>
            </w:pPr>
          </w:p>
        </w:tc>
        <w:tc>
          <w:tcPr>
            <w:tcW w:w="1530" w:type="dxa"/>
          </w:tcPr>
          <w:p w:rsidR="00565C6A" w:rsidRPr="00A75372" w:rsidRDefault="00621F3E" w:rsidP="00FE10BD">
            <w:pPr>
              <w:jc w:val="center"/>
            </w:pPr>
            <w:r w:rsidRPr="0092512F">
              <w:t>Mandatory</w:t>
            </w:r>
          </w:p>
        </w:tc>
        <w:tc>
          <w:tcPr>
            <w:tcW w:w="1080" w:type="dxa"/>
          </w:tcPr>
          <w:p w:rsidR="00565C6A" w:rsidRDefault="00AD2583" w:rsidP="00FE10BD">
            <w:pPr>
              <w:jc w:val="center"/>
            </w:pPr>
            <w:r>
              <w:t>Varchar</w:t>
            </w:r>
          </w:p>
        </w:tc>
        <w:tc>
          <w:tcPr>
            <w:tcW w:w="810" w:type="dxa"/>
          </w:tcPr>
          <w:p w:rsidR="00565C6A" w:rsidRDefault="00AD2583" w:rsidP="00FE10BD">
            <w:pPr>
              <w:jc w:val="center"/>
            </w:pPr>
            <w:r>
              <w:t>150</w:t>
            </w:r>
          </w:p>
        </w:tc>
      </w:tr>
      <w:tr w:rsidR="00975561" w:rsidRPr="0092512F" w:rsidTr="00FE10BD">
        <w:trPr>
          <w:trHeight w:val="565"/>
        </w:trPr>
        <w:tc>
          <w:tcPr>
            <w:tcW w:w="1584" w:type="dxa"/>
          </w:tcPr>
          <w:p w:rsidR="00975561" w:rsidRDefault="00565C6A" w:rsidP="00FE10BD">
            <w:pPr>
              <w:jc w:val="center"/>
              <w:rPr>
                <w:noProof/>
              </w:rPr>
            </w:pPr>
            <w:r>
              <w:rPr>
                <w:noProof/>
              </w:rPr>
              <w:t>Contact No</w:t>
            </w:r>
          </w:p>
        </w:tc>
        <w:tc>
          <w:tcPr>
            <w:tcW w:w="1224" w:type="dxa"/>
          </w:tcPr>
          <w:p w:rsidR="00975561" w:rsidRDefault="00975561" w:rsidP="00FE10BD">
            <w:pPr>
              <w:jc w:val="center"/>
            </w:pPr>
            <w:r>
              <w:t>Textb</w:t>
            </w:r>
            <w:r w:rsidRPr="0092512F">
              <w:t>ox</w:t>
            </w:r>
          </w:p>
        </w:tc>
        <w:tc>
          <w:tcPr>
            <w:tcW w:w="756" w:type="dxa"/>
          </w:tcPr>
          <w:p w:rsidR="00975561" w:rsidRDefault="00975561" w:rsidP="00FE10BD">
            <w:pPr>
              <w:jc w:val="center"/>
            </w:pPr>
            <w:r w:rsidRPr="007136D1">
              <w:t>No</w:t>
            </w:r>
          </w:p>
        </w:tc>
        <w:tc>
          <w:tcPr>
            <w:tcW w:w="990" w:type="dxa"/>
          </w:tcPr>
          <w:p w:rsidR="00975561" w:rsidRDefault="00477BA5" w:rsidP="00FE10BD">
            <w:pPr>
              <w:jc w:val="center"/>
            </w:pPr>
            <w:r>
              <w:t>Yes</w:t>
            </w:r>
          </w:p>
        </w:tc>
        <w:tc>
          <w:tcPr>
            <w:tcW w:w="1434" w:type="dxa"/>
          </w:tcPr>
          <w:p w:rsidR="00975561" w:rsidRDefault="00975561" w:rsidP="00FE10BD">
            <w:pPr>
              <w:jc w:val="center"/>
            </w:pPr>
            <w:r>
              <w:t>Valid Date</w:t>
            </w:r>
          </w:p>
        </w:tc>
        <w:tc>
          <w:tcPr>
            <w:tcW w:w="1530" w:type="dxa"/>
          </w:tcPr>
          <w:p w:rsidR="00975561" w:rsidRDefault="00975561" w:rsidP="00FE10BD">
            <w:pPr>
              <w:jc w:val="center"/>
            </w:pPr>
            <w:r w:rsidRPr="00A75372">
              <w:t>Mandatory</w:t>
            </w:r>
          </w:p>
        </w:tc>
        <w:tc>
          <w:tcPr>
            <w:tcW w:w="1080" w:type="dxa"/>
          </w:tcPr>
          <w:p w:rsidR="00975561" w:rsidRDefault="00975561" w:rsidP="00FE10BD">
            <w:pPr>
              <w:jc w:val="center"/>
            </w:pPr>
            <w:r>
              <w:t>Date</w:t>
            </w:r>
          </w:p>
        </w:tc>
        <w:tc>
          <w:tcPr>
            <w:tcW w:w="810" w:type="dxa"/>
          </w:tcPr>
          <w:p w:rsidR="00975561" w:rsidRDefault="00975561" w:rsidP="00FE10BD">
            <w:pPr>
              <w:jc w:val="center"/>
            </w:pPr>
            <w:r>
              <w:t xml:space="preserve"> -</w:t>
            </w:r>
          </w:p>
        </w:tc>
      </w:tr>
      <w:tr w:rsidR="00975561" w:rsidRPr="0092512F" w:rsidTr="00FE10BD">
        <w:trPr>
          <w:trHeight w:val="565"/>
        </w:trPr>
        <w:tc>
          <w:tcPr>
            <w:tcW w:w="1584" w:type="dxa"/>
          </w:tcPr>
          <w:p w:rsidR="00975561" w:rsidRDefault="00565C6A" w:rsidP="00FE10BD">
            <w:pPr>
              <w:jc w:val="center"/>
              <w:rPr>
                <w:noProof/>
              </w:rPr>
            </w:pPr>
            <w:r>
              <w:rPr>
                <w:noProof/>
              </w:rPr>
              <w:t>State</w:t>
            </w:r>
          </w:p>
        </w:tc>
        <w:tc>
          <w:tcPr>
            <w:tcW w:w="1224" w:type="dxa"/>
          </w:tcPr>
          <w:p w:rsidR="00975561" w:rsidRDefault="00975561" w:rsidP="00FE10BD">
            <w:pPr>
              <w:jc w:val="center"/>
            </w:pPr>
            <w:r>
              <w:t>Textb</w:t>
            </w:r>
            <w:r w:rsidRPr="0092512F">
              <w:t>ox</w:t>
            </w:r>
          </w:p>
        </w:tc>
        <w:tc>
          <w:tcPr>
            <w:tcW w:w="756" w:type="dxa"/>
          </w:tcPr>
          <w:p w:rsidR="00975561" w:rsidRDefault="00975561" w:rsidP="00FE10BD">
            <w:pPr>
              <w:jc w:val="center"/>
            </w:pPr>
            <w:r w:rsidRPr="007136D1">
              <w:t>No</w:t>
            </w:r>
          </w:p>
        </w:tc>
        <w:tc>
          <w:tcPr>
            <w:tcW w:w="990" w:type="dxa"/>
          </w:tcPr>
          <w:p w:rsidR="00975561" w:rsidRDefault="00AD2583" w:rsidP="00FE10BD">
            <w:pPr>
              <w:jc w:val="center"/>
            </w:pPr>
            <w:r>
              <w:t>Yes</w:t>
            </w:r>
          </w:p>
        </w:tc>
        <w:tc>
          <w:tcPr>
            <w:tcW w:w="1434" w:type="dxa"/>
          </w:tcPr>
          <w:p w:rsidR="00975561" w:rsidRDefault="00975561" w:rsidP="00FE10BD">
            <w:pPr>
              <w:jc w:val="center"/>
            </w:pPr>
            <w:r>
              <w:t>Only Alphanumeric</w:t>
            </w:r>
          </w:p>
        </w:tc>
        <w:tc>
          <w:tcPr>
            <w:tcW w:w="1530" w:type="dxa"/>
          </w:tcPr>
          <w:p w:rsidR="00975561" w:rsidRDefault="00975561" w:rsidP="00FE10BD">
            <w:pPr>
              <w:jc w:val="center"/>
            </w:pPr>
            <w:r w:rsidRPr="00A75372">
              <w:t>Mandatory</w:t>
            </w:r>
          </w:p>
        </w:tc>
        <w:tc>
          <w:tcPr>
            <w:tcW w:w="1080" w:type="dxa"/>
          </w:tcPr>
          <w:p w:rsidR="00975561" w:rsidRDefault="00975561" w:rsidP="00FE10BD">
            <w:pPr>
              <w:jc w:val="center"/>
            </w:pPr>
            <w:r>
              <w:t>Varchar</w:t>
            </w:r>
          </w:p>
        </w:tc>
        <w:tc>
          <w:tcPr>
            <w:tcW w:w="810" w:type="dxa"/>
          </w:tcPr>
          <w:p w:rsidR="00975561" w:rsidRDefault="00975561" w:rsidP="00FE10BD">
            <w:pPr>
              <w:jc w:val="center"/>
            </w:pPr>
            <w:r>
              <w:t>50</w:t>
            </w:r>
          </w:p>
        </w:tc>
      </w:tr>
      <w:tr w:rsidR="00975561" w:rsidRPr="0092512F" w:rsidTr="00FE10BD">
        <w:trPr>
          <w:trHeight w:val="565"/>
        </w:trPr>
        <w:tc>
          <w:tcPr>
            <w:tcW w:w="1584" w:type="dxa"/>
          </w:tcPr>
          <w:p w:rsidR="00975561" w:rsidRDefault="00565C6A" w:rsidP="00FE10BD">
            <w:pPr>
              <w:jc w:val="center"/>
              <w:rPr>
                <w:noProof/>
              </w:rPr>
            </w:pPr>
            <w:r>
              <w:rPr>
                <w:noProof/>
              </w:rPr>
              <w:t>Country</w:t>
            </w:r>
          </w:p>
        </w:tc>
        <w:tc>
          <w:tcPr>
            <w:tcW w:w="1224" w:type="dxa"/>
          </w:tcPr>
          <w:p w:rsidR="00975561" w:rsidRDefault="00BA4728" w:rsidP="00FE10BD">
            <w:pPr>
              <w:jc w:val="center"/>
            </w:pPr>
            <w:r>
              <w:t>Textb</w:t>
            </w:r>
            <w:r w:rsidRPr="0092512F">
              <w:t>ox</w:t>
            </w:r>
          </w:p>
        </w:tc>
        <w:tc>
          <w:tcPr>
            <w:tcW w:w="756" w:type="dxa"/>
          </w:tcPr>
          <w:p w:rsidR="00975561" w:rsidRDefault="00975561" w:rsidP="00FE10BD">
            <w:pPr>
              <w:jc w:val="center"/>
            </w:pPr>
            <w:r w:rsidRPr="007136D1">
              <w:t>No</w:t>
            </w:r>
          </w:p>
        </w:tc>
        <w:tc>
          <w:tcPr>
            <w:tcW w:w="990" w:type="dxa"/>
          </w:tcPr>
          <w:p w:rsidR="00975561" w:rsidRDefault="00AD2583" w:rsidP="00FE10BD">
            <w:pPr>
              <w:jc w:val="center"/>
            </w:pPr>
            <w:r>
              <w:t>Yes</w:t>
            </w:r>
          </w:p>
        </w:tc>
        <w:tc>
          <w:tcPr>
            <w:tcW w:w="1434" w:type="dxa"/>
          </w:tcPr>
          <w:p w:rsidR="00975561" w:rsidRDefault="00AD2583" w:rsidP="00FE10BD">
            <w:pPr>
              <w:jc w:val="center"/>
            </w:pPr>
            <w:r>
              <w:t>Only Alphabets</w:t>
            </w:r>
          </w:p>
        </w:tc>
        <w:tc>
          <w:tcPr>
            <w:tcW w:w="1530" w:type="dxa"/>
          </w:tcPr>
          <w:p w:rsidR="00975561" w:rsidRDefault="00975561" w:rsidP="00FE10BD">
            <w:pPr>
              <w:jc w:val="center"/>
            </w:pPr>
            <w:r w:rsidRPr="00A75372">
              <w:t>Mandatory</w:t>
            </w:r>
          </w:p>
        </w:tc>
        <w:tc>
          <w:tcPr>
            <w:tcW w:w="1080" w:type="dxa"/>
          </w:tcPr>
          <w:p w:rsidR="00975561" w:rsidRDefault="00975561" w:rsidP="00FE10BD">
            <w:pPr>
              <w:jc w:val="center"/>
            </w:pPr>
            <w:r>
              <w:t>Varchar</w:t>
            </w:r>
          </w:p>
        </w:tc>
        <w:tc>
          <w:tcPr>
            <w:tcW w:w="810" w:type="dxa"/>
          </w:tcPr>
          <w:p w:rsidR="00975561" w:rsidRDefault="00AD2583" w:rsidP="00FE10BD">
            <w:pPr>
              <w:jc w:val="center"/>
            </w:pPr>
            <w:r>
              <w:t>5</w:t>
            </w:r>
            <w:r w:rsidR="00975561">
              <w:t>0</w:t>
            </w:r>
          </w:p>
        </w:tc>
      </w:tr>
      <w:tr w:rsidR="00565C6A" w:rsidRPr="0092512F" w:rsidTr="00FE10BD">
        <w:trPr>
          <w:trHeight w:val="565"/>
        </w:trPr>
        <w:tc>
          <w:tcPr>
            <w:tcW w:w="1584" w:type="dxa"/>
          </w:tcPr>
          <w:p w:rsidR="00565C6A" w:rsidRDefault="00565C6A" w:rsidP="00FE10BD">
            <w:pPr>
              <w:jc w:val="center"/>
              <w:rPr>
                <w:noProof/>
              </w:rPr>
            </w:pPr>
            <w:r>
              <w:rPr>
                <w:noProof/>
              </w:rPr>
              <w:t>City</w:t>
            </w:r>
          </w:p>
        </w:tc>
        <w:tc>
          <w:tcPr>
            <w:tcW w:w="1224" w:type="dxa"/>
          </w:tcPr>
          <w:p w:rsidR="00565C6A" w:rsidRDefault="00BA4728" w:rsidP="00FE10BD">
            <w:pPr>
              <w:jc w:val="center"/>
            </w:pPr>
            <w:r>
              <w:t>Textb</w:t>
            </w:r>
            <w:r w:rsidRPr="0092512F">
              <w:t>ox</w:t>
            </w:r>
          </w:p>
        </w:tc>
        <w:tc>
          <w:tcPr>
            <w:tcW w:w="756" w:type="dxa"/>
          </w:tcPr>
          <w:p w:rsidR="00565C6A" w:rsidRPr="007136D1" w:rsidRDefault="00A1697F" w:rsidP="00FE10BD">
            <w:pPr>
              <w:jc w:val="center"/>
            </w:pPr>
            <w:r w:rsidRPr="0092512F">
              <w:t>No</w:t>
            </w:r>
          </w:p>
        </w:tc>
        <w:tc>
          <w:tcPr>
            <w:tcW w:w="990" w:type="dxa"/>
          </w:tcPr>
          <w:p w:rsidR="00565C6A" w:rsidRPr="007D6ECA" w:rsidRDefault="00AD2583" w:rsidP="00FE10BD">
            <w:pPr>
              <w:jc w:val="center"/>
            </w:pPr>
            <w:r>
              <w:t>Yes</w:t>
            </w:r>
          </w:p>
        </w:tc>
        <w:tc>
          <w:tcPr>
            <w:tcW w:w="1434" w:type="dxa"/>
          </w:tcPr>
          <w:p w:rsidR="00565C6A" w:rsidRDefault="00AD2583" w:rsidP="00FE10BD">
            <w:pPr>
              <w:jc w:val="center"/>
            </w:pPr>
            <w:r>
              <w:t>Only Alphabets</w:t>
            </w:r>
          </w:p>
        </w:tc>
        <w:tc>
          <w:tcPr>
            <w:tcW w:w="1530" w:type="dxa"/>
          </w:tcPr>
          <w:p w:rsidR="00565C6A" w:rsidRPr="00A75372" w:rsidRDefault="00621F3E" w:rsidP="00FE10BD">
            <w:pPr>
              <w:jc w:val="center"/>
            </w:pPr>
            <w:r w:rsidRPr="0092512F">
              <w:t>Mandatory</w:t>
            </w:r>
          </w:p>
        </w:tc>
        <w:tc>
          <w:tcPr>
            <w:tcW w:w="1080" w:type="dxa"/>
          </w:tcPr>
          <w:p w:rsidR="00565C6A" w:rsidRDefault="00AD2583" w:rsidP="00FE10BD">
            <w:pPr>
              <w:jc w:val="center"/>
            </w:pPr>
            <w:r>
              <w:t>Varchar</w:t>
            </w:r>
          </w:p>
        </w:tc>
        <w:tc>
          <w:tcPr>
            <w:tcW w:w="810" w:type="dxa"/>
          </w:tcPr>
          <w:p w:rsidR="00565C6A" w:rsidRDefault="00AD2583" w:rsidP="00FE10BD">
            <w:pPr>
              <w:jc w:val="center"/>
            </w:pPr>
            <w:r>
              <w:t>50</w:t>
            </w:r>
          </w:p>
        </w:tc>
      </w:tr>
    </w:tbl>
    <w:p w:rsidR="00975561" w:rsidRDefault="00975561" w:rsidP="00975561"/>
    <w:p w:rsidR="00FE10BD" w:rsidRDefault="00FE10BD" w:rsidP="00975561">
      <w:pPr>
        <w:rPr>
          <w:b/>
          <w:u w:val="single"/>
        </w:rPr>
      </w:pPr>
      <w:r w:rsidRPr="00FE10BD">
        <w:rPr>
          <w:b/>
          <w:u w:val="single"/>
        </w:rPr>
        <w:t xml:space="preserve">Add </w:t>
      </w:r>
      <w:r w:rsidR="00EE7A9C">
        <w:rPr>
          <w:b/>
          <w:u w:val="single"/>
        </w:rPr>
        <w:t>Insurance</w:t>
      </w:r>
      <w:r w:rsidR="000536E4">
        <w:rPr>
          <w:b/>
          <w:u w:val="single"/>
        </w:rPr>
        <w:t xml:space="preserve"> Company</w:t>
      </w:r>
    </w:p>
    <w:tbl>
      <w:tblPr>
        <w:tblW w:w="10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260"/>
        <w:gridCol w:w="810"/>
        <w:gridCol w:w="990"/>
        <w:gridCol w:w="1350"/>
        <w:gridCol w:w="1620"/>
        <w:gridCol w:w="1170"/>
        <w:gridCol w:w="1275"/>
      </w:tblGrid>
      <w:tr w:rsidR="00FE10BD" w:rsidRPr="0092512F" w:rsidTr="00532488">
        <w:trPr>
          <w:trHeight w:val="550"/>
        </w:trPr>
        <w:tc>
          <w:tcPr>
            <w:tcW w:w="1620" w:type="dxa"/>
            <w:shd w:val="clear" w:color="auto" w:fill="B8CCE4"/>
          </w:tcPr>
          <w:p w:rsidR="00FE10BD" w:rsidRPr="0092512F" w:rsidRDefault="00FE10BD" w:rsidP="00FE10BD">
            <w:pPr>
              <w:jc w:val="center"/>
              <w:rPr>
                <w:b/>
                <w:szCs w:val="22"/>
              </w:rPr>
            </w:pPr>
            <w:r w:rsidRPr="0092512F">
              <w:rPr>
                <w:b/>
                <w:szCs w:val="22"/>
              </w:rPr>
              <w:t>Data Element</w:t>
            </w:r>
          </w:p>
        </w:tc>
        <w:tc>
          <w:tcPr>
            <w:tcW w:w="1260" w:type="dxa"/>
            <w:shd w:val="clear" w:color="auto" w:fill="B8CCE4"/>
          </w:tcPr>
          <w:p w:rsidR="00FE10BD" w:rsidRPr="0092512F" w:rsidRDefault="00FE10BD" w:rsidP="00FE10BD">
            <w:pPr>
              <w:jc w:val="center"/>
              <w:rPr>
                <w:b/>
                <w:szCs w:val="22"/>
              </w:rPr>
            </w:pPr>
            <w:r w:rsidRPr="0092512F">
              <w:rPr>
                <w:b/>
                <w:szCs w:val="22"/>
              </w:rPr>
              <w:t>Control type</w:t>
            </w:r>
          </w:p>
        </w:tc>
        <w:tc>
          <w:tcPr>
            <w:tcW w:w="810" w:type="dxa"/>
            <w:shd w:val="clear" w:color="auto" w:fill="B8CCE4"/>
          </w:tcPr>
          <w:p w:rsidR="00FE10BD" w:rsidRPr="0092512F" w:rsidRDefault="00FE10BD" w:rsidP="00FE10BD">
            <w:pPr>
              <w:jc w:val="center"/>
              <w:rPr>
                <w:b/>
                <w:szCs w:val="22"/>
              </w:rPr>
            </w:pPr>
            <w:r w:rsidRPr="0092512F">
              <w:rPr>
                <w:b/>
                <w:szCs w:val="22"/>
              </w:rPr>
              <w:t>Default Values</w:t>
            </w:r>
          </w:p>
        </w:tc>
        <w:tc>
          <w:tcPr>
            <w:tcW w:w="990" w:type="dxa"/>
            <w:shd w:val="clear" w:color="auto" w:fill="B8CCE4"/>
          </w:tcPr>
          <w:p w:rsidR="00FE10BD" w:rsidRPr="0092512F" w:rsidRDefault="00FE10BD" w:rsidP="00FE10BD">
            <w:pPr>
              <w:jc w:val="center"/>
              <w:rPr>
                <w:b/>
                <w:szCs w:val="22"/>
              </w:rPr>
            </w:pPr>
            <w:r w:rsidRPr="0092512F">
              <w:rPr>
                <w:b/>
                <w:szCs w:val="22"/>
              </w:rPr>
              <w:t>Editable Field</w:t>
            </w:r>
          </w:p>
        </w:tc>
        <w:tc>
          <w:tcPr>
            <w:tcW w:w="1350" w:type="dxa"/>
            <w:shd w:val="clear" w:color="auto" w:fill="B8CCE4"/>
          </w:tcPr>
          <w:p w:rsidR="00FE10BD" w:rsidRPr="0092512F" w:rsidRDefault="00FE10BD" w:rsidP="00FE10BD">
            <w:pPr>
              <w:jc w:val="center"/>
              <w:rPr>
                <w:b/>
                <w:szCs w:val="22"/>
              </w:rPr>
            </w:pPr>
            <w:r w:rsidRPr="0092512F">
              <w:rPr>
                <w:b/>
                <w:szCs w:val="22"/>
              </w:rPr>
              <w:t>Restrictions</w:t>
            </w:r>
          </w:p>
        </w:tc>
        <w:tc>
          <w:tcPr>
            <w:tcW w:w="1620" w:type="dxa"/>
            <w:shd w:val="clear" w:color="auto" w:fill="B8CCE4"/>
          </w:tcPr>
          <w:p w:rsidR="00FE10BD" w:rsidRDefault="00FE10BD" w:rsidP="00FE10BD">
            <w:pPr>
              <w:jc w:val="center"/>
              <w:rPr>
                <w:b/>
                <w:szCs w:val="22"/>
              </w:rPr>
            </w:pPr>
            <w:r w:rsidRPr="0092512F">
              <w:rPr>
                <w:b/>
                <w:szCs w:val="22"/>
              </w:rPr>
              <w:t>Mandatory/</w:t>
            </w:r>
          </w:p>
          <w:p w:rsidR="00FE10BD" w:rsidRPr="0092512F" w:rsidRDefault="00FE10BD" w:rsidP="00FE10BD">
            <w:pPr>
              <w:jc w:val="center"/>
              <w:rPr>
                <w:b/>
                <w:szCs w:val="22"/>
              </w:rPr>
            </w:pPr>
            <w:r w:rsidRPr="0092512F">
              <w:rPr>
                <w:b/>
                <w:szCs w:val="22"/>
              </w:rPr>
              <w:t>Non Mandatory</w:t>
            </w:r>
          </w:p>
        </w:tc>
        <w:tc>
          <w:tcPr>
            <w:tcW w:w="1170" w:type="dxa"/>
            <w:shd w:val="clear" w:color="auto" w:fill="B8CCE4"/>
          </w:tcPr>
          <w:p w:rsidR="00FE10BD" w:rsidRPr="0092512F" w:rsidRDefault="00FE10BD" w:rsidP="00FE10BD">
            <w:pPr>
              <w:jc w:val="center"/>
              <w:rPr>
                <w:b/>
                <w:szCs w:val="22"/>
              </w:rPr>
            </w:pPr>
            <w:r w:rsidRPr="0092512F">
              <w:rPr>
                <w:b/>
                <w:szCs w:val="22"/>
              </w:rPr>
              <w:t>Data Type</w:t>
            </w:r>
          </w:p>
        </w:tc>
        <w:tc>
          <w:tcPr>
            <w:tcW w:w="1275" w:type="dxa"/>
            <w:shd w:val="clear" w:color="auto" w:fill="B8CCE4"/>
          </w:tcPr>
          <w:p w:rsidR="00FE10BD" w:rsidRDefault="00FE10BD" w:rsidP="00FE10BD">
            <w:pPr>
              <w:jc w:val="center"/>
              <w:rPr>
                <w:b/>
                <w:szCs w:val="22"/>
              </w:rPr>
            </w:pPr>
            <w:r>
              <w:rPr>
                <w:b/>
                <w:szCs w:val="22"/>
              </w:rPr>
              <w:t>Data</w:t>
            </w:r>
          </w:p>
          <w:p w:rsidR="00FE10BD" w:rsidRPr="0092512F" w:rsidRDefault="00FE10BD" w:rsidP="00FE10BD">
            <w:pPr>
              <w:jc w:val="center"/>
              <w:rPr>
                <w:b/>
                <w:szCs w:val="22"/>
              </w:rPr>
            </w:pPr>
            <w:r>
              <w:rPr>
                <w:b/>
                <w:szCs w:val="22"/>
              </w:rPr>
              <w:t>Size</w:t>
            </w:r>
          </w:p>
        </w:tc>
      </w:tr>
      <w:tr w:rsidR="00FE10BD" w:rsidTr="00532488">
        <w:trPr>
          <w:trHeight w:val="565"/>
        </w:trPr>
        <w:tc>
          <w:tcPr>
            <w:tcW w:w="1620" w:type="dxa"/>
          </w:tcPr>
          <w:p w:rsidR="00FE10BD" w:rsidRPr="00FA0B04" w:rsidRDefault="00B17269" w:rsidP="00FE10BD">
            <w:pPr>
              <w:jc w:val="center"/>
              <w:rPr>
                <w:noProof/>
              </w:rPr>
            </w:pPr>
            <w:r>
              <w:rPr>
                <w:noProof/>
              </w:rPr>
              <w:lastRenderedPageBreak/>
              <w:t>Company Name</w:t>
            </w:r>
          </w:p>
        </w:tc>
        <w:tc>
          <w:tcPr>
            <w:tcW w:w="1260" w:type="dxa"/>
          </w:tcPr>
          <w:p w:rsidR="00FE10BD" w:rsidRPr="0092512F" w:rsidRDefault="00FE10BD" w:rsidP="00FE10BD">
            <w:pPr>
              <w:jc w:val="center"/>
            </w:pPr>
            <w:r>
              <w:t>Textb</w:t>
            </w:r>
            <w:r w:rsidRPr="0092512F">
              <w:t>ox</w:t>
            </w:r>
          </w:p>
        </w:tc>
        <w:tc>
          <w:tcPr>
            <w:tcW w:w="810" w:type="dxa"/>
          </w:tcPr>
          <w:p w:rsidR="00FE10BD" w:rsidRPr="0092512F" w:rsidRDefault="00FE10BD" w:rsidP="00FE10BD">
            <w:pPr>
              <w:jc w:val="center"/>
            </w:pPr>
            <w:r w:rsidRPr="0092512F">
              <w:t>No</w:t>
            </w:r>
          </w:p>
        </w:tc>
        <w:tc>
          <w:tcPr>
            <w:tcW w:w="990" w:type="dxa"/>
          </w:tcPr>
          <w:p w:rsidR="00FE10BD" w:rsidRPr="0092512F" w:rsidRDefault="00B17269" w:rsidP="00FE10BD">
            <w:pPr>
              <w:jc w:val="center"/>
            </w:pPr>
            <w:r>
              <w:t>No</w:t>
            </w:r>
          </w:p>
        </w:tc>
        <w:tc>
          <w:tcPr>
            <w:tcW w:w="1350" w:type="dxa"/>
          </w:tcPr>
          <w:p w:rsidR="00FE10BD" w:rsidRPr="0092512F" w:rsidRDefault="0023729E" w:rsidP="00FE10BD">
            <w:pPr>
              <w:jc w:val="center"/>
            </w:pPr>
            <w:r>
              <w:t>Alphanumeric</w:t>
            </w:r>
          </w:p>
        </w:tc>
        <w:tc>
          <w:tcPr>
            <w:tcW w:w="1620" w:type="dxa"/>
          </w:tcPr>
          <w:p w:rsidR="00FE10BD" w:rsidRPr="0092512F" w:rsidRDefault="00FE10BD" w:rsidP="00FE10BD">
            <w:pPr>
              <w:jc w:val="center"/>
            </w:pPr>
            <w:r w:rsidRPr="0092512F">
              <w:t>Mandatory</w:t>
            </w:r>
          </w:p>
        </w:tc>
        <w:tc>
          <w:tcPr>
            <w:tcW w:w="1170" w:type="dxa"/>
          </w:tcPr>
          <w:p w:rsidR="00FE10BD" w:rsidRPr="0092512F" w:rsidRDefault="00FE10BD" w:rsidP="00FE10BD">
            <w:pPr>
              <w:jc w:val="center"/>
            </w:pPr>
            <w:r>
              <w:t>Varchar</w:t>
            </w:r>
          </w:p>
        </w:tc>
        <w:tc>
          <w:tcPr>
            <w:tcW w:w="1275" w:type="dxa"/>
          </w:tcPr>
          <w:p w:rsidR="00FE10BD" w:rsidRDefault="00B077B7" w:rsidP="00FE10BD">
            <w:pPr>
              <w:jc w:val="center"/>
            </w:pPr>
            <w:r>
              <w:t>5</w:t>
            </w:r>
            <w:r w:rsidR="00FE10BD">
              <w:t>0</w:t>
            </w:r>
          </w:p>
        </w:tc>
      </w:tr>
      <w:tr w:rsidR="00B17269" w:rsidTr="00532488">
        <w:trPr>
          <w:trHeight w:val="565"/>
        </w:trPr>
        <w:tc>
          <w:tcPr>
            <w:tcW w:w="1620" w:type="dxa"/>
          </w:tcPr>
          <w:p w:rsidR="00B17269" w:rsidRDefault="00B17269" w:rsidP="00FE10BD">
            <w:pPr>
              <w:jc w:val="center"/>
              <w:rPr>
                <w:noProof/>
              </w:rPr>
            </w:pPr>
            <w:r>
              <w:rPr>
                <w:noProof/>
              </w:rPr>
              <w:t>Address</w:t>
            </w:r>
          </w:p>
        </w:tc>
        <w:tc>
          <w:tcPr>
            <w:tcW w:w="1260" w:type="dxa"/>
          </w:tcPr>
          <w:p w:rsidR="00B17269" w:rsidRDefault="00B17269" w:rsidP="00FE10BD">
            <w:pPr>
              <w:jc w:val="center"/>
            </w:pPr>
            <w:r>
              <w:t>Text area</w:t>
            </w:r>
          </w:p>
        </w:tc>
        <w:tc>
          <w:tcPr>
            <w:tcW w:w="810" w:type="dxa"/>
          </w:tcPr>
          <w:p w:rsidR="00B17269" w:rsidRPr="0092512F" w:rsidRDefault="00B17269" w:rsidP="00FE10BD">
            <w:pPr>
              <w:jc w:val="center"/>
            </w:pPr>
            <w:r>
              <w:t>No</w:t>
            </w:r>
          </w:p>
        </w:tc>
        <w:tc>
          <w:tcPr>
            <w:tcW w:w="990" w:type="dxa"/>
          </w:tcPr>
          <w:p w:rsidR="00B17269" w:rsidRDefault="00B17269" w:rsidP="00FE10BD">
            <w:pPr>
              <w:jc w:val="center"/>
            </w:pPr>
            <w:r>
              <w:t>No</w:t>
            </w:r>
          </w:p>
        </w:tc>
        <w:tc>
          <w:tcPr>
            <w:tcW w:w="1350" w:type="dxa"/>
          </w:tcPr>
          <w:p w:rsidR="00B17269" w:rsidRDefault="00B17269" w:rsidP="00FE10BD">
            <w:pPr>
              <w:jc w:val="center"/>
            </w:pPr>
          </w:p>
        </w:tc>
        <w:tc>
          <w:tcPr>
            <w:tcW w:w="1620" w:type="dxa"/>
          </w:tcPr>
          <w:p w:rsidR="00B17269" w:rsidRPr="0092512F" w:rsidRDefault="00B077B7" w:rsidP="00FE10BD">
            <w:pPr>
              <w:jc w:val="center"/>
            </w:pPr>
            <w:r w:rsidRPr="0092512F">
              <w:t>Mandatory</w:t>
            </w:r>
          </w:p>
        </w:tc>
        <w:tc>
          <w:tcPr>
            <w:tcW w:w="1170" w:type="dxa"/>
          </w:tcPr>
          <w:p w:rsidR="00B17269" w:rsidRDefault="00B077B7" w:rsidP="00FE10BD">
            <w:pPr>
              <w:jc w:val="center"/>
            </w:pPr>
            <w:r>
              <w:t>Varchar</w:t>
            </w:r>
          </w:p>
        </w:tc>
        <w:tc>
          <w:tcPr>
            <w:tcW w:w="1275" w:type="dxa"/>
          </w:tcPr>
          <w:p w:rsidR="00B17269" w:rsidRDefault="00B077B7" w:rsidP="00FE10BD">
            <w:pPr>
              <w:jc w:val="center"/>
            </w:pPr>
            <w:r>
              <w:t>150</w:t>
            </w:r>
          </w:p>
        </w:tc>
      </w:tr>
      <w:tr w:rsidR="00B17269" w:rsidTr="00532488">
        <w:trPr>
          <w:trHeight w:val="565"/>
        </w:trPr>
        <w:tc>
          <w:tcPr>
            <w:tcW w:w="1620" w:type="dxa"/>
          </w:tcPr>
          <w:p w:rsidR="00B17269" w:rsidRDefault="00B17269" w:rsidP="00FE10BD">
            <w:pPr>
              <w:jc w:val="center"/>
              <w:rPr>
                <w:noProof/>
              </w:rPr>
            </w:pPr>
            <w:r>
              <w:rPr>
                <w:noProof/>
              </w:rPr>
              <w:t>Phone no</w:t>
            </w:r>
          </w:p>
        </w:tc>
        <w:tc>
          <w:tcPr>
            <w:tcW w:w="1260" w:type="dxa"/>
          </w:tcPr>
          <w:p w:rsidR="00B17269" w:rsidRDefault="00B17269" w:rsidP="00FE10BD">
            <w:pPr>
              <w:jc w:val="center"/>
            </w:pPr>
            <w:r>
              <w:t>Textb</w:t>
            </w:r>
            <w:r w:rsidRPr="0092512F">
              <w:t>ox</w:t>
            </w:r>
          </w:p>
        </w:tc>
        <w:tc>
          <w:tcPr>
            <w:tcW w:w="810" w:type="dxa"/>
          </w:tcPr>
          <w:p w:rsidR="00B17269" w:rsidRPr="0092512F" w:rsidRDefault="00B17269" w:rsidP="00FE10BD">
            <w:pPr>
              <w:jc w:val="center"/>
            </w:pPr>
            <w:r>
              <w:t>No</w:t>
            </w:r>
          </w:p>
        </w:tc>
        <w:tc>
          <w:tcPr>
            <w:tcW w:w="990" w:type="dxa"/>
          </w:tcPr>
          <w:p w:rsidR="00B17269" w:rsidRDefault="00B17269" w:rsidP="00FE10BD">
            <w:pPr>
              <w:jc w:val="center"/>
            </w:pPr>
            <w:r>
              <w:t>No</w:t>
            </w:r>
          </w:p>
        </w:tc>
        <w:tc>
          <w:tcPr>
            <w:tcW w:w="1350" w:type="dxa"/>
          </w:tcPr>
          <w:p w:rsidR="00B17269" w:rsidRDefault="00B077B7" w:rsidP="00FE10BD">
            <w:pPr>
              <w:jc w:val="center"/>
            </w:pPr>
            <w:r>
              <w:t>Only Numeric</w:t>
            </w:r>
          </w:p>
        </w:tc>
        <w:tc>
          <w:tcPr>
            <w:tcW w:w="1620" w:type="dxa"/>
          </w:tcPr>
          <w:p w:rsidR="00B17269" w:rsidRPr="0092512F" w:rsidRDefault="00B077B7" w:rsidP="00FE10BD">
            <w:pPr>
              <w:jc w:val="center"/>
            </w:pPr>
            <w:r w:rsidRPr="0092512F">
              <w:t>Mandatory</w:t>
            </w:r>
          </w:p>
        </w:tc>
        <w:tc>
          <w:tcPr>
            <w:tcW w:w="1170" w:type="dxa"/>
          </w:tcPr>
          <w:p w:rsidR="00B17269" w:rsidRDefault="00B077B7" w:rsidP="00FE10BD">
            <w:pPr>
              <w:jc w:val="center"/>
            </w:pPr>
            <w:r>
              <w:t>Varchar</w:t>
            </w:r>
          </w:p>
        </w:tc>
        <w:tc>
          <w:tcPr>
            <w:tcW w:w="1275" w:type="dxa"/>
          </w:tcPr>
          <w:p w:rsidR="00B17269" w:rsidRDefault="00B077B7" w:rsidP="00FE10BD">
            <w:pPr>
              <w:jc w:val="center"/>
            </w:pPr>
            <w:r>
              <w:t>20</w:t>
            </w:r>
          </w:p>
        </w:tc>
      </w:tr>
      <w:tr w:rsidR="00B17269" w:rsidTr="00532488">
        <w:trPr>
          <w:trHeight w:val="565"/>
        </w:trPr>
        <w:tc>
          <w:tcPr>
            <w:tcW w:w="1620" w:type="dxa"/>
          </w:tcPr>
          <w:p w:rsidR="00B17269" w:rsidRDefault="00B17269" w:rsidP="00FE10BD">
            <w:pPr>
              <w:jc w:val="center"/>
              <w:rPr>
                <w:noProof/>
              </w:rPr>
            </w:pPr>
            <w:r>
              <w:rPr>
                <w:noProof/>
              </w:rPr>
              <w:t>Company URL</w:t>
            </w:r>
          </w:p>
        </w:tc>
        <w:tc>
          <w:tcPr>
            <w:tcW w:w="1260" w:type="dxa"/>
          </w:tcPr>
          <w:p w:rsidR="00B17269" w:rsidRDefault="00B17269" w:rsidP="00FE10BD">
            <w:pPr>
              <w:jc w:val="center"/>
            </w:pPr>
            <w:r>
              <w:t>Textb</w:t>
            </w:r>
            <w:r w:rsidRPr="0092512F">
              <w:t>ox</w:t>
            </w:r>
          </w:p>
        </w:tc>
        <w:tc>
          <w:tcPr>
            <w:tcW w:w="810" w:type="dxa"/>
          </w:tcPr>
          <w:p w:rsidR="00B17269" w:rsidRPr="0092512F" w:rsidRDefault="00B17269" w:rsidP="00FE10BD">
            <w:pPr>
              <w:jc w:val="center"/>
            </w:pPr>
            <w:r>
              <w:t>No</w:t>
            </w:r>
          </w:p>
        </w:tc>
        <w:tc>
          <w:tcPr>
            <w:tcW w:w="990" w:type="dxa"/>
          </w:tcPr>
          <w:p w:rsidR="00B17269" w:rsidRDefault="00B17269" w:rsidP="00FE10BD">
            <w:pPr>
              <w:jc w:val="center"/>
            </w:pPr>
            <w:r>
              <w:t>No</w:t>
            </w:r>
          </w:p>
        </w:tc>
        <w:tc>
          <w:tcPr>
            <w:tcW w:w="1350" w:type="dxa"/>
          </w:tcPr>
          <w:p w:rsidR="00B17269" w:rsidRDefault="00B17269" w:rsidP="00FE10BD">
            <w:pPr>
              <w:jc w:val="center"/>
            </w:pPr>
          </w:p>
        </w:tc>
        <w:tc>
          <w:tcPr>
            <w:tcW w:w="1620" w:type="dxa"/>
          </w:tcPr>
          <w:p w:rsidR="00B17269" w:rsidRPr="0092512F" w:rsidRDefault="00B17269" w:rsidP="00FE10BD">
            <w:pPr>
              <w:jc w:val="center"/>
            </w:pPr>
          </w:p>
        </w:tc>
        <w:tc>
          <w:tcPr>
            <w:tcW w:w="1170" w:type="dxa"/>
          </w:tcPr>
          <w:p w:rsidR="00B17269" w:rsidRDefault="00B077B7" w:rsidP="00FE10BD">
            <w:pPr>
              <w:jc w:val="center"/>
            </w:pPr>
            <w:r>
              <w:t>Varchar</w:t>
            </w:r>
          </w:p>
        </w:tc>
        <w:tc>
          <w:tcPr>
            <w:tcW w:w="1275" w:type="dxa"/>
          </w:tcPr>
          <w:p w:rsidR="00B17269" w:rsidRDefault="00B077B7" w:rsidP="00FE10BD">
            <w:pPr>
              <w:jc w:val="center"/>
            </w:pPr>
            <w:r>
              <w:t>50</w:t>
            </w:r>
          </w:p>
        </w:tc>
      </w:tr>
    </w:tbl>
    <w:p w:rsidR="00B737E9" w:rsidRDefault="00B737E9" w:rsidP="00B737E9">
      <w:pPr>
        <w:pStyle w:val="Heading2"/>
        <w:numPr>
          <w:ilvl w:val="0"/>
          <w:numId w:val="0"/>
        </w:numPr>
        <w:ind w:left="720"/>
        <w:jc w:val="both"/>
      </w:pPr>
    </w:p>
    <w:p w:rsidR="00EE7A9C" w:rsidRDefault="00EE7A9C" w:rsidP="00EE7A9C">
      <w:r w:rsidRPr="00FE10BD">
        <w:rPr>
          <w:b/>
          <w:u w:val="single"/>
        </w:rPr>
        <w:t xml:space="preserve">Add </w:t>
      </w:r>
      <w:r w:rsidR="00FE13B5">
        <w:rPr>
          <w:b/>
          <w:u w:val="single"/>
        </w:rPr>
        <w:t>Policy</w:t>
      </w:r>
    </w:p>
    <w:tbl>
      <w:tblPr>
        <w:tblW w:w="10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260"/>
        <w:gridCol w:w="810"/>
        <w:gridCol w:w="990"/>
        <w:gridCol w:w="1350"/>
        <w:gridCol w:w="1620"/>
        <w:gridCol w:w="1170"/>
        <w:gridCol w:w="1275"/>
      </w:tblGrid>
      <w:tr w:rsidR="00EE7A9C" w:rsidRPr="0092512F" w:rsidTr="00BB04EF">
        <w:trPr>
          <w:trHeight w:val="550"/>
        </w:trPr>
        <w:tc>
          <w:tcPr>
            <w:tcW w:w="1620" w:type="dxa"/>
            <w:shd w:val="clear" w:color="auto" w:fill="B8CCE4"/>
          </w:tcPr>
          <w:p w:rsidR="00EE7A9C" w:rsidRPr="0092512F" w:rsidRDefault="00EE7A9C" w:rsidP="00BB04EF">
            <w:pPr>
              <w:jc w:val="center"/>
              <w:rPr>
                <w:b/>
                <w:szCs w:val="22"/>
              </w:rPr>
            </w:pPr>
            <w:r w:rsidRPr="0092512F">
              <w:rPr>
                <w:b/>
                <w:szCs w:val="22"/>
              </w:rPr>
              <w:t>Data Element</w:t>
            </w:r>
          </w:p>
        </w:tc>
        <w:tc>
          <w:tcPr>
            <w:tcW w:w="1260" w:type="dxa"/>
            <w:shd w:val="clear" w:color="auto" w:fill="B8CCE4"/>
          </w:tcPr>
          <w:p w:rsidR="00EE7A9C" w:rsidRPr="0092512F" w:rsidRDefault="00EE7A9C" w:rsidP="00BB04EF">
            <w:pPr>
              <w:jc w:val="center"/>
              <w:rPr>
                <w:b/>
                <w:szCs w:val="22"/>
              </w:rPr>
            </w:pPr>
            <w:r w:rsidRPr="0092512F">
              <w:rPr>
                <w:b/>
                <w:szCs w:val="22"/>
              </w:rPr>
              <w:t>Control type</w:t>
            </w:r>
          </w:p>
        </w:tc>
        <w:tc>
          <w:tcPr>
            <w:tcW w:w="810" w:type="dxa"/>
            <w:shd w:val="clear" w:color="auto" w:fill="B8CCE4"/>
          </w:tcPr>
          <w:p w:rsidR="00EE7A9C" w:rsidRPr="0092512F" w:rsidRDefault="00EE7A9C" w:rsidP="00BB04EF">
            <w:pPr>
              <w:jc w:val="center"/>
              <w:rPr>
                <w:b/>
                <w:szCs w:val="22"/>
              </w:rPr>
            </w:pPr>
            <w:r w:rsidRPr="0092512F">
              <w:rPr>
                <w:b/>
                <w:szCs w:val="22"/>
              </w:rPr>
              <w:t>Default Values</w:t>
            </w:r>
          </w:p>
        </w:tc>
        <w:tc>
          <w:tcPr>
            <w:tcW w:w="990" w:type="dxa"/>
            <w:shd w:val="clear" w:color="auto" w:fill="B8CCE4"/>
          </w:tcPr>
          <w:p w:rsidR="00EE7A9C" w:rsidRPr="0092512F" w:rsidRDefault="00EE7A9C" w:rsidP="00BB04EF">
            <w:pPr>
              <w:jc w:val="center"/>
              <w:rPr>
                <w:b/>
                <w:szCs w:val="22"/>
              </w:rPr>
            </w:pPr>
            <w:r w:rsidRPr="0092512F">
              <w:rPr>
                <w:b/>
                <w:szCs w:val="22"/>
              </w:rPr>
              <w:t>Editable Field</w:t>
            </w:r>
          </w:p>
        </w:tc>
        <w:tc>
          <w:tcPr>
            <w:tcW w:w="1350" w:type="dxa"/>
            <w:shd w:val="clear" w:color="auto" w:fill="B8CCE4"/>
          </w:tcPr>
          <w:p w:rsidR="00EE7A9C" w:rsidRPr="0092512F" w:rsidRDefault="00EE7A9C" w:rsidP="00BB04EF">
            <w:pPr>
              <w:jc w:val="center"/>
              <w:rPr>
                <w:b/>
                <w:szCs w:val="22"/>
              </w:rPr>
            </w:pPr>
            <w:r w:rsidRPr="0092512F">
              <w:rPr>
                <w:b/>
                <w:szCs w:val="22"/>
              </w:rPr>
              <w:t>Restrictions</w:t>
            </w:r>
          </w:p>
        </w:tc>
        <w:tc>
          <w:tcPr>
            <w:tcW w:w="1620" w:type="dxa"/>
            <w:shd w:val="clear" w:color="auto" w:fill="B8CCE4"/>
          </w:tcPr>
          <w:p w:rsidR="00EE7A9C" w:rsidRDefault="00EE7A9C" w:rsidP="00BB04EF">
            <w:pPr>
              <w:jc w:val="center"/>
              <w:rPr>
                <w:b/>
                <w:szCs w:val="22"/>
              </w:rPr>
            </w:pPr>
            <w:r w:rsidRPr="0092512F">
              <w:rPr>
                <w:b/>
                <w:szCs w:val="22"/>
              </w:rPr>
              <w:t>Mandatory/</w:t>
            </w:r>
          </w:p>
          <w:p w:rsidR="00EE7A9C" w:rsidRPr="0092512F" w:rsidRDefault="00EE7A9C" w:rsidP="00BB04EF">
            <w:pPr>
              <w:jc w:val="center"/>
              <w:rPr>
                <w:b/>
                <w:szCs w:val="22"/>
              </w:rPr>
            </w:pPr>
            <w:r w:rsidRPr="0092512F">
              <w:rPr>
                <w:b/>
                <w:szCs w:val="22"/>
              </w:rPr>
              <w:t>Non Mandatory</w:t>
            </w:r>
          </w:p>
        </w:tc>
        <w:tc>
          <w:tcPr>
            <w:tcW w:w="1170" w:type="dxa"/>
            <w:shd w:val="clear" w:color="auto" w:fill="B8CCE4"/>
          </w:tcPr>
          <w:p w:rsidR="00EE7A9C" w:rsidRPr="0092512F" w:rsidRDefault="00EE7A9C" w:rsidP="00BB04EF">
            <w:pPr>
              <w:jc w:val="center"/>
              <w:rPr>
                <w:b/>
                <w:szCs w:val="22"/>
              </w:rPr>
            </w:pPr>
            <w:r w:rsidRPr="0092512F">
              <w:rPr>
                <w:b/>
                <w:szCs w:val="22"/>
              </w:rPr>
              <w:t>Data Type</w:t>
            </w:r>
          </w:p>
        </w:tc>
        <w:tc>
          <w:tcPr>
            <w:tcW w:w="1275" w:type="dxa"/>
            <w:shd w:val="clear" w:color="auto" w:fill="B8CCE4"/>
          </w:tcPr>
          <w:p w:rsidR="00EE7A9C" w:rsidRDefault="00EE7A9C" w:rsidP="00BB04EF">
            <w:pPr>
              <w:jc w:val="center"/>
              <w:rPr>
                <w:b/>
                <w:szCs w:val="22"/>
              </w:rPr>
            </w:pPr>
            <w:r>
              <w:rPr>
                <w:b/>
                <w:szCs w:val="22"/>
              </w:rPr>
              <w:t>Data</w:t>
            </w:r>
          </w:p>
          <w:p w:rsidR="00EE7A9C" w:rsidRPr="0092512F" w:rsidRDefault="00EE7A9C" w:rsidP="00BB04EF">
            <w:pPr>
              <w:jc w:val="center"/>
              <w:rPr>
                <w:b/>
                <w:szCs w:val="22"/>
              </w:rPr>
            </w:pPr>
            <w:r>
              <w:rPr>
                <w:b/>
                <w:szCs w:val="22"/>
              </w:rPr>
              <w:t>Size</w:t>
            </w:r>
          </w:p>
        </w:tc>
      </w:tr>
      <w:tr w:rsidR="00EE7A9C" w:rsidTr="00BB04EF">
        <w:trPr>
          <w:trHeight w:val="565"/>
        </w:trPr>
        <w:tc>
          <w:tcPr>
            <w:tcW w:w="1620" w:type="dxa"/>
          </w:tcPr>
          <w:p w:rsidR="00EE7A9C" w:rsidRPr="00FA0B04" w:rsidRDefault="005C5B32" w:rsidP="00BB04EF">
            <w:pPr>
              <w:jc w:val="center"/>
              <w:rPr>
                <w:noProof/>
              </w:rPr>
            </w:pPr>
            <w:r>
              <w:rPr>
                <w:noProof/>
              </w:rPr>
              <w:t>Policy Type</w:t>
            </w:r>
            <w:r w:rsidR="00EE7A9C">
              <w:rPr>
                <w:noProof/>
              </w:rPr>
              <w:t xml:space="preserve"> Name</w:t>
            </w:r>
          </w:p>
        </w:tc>
        <w:tc>
          <w:tcPr>
            <w:tcW w:w="1260" w:type="dxa"/>
          </w:tcPr>
          <w:p w:rsidR="00EE7A9C" w:rsidRPr="0092512F" w:rsidRDefault="00EE7A9C" w:rsidP="00BB04EF">
            <w:pPr>
              <w:jc w:val="center"/>
            </w:pPr>
            <w:r>
              <w:t>Textb</w:t>
            </w:r>
            <w:r w:rsidRPr="0092512F">
              <w:t>ox</w:t>
            </w:r>
          </w:p>
        </w:tc>
        <w:tc>
          <w:tcPr>
            <w:tcW w:w="810" w:type="dxa"/>
          </w:tcPr>
          <w:p w:rsidR="00EE7A9C" w:rsidRPr="0092512F" w:rsidRDefault="00EE7A9C" w:rsidP="00BB04EF">
            <w:pPr>
              <w:jc w:val="center"/>
            </w:pPr>
            <w:r w:rsidRPr="0092512F">
              <w:t>No</w:t>
            </w:r>
          </w:p>
        </w:tc>
        <w:tc>
          <w:tcPr>
            <w:tcW w:w="990" w:type="dxa"/>
          </w:tcPr>
          <w:p w:rsidR="00EE7A9C" w:rsidRPr="0092512F" w:rsidRDefault="005C5B32" w:rsidP="00BB04EF">
            <w:pPr>
              <w:jc w:val="center"/>
            </w:pPr>
            <w:r>
              <w:t>No</w:t>
            </w:r>
          </w:p>
        </w:tc>
        <w:tc>
          <w:tcPr>
            <w:tcW w:w="1350" w:type="dxa"/>
          </w:tcPr>
          <w:p w:rsidR="00EE7A9C" w:rsidRPr="0092512F" w:rsidRDefault="00EE7A9C" w:rsidP="00BB04EF">
            <w:pPr>
              <w:jc w:val="center"/>
            </w:pPr>
            <w:r>
              <w:t>Alphanumeric</w:t>
            </w:r>
          </w:p>
        </w:tc>
        <w:tc>
          <w:tcPr>
            <w:tcW w:w="1620" w:type="dxa"/>
          </w:tcPr>
          <w:p w:rsidR="00EE7A9C" w:rsidRPr="0092512F" w:rsidRDefault="00EE7A9C" w:rsidP="00BB04EF">
            <w:pPr>
              <w:jc w:val="center"/>
            </w:pPr>
            <w:r w:rsidRPr="0092512F">
              <w:t>Mandatory</w:t>
            </w:r>
          </w:p>
        </w:tc>
        <w:tc>
          <w:tcPr>
            <w:tcW w:w="1170" w:type="dxa"/>
          </w:tcPr>
          <w:p w:rsidR="00EE7A9C" w:rsidRPr="0092512F" w:rsidRDefault="00EE7A9C" w:rsidP="00BB04EF">
            <w:pPr>
              <w:jc w:val="center"/>
            </w:pPr>
            <w:r>
              <w:t>Varchar</w:t>
            </w:r>
          </w:p>
        </w:tc>
        <w:tc>
          <w:tcPr>
            <w:tcW w:w="1275" w:type="dxa"/>
          </w:tcPr>
          <w:p w:rsidR="00EE7A9C" w:rsidRDefault="005C5B32" w:rsidP="00BB04EF">
            <w:pPr>
              <w:jc w:val="center"/>
            </w:pPr>
            <w:r>
              <w:t>5</w:t>
            </w:r>
            <w:r w:rsidR="00EE7A9C">
              <w:t>0</w:t>
            </w:r>
          </w:p>
        </w:tc>
      </w:tr>
      <w:tr w:rsidR="00B53BE1" w:rsidTr="00BB04EF">
        <w:trPr>
          <w:trHeight w:val="565"/>
        </w:trPr>
        <w:tc>
          <w:tcPr>
            <w:tcW w:w="1620" w:type="dxa"/>
          </w:tcPr>
          <w:p w:rsidR="00B53BE1" w:rsidRDefault="005C5B32" w:rsidP="00BB04EF">
            <w:pPr>
              <w:jc w:val="center"/>
              <w:rPr>
                <w:noProof/>
              </w:rPr>
            </w:pPr>
            <w:r>
              <w:rPr>
                <w:noProof/>
              </w:rPr>
              <w:t>Policy Desc</w:t>
            </w:r>
          </w:p>
        </w:tc>
        <w:tc>
          <w:tcPr>
            <w:tcW w:w="1260" w:type="dxa"/>
          </w:tcPr>
          <w:p w:rsidR="00B53BE1" w:rsidRDefault="005C5B32" w:rsidP="00BB04EF">
            <w:pPr>
              <w:jc w:val="center"/>
            </w:pPr>
            <w:r>
              <w:t>Text area</w:t>
            </w:r>
          </w:p>
        </w:tc>
        <w:tc>
          <w:tcPr>
            <w:tcW w:w="810" w:type="dxa"/>
          </w:tcPr>
          <w:p w:rsidR="00B53BE1" w:rsidRPr="0092512F" w:rsidRDefault="005C5B32" w:rsidP="00BB04EF">
            <w:pPr>
              <w:jc w:val="center"/>
            </w:pPr>
            <w:r>
              <w:t>No</w:t>
            </w:r>
          </w:p>
        </w:tc>
        <w:tc>
          <w:tcPr>
            <w:tcW w:w="990" w:type="dxa"/>
          </w:tcPr>
          <w:p w:rsidR="00B53BE1" w:rsidRDefault="005C5B32" w:rsidP="00BB04EF">
            <w:pPr>
              <w:jc w:val="center"/>
            </w:pPr>
            <w:r>
              <w:t>No</w:t>
            </w:r>
          </w:p>
        </w:tc>
        <w:tc>
          <w:tcPr>
            <w:tcW w:w="1350" w:type="dxa"/>
          </w:tcPr>
          <w:p w:rsidR="00B53BE1" w:rsidRDefault="00B53BE1" w:rsidP="00BB04EF">
            <w:pPr>
              <w:jc w:val="center"/>
            </w:pPr>
          </w:p>
        </w:tc>
        <w:tc>
          <w:tcPr>
            <w:tcW w:w="1620" w:type="dxa"/>
          </w:tcPr>
          <w:p w:rsidR="00B53BE1" w:rsidRPr="0092512F" w:rsidRDefault="005C5B32" w:rsidP="00BB04EF">
            <w:pPr>
              <w:jc w:val="center"/>
            </w:pPr>
            <w:r w:rsidRPr="0092512F">
              <w:t>Mandatory</w:t>
            </w:r>
          </w:p>
        </w:tc>
        <w:tc>
          <w:tcPr>
            <w:tcW w:w="1170" w:type="dxa"/>
          </w:tcPr>
          <w:p w:rsidR="00B53BE1" w:rsidRDefault="005C5B32" w:rsidP="00BB04EF">
            <w:pPr>
              <w:jc w:val="center"/>
            </w:pPr>
            <w:r>
              <w:t>Varchar</w:t>
            </w:r>
          </w:p>
        </w:tc>
        <w:tc>
          <w:tcPr>
            <w:tcW w:w="1275" w:type="dxa"/>
          </w:tcPr>
          <w:p w:rsidR="00B53BE1" w:rsidRDefault="005C5B32" w:rsidP="00BB04EF">
            <w:pPr>
              <w:jc w:val="center"/>
            </w:pPr>
            <w:r>
              <w:t>150</w:t>
            </w:r>
          </w:p>
        </w:tc>
      </w:tr>
      <w:tr w:rsidR="00B53BE1" w:rsidTr="00BB04EF">
        <w:trPr>
          <w:trHeight w:val="565"/>
        </w:trPr>
        <w:tc>
          <w:tcPr>
            <w:tcW w:w="1620" w:type="dxa"/>
          </w:tcPr>
          <w:p w:rsidR="00B53BE1" w:rsidRDefault="005C5B32" w:rsidP="00BB04EF">
            <w:pPr>
              <w:jc w:val="center"/>
              <w:rPr>
                <w:noProof/>
              </w:rPr>
            </w:pPr>
            <w:r>
              <w:rPr>
                <w:noProof/>
              </w:rPr>
              <w:t>Policy Amount</w:t>
            </w:r>
          </w:p>
        </w:tc>
        <w:tc>
          <w:tcPr>
            <w:tcW w:w="1260" w:type="dxa"/>
          </w:tcPr>
          <w:p w:rsidR="00B53BE1" w:rsidRDefault="005C5B32" w:rsidP="00BB04EF">
            <w:pPr>
              <w:jc w:val="center"/>
            </w:pPr>
            <w:r>
              <w:t>Textb</w:t>
            </w:r>
            <w:r w:rsidRPr="0092512F">
              <w:t>ox</w:t>
            </w:r>
          </w:p>
        </w:tc>
        <w:tc>
          <w:tcPr>
            <w:tcW w:w="810" w:type="dxa"/>
          </w:tcPr>
          <w:p w:rsidR="00B53BE1" w:rsidRPr="0092512F" w:rsidRDefault="007B22A0" w:rsidP="00BB04EF">
            <w:pPr>
              <w:jc w:val="center"/>
            </w:pPr>
            <w:r>
              <w:t>No</w:t>
            </w:r>
          </w:p>
        </w:tc>
        <w:tc>
          <w:tcPr>
            <w:tcW w:w="990" w:type="dxa"/>
          </w:tcPr>
          <w:p w:rsidR="00B53BE1" w:rsidRDefault="007B22A0" w:rsidP="00BB04EF">
            <w:pPr>
              <w:jc w:val="center"/>
            </w:pPr>
            <w:r>
              <w:t>No</w:t>
            </w:r>
          </w:p>
        </w:tc>
        <w:tc>
          <w:tcPr>
            <w:tcW w:w="1350" w:type="dxa"/>
          </w:tcPr>
          <w:p w:rsidR="00B53BE1" w:rsidRDefault="007B22A0" w:rsidP="00BB04EF">
            <w:pPr>
              <w:jc w:val="center"/>
            </w:pPr>
            <w:r>
              <w:t>Numeric</w:t>
            </w:r>
          </w:p>
        </w:tc>
        <w:tc>
          <w:tcPr>
            <w:tcW w:w="1620" w:type="dxa"/>
          </w:tcPr>
          <w:p w:rsidR="00B53BE1" w:rsidRPr="0092512F" w:rsidRDefault="0044374B" w:rsidP="00BB04EF">
            <w:pPr>
              <w:jc w:val="center"/>
            </w:pPr>
            <w:r w:rsidRPr="0092512F">
              <w:t>Mandatory</w:t>
            </w:r>
          </w:p>
        </w:tc>
        <w:tc>
          <w:tcPr>
            <w:tcW w:w="1170" w:type="dxa"/>
          </w:tcPr>
          <w:p w:rsidR="00B53BE1" w:rsidRDefault="0044374B" w:rsidP="00BB04EF">
            <w:pPr>
              <w:jc w:val="center"/>
            </w:pPr>
            <w:r>
              <w:t>Money</w:t>
            </w:r>
          </w:p>
        </w:tc>
        <w:tc>
          <w:tcPr>
            <w:tcW w:w="1275" w:type="dxa"/>
          </w:tcPr>
          <w:p w:rsidR="00B53BE1" w:rsidRDefault="00B53BE1" w:rsidP="00BB04EF">
            <w:pPr>
              <w:jc w:val="center"/>
            </w:pPr>
          </w:p>
        </w:tc>
      </w:tr>
      <w:tr w:rsidR="00B53BE1" w:rsidTr="00BB04EF">
        <w:trPr>
          <w:trHeight w:val="565"/>
        </w:trPr>
        <w:tc>
          <w:tcPr>
            <w:tcW w:w="1620" w:type="dxa"/>
          </w:tcPr>
          <w:p w:rsidR="00B53BE1" w:rsidRDefault="005C5B32" w:rsidP="00BB04EF">
            <w:pPr>
              <w:jc w:val="center"/>
              <w:rPr>
                <w:noProof/>
              </w:rPr>
            </w:pPr>
            <w:r>
              <w:rPr>
                <w:noProof/>
              </w:rPr>
              <w:t>Policy EMI</w:t>
            </w:r>
          </w:p>
        </w:tc>
        <w:tc>
          <w:tcPr>
            <w:tcW w:w="1260" w:type="dxa"/>
          </w:tcPr>
          <w:p w:rsidR="00B53BE1" w:rsidRDefault="005C5B32" w:rsidP="00BB04EF">
            <w:pPr>
              <w:jc w:val="center"/>
            </w:pPr>
            <w:r>
              <w:t>Textb</w:t>
            </w:r>
            <w:r w:rsidRPr="0092512F">
              <w:t>ox</w:t>
            </w:r>
          </w:p>
        </w:tc>
        <w:tc>
          <w:tcPr>
            <w:tcW w:w="810" w:type="dxa"/>
          </w:tcPr>
          <w:p w:rsidR="00B53BE1" w:rsidRPr="0092512F" w:rsidRDefault="007B22A0" w:rsidP="00BB04EF">
            <w:pPr>
              <w:jc w:val="center"/>
            </w:pPr>
            <w:r>
              <w:t>No</w:t>
            </w:r>
          </w:p>
        </w:tc>
        <w:tc>
          <w:tcPr>
            <w:tcW w:w="990" w:type="dxa"/>
          </w:tcPr>
          <w:p w:rsidR="00B53BE1" w:rsidRDefault="007B22A0" w:rsidP="00BB04EF">
            <w:pPr>
              <w:jc w:val="center"/>
            </w:pPr>
            <w:r>
              <w:t>No</w:t>
            </w:r>
          </w:p>
        </w:tc>
        <w:tc>
          <w:tcPr>
            <w:tcW w:w="1350" w:type="dxa"/>
          </w:tcPr>
          <w:p w:rsidR="00B53BE1" w:rsidRDefault="007B22A0" w:rsidP="00BB04EF">
            <w:pPr>
              <w:jc w:val="center"/>
            </w:pPr>
            <w:r>
              <w:t>Numeric</w:t>
            </w:r>
          </w:p>
        </w:tc>
        <w:tc>
          <w:tcPr>
            <w:tcW w:w="1620" w:type="dxa"/>
          </w:tcPr>
          <w:p w:rsidR="00B53BE1" w:rsidRPr="0092512F" w:rsidRDefault="0044374B" w:rsidP="00BB04EF">
            <w:pPr>
              <w:jc w:val="center"/>
            </w:pPr>
            <w:r w:rsidRPr="0092512F">
              <w:t>Mandatory</w:t>
            </w:r>
          </w:p>
        </w:tc>
        <w:tc>
          <w:tcPr>
            <w:tcW w:w="1170" w:type="dxa"/>
          </w:tcPr>
          <w:p w:rsidR="00B53BE1" w:rsidRDefault="0044374B" w:rsidP="00BB04EF">
            <w:pPr>
              <w:jc w:val="center"/>
            </w:pPr>
            <w:r>
              <w:t>Money</w:t>
            </w:r>
          </w:p>
        </w:tc>
        <w:tc>
          <w:tcPr>
            <w:tcW w:w="1275" w:type="dxa"/>
          </w:tcPr>
          <w:p w:rsidR="00B53BE1" w:rsidRDefault="00B53BE1" w:rsidP="00BB04EF">
            <w:pPr>
              <w:jc w:val="center"/>
            </w:pPr>
          </w:p>
        </w:tc>
      </w:tr>
      <w:tr w:rsidR="00B53BE1" w:rsidTr="00BB04EF">
        <w:trPr>
          <w:trHeight w:val="565"/>
        </w:trPr>
        <w:tc>
          <w:tcPr>
            <w:tcW w:w="1620" w:type="dxa"/>
          </w:tcPr>
          <w:p w:rsidR="00B53BE1" w:rsidRDefault="005C5B32" w:rsidP="00BB04EF">
            <w:pPr>
              <w:jc w:val="center"/>
              <w:rPr>
                <w:noProof/>
              </w:rPr>
            </w:pPr>
            <w:r>
              <w:rPr>
                <w:noProof/>
              </w:rPr>
              <w:t>Company Id</w:t>
            </w:r>
          </w:p>
        </w:tc>
        <w:tc>
          <w:tcPr>
            <w:tcW w:w="1260" w:type="dxa"/>
          </w:tcPr>
          <w:p w:rsidR="00B53BE1" w:rsidRDefault="005C5B32" w:rsidP="00BB04EF">
            <w:pPr>
              <w:jc w:val="center"/>
            </w:pPr>
            <w:r>
              <w:t>Dropdown</w:t>
            </w:r>
          </w:p>
        </w:tc>
        <w:tc>
          <w:tcPr>
            <w:tcW w:w="810" w:type="dxa"/>
          </w:tcPr>
          <w:p w:rsidR="00B53BE1" w:rsidRPr="0092512F" w:rsidRDefault="007B22A0" w:rsidP="00BB04EF">
            <w:pPr>
              <w:jc w:val="center"/>
            </w:pPr>
            <w:r>
              <w:t>Yes</w:t>
            </w:r>
          </w:p>
        </w:tc>
        <w:tc>
          <w:tcPr>
            <w:tcW w:w="990" w:type="dxa"/>
          </w:tcPr>
          <w:p w:rsidR="00B53BE1" w:rsidRDefault="007B22A0" w:rsidP="00BB04EF">
            <w:pPr>
              <w:jc w:val="center"/>
            </w:pPr>
            <w:r>
              <w:t>No</w:t>
            </w:r>
          </w:p>
        </w:tc>
        <w:tc>
          <w:tcPr>
            <w:tcW w:w="1350" w:type="dxa"/>
          </w:tcPr>
          <w:p w:rsidR="00B53BE1" w:rsidRDefault="00B53BE1" w:rsidP="00BB04EF">
            <w:pPr>
              <w:jc w:val="center"/>
            </w:pPr>
          </w:p>
        </w:tc>
        <w:tc>
          <w:tcPr>
            <w:tcW w:w="1620" w:type="dxa"/>
          </w:tcPr>
          <w:p w:rsidR="00B53BE1" w:rsidRPr="0092512F" w:rsidRDefault="0044374B" w:rsidP="00BB04EF">
            <w:pPr>
              <w:jc w:val="center"/>
            </w:pPr>
            <w:r w:rsidRPr="0092512F">
              <w:t>Mandatory</w:t>
            </w:r>
          </w:p>
        </w:tc>
        <w:tc>
          <w:tcPr>
            <w:tcW w:w="1170" w:type="dxa"/>
          </w:tcPr>
          <w:p w:rsidR="00B53BE1" w:rsidRDefault="0044374B" w:rsidP="00BB04EF">
            <w:pPr>
              <w:jc w:val="center"/>
            </w:pPr>
            <w:r>
              <w:t>Int</w:t>
            </w:r>
          </w:p>
        </w:tc>
        <w:tc>
          <w:tcPr>
            <w:tcW w:w="1275" w:type="dxa"/>
          </w:tcPr>
          <w:p w:rsidR="00B53BE1" w:rsidRDefault="00B53BE1" w:rsidP="00BB04EF">
            <w:pPr>
              <w:jc w:val="center"/>
            </w:pPr>
          </w:p>
        </w:tc>
      </w:tr>
      <w:tr w:rsidR="00B53BE1" w:rsidTr="00BB04EF">
        <w:trPr>
          <w:trHeight w:val="565"/>
        </w:trPr>
        <w:tc>
          <w:tcPr>
            <w:tcW w:w="1620" w:type="dxa"/>
          </w:tcPr>
          <w:p w:rsidR="00B53BE1" w:rsidRDefault="005C5B32" w:rsidP="00BB04EF">
            <w:pPr>
              <w:jc w:val="center"/>
              <w:rPr>
                <w:noProof/>
              </w:rPr>
            </w:pPr>
            <w:r>
              <w:rPr>
                <w:noProof/>
              </w:rPr>
              <w:t>Medical Id</w:t>
            </w:r>
          </w:p>
        </w:tc>
        <w:tc>
          <w:tcPr>
            <w:tcW w:w="1260" w:type="dxa"/>
          </w:tcPr>
          <w:p w:rsidR="00B53BE1" w:rsidRDefault="007B22A0" w:rsidP="00BB04EF">
            <w:pPr>
              <w:jc w:val="center"/>
            </w:pPr>
            <w:r>
              <w:t>Textb</w:t>
            </w:r>
            <w:r w:rsidRPr="0092512F">
              <w:t>ox</w:t>
            </w:r>
          </w:p>
        </w:tc>
        <w:tc>
          <w:tcPr>
            <w:tcW w:w="810" w:type="dxa"/>
          </w:tcPr>
          <w:p w:rsidR="00B53BE1" w:rsidRPr="0092512F" w:rsidRDefault="007B22A0" w:rsidP="00BB04EF">
            <w:pPr>
              <w:jc w:val="center"/>
            </w:pPr>
            <w:r>
              <w:t>N o</w:t>
            </w:r>
          </w:p>
        </w:tc>
        <w:tc>
          <w:tcPr>
            <w:tcW w:w="990" w:type="dxa"/>
          </w:tcPr>
          <w:p w:rsidR="00B53BE1" w:rsidRDefault="007B22A0" w:rsidP="00BB04EF">
            <w:pPr>
              <w:jc w:val="center"/>
            </w:pPr>
            <w:r>
              <w:t>No</w:t>
            </w:r>
          </w:p>
        </w:tc>
        <w:tc>
          <w:tcPr>
            <w:tcW w:w="1350" w:type="dxa"/>
          </w:tcPr>
          <w:p w:rsidR="00B53BE1" w:rsidRDefault="007B22A0" w:rsidP="00BB04EF">
            <w:pPr>
              <w:jc w:val="center"/>
            </w:pPr>
            <w:r>
              <w:t>Alpha Numeric</w:t>
            </w:r>
          </w:p>
        </w:tc>
        <w:tc>
          <w:tcPr>
            <w:tcW w:w="1620" w:type="dxa"/>
          </w:tcPr>
          <w:p w:rsidR="00B53BE1" w:rsidRPr="0092512F" w:rsidRDefault="0044374B" w:rsidP="00BB04EF">
            <w:pPr>
              <w:jc w:val="center"/>
            </w:pPr>
            <w:r w:rsidRPr="0092512F">
              <w:t>Mandatory</w:t>
            </w:r>
          </w:p>
        </w:tc>
        <w:tc>
          <w:tcPr>
            <w:tcW w:w="1170" w:type="dxa"/>
          </w:tcPr>
          <w:p w:rsidR="00B53BE1" w:rsidRDefault="0044374B" w:rsidP="00BB04EF">
            <w:pPr>
              <w:jc w:val="center"/>
            </w:pPr>
            <w:r>
              <w:t>Varchar</w:t>
            </w:r>
          </w:p>
        </w:tc>
        <w:tc>
          <w:tcPr>
            <w:tcW w:w="1275" w:type="dxa"/>
          </w:tcPr>
          <w:p w:rsidR="00B53BE1" w:rsidRDefault="0044374B" w:rsidP="00BB04EF">
            <w:pPr>
              <w:jc w:val="center"/>
            </w:pPr>
            <w:r>
              <w:t>50</w:t>
            </w:r>
          </w:p>
        </w:tc>
      </w:tr>
    </w:tbl>
    <w:p w:rsidR="00EE7A9C" w:rsidRPr="00EE7A9C" w:rsidRDefault="00EE7A9C" w:rsidP="00EE7A9C"/>
    <w:p w:rsidR="001E2A64" w:rsidRDefault="001E2A64" w:rsidP="001E2A64">
      <w:r w:rsidRPr="00FE10BD">
        <w:rPr>
          <w:b/>
          <w:u w:val="single"/>
        </w:rPr>
        <w:t xml:space="preserve">Add </w:t>
      </w:r>
      <w:r>
        <w:rPr>
          <w:b/>
          <w:u w:val="single"/>
        </w:rPr>
        <w:t>Policy on Employee</w:t>
      </w:r>
    </w:p>
    <w:tbl>
      <w:tblPr>
        <w:tblW w:w="10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1260"/>
        <w:gridCol w:w="810"/>
        <w:gridCol w:w="990"/>
        <w:gridCol w:w="1350"/>
        <w:gridCol w:w="1620"/>
        <w:gridCol w:w="1170"/>
        <w:gridCol w:w="1275"/>
      </w:tblGrid>
      <w:tr w:rsidR="00B530AA" w:rsidRPr="0092512F" w:rsidTr="00532447">
        <w:trPr>
          <w:trHeight w:val="550"/>
        </w:trPr>
        <w:tc>
          <w:tcPr>
            <w:tcW w:w="1620" w:type="dxa"/>
            <w:shd w:val="clear" w:color="auto" w:fill="B8CCE4"/>
          </w:tcPr>
          <w:p w:rsidR="00B530AA" w:rsidRPr="0092512F" w:rsidRDefault="00B530AA" w:rsidP="00532447">
            <w:pPr>
              <w:jc w:val="center"/>
              <w:rPr>
                <w:b/>
                <w:szCs w:val="22"/>
              </w:rPr>
            </w:pPr>
            <w:r w:rsidRPr="0092512F">
              <w:rPr>
                <w:b/>
                <w:szCs w:val="22"/>
              </w:rPr>
              <w:t>Data Element</w:t>
            </w:r>
          </w:p>
        </w:tc>
        <w:tc>
          <w:tcPr>
            <w:tcW w:w="1260" w:type="dxa"/>
            <w:shd w:val="clear" w:color="auto" w:fill="B8CCE4"/>
          </w:tcPr>
          <w:p w:rsidR="00B530AA" w:rsidRPr="0092512F" w:rsidRDefault="00B530AA" w:rsidP="00532447">
            <w:pPr>
              <w:jc w:val="center"/>
              <w:rPr>
                <w:b/>
                <w:szCs w:val="22"/>
              </w:rPr>
            </w:pPr>
            <w:r w:rsidRPr="0092512F">
              <w:rPr>
                <w:b/>
                <w:szCs w:val="22"/>
              </w:rPr>
              <w:t>Control type</w:t>
            </w:r>
          </w:p>
        </w:tc>
        <w:tc>
          <w:tcPr>
            <w:tcW w:w="810" w:type="dxa"/>
            <w:shd w:val="clear" w:color="auto" w:fill="B8CCE4"/>
          </w:tcPr>
          <w:p w:rsidR="00B530AA" w:rsidRPr="0092512F" w:rsidRDefault="00B530AA" w:rsidP="00532447">
            <w:pPr>
              <w:jc w:val="center"/>
              <w:rPr>
                <w:b/>
                <w:szCs w:val="22"/>
              </w:rPr>
            </w:pPr>
            <w:r w:rsidRPr="0092512F">
              <w:rPr>
                <w:b/>
                <w:szCs w:val="22"/>
              </w:rPr>
              <w:t>Default Values</w:t>
            </w:r>
          </w:p>
        </w:tc>
        <w:tc>
          <w:tcPr>
            <w:tcW w:w="990" w:type="dxa"/>
            <w:shd w:val="clear" w:color="auto" w:fill="B8CCE4"/>
          </w:tcPr>
          <w:p w:rsidR="00B530AA" w:rsidRPr="0092512F" w:rsidRDefault="00B530AA" w:rsidP="00532447">
            <w:pPr>
              <w:jc w:val="center"/>
              <w:rPr>
                <w:b/>
                <w:szCs w:val="22"/>
              </w:rPr>
            </w:pPr>
            <w:r w:rsidRPr="0092512F">
              <w:rPr>
                <w:b/>
                <w:szCs w:val="22"/>
              </w:rPr>
              <w:t>Editable Field</w:t>
            </w:r>
          </w:p>
        </w:tc>
        <w:tc>
          <w:tcPr>
            <w:tcW w:w="1350" w:type="dxa"/>
            <w:shd w:val="clear" w:color="auto" w:fill="B8CCE4"/>
          </w:tcPr>
          <w:p w:rsidR="00B530AA" w:rsidRPr="0092512F" w:rsidRDefault="00B530AA" w:rsidP="00532447">
            <w:pPr>
              <w:jc w:val="center"/>
              <w:rPr>
                <w:b/>
                <w:szCs w:val="22"/>
              </w:rPr>
            </w:pPr>
            <w:r w:rsidRPr="0092512F">
              <w:rPr>
                <w:b/>
                <w:szCs w:val="22"/>
              </w:rPr>
              <w:t>Restrictions</w:t>
            </w:r>
          </w:p>
        </w:tc>
        <w:tc>
          <w:tcPr>
            <w:tcW w:w="1620" w:type="dxa"/>
            <w:shd w:val="clear" w:color="auto" w:fill="B8CCE4"/>
          </w:tcPr>
          <w:p w:rsidR="00B530AA" w:rsidRDefault="00B530AA" w:rsidP="00532447">
            <w:pPr>
              <w:jc w:val="center"/>
              <w:rPr>
                <w:b/>
                <w:szCs w:val="22"/>
              </w:rPr>
            </w:pPr>
            <w:r w:rsidRPr="0092512F">
              <w:rPr>
                <w:b/>
                <w:szCs w:val="22"/>
              </w:rPr>
              <w:t>Mandatory/</w:t>
            </w:r>
          </w:p>
          <w:p w:rsidR="00B530AA" w:rsidRPr="0092512F" w:rsidRDefault="00B530AA" w:rsidP="00532447">
            <w:pPr>
              <w:jc w:val="center"/>
              <w:rPr>
                <w:b/>
                <w:szCs w:val="22"/>
              </w:rPr>
            </w:pPr>
            <w:r w:rsidRPr="0092512F">
              <w:rPr>
                <w:b/>
                <w:szCs w:val="22"/>
              </w:rPr>
              <w:t>Non Mandatory</w:t>
            </w:r>
          </w:p>
        </w:tc>
        <w:tc>
          <w:tcPr>
            <w:tcW w:w="1170" w:type="dxa"/>
            <w:shd w:val="clear" w:color="auto" w:fill="B8CCE4"/>
          </w:tcPr>
          <w:p w:rsidR="00B530AA" w:rsidRPr="0092512F" w:rsidRDefault="00B530AA" w:rsidP="00532447">
            <w:pPr>
              <w:jc w:val="center"/>
              <w:rPr>
                <w:b/>
                <w:szCs w:val="22"/>
              </w:rPr>
            </w:pPr>
            <w:r w:rsidRPr="0092512F">
              <w:rPr>
                <w:b/>
                <w:szCs w:val="22"/>
              </w:rPr>
              <w:t>Data Type</w:t>
            </w:r>
          </w:p>
        </w:tc>
        <w:tc>
          <w:tcPr>
            <w:tcW w:w="1275" w:type="dxa"/>
            <w:shd w:val="clear" w:color="auto" w:fill="B8CCE4"/>
          </w:tcPr>
          <w:p w:rsidR="00B530AA" w:rsidRDefault="00B530AA" w:rsidP="00532447">
            <w:pPr>
              <w:jc w:val="center"/>
              <w:rPr>
                <w:b/>
                <w:szCs w:val="22"/>
              </w:rPr>
            </w:pPr>
            <w:r>
              <w:rPr>
                <w:b/>
                <w:szCs w:val="22"/>
              </w:rPr>
              <w:t>Data</w:t>
            </w:r>
          </w:p>
          <w:p w:rsidR="00B530AA" w:rsidRPr="0092512F" w:rsidRDefault="00B530AA" w:rsidP="00532447">
            <w:pPr>
              <w:jc w:val="center"/>
              <w:rPr>
                <w:b/>
                <w:szCs w:val="22"/>
              </w:rPr>
            </w:pPr>
            <w:r>
              <w:rPr>
                <w:b/>
                <w:szCs w:val="22"/>
              </w:rPr>
              <w:t>Size</w:t>
            </w:r>
          </w:p>
        </w:tc>
      </w:tr>
      <w:tr w:rsidR="00B530AA" w:rsidTr="00532447">
        <w:trPr>
          <w:trHeight w:val="565"/>
        </w:trPr>
        <w:tc>
          <w:tcPr>
            <w:tcW w:w="1620" w:type="dxa"/>
          </w:tcPr>
          <w:p w:rsidR="00B530AA" w:rsidRDefault="00B530AA" w:rsidP="00532447">
            <w:pPr>
              <w:jc w:val="center"/>
              <w:rPr>
                <w:noProof/>
              </w:rPr>
            </w:pPr>
            <w:r>
              <w:rPr>
                <w:noProof/>
              </w:rPr>
              <w:t>Emp Id</w:t>
            </w:r>
          </w:p>
        </w:tc>
        <w:tc>
          <w:tcPr>
            <w:tcW w:w="1260" w:type="dxa"/>
          </w:tcPr>
          <w:p w:rsidR="00B530AA" w:rsidRDefault="00B530AA" w:rsidP="00532447">
            <w:pPr>
              <w:jc w:val="center"/>
            </w:pPr>
            <w:r>
              <w:t>Textb</w:t>
            </w:r>
            <w:r w:rsidRPr="0092512F">
              <w:t>ox</w:t>
            </w:r>
          </w:p>
        </w:tc>
        <w:tc>
          <w:tcPr>
            <w:tcW w:w="810" w:type="dxa"/>
          </w:tcPr>
          <w:p w:rsidR="00B530AA" w:rsidRPr="0092512F" w:rsidRDefault="007B2096" w:rsidP="00532447">
            <w:pPr>
              <w:jc w:val="center"/>
            </w:pPr>
            <w:r>
              <w:t>No</w:t>
            </w:r>
          </w:p>
        </w:tc>
        <w:tc>
          <w:tcPr>
            <w:tcW w:w="990" w:type="dxa"/>
          </w:tcPr>
          <w:p w:rsidR="00B530AA" w:rsidRDefault="009D1F8C" w:rsidP="00532447">
            <w:pPr>
              <w:jc w:val="center"/>
            </w:pPr>
            <w:r>
              <w:t>No</w:t>
            </w:r>
          </w:p>
        </w:tc>
        <w:tc>
          <w:tcPr>
            <w:tcW w:w="1350" w:type="dxa"/>
          </w:tcPr>
          <w:p w:rsidR="00B530AA" w:rsidRDefault="003919E1" w:rsidP="00532447">
            <w:pPr>
              <w:jc w:val="center"/>
            </w:pPr>
            <w:r>
              <w:t>Numeric</w:t>
            </w:r>
          </w:p>
        </w:tc>
        <w:tc>
          <w:tcPr>
            <w:tcW w:w="1620" w:type="dxa"/>
          </w:tcPr>
          <w:p w:rsidR="00B530AA" w:rsidRPr="0092512F" w:rsidRDefault="003919E1" w:rsidP="00532447">
            <w:pPr>
              <w:jc w:val="center"/>
            </w:pPr>
            <w:r w:rsidRPr="0092512F">
              <w:t>Mandatory</w:t>
            </w:r>
          </w:p>
        </w:tc>
        <w:tc>
          <w:tcPr>
            <w:tcW w:w="1170" w:type="dxa"/>
          </w:tcPr>
          <w:p w:rsidR="00B530AA" w:rsidRDefault="003919E1" w:rsidP="00532447">
            <w:pPr>
              <w:jc w:val="center"/>
            </w:pPr>
            <w:r>
              <w:t>int</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t>Policy Id</w:t>
            </w:r>
          </w:p>
        </w:tc>
        <w:tc>
          <w:tcPr>
            <w:tcW w:w="1260" w:type="dxa"/>
          </w:tcPr>
          <w:p w:rsidR="00B530AA" w:rsidRDefault="007B2096" w:rsidP="00532447">
            <w:pPr>
              <w:jc w:val="center"/>
            </w:pPr>
            <w:r>
              <w:t>Dropdown</w:t>
            </w:r>
          </w:p>
        </w:tc>
        <w:tc>
          <w:tcPr>
            <w:tcW w:w="810" w:type="dxa"/>
          </w:tcPr>
          <w:p w:rsidR="00B530AA" w:rsidRPr="0092512F" w:rsidRDefault="007B2096" w:rsidP="00532447">
            <w:pPr>
              <w:jc w:val="center"/>
            </w:pPr>
            <w:r>
              <w:t>Yes</w:t>
            </w:r>
          </w:p>
        </w:tc>
        <w:tc>
          <w:tcPr>
            <w:tcW w:w="990" w:type="dxa"/>
          </w:tcPr>
          <w:p w:rsidR="00B530AA" w:rsidRDefault="009D1F8C" w:rsidP="00532447">
            <w:pPr>
              <w:jc w:val="center"/>
            </w:pPr>
            <w:r>
              <w:t>No</w:t>
            </w:r>
          </w:p>
        </w:tc>
        <w:tc>
          <w:tcPr>
            <w:tcW w:w="1350" w:type="dxa"/>
          </w:tcPr>
          <w:p w:rsidR="00B530AA" w:rsidRDefault="00B530AA" w:rsidP="00532447">
            <w:pPr>
              <w:jc w:val="center"/>
            </w:pPr>
          </w:p>
        </w:tc>
        <w:tc>
          <w:tcPr>
            <w:tcW w:w="1620" w:type="dxa"/>
          </w:tcPr>
          <w:p w:rsidR="00B530AA" w:rsidRPr="0092512F" w:rsidRDefault="003919E1" w:rsidP="00532447">
            <w:pPr>
              <w:jc w:val="center"/>
            </w:pPr>
            <w:r w:rsidRPr="0092512F">
              <w:t>Mandatory</w:t>
            </w:r>
          </w:p>
        </w:tc>
        <w:tc>
          <w:tcPr>
            <w:tcW w:w="1170" w:type="dxa"/>
          </w:tcPr>
          <w:p w:rsidR="00B530AA" w:rsidRDefault="003919E1" w:rsidP="00532447">
            <w:pPr>
              <w:jc w:val="center"/>
            </w:pPr>
            <w:r>
              <w:t>int</w:t>
            </w:r>
          </w:p>
        </w:tc>
        <w:tc>
          <w:tcPr>
            <w:tcW w:w="1275" w:type="dxa"/>
          </w:tcPr>
          <w:p w:rsidR="00B530AA" w:rsidRDefault="00B530AA" w:rsidP="00532447">
            <w:pPr>
              <w:jc w:val="center"/>
            </w:pPr>
          </w:p>
        </w:tc>
      </w:tr>
      <w:tr w:rsidR="00B530AA" w:rsidTr="00532447">
        <w:trPr>
          <w:trHeight w:val="565"/>
        </w:trPr>
        <w:tc>
          <w:tcPr>
            <w:tcW w:w="1620" w:type="dxa"/>
          </w:tcPr>
          <w:p w:rsidR="00B530AA" w:rsidRPr="00FA0B04" w:rsidRDefault="00B530AA" w:rsidP="00B530AA">
            <w:pPr>
              <w:jc w:val="center"/>
              <w:rPr>
                <w:noProof/>
              </w:rPr>
            </w:pPr>
            <w:r>
              <w:rPr>
                <w:noProof/>
              </w:rPr>
              <w:t>Policy Name</w:t>
            </w:r>
          </w:p>
        </w:tc>
        <w:tc>
          <w:tcPr>
            <w:tcW w:w="1260" w:type="dxa"/>
          </w:tcPr>
          <w:p w:rsidR="00B530AA" w:rsidRPr="0092512F" w:rsidRDefault="00B530AA" w:rsidP="00532447">
            <w:pPr>
              <w:jc w:val="center"/>
            </w:pPr>
            <w:r>
              <w:t>Textb</w:t>
            </w:r>
            <w:r w:rsidRPr="0092512F">
              <w:t>ox</w:t>
            </w:r>
          </w:p>
        </w:tc>
        <w:tc>
          <w:tcPr>
            <w:tcW w:w="810" w:type="dxa"/>
          </w:tcPr>
          <w:p w:rsidR="00B530AA" w:rsidRPr="0092512F" w:rsidRDefault="007B2096" w:rsidP="00532447">
            <w:pPr>
              <w:jc w:val="center"/>
            </w:pPr>
            <w:r>
              <w:t>Yes</w:t>
            </w:r>
          </w:p>
        </w:tc>
        <w:tc>
          <w:tcPr>
            <w:tcW w:w="990" w:type="dxa"/>
          </w:tcPr>
          <w:p w:rsidR="00B530AA" w:rsidRPr="0092512F" w:rsidRDefault="00B530AA" w:rsidP="00532447">
            <w:pPr>
              <w:jc w:val="center"/>
            </w:pPr>
            <w:r>
              <w:t>No</w:t>
            </w:r>
          </w:p>
        </w:tc>
        <w:tc>
          <w:tcPr>
            <w:tcW w:w="1350" w:type="dxa"/>
          </w:tcPr>
          <w:p w:rsidR="00B530AA" w:rsidRPr="0092512F" w:rsidRDefault="00B530AA" w:rsidP="00532447">
            <w:pPr>
              <w:jc w:val="center"/>
            </w:pPr>
            <w:r>
              <w:t>Alphanumeric</w:t>
            </w:r>
          </w:p>
        </w:tc>
        <w:tc>
          <w:tcPr>
            <w:tcW w:w="1620" w:type="dxa"/>
          </w:tcPr>
          <w:p w:rsidR="00B530AA" w:rsidRPr="0092512F" w:rsidRDefault="00B530AA" w:rsidP="00532447">
            <w:pPr>
              <w:jc w:val="center"/>
            </w:pPr>
            <w:r w:rsidRPr="0092512F">
              <w:t>Mandatory</w:t>
            </w:r>
          </w:p>
        </w:tc>
        <w:tc>
          <w:tcPr>
            <w:tcW w:w="1170" w:type="dxa"/>
          </w:tcPr>
          <w:p w:rsidR="00B530AA" w:rsidRPr="0092512F" w:rsidRDefault="00B530AA" w:rsidP="00532447">
            <w:pPr>
              <w:jc w:val="center"/>
            </w:pPr>
            <w:r>
              <w:t>Varchar</w:t>
            </w:r>
          </w:p>
        </w:tc>
        <w:tc>
          <w:tcPr>
            <w:tcW w:w="1275" w:type="dxa"/>
          </w:tcPr>
          <w:p w:rsidR="00B530AA" w:rsidRDefault="00B530AA" w:rsidP="00532447">
            <w:pPr>
              <w:jc w:val="center"/>
            </w:pPr>
            <w:r>
              <w:t>50</w:t>
            </w:r>
          </w:p>
        </w:tc>
      </w:tr>
      <w:tr w:rsidR="00B530AA" w:rsidTr="00532447">
        <w:trPr>
          <w:trHeight w:val="565"/>
        </w:trPr>
        <w:tc>
          <w:tcPr>
            <w:tcW w:w="1620" w:type="dxa"/>
          </w:tcPr>
          <w:p w:rsidR="00B530AA" w:rsidRDefault="00B530AA" w:rsidP="00532447">
            <w:pPr>
              <w:jc w:val="center"/>
              <w:rPr>
                <w:noProof/>
              </w:rPr>
            </w:pPr>
            <w:r>
              <w:rPr>
                <w:noProof/>
              </w:rPr>
              <w:t>Policy Amount</w:t>
            </w:r>
          </w:p>
        </w:tc>
        <w:tc>
          <w:tcPr>
            <w:tcW w:w="1260" w:type="dxa"/>
          </w:tcPr>
          <w:p w:rsidR="00B530AA" w:rsidRDefault="00B530AA" w:rsidP="00532447">
            <w:pPr>
              <w:jc w:val="center"/>
            </w:pPr>
            <w:r>
              <w:t>Textb</w:t>
            </w:r>
            <w:r w:rsidRPr="0092512F">
              <w:t>ox</w:t>
            </w:r>
          </w:p>
        </w:tc>
        <w:tc>
          <w:tcPr>
            <w:tcW w:w="810" w:type="dxa"/>
          </w:tcPr>
          <w:p w:rsidR="00B530AA" w:rsidRPr="0092512F" w:rsidRDefault="007B2096" w:rsidP="00532447">
            <w:pPr>
              <w:jc w:val="center"/>
            </w:pPr>
            <w:r>
              <w:t>Yes</w:t>
            </w:r>
          </w:p>
        </w:tc>
        <w:tc>
          <w:tcPr>
            <w:tcW w:w="990" w:type="dxa"/>
          </w:tcPr>
          <w:p w:rsidR="00B530AA" w:rsidRDefault="00B530AA" w:rsidP="00532447">
            <w:pPr>
              <w:jc w:val="center"/>
            </w:pPr>
            <w:r>
              <w:t>No</w:t>
            </w:r>
          </w:p>
        </w:tc>
        <w:tc>
          <w:tcPr>
            <w:tcW w:w="1350" w:type="dxa"/>
          </w:tcPr>
          <w:p w:rsidR="00B530AA" w:rsidRDefault="00B530AA" w:rsidP="00532447">
            <w:pPr>
              <w:jc w:val="center"/>
            </w:pPr>
            <w:r>
              <w:t>Numeric</w:t>
            </w:r>
          </w:p>
        </w:tc>
        <w:tc>
          <w:tcPr>
            <w:tcW w:w="1620" w:type="dxa"/>
          </w:tcPr>
          <w:p w:rsidR="00B530AA" w:rsidRPr="0092512F" w:rsidRDefault="00B530AA" w:rsidP="00532447">
            <w:pPr>
              <w:jc w:val="center"/>
            </w:pPr>
            <w:r w:rsidRPr="0092512F">
              <w:t>Mandatory</w:t>
            </w:r>
          </w:p>
        </w:tc>
        <w:tc>
          <w:tcPr>
            <w:tcW w:w="1170" w:type="dxa"/>
          </w:tcPr>
          <w:p w:rsidR="00B530AA" w:rsidRDefault="00B530AA" w:rsidP="00532447">
            <w:pPr>
              <w:jc w:val="center"/>
            </w:pPr>
            <w:r>
              <w:t>Money</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lastRenderedPageBreak/>
              <w:t>Policy EMI</w:t>
            </w:r>
          </w:p>
        </w:tc>
        <w:tc>
          <w:tcPr>
            <w:tcW w:w="1260" w:type="dxa"/>
          </w:tcPr>
          <w:p w:rsidR="00B530AA" w:rsidRDefault="00B530AA" w:rsidP="00532447">
            <w:pPr>
              <w:jc w:val="center"/>
            </w:pPr>
            <w:r>
              <w:t>Textb</w:t>
            </w:r>
            <w:r w:rsidRPr="0092512F">
              <w:t>ox</w:t>
            </w:r>
          </w:p>
        </w:tc>
        <w:tc>
          <w:tcPr>
            <w:tcW w:w="810" w:type="dxa"/>
          </w:tcPr>
          <w:p w:rsidR="00B530AA" w:rsidRPr="0092512F" w:rsidRDefault="007B2096" w:rsidP="00532447">
            <w:pPr>
              <w:jc w:val="center"/>
            </w:pPr>
            <w:r>
              <w:t>Yes</w:t>
            </w:r>
          </w:p>
        </w:tc>
        <w:tc>
          <w:tcPr>
            <w:tcW w:w="990" w:type="dxa"/>
          </w:tcPr>
          <w:p w:rsidR="00B530AA" w:rsidRDefault="00B530AA" w:rsidP="00532447">
            <w:pPr>
              <w:jc w:val="center"/>
            </w:pPr>
            <w:r>
              <w:t>No</w:t>
            </w:r>
          </w:p>
        </w:tc>
        <w:tc>
          <w:tcPr>
            <w:tcW w:w="1350" w:type="dxa"/>
          </w:tcPr>
          <w:p w:rsidR="00B530AA" w:rsidRDefault="00B530AA" w:rsidP="00532447">
            <w:pPr>
              <w:jc w:val="center"/>
            </w:pPr>
            <w:r>
              <w:t>Numeric</w:t>
            </w:r>
          </w:p>
        </w:tc>
        <w:tc>
          <w:tcPr>
            <w:tcW w:w="1620" w:type="dxa"/>
          </w:tcPr>
          <w:p w:rsidR="00B530AA" w:rsidRPr="0092512F" w:rsidRDefault="00B530AA" w:rsidP="00532447">
            <w:pPr>
              <w:jc w:val="center"/>
            </w:pPr>
            <w:r w:rsidRPr="0092512F">
              <w:t>Mandatory</w:t>
            </w:r>
          </w:p>
        </w:tc>
        <w:tc>
          <w:tcPr>
            <w:tcW w:w="1170" w:type="dxa"/>
          </w:tcPr>
          <w:p w:rsidR="00B530AA" w:rsidRDefault="00B530AA" w:rsidP="00532447">
            <w:pPr>
              <w:jc w:val="center"/>
            </w:pPr>
            <w:r>
              <w:t>Money</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t>Policy Start Date</w:t>
            </w:r>
          </w:p>
        </w:tc>
        <w:tc>
          <w:tcPr>
            <w:tcW w:w="1260" w:type="dxa"/>
          </w:tcPr>
          <w:p w:rsidR="00B530AA" w:rsidRDefault="00B530AA" w:rsidP="00532447">
            <w:pPr>
              <w:jc w:val="center"/>
            </w:pPr>
            <w:r>
              <w:t>Textb</w:t>
            </w:r>
            <w:r w:rsidRPr="0092512F">
              <w:t>ox</w:t>
            </w:r>
            <w:r>
              <w:t xml:space="preserve"> with Calendar control</w:t>
            </w:r>
          </w:p>
        </w:tc>
        <w:tc>
          <w:tcPr>
            <w:tcW w:w="810" w:type="dxa"/>
          </w:tcPr>
          <w:p w:rsidR="00B530AA" w:rsidRDefault="007B2096" w:rsidP="00532447">
            <w:pPr>
              <w:jc w:val="center"/>
            </w:pPr>
            <w:r>
              <w:t>No</w:t>
            </w:r>
          </w:p>
        </w:tc>
        <w:tc>
          <w:tcPr>
            <w:tcW w:w="990" w:type="dxa"/>
          </w:tcPr>
          <w:p w:rsidR="00B530AA" w:rsidRDefault="009D1F8C" w:rsidP="00532447">
            <w:pPr>
              <w:jc w:val="center"/>
            </w:pPr>
            <w:r>
              <w:t>No</w:t>
            </w:r>
          </w:p>
        </w:tc>
        <w:tc>
          <w:tcPr>
            <w:tcW w:w="1350" w:type="dxa"/>
          </w:tcPr>
          <w:p w:rsidR="00B530AA" w:rsidRDefault="007012FC" w:rsidP="00532447">
            <w:pPr>
              <w:jc w:val="center"/>
            </w:pPr>
            <w:r>
              <w:t>Date format</w:t>
            </w:r>
          </w:p>
        </w:tc>
        <w:tc>
          <w:tcPr>
            <w:tcW w:w="1620" w:type="dxa"/>
          </w:tcPr>
          <w:p w:rsidR="00B530AA" w:rsidRPr="0092512F" w:rsidRDefault="003919E1" w:rsidP="00532447">
            <w:pPr>
              <w:jc w:val="center"/>
            </w:pPr>
            <w:r w:rsidRPr="0092512F">
              <w:t>Mandatory</w:t>
            </w:r>
          </w:p>
        </w:tc>
        <w:tc>
          <w:tcPr>
            <w:tcW w:w="1170" w:type="dxa"/>
          </w:tcPr>
          <w:p w:rsidR="00B530AA" w:rsidRDefault="003919E1" w:rsidP="00532447">
            <w:pPr>
              <w:jc w:val="center"/>
            </w:pPr>
            <w:r>
              <w:t>Datetime</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t>Policy End Date</w:t>
            </w:r>
          </w:p>
        </w:tc>
        <w:tc>
          <w:tcPr>
            <w:tcW w:w="1260" w:type="dxa"/>
          </w:tcPr>
          <w:p w:rsidR="00B530AA" w:rsidRDefault="00B530AA" w:rsidP="00532447">
            <w:pPr>
              <w:jc w:val="center"/>
            </w:pPr>
            <w:r>
              <w:t>Textb</w:t>
            </w:r>
            <w:r w:rsidRPr="0092512F">
              <w:t>ox</w:t>
            </w:r>
            <w:r>
              <w:t xml:space="preserve"> with Calendar control</w:t>
            </w:r>
          </w:p>
        </w:tc>
        <w:tc>
          <w:tcPr>
            <w:tcW w:w="810" w:type="dxa"/>
          </w:tcPr>
          <w:p w:rsidR="00B530AA" w:rsidRDefault="007B2096" w:rsidP="00532447">
            <w:pPr>
              <w:jc w:val="center"/>
            </w:pPr>
            <w:r>
              <w:t>No</w:t>
            </w:r>
          </w:p>
        </w:tc>
        <w:tc>
          <w:tcPr>
            <w:tcW w:w="990" w:type="dxa"/>
          </w:tcPr>
          <w:p w:rsidR="00B530AA" w:rsidRDefault="009D1F8C" w:rsidP="00532447">
            <w:pPr>
              <w:jc w:val="center"/>
            </w:pPr>
            <w:r>
              <w:t>No</w:t>
            </w:r>
          </w:p>
        </w:tc>
        <w:tc>
          <w:tcPr>
            <w:tcW w:w="1350" w:type="dxa"/>
          </w:tcPr>
          <w:p w:rsidR="00B530AA" w:rsidRDefault="007012FC" w:rsidP="00532447">
            <w:pPr>
              <w:jc w:val="center"/>
            </w:pPr>
            <w:r>
              <w:t>Date format</w:t>
            </w:r>
          </w:p>
        </w:tc>
        <w:tc>
          <w:tcPr>
            <w:tcW w:w="1620" w:type="dxa"/>
          </w:tcPr>
          <w:p w:rsidR="00B530AA" w:rsidRPr="0092512F" w:rsidRDefault="003919E1" w:rsidP="00532447">
            <w:pPr>
              <w:jc w:val="center"/>
            </w:pPr>
            <w:r w:rsidRPr="0092512F">
              <w:t>Mandatory</w:t>
            </w:r>
          </w:p>
        </w:tc>
        <w:tc>
          <w:tcPr>
            <w:tcW w:w="1170" w:type="dxa"/>
          </w:tcPr>
          <w:p w:rsidR="00B530AA" w:rsidRDefault="003919E1" w:rsidP="00532447">
            <w:pPr>
              <w:jc w:val="center"/>
            </w:pPr>
            <w:r>
              <w:t>Datetime</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t xml:space="preserve">Policy Duration </w:t>
            </w:r>
          </w:p>
        </w:tc>
        <w:tc>
          <w:tcPr>
            <w:tcW w:w="1260" w:type="dxa"/>
          </w:tcPr>
          <w:p w:rsidR="00B530AA" w:rsidRDefault="00B530AA" w:rsidP="00532447">
            <w:pPr>
              <w:jc w:val="center"/>
            </w:pPr>
            <w:r>
              <w:t>Textb</w:t>
            </w:r>
            <w:r w:rsidRPr="0092512F">
              <w:t>ox</w:t>
            </w:r>
          </w:p>
        </w:tc>
        <w:tc>
          <w:tcPr>
            <w:tcW w:w="810" w:type="dxa"/>
          </w:tcPr>
          <w:p w:rsidR="00B530AA" w:rsidRDefault="00B530AA" w:rsidP="00532447">
            <w:pPr>
              <w:jc w:val="center"/>
            </w:pPr>
          </w:p>
        </w:tc>
        <w:tc>
          <w:tcPr>
            <w:tcW w:w="990" w:type="dxa"/>
          </w:tcPr>
          <w:p w:rsidR="00B530AA" w:rsidRDefault="009D1F8C" w:rsidP="00532447">
            <w:pPr>
              <w:jc w:val="center"/>
            </w:pPr>
            <w:r>
              <w:t>No</w:t>
            </w:r>
          </w:p>
        </w:tc>
        <w:tc>
          <w:tcPr>
            <w:tcW w:w="1350" w:type="dxa"/>
          </w:tcPr>
          <w:p w:rsidR="00B530AA" w:rsidRDefault="007012FC" w:rsidP="00532447">
            <w:pPr>
              <w:jc w:val="center"/>
            </w:pPr>
            <w:r>
              <w:t>Only numeric</w:t>
            </w:r>
          </w:p>
        </w:tc>
        <w:tc>
          <w:tcPr>
            <w:tcW w:w="1620" w:type="dxa"/>
          </w:tcPr>
          <w:p w:rsidR="00B530AA" w:rsidRPr="0092512F" w:rsidRDefault="00B530AA" w:rsidP="00532447">
            <w:pPr>
              <w:jc w:val="center"/>
            </w:pPr>
          </w:p>
        </w:tc>
        <w:tc>
          <w:tcPr>
            <w:tcW w:w="1170" w:type="dxa"/>
          </w:tcPr>
          <w:p w:rsidR="00B530AA" w:rsidRDefault="003919E1" w:rsidP="00532447">
            <w:pPr>
              <w:jc w:val="center"/>
            </w:pPr>
            <w:r>
              <w:t>int</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t>Company Id</w:t>
            </w:r>
          </w:p>
        </w:tc>
        <w:tc>
          <w:tcPr>
            <w:tcW w:w="1260" w:type="dxa"/>
          </w:tcPr>
          <w:p w:rsidR="00B530AA" w:rsidRDefault="00B530AA" w:rsidP="00532447">
            <w:pPr>
              <w:jc w:val="center"/>
            </w:pPr>
            <w:r>
              <w:t>Dropdown</w:t>
            </w:r>
          </w:p>
        </w:tc>
        <w:tc>
          <w:tcPr>
            <w:tcW w:w="810" w:type="dxa"/>
          </w:tcPr>
          <w:p w:rsidR="00B530AA" w:rsidRPr="0092512F" w:rsidRDefault="00B530AA" w:rsidP="00532447">
            <w:pPr>
              <w:jc w:val="center"/>
            </w:pPr>
            <w:r>
              <w:t>Yes</w:t>
            </w:r>
          </w:p>
        </w:tc>
        <w:tc>
          <w:tcPr>
            <w:tcW w:w="990" w:type="dxa"/>
          </w:tcPr>
          <w:p w:rsidR="00B530AA" w:rsidRDefault="00B530AA" w:rsidP="00532447">
            <w:pPr>
              <w:jc w:val="center"/>
            </w:pPr>
            <w:r>
              <w:t>No</w:t>
            </w:r>
          </w:p>
        </w:tc>
        <w:tc>
          <w:tcPr>
            <w:tcW w:w="1350" w:type="dxa"/>
          </w:tcPr>
          <w:p w:rsidR="00B530AA" w:rsidRDefault="00B530AA" w:rsidP="00532447">
            <w:pPr>
              <w:jc w:val="center"/>
            </w:pPr>
          </w:p>
        </w:tc>
        <w:tc>
          <w:tcPr>
            <w:tcW w:w="1620" w:type="dxa"/>
          </w:tcPr>
          <w:p w:rsidR="00B530AA" w:rsidRPr="0092512F" w:rsidRDefault="00B530AA" w:rsidP="00532447">
            <w:pPr>
              <w:jc w:val="center"/>
            </w:pPr>
            <w:r w:rsidRPr="0092512F">
              <w:t>Mandatory</w:t>
            </w:r>
          </w:p>
        </w:tc>
        <w:tc>
          <w:tcPr>
            <w:tcW w:w="1170" w:type="dxa"/>
          </w:tcPr>
          <w:p w:rsidR="00B530AA" w:rsidRDefault="00B530AA" w:rsidP="00532447">
            <w:pPr>
              <w:jc w:val="center"/>
            </w:pPr>
            <w:r>
              <w:t>Int</w:t>
            </w:r>
          </w:p>
        </w:tc>
        <w:tc>
          <w:tcPr>
            <w:tcW w:w="1275" w:type="dxa"/>
          </w:tcPr>
          <w:p w:rsidR="00B530AA" w:rsidRDefault="00B530AA" w:rsidP="00532447">
            <w:pPr>
              <w:jc w:val="center"/>
            </w:pPr>
          </w:p>
        </w:tc>
      </w:tr>
      <w:tr w:rsidR="00B530AA" w:rsidTr="00532447">
        <w:trPr>
          <w:trHeight w:val="565"/>
        </w:trPr>
        <w:tc>
          <w:tcPr>
            <w:tcW w:w="1620" w:type="dxa"/>
          </w:tcPr>
          <w:p w:rsidR="00B530AA" w:rsidRDefault="00B530AA" w:rsidP="00532447">
            <w:pPr>
              <w:jc w:val="center"/>
              <w:rPr>
                <w:noProof/>
              </w:rPr>
            </w:pPr>
            <w:r>
              <w:rPr>
                <w:noProof/>
              </w:rPr>
              <w:t>Company Name</w:t>
            </w:r>
          </w:p>
        </w:tc>
        <w:tc>
          <w:tcPr>
            <w:tcW w:w="1260" w:type="dxa"/>
          </w:tcPr>
          <w:p w:rsidR="00B530AA" w:rsidRDefault="00B530AA" w:rsidP="00532447">
            <w:pPr>
              <w:jc w:val="center"/>
            </w:pPr>
            <w:r>
              <w:t>Textb</w:t>
            </w:r>
            <w:r w:rsidRPr="0092512F">
              <w:t>ox</w:t>
            </w:r>
          </w:p>
        </w:tc>
        <w:tc>
          <w:tcPr>
            <w:tcW w:w="810" w:type="dxa"/>
          </w:tcPr>
          <w:p w:rsidR="00B530AA" w:rsidRDefault="0050122B" w:rsidP="00532447">
            <w:pPr>
              <w:jc w:val="center"/>
            </w:pPr>
            <w:r>
              <w:t>Yes</w:t>
            </w:r>
          </w:p>
        </w:tc>
        <w:tc>
          <w:tcPr>
            <w:tcW w:w="990" w:type="dxa"/>
          </w:tcPr>
          <w:p w:rsidR="00B530AA" w:rsidRDefault="00B530AA" w:rsidP="00532447">
            <w:pPr>
              <w:jc w:val="center"/>
            </w:pPr>
          </w:p>
        </w:tc>
        <w:tc>
          <w:tcPr>
            <w:tcW w:w="1350" w:type="dxa"/>
          </w:tcPr>
          <w:p w:rsidR="00B530AA" w:rsidRDefault="007012FC" w:rsidP="00532447">
            <w:pPr>
              <w:jc w:val="center"/>
            </w:pPr>
            <w:r>
              <w:t>Alpha Numeric</w:t>
            </w:r>
          </w:p>
        </w:tc>
        <w:tc>
          <w:tcPr>
            <w:tcW w:w="1620" w:type="dxa"/>
          </w:tcPr>
          <w:p w:rsidR="00B530AA" w:rsidRPr="0092512F" w:rsidRDefault="00B530AA" w:rsidP="00532447">
            <w:pPr>
              <w:jc w:val="center"/>
            </w:pPr>
          </w:p>
        </w:tc>
        <w:tc>
          <w:tcPr>
            <w:tcW w:w="1170" w:type="dxa"/>
          </w:tcPr>
          <w:p w:rsidR="00B530AA" w:rsidRDefault="003919E1" w:rsidP="00532447">
            <w:pPr>
              <w:jc w:val="center"/>
            </w:pPr>
            <w:r>
              <w:t>Varchar</w:t>
            </w:r>
          </w:p>
        </w:tc>
        <w:tc>
          <w:tcPr>
            <w:tcW w:w="1275" w:type="dxa"/>
          </w:tcPr>
          <w:p w:rsidR="00B530AA" w:rsidRDefault="003919E1" w:rsidP="00532447">
            <w:pPr>
              <w:jc w:val="center"/>
            </w:pPr>
            <w:r>
              <w:t>50</w:t>
            </w:r>
          </w:p>
        </w:tc>
      </w:tr>
      <w:tr w:rsidR="00B530AA" w:rsidTr="00532447">
        <w:trPr>
          <w:trHeight w:val="565"/>
        </w:trPr>
        <w:tc>
          <w:tcPr>
            <w:tcW w:w="1620" w:type="dxa"/>
          </w:tcPr>
          <w:p w:rsidR="00B530AA" w:rsidRDefault="00B530AA" w:rsidP="00532447">
            <w:pPr>
              <w:jc w:val="center"/>
              <w:rPr>
                <w:noProof/>
              </w:rPr>
            </w:pPr>
            <w:r>
              <w:rPr>
                <w:noProof/>
              </w:rPr>
              <w:t>Medical Id</w:t>
            </w:r>
          </w:p>
        </w:tc>
        <w:tc>
          <w:tcPr>
            <w:tcW w:w="1260" w:type="dxa"/>
          </w:tcPr>
          <w:p w:rsidR="00B530AA" w:rsidRDefault="00B530AA" w:rsidP="00532447">
            <w:pPr>
              <w:jc w:val="center"/>
            </w:pPr>
            <w:r>
              <w:t>Textb</w:t>
            </w:r>
            <w:r w:rsidRPr="0092512F">
              <w:t>ox</w:t>
            </w:r>
          </w:p>
        </w:tc>
        <w:tc>
          <w:tcPr>
            <w:tcW w:w="810" w:type="dxa"/>
          </w:tcPr>
          <w:p w:rsidR="00B530AA" w:rsidRPr="0092512F" w:rsidRDefault="0050122B" w:rsidP="0050122B">
            <w:pPr>
              <w:jc w:val="center"/>
            </w:pPr>
            <w:r>
              <w:t>Yes</w:t>
            </w:r>
          </w:p>
        </w:tc>
        <w:tc>
          <w:tcPr>
            <w:tcW w:w="990" w:type="dxa"/>
          </w:tcPr>
          <w:p w:rsidR="00B530AA" w:rsidRDefault="00B530AA" w:rsidP="00532447">
            <w:pPr>
              <w:jc w:val="center"/>
            </w:pPr>
            <w:r>
              <w:t>No</w:t>
            </w:r>
          </w:p>
        </w:tc>
        <w:tc>
          <w:tcPr>
            <w:tcW w:w="1350" w:type="dxa"/>
          </w:tcPr>
          <w:p w:rsidR="00B530AA" w:rsidRDefault="00B530AA" w:rsidP="00532447">
            <w:pPr>
              <w:jc w:val="center"/>
            </w:pPr>
            <w:r>
              <w:t>Alpha Numeric</w:t>
            </w:r>
          </w:p>
        </w:tc>
        <w:tc>
          <w:tcPr>
            <w:tcW w:w="1620" w:type="dxa"/>
          </w:tcPr>
          <w:p w:rsidR="00B530AA" w:rsidRPr="0092512F" w:rsidRDefault="00B530AA" w:rsidP="00532447">
            <w:pPr>
              <w:jc w:val="center"/>
            </w:pPr>
            <w:r w:rsidRPr="0092512F">
              <w:t>Mandatory</w:t>
            </w:r>
          </w:p>
        </w:tc>
        <w:tc>
          <w:tcPr>
            <w:tcW w:w="1170" w:type="dxa"/>
          </w:tcPr>
          <w:p w:rsidR="00B530AA" w:rsidRDefault="00B530AA" w:rsidP="00532447">
            <w:pPr>
              <w:jc w:val="center"/>
            </w:pPr>
            <w:r>
              <w:t>Varchar</w:t>
            </w:r>
          </w:p>
        </w:tc>
        <w:tc>
          <w:tcPr>
            <w:tcW w:w="1275" w:type="dxa"/>
          </w:tcPr>
          <w:p w:rsidR="00B530AA" w:rsidRDefault="00B530AA" w:rsidP="00532447">
            <w:pPr>
              <w:jc w:val="center"/>
            </w:pPr>
            <w:r>
              <w:t>50</w:t>
            </w:r>
          </w:p>
        </w:tc>
      </w:tr>
    </w:tbl>
    <w:p w:rsidR="00B737E9" w:rsidRDefault="00B737E9">
      <w:pPr>
        <w:widowControl/>
        <w:spacing w:before="0" w:after="0" w:line="240" w:lineRule="auto"/>
        <w:ind w:right="0"/>
        <w:rPr>
          <w:b/>
          <w:color w:val="800080"/>
          <w:sz w:val="32"/>
        </w:rPr>
      </w:pPr>
    </w:p>
    <w:p w:rsidR="00FE10BD" w:rsidRDefault="00B737E9" w:rsidP="00B737E9">
      <w:pPr>
        <w:pStyle w:val="Heading2"/>
        <w:tabs>
          <w:tab w:val="clear" w:pos="1080"/>
        </w:tabs>
        <w:jc w:val="both"/>
      </w:pPr>
      <w:bookmarkStart w:id="62" w:name="_Toc356570092"/>
      <w:r>
        <w:t>UI Design</w:t>
      </w:r>
      <w:bookmarkEnd w:id="62"/>
    </w:p>
    <w:p w:rsidR="00B737E9" w:rsidRPr="00EA2AD6" w:rsidRDefault="00B737E9" w:rsidP="00EA2AD6">
      <w:pPr>
        <w:pStyle w:val="Heading3"/>
        <w:rPr>
          <w:u w:val="single"/>
        </w:rPr>
      </w:pPr>
      <w:bookmarkStart w:id="63" w:name="_Toc356570093"/>
      <w:r w:rsidRPr="00253FF1">
        <w:t>Add</w:t>
      </w:r>
      <w:r w:rsidRPr="00B737E9">
        <w:t>/Edit Employee</w:t>
      </w:r>
      <w:bookmarkEnd w:id="63"/>
    </w:p>
    <w:p w:rsidR="0052069D" w:rsidRDefault="00EA2AD6" w:rsidP="00C12272">
      <w:pPr>
        <w:jc w:val="center"/>
      </w:pPr>
      <w:r>
        <w:rPr>
          <w:noProof/>
        </w:rPr>
        <w:drawing>
          <wp:inline distT="0" distB="0" distL="0" distR="0">
            <wp:extent cx="3124835" cy="3800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3124835" cy="3800475"/>
                    </a:xfrm>
                    <a:prstGeom prst="rect">
                      <a:avLst/>
                    </a:prstGeom>
                    <a:noFill/>
                    <a:ln w="9525">
                      <a:noFill/>
                      <a:miter lim="800000"/>
                      <a:headEnd/>
                      <a:tailEnd/>
                    </a:ln>
                  </pic:spPr>
                </pic:pic>
              </a:graphicData>
            </a:graphic>
          </wp:inline>
        </w:drawing>
      </w:r>
      <w:r w:rsidR="0052069D">
        <w:br w:type="page"/>
      </w:r>
    </w:p>
    <w:p w:rsidR="0052069D" w:rsidRDefault="0052069D" w:rsidP="0053105E">
      <w:pPr>
        <w:widowControl/>
        <w:spacing w:before="0" w:after="0" w:line="240" w:lineRule="auto"/>
        <w:ind w:right="0"/>
      </w:pPr>
    </w:p>
    <w:p w:rsidR="00B737E9" w:rsidRPr="001A5DB9" w:rsidRDefault="007875BC" w:rsidP="001A5DB9">
      <w:pPr>
        <w:pStyle w:val="Heading3"/>
      </w:pPr>
      <w:bookmarkStart w:id="64" w:name="_Toc356570094"/>
      <w:r w:rsidRPr="001A5DB9">
        <w:t>View Employee</w:t>
      </w:r>
      <w:bookmarkEnd w:id="64"/>
    </w:p>
    <w:p w:rsidR="007875BC" w:rsidRDefault="0053105E" w:rsidP="00B737E9">
      <w:pPr>
        <w:ind w:firstLine="360"/>
        <w:rPr>
          <w:b/>
          <w:u w:val="single"/>
        </w:rPr>
      </w:pPr>
      <w:r>
        <w:rPr>
          <w:b/>
          <w:noProof/>
          <w:u w:val="single"/>
        </w:rPr>
        <w:drawing>
          <wp:inline distT="0" distB="0" distL="0" distR="0">
            <wp:extent cx="5736424" cy="739471"/>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srcRect/>
                    <a:stretch>
                      <a:fillRect/>
                    </a:stretch>
                  </pic:blipFill>
                  <pic:spPr bwMode="auto">
                    <a:xfrm>
                      <a:off x="0" y="0"/>
                      <a:ext cx="5732780" cy="739001"/>
                    </a:xfrm>
                    <a:prstGeom prst="rect">
                      <a:avLst/>
                    </a:prstGeom>
                    <a:noFill/>
                    <a:ln w="9525">
                      <a:noFill/>
                      <a:miter lim="800000"/>
                      <a:headEnd/>
                      <a:tailEnd/>
                    </a:ln>
                  </pic:spPr>
                </pic:pic>
              </a:graphicData>
            </a:graphic>
          </wp:inline>
        </w:drawing>
      </w:r>
    </w:p>
    <w:p w:rsidR="007875BC" w:rsidRDefault="007875BC">
      <w:pPr>
        <w:widowControl/>
        <w:spacing w:before="0" w:after="0" w:line="240" w:lineRule="auto"/>
        <w:ind w:right="0"/>
        <w:rPr>
          <w:b/>
          <w:u w:val="single"/>
        </w:rPr>
      </w:pPr>
    </w:p>
    <w:p w:rsidR="007875BC" w:rsidRPr="001A5DB9" w:rsidRDefault="007875BC" w:rsidP="001A5DB9">
      <w:pPr>
        <w:pStyle w:val="Heading3"/>
      </w:pPr>
      <w:bookmarkStart w:id="65" w:name="_Toc356570095"/>
      <w:r w:rsidRPr="001A5DB9">
        <w:t>Add</w:t>
      </w:r>
      <w:r w:rsidR="00E34237">
        <w:t xml:space="preserve"> Insurance</w:t>
      </w:r>
      <w:bookmarkEnd w:id="65"/>
    </w:p>
    <w:p w:rsidR="007875BC" w:rsidRDefault="00B82A22" w:rsidP="00C12272">
      <w:pPr>
        <w:ind w:firstLine="360"/>
        <w:jc w:val="center"/>
        <w:rPr>
          <w:b/>
        </w:rPr>
      </w:pPr>
      <w:r>
        <w:rPr>
          <w:b/>
          <w:noProof/>
        </w:rPr>
        <w:drawing>
          <wp:inline distT="0" distB="0" distL="0" distR="0">
            <wp:extent cx="3514725" cy="2238375"/>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3514725" cy="2238375"/>
                    </a:xfrm>
                    <a:prstGeom prst="rect">
                      <a:avLst/>
                    </a:prstGeom>
                    <a:noFill/>
                    <a:ln w="9525">
                      <a:noFill/>
                      <a:miter lim="800000"/>
                      <a:headEnd/>
                      <a:tailEnd/>
                    </a:ln>
                  </pic:spPr>
                </pic:pic>
              </a:graphicData>
            </a:graphic>
          </wp:inline>
        </w:drawing>
      </w:r>
    </w:p>
    <w:p w:rsidR="00B82A22" w:rsidRDefault="00B82A22" w:rsidP="00B737E9">
      <w:pPr>
        <w:ind w:firstLine="360"/>
        <w:rPr>
          <w:b/>
        </w:rPr>
      </w:pPr>
    </w:p>
    <w:p w:rsidR="00B82A22" w:rsidRDefault="00B82A22" w:rsidP="00B82A22">
      <w:pPr>
        <w:pStyle w:val="Heading3"/>
      </w:pPr>
      <w:r>
        <w:tab/>
      </w:r>
      <w:bookmarkStart w:id="66" w:name="_Toc356570096"/>
      <w:r>
        <w:t>Add Policy</w:t>
      </w:r>
      <w:bookmarkEnd w:id="66"/>
    </w:p>
    <w:p w:rsidR="00B82A22" w:rsidRDefault="00C12272" w:rsidP="00C12272">
      <w:pPr>
        <w:jc w:val="center"/>
      </w:pPr>
      <w:r>
        <w:rPr>
          <w:noProof/>
        </w:rPr>
        <w:drawing>
          <wp:inline distT="0" distB="0" distL="0" distR="0">
            <wp:extent cx="2616200" cy="2433320"/>
            <wp:effectExtent l="1905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2616200" cy="2433320"/>
                    </a:xfrm>
                    <a:prstGeom prst="rect">
                      <a:avLst/>
                    </a:prstGeom>
                    <a:noFill/>
                    <a:ln w="9525">
                      <a:noFill/>
                      <a:miter lim="800000"/>
                      <a:headEnd/>
                      <a:tailEnd/>
                    </a:ln>
                  </pic:spPr>
                </pic:pic>
              </a:graphicData>
            </a:graphic>
          </wp:inline>
        </w:drawing>
      </w:r>
    </w:p>
    <w:p w:rsidR="00B82A22" w:rsidRPr="00B82A22" w:rsidRDefault="00B82A22" w:rsidP="00B82A22"/>
    <w:p w:rsidR="00B82A22" w:rsidRDefault="000E4B02" w:rsidP="000E4B02">
      <w:pPr>
        <w:pStyle w:val="Heading3"/>
      </w:pPr>
      <w:bookmarkStart w:id="67" w:name="_Toc356570097"/>
      <w:r>
        <w:lastRenderedPageBreak/>
        <w:t>Add Policy on Employee</w:t>
      </w:r>
      <w:bookmarkEnd w:id="67"/>
    </w:p>
    <w:p w:rsidR="000E4B02" w:rsidRDefault="000E4B02" w:rsidP="000E4B02">
      <w:pPr>
        <w:ind w:firstLine="360"/>
        <w:jc w:val="center"/>
        <w:rPr>
          <w:b/>
        </w:rPr>
      </w:pPr>
      <w:r>
        <w:rPr>
          <w:b/>
          <w:noProof/>
        </w:rPr>
        <w:drawing>
          <wp:inline distT="0" distB="0" distL="0" distR="0">
            <wp:extent cx="2901950" cy="3546475"/>
            <wp:effectExtent l="1905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2901950" cy="3546475"/>
                    </a:xfrm>
                    <a:prstGeom prst="rect">
                      <a:avLst/>
                    </a:prstGeom>
                    <a:noFill/>
                    <a:ln w="9525">
                      <a:noFill/>
                      <a:miter lim="800000"/>
                      <a:headEnd/>
                      <a:tailEnd/>
                    </a:ln>
                  </pic:spPr>
                </pic:pic>
              </a:graphicData>
            </a:graphic>
          </wp:inline>
        </w:drawing>
      </w:r>
    </w:p>
    <w:p w:rsidR="00DC2350" w:rsidRDefault="00DC2350" w:rsidP="000E4B02">
      <w:pPr>
        <w:ind w:firstLine="360"/>
        <w:jc w:val="center"/>
        <w:rPr>
          <w:b/>
        </w:rPr>
      </w:pPr>
    </w:p>
    <w:p w:rsidR="00DC2350" w:rsidRDefault="00DC2350" w:rsidP="00DC2350">
      <w:pPr>
        <w:pStyle w:val="Heading3"/>
      </w:pPr>
      <w:bookmarkStart w:id="68" w:name="_Toc356570098"/>
      <w:r>
        <w:t>Employees based on Policies</w:t>
      </w:r>
      <w:bookmarkEnd w:id="68"/>
    </w:p>
    <w:p w:rsidR="000E4B02" w:rsidRDefault="003A4F6A" w:rsidP="003A4F6A">
      <w:pPr>
        <w:ind w:firstLine="360"/>
        <w:jc w:val="center"/>
        <w:rPr>
          <w:b/>
        </w:rPr>
      </w:pPr>
      <w:r>
        <w:rPr>
          <w:b/>
          <w:noProof/>
        </w:rPr>
        <w:drawing>
          <wp:inline distT="0" distB="0" distL="0" distR="0">
            <wp:extent cx="3427095" cy="1336040"/>
            <wp:effectExtent l="19050" t="0" r="190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3427095" cy="1336040"/>
                    </a:xfrm>
                    <a:prstGeom prst="rect">
                      <a:avLst/>
                    </a:prstGeom>
                    <a:noFill/>
                    <a:ln w="9525">
                      <a:noFill/>
                      <a:miter lim="800000"/>
                      <a:headEnd/>
                      <a:tailEnd/>
                    </a:ln>
                  </pic:spPr>
                </pic:pic>
              </a:graphicData>
            </a:graphic>
          </wp:inline>
        </w:drawing>
      </w:r>
    </w:p>
    <w:p w:rsidR="00DC2350" w:rsidRDefault="00DC2350" w:rsidP="00B737E9">
      <w:pPr>
        <w:ind w:firstLine="360"/>
        <w:rPr>
          <w:b/>
        </w:rPr>
      </w:pPr>
    </w:p>
    <w:p w:rsidR="00DC2350" w:rsidRDefault="00B1252D" w:rsidP="00B1252D">
      <w:pPr>
        <w:pStyle w:val="Heading3"/>
      </w:pPr>
      <w:bookmarkStart w:id="69" w:name="_Toc356570099"/>
      <w:r>
        <w:t>Policy Request Details</w:t>
      </w:r>
      <w:bookmarkEnd w:id="69"/>
    </w:p>
    <w:p w:rsidR="00B1252D" w:rsidRDefault="00B1252D" w:rsidP="00B737E9">
      <w:pPr>
        <w:ind w:firstLine="360"/>
        <w:rPr>
          <w:b/>
        </w:rPr>
      </w:pPr>
      <w:r>
        <w:rPr>
          <w:b/>
          <w:noProof/>
        </w:rPr>
        <w:drawing>
          <wp:inline distT="0" distB="0" distL="0" distR="0">
            <wp:extent cx="5725160" cy="1709420"/>
            <wp:effectExtent l="19050" t="0" r="889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srcRect/>
                    <a:stretch>
                      <a:fillRect/>
                    </a:stretch>
                  </pic:blipFill>
                  <pic:spPr bwMode="auto">
                    <a:xfrm>
                      <a:off x="0" y="0"/>
                      <a:ext cx="5725160" cy="1709420"/>
                    </a:xfrm>
                    <a:prstGeom prst="rect">
                      <a:avLst/>
                    </a:prstGeom>
                    <a:noFill/>
                    <a:ln w="9525">
                      <a:noFill/>
                      <a:miter lim="800000"/>
                      <a:headEnd/>
                      <a:tailEnd/>
                    </a:ln>
                  </pic:spPr>
                </pic:pic>
              </a:graphicData>
            </a:graphic>
          </wp:inline>
        </w:drawing>
      </w:r>
    </w:p>
    <w:p w:rsidR="00B1252D" w:rsidRPr="00B82A22" w:rsidRDefault="00B1252D" w:rsidP="00B737E9">
      <w:pPr>
        <w:ind w:firstLine="360"/>
        <w:rPr>
          <w:b/>
        </w:rPr>
      </w:pPr>
    </w:p>
    <w:p w:rsidR="00975561" w:rsidRPr="00975561" w:rsidRDefault="00975561" w:rsidP="00975561">
      <w:pPr>
        <w:pStyle w:val="Heading2"/>
        <w:tabs>
          <w:tab w:val="clear" w:pos="1080"/>
        </w:tabs>
        <w:jc w:val="both"/>
      </w:pPr>
      <w:bookmarkStart w:id="70" w:name="_Toc356570100"/>
      <w:r>
        <w:t>Object Descriptions</w:t>
      </w:r>
      <w:bookmarkEnd w:id="70"/>
    </w:p>
    <w:p w:rsidR="00975561" w:rsidRPr="00975561" w:rsidRDefault="00975561" w:rsidP="00975561"/>
    <w:tbl>
      <w:tblPr>
        <w:tblW w:w="1008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2340"/>
        <w:gridCol w:w="5940"/>
      </w:tblGrid>
      <w:tr w:rsidR="0074222E" w:rsidTr="0083614E">
        <w:tc>
          <w:tcPr>
            <w:tcW w:w="1800" w:type="dxa"/>
            <w:shd w:val="clear" w:color="auto" w:fill="auto"/>
          </w:tcPr>
          <w:p w:rsidR="0074222E" w:rsidRPr="006F3134" w:rsidRDefault="0074222E" w:rsidP="00D84C3B">
            <w:pPr>
              <w:rPr>
                <w:b/>
              </w:rPr>
            </w:pPr>
            <w:r w:rsidRPr="006F3134">
              <w:rPr>
                <w:b/>
              </w:rPr>
              <w:t>Class</w:t>
            </w:r>
          </w:p>
        </w:tc>
        <w:tc>
          <w:tcPr>
            <w:tcW w:w="2340" w:type="dxa"/>
            <w:shd w:val="clear" w:color="auto" w:fill="auto"/>
          </w:tcPr>
          <w:p w:rsidR="0074222E" w:rsidRPr="006F3134" w:rsidRDefault="0074222E" w:rsidP="00D84C3B">
            <w:pPr>
              <w:rPr>
                <w:b/>
              </w:rPr>
            </w:pPr>
            <w:r w:rsidRPr="006F3134">
              <w:rPr>
                <w:b/>
              </w:rPr>
              <w:t>Method</w:t>
            </w:r>
          </w:p>
        </w:tc>
        <w:tc>
          <w:tcPr>
            <w:tcW w:w="5940" w:type="dxa"/>
            <w:shd w:val="clear" w:color="auto" w:fill="auto"/>
          </w:tcPr>
          <w:p w:rsidR="0074222E" w:rsidRPr="006F3134" w:rsidRDefault="0074222E" w:rsidP="00D84C3B">
            <w:pPr>
              <w:rPr>
                <w:b/>
              </w:rPr>
            </w:pPr>
            <w:r w:rsidRPr="006F3134">
              <w:rPr>
                <w:b/>
              </w:rPr>
              <w:t>Program Logic</w:t>
            </w:r>
          </w:p>
        </w:tc>
      </w:tr>
      <w:tr w:rsidR="0074222E" w:rsidRPr="006F3134" w:rsidTr="0083614E">
        <w:tc>
          <w:tcPr>
            <w:tcW w:w="1800" w:type="dxa"/>
            <w:vMerge w:val="restart"/>
            <w:shd w:val="clear" w:color="auto" w:fill="auto"/>
          </w:tcPr>
          <w:p w:rsidR="0074222E" w:rsidRDefault="0074222E" w:rsidP="00D84C3B">
            <w:r w:rsidRPr="0076228D">
              <w:t>UserController</w:t>
            </w:r>
          </w:p>
        </w:tc>
        <w:tc>
          <w:tcPr>
            <w:tcW w:w="2340" w:type="dxa"/>
            <w:shd w:val="clear" w:color="auto" w:fill="auto"/>
          </w:tcPr>
          <w:p w:rsidR="0074222E" w:rsidRPr="006F3134" w:rsidRDefault="0074222E" w:rsidP="00D84C3B">
            <w:pPr>
              <w:rPr>
                <w:b/>
                <w:bCs/>
              </w:rPr>
            </w:pPr>
            <w:r w:rsidRPr="006F3134">
              <w:rPr>
                <w:b/>
                <w:bCs/>
              </w:rPr>
              <w:t>doGet</w:t>
            </w:r>
          </w:p>
          <w:p w:rsidR="0074222E" w:rsidRDefault="0074222E" w:rsidP="0074222E">
            <w:r w:rsidRPr="006F3134">
              <w:rPr>
                <w:b/>
                <w:bCs/>
              </w:rPr>
              <w:t>Parameters</w:t>
            </w:r>
            <w:r w:rsidRPr="006F3134">
              <w:rPr>
                <w:iCs/>
              </w:rPr>
              <w:t xml:space="preserve"> HttpServletRequest request,</w:t>
            </w:r>
            <w:r w:rsidRPr="008A69E3">
              <w:t xml:space="preserve"> HttpServletResponse</w:t>
            </w:r>
            <w:r w:rsidRPr="001722DB">
              <w:t xml:space="preserve"> response</w:t>
            </w:r>
          </w:p>
          <w:p w:rsidR="0074222E" w:rsidRPr="006F3134" w:rsidRDefault="0074222E" w:rsidP="006F3134">
            <w:pPr>
              <w:rPr>
                <w:b/>
                <w:iCs/>
              </w:rPr>
            </w:pPr>
            <w:r w:rsidRPr="006F3134">
              <w:rPr>
                <w:b/>
              </w:rPr>
              <w:t>Return Type</w:t>
            </w:r>
          </w:p>
          <w:p w:rsidR="0074222E" w:rsidRDefault="0074222E" w:rsidP="00D84C3B">
            <w:r w:rsidRPr="006F3134">
              <w:rPr>
                <w:i/>
              </w:rPr>
              <w:t>void</w:t>
            </w:r>
          </w:p>
        </w:tc>
        <w:tc>
          <w:tcPr>
            <w:tcW w:w="5940" w:type="dxa"/>
            <w:shd w:val="clear" w:color="auto" w:fill="auto"/>
          </w:tcPr>
          <w:p w:rsidR="0074222E" w:rsidRPr="006F3134" w:rsidRDefault="0074222E" w:rsidP="00684267">
            <w:pPr>
              <w:numPr>
                <w:ilvl w:val="0"/>
                <w:numId w:val="17"/>
              </w:numPr>
              <w:rPr>
                <w:bCs/>
                <w:iCs/>
              </w:rPr>
            </w:pPr>
            <w:r w:rsidRPr="006F3134">
              <w:rPr>
                <w:bCs/>
                <w:iCs/>
              </w:rPr>
              <w:t>Get the ‘action type’ from the request.</w:t>
            </w:r>
          </w:p>
          <w:p w:rsidR="00312CEC" w:rsidRPr="00312CEC" w:rsidRDefault="0074222E" w:rsidP="00312CEC">
            <w:pPr>
              <w:pStyle w:val="ListParagraph"/>
              <w:widowControl/>
              <w:numPr>
                <w:ilvl w:val="0"/>
                <w:numId w:val="17"/>
              </w:numPr>
              <w:autoSpaceDE w:val="0"/>
              <w:autoSpaceDN w:val="0"/>
              <w:adjustRightInd w:val="0"/>
              <w:spacing w:before="0" w:after="0" w:line="240" w:lineRule="auto"/>
              <w:ind w:right="0"/>
              <w:rPr>
                <w:rFonts w:ascii="Consolas" w:hAnsi="Consolas" w:cs="Consolas"/>
                <w:sz w:val="19"/>
                <w:szCs w:val="19"/>
                <w:lang w:val="en-IN"/>
              </w:rPr>
            </w:pPr>
            <w:r w:rsidRPr="00312CEC">
              <w:rPr>
                <w:bCs/>
                <w:iCs/>
              </w:rPr>
              <w:t xml:space="preserve">If the ‘action type’ is ‘edit’ call the </w:t>
            </w:r>
            <w:r w:rsidR="00312CEC" w:rsidRPr="00312CEC">
              <w:rPr>
                <w:bCs/>
                <w:iCs/>
              </w:rPr>
              <w:t>UpdateEmpOwnDetails</w:t>
            </w:r>
          </w:p>
          <w:p w:rsidR="0074222E" w:rsidRPr="00312CEC" w:rsidRDefault="0074222E" w:rsidP="00312CEC">
            <w:pPr>
              <w:pStyle w:val="ListParagraph"/>
              <w:ind w:left="360"/>
              <w:rPr>
                <w:bCs/>
                <w:iCs/>
              </w:rPr>
            </w:pPr>
            <w:r w:rsidRPr="00312CEC">
              <w:rPr>
                <w:bCs/>
                <w:iCs/>
              </w:rPr>
              <w:t xml:space="preserve">() method of the </w:t>
            </w:r>
            <w:r w:rsidR="00312CEC" w:rsidRPr="00312CEC">
              <w:rPr>
                <w:bCs/>
                <w:iCs/>
              </w:rPr>
              <w:t xml:space="preserve">EmpOwnDetails </w:t>
            </w:r>
            <w:r w:rsidRPr="00312CEC">
              <w:rPr>
                <w:bCs/>
                <w:iCs/>
              </w:rPr>
              <w:t>class by passing the employee id whose information needs to be updated as the input parameter.</w:t>
            </w:r>
          </w:p>
          <w:p w:rsidR="0074222E" w:rsidRPr="006F3134" w:rsidRDefault="0074222E" w:rsidP="00684267">
            <w:pPr>
              <w:numPr>
                <w:ilvl w:val="0"/>
                <w:numId w:val="17"/>
              </w:numPr>
              <w:rPr>
                <w:bCs/>
                <w:iCs/>
              </w:rPr>
            </w:pPr>
            <w:r w:rsidRPr="006F3134">
              <w:rPr>
                <w:bCs/>
                <w:iCs/>
              </w:rPr>
              <w:t xml:space="preserve">If the ‘action type’ is ‘listUser’ call the </w:t>
            </w:r>
            <w:r w:rsidR="002D207C">
              <w:rPr>
                <w:bCs/>
                <w:iCs/>
              </w:rPr>
              <w:t>getData</w:t>
            </w:r>
            <w:r w:rsidRPr="006F3134">
              <w:rPr>
                <w:bCs/>
                <w:iCs/>
              </w:rPr>
              <w:t xml:space="preserve">() method of the </w:t>
            </w:r>
            <w:r w:rsidR="00312CEC">
              <w:rPr>
                <w:bCs/>
                <w:iCs/>
              </w:rPr>
              <w:t xml:space="preserve">EmpOwnDetails </w:t>
            </w:r>
            <w:r w:rsidRPr="006F3134">
              <w:rPr>
                <w:bCs/>
                <w:iCs/>
              </w:rPr>
              <w:t xml:space="preserve">class. </w:t>
            </w:r>
          </w:p>
          <w:p w:rsidR="0074222E" w:rsidRPr="006F3134" w:rsidRDefault="0074222E" w:rsidP="00684267">
            <w:pPr>
              <w:numPr>
                <w:ilvl w:val="0"/>
                <w:numId w:val="17"/>
              </w:numPr>
              <w:rPr>
                <w:bCs/>
                <w:iCs/>
              </w:rPr>
            </w:pPr>
            <w:r w:rsidRPr="006F3134">
              <w:rPr>
                <w:bCs/>
                <w:iCs/>
              </w:rPr>
              <w:t>Set the Employee List obtained in request.</w:t>
            </w:r>
          </w:p>
          <w:p w:rsidR="0074222E" w:rsidRPr="006F3134" w:rsidRDefault="0074222E" w:rsidP="00684267">
            <w:pPr>
              <w:numPr>
                <w:ilvl w:val="0"/>
                <w:numId w:val="17"/>
              </w:numPr>
              <w:rPr>
                <w:bCs/>
                <w:iCs/>
              </w:rPr>
            </w:pPr>
            <w:r w:rsidRPr="006F3134">
              <w:rPr>
                <w:bCs/>
                <w:iCs/>
              </w:rPr>
              <w:t>Retrieve the</w:t>
            </w:r>
            <w:r w:rsidR="005C28E6">
              <w:rPr>
                <w:bCs/>
                <w:iCs/>
              </w:rPr>
              <w:t xml:space="preserve"> Request policies</w:t>
            </w:r>
            <w:r w:rsidRPr="006F3134">
              <w:rPr>
                <w:bCs/>
                <w:iCs/>
              </w:rPr>
              <w:t xml:space="preserve"> list by calling the </w:t>
            </w:r>
            <w:r w:rsidR="005C28E6">
              <w:rPr>
                <w:bCs/>
                <w:iCs/>
              </w:rPr>
              <w:t>GetRequestForPolicies</w:t>
            </w:r>
            <w:r w:rsidRPr="006F3134">
              <w:rPr>
                <w:bCs/>
                <w:iCs/>
              </w:rPr>
              <w:t xml:space="preserve">() method of </w:t>
            </w:r>
            <w:r w:rsidR="005C28E6">
              <w:rPr>
                <w:bCs/>
                <w:iCs/>
              </w:rPr>
              <w:t xml:space="preserve">PolicyRequestDetails </w:t>
            </w:r>
            <w:r w:rsidRPr="006F3134">
              <w:rPr>
                <w:bCs/>
                <w:iCs/>
              </w:rPr>
              <w:t xml:space="preserve">class. </w:t>
            </w:r>
          </w:p>
          <w:p w:rsidR="0074222E" w:rsidRPr="006F3134" w:rsidRDefault="0074222E" w:rsidP="00684267">
            <w:pPr>
              <w:numPr>
                <w:ilvl w:val="0"/>
                <w:numId w:val="17"/>
              </w:numPr>
              <w:rPr>
                <w:bCs/>
                <w:iCs/>
              </w:rPr>
            </w:pPr>
            <w:r w:rsidRPr="006F3134">
              <w:rPr>
                <w:bCs/>
                <w:iCs/>
              </w:rPr>
              <w:t xml:space="preserve">Set the </w:t>
            </w:r>
            <w:r w:rsidR="00787FB4">
              <w:rPr>
                <w:bCs/>
                <w:iCs/>
              </w:rPr>
              <w:t>Policy Request</w:t>
            </w:r>
            <w:r w:rsidRPr="006F3134">
              <w:rPr>
                <w:bCs/>
                <w:iCs/>
              </w:rPr>
              <w:t xml:space="preserve"> List obtained in request.</w:t>
            </w:r>
          </w:p>
          <w:p w:rsidR="0074222E" w:rsidRPr="006F3134" w:rsidRDefault="0074222E" w:rsidP="00684267">
            <w:pPr>
              <w:numPr>
                <w:ilvl w:val="0"/>
                <w:numId w:val="17"/>
              </w:numPr>
              <w:rPr>
                <w:bCs/>
                <w:iCs/>
              </w:rPr>
            </w:pPr>
            <w:r w:rsidRPr="006F3134">
              <w:rPr>
                <w:bCs/>
                <w:iCs/>
              </w:rPr>
              <w:t>Based on the Action type forward the response to the appropriate page using a RequestDispatcher.</w:t>
            </w:r>
          </w:p>
          <w:p w:rsidR="0074222E" w:rsidRPr="006F3134" w:rsidRDefault="0074222E" w:rsidP="00684267">
            <w:pPr>
              <w:numPr>
                <w:ilvl w:val="0"/>
                <w:numId w:val="17"/>
              </w:numPr>
              <w:rPr>
                <w:bCs/>
                <w:iCs/>
              </w:rPr>
            </w:pPr>
            <w:r w:rsidRPr="006F3134">
              <w:rPr>
                <w:bCs/>
                <w:iCs/>
              </w:rPr>
              <w:t>If there is an error while performing the operation redirect to the Error page.</w:t>
            </w:r>
          </w:p>
          <w:p w:rsidR="0074222E" w:rsidRDefault="0074222E" w:rsidP="00D84C3B"/>
        </w:tc>
      </w:tr>
      <w:tr w:rsidR="0074222E" w:rsidRPr="006F3134" w:rsidTr="0083614E">
        <w:tc>
          <w:tcPr>
            <w:tcW w:w="1800" w:type="dxa"/>
            <w:vMerge/>
            <w:shd w:val="clear" w:color="auto" w:fill="auto"/>
          </w:tcPr>
          <w:p w:rsidR="0074222E" w:rsidRDefault="0074222E" w:rsidP="00D84C3B"/>
        </w:tc>
        <w:tc>
          <w:tcPr>
            <w:tcW w:w="2340" w:type="dxa"/>
            <w:shd w:val="clear" w:color="auto" w:fill="auto"/>
          </w:tcPr>
          <w:p w:rsidR="0074222E" w:rsidRPr="006F3134" w:rsidRDefault="0074222E" w:rsidP="00D84C3B">
            <w:pPr>
              <w:rPr>
                <w:b/>
                <w:bCs/>
              </w:rPr>
            </w:pPr>
            <w:r w:rsidRPr="006F3134">
              <w:rPr>
                <w:b/>
                <w:bCs/>
              </w:rPr>
              <w:t>doPost</w:t>
            </w:r>
          </w:p>
          <w:p w:rsidR="0074222E" w:rsidRPr="006F3134" w:rsidRDefault="0074222E" w:rsidP="00D84C3B">
            <w:pPr>
              <w:rPr>
                <w:b/>
                <w:bCs/>
              </w:rPr>
            </w:pPr>
            <w:r w:rsidRPr="006F3134">
              <w:rPr>
                <w:b/>
                <w:bCs/>
              </w:rPr>
              <w:t>Parameters</w:t>
            </w:r>
          </w:p>
          <w:p w:rsidR="0074222E" w:rsidRDefault="0074222E" w:rsidP="00D84C3B">
            <w:r w:rsidRPr="006F3134">
              <w:rPr>
                <w:iCs/>
              </w:rPr>
              <w:t>HttpServletRequest request,</w:t>
            </w:r>
            <w:r w:rsidRPr="008A69E3">
              <w:t xml:space="preserve"> HttpServletResponse</w:t>
            </w:r>
          </w:p>
          <w:p w:rsidR="0074222E" w:rsidRPr="006F3134" w:rsidRDefault="0074222E" w:rsidP="00D84C3B">
            <w:pPr>
              <w:rPr>
                <w:b/>
                <w:bCs/>
              </w:rPr>
            </w:pPr>
            <w:r w:rsidRPr="006F3134">
              <w:rPr>
                <w:b/>
              </w:rPr>
              <w:t>Return Type</w:t>
            </w:r>
          </w:p>
          <w:p w:rsidR="0074222E" w:rsidRDefault="0074222E" w:rsidP="00D84C3B">
            <w:r>
              <w:t>void</w:t>
            </w:r>
          </w:p>
          <w:p w:rsidR="0074222E" w:rsidRDefault="0074222E" w:rsidP="00D84C3B"/>
        </w:tc>
        <w:tc>
          <w:tcPr>
            <w:tcW w:w="5940" w:type="dxa"/>
            <w:shd w:val="clear" w:color="auto" w:fill="auto"/>
          </w:tcPr>
          <w:p w:rsidR="0074222E" w:rsidRPr="006F3134" w:rsidRDefault="0074222E" w:rsidP="00684267">
            <w:pPr>
              <w:pStyle w:val="BodyNum"/>
              <w:numPr>
                <w:ilvl w:val="0"/>
                <w:numId w:val="17"/>
              </w:numPr>
              <w:rPr>
                <w:bCs/>
              </w:rPr>
            </w:pPr>
            <w:r w:rsidRPr="006F3134">
              <w:rPr>
                <w:bCs/>
              </w:rPr>
              <w:t>Get the ‘action type’ from the request.</w:t>
            </w:r>
          </w:p>
          <w:p w:rsidR="0074222E" w:rsidRPr="006F3134" w:rsidRDefault="0074222E" w:rsidP="00684267">
            <w:pPr>
              <w:pStyle w:val="BodyNum"/>
              <w:numPr>
                <w:ilvl w:val="0"/>
                <w:numId w:val="17"/>
              </w:numPr>
              <w:rPr>
                <w:bCs/>
              </w:rPr>
            </w:pPr>
            <w:r w:rsidRPr="006F3134">
              <w:rPr>
                <w:bCs/>
              </w:rPr>
              <w:t xml:space="preserve">Get the </w:t>
            </w:r>
            <w:r w:rsidR="003975C3">
              <w:rPr>
                <w:bCs/>
              </w:rPr>
              <w:t>User details</w:t>
            </w:r>
            <w:r w:rsidRPr="006F3134">
              <w:rPr>
                <w:bCs/>
              </w:rPr>
              <w:t xml:space="preserve"> from request.</w:t>
            </w:r>
          </w:p>
          <w:p w:rsidR="0074222E" w:rsidRPr="006F3134" w:rsidRDefault="0074222E" w:rsidP="00684267">
            <w:pPr>
              <w:pStyle w:val="BodyNum"/>
              <w:numPr>
                <w:ilvl w:val="0"/>
                <w:numId w:val="17"/>
              </w:numPr>
              <w:rPr>
                <w:bCs/>
              </w:rPr>
            </w:pPr>
            <w:r w:rsidRPr="006F3134">
              <w:rPr>
                <w:bCs/>
              </w:rPr>
              <w:t>Set the Employee details obtained in the EmployeeTO object.</w:t>
            </w:r>
          </w:p>
          <w:p w:rsidR="0074222E" w:rsidRPr="006F3134" w:rsidRDefault="0074222E" w:rsidP="00684267">
            <w:pPr>
              <w:pStyle w:val="BodyNum"/>
              <w:numPr>
                <w:ilvl w:val="0"/>
                <w:numId w:val="17"/>
              </w:numPr>
              <w:rPr>
                <w:bCs/>
              </w:rPr>
            </w:pPr>
            <w:r w:rsidRPr="006F3134">
              <w:rPr>
                <w:bCs/>
              </w:rPr>
              <w:t>If the userid obtained from request is null call the addEmp() method  else call the updateEmp() method of EmployeeBO class.</w:t>
            </w:r>
          </w:p>
          <w:p w:rsidR="0074222E" w:rsidRPr="006F3134" w:rsidRDefault="0074222E" w:rsidP="00684267">
            <w:pPr>
              <w:pStyle w:val="BodyNum"/>
              <w:numPr>
                <w:ilvl w:val="0"/>
                <w:numId w:val="17"/>
              </w:numPr>
              <w:rPr>
                <w:bCs/>
              </w:rPr>
            </w:pPr>
            <w:r w:rsidRPr="006F3134">
              <w:rPr>
                <w:bCs/>
              </w:rPr>
              <w:t>Retrieve the employee list by calling the getAllEmp() method of the EmployeeBO class.</w:t>
            </w:r>
          </w:p>
          <w:p w:rsidR="0074222E" w:rsidRPr="006F3134" w:rsidRDefault="0074222E" w:rsidP="00684267">
            <w:pPr>
              <w:pStyle w:val="BodyNum"/>
              <w:numPr>
                <w:ilvl w:val="0"/>
                <w:numId w:val="17"/>
              </w:numPr>
              <w:rPr>
                <w:bCs/>
              </w:rPr>
            </w:pPr>
            <w:r w:rsidRPr="006F3134">
              <w:rPr>
                <w:bCs/>
              </w:rPr>
              <w:t>Set the employee list in request.</w:t>
            </w:r>
          </w:p>
          <w:p w:rsidR="0074222E" w:rsidRDefault="0074222E" w:rsidP="00F61ADE">
            <w:pPr>
              <w:pStyle w:val="BodyNum"/>
              <w:numPr>
                <w:ilvl w:val="0"/>
                <w:numId w:val="17"/>
              </w:numPr>
            </w:pPr>
            <w:r w:rsidRPr="006F3134">
              <w:rPr>
                <w:bCs/>
              </w:rPr>
              <w:t>Forward the response to the view page using a RequestDispatcher if the operation is successfully completed. Else redirect to the error page.</w:t>
            </w:r>
          </w:p>
        </w:tc>
      </w:tr>
      <w:tr w:rsidR="0074222E" w:rsidTr="0083614E">
        <w:tc>
          <w:tcPr>
            <w:tcW w:w="1800" w:type="dxa"/>
            <w:vMerge w:val="restart"/>
            <w:shd w:val="clear" w:color="auto" w:fill="auto"/>
          </w:tcPr>
          <w:p w:rsidR="0074222E" w:rsidRDefault="000369E9" w:rsidP="00D84C3B">
            <w:r>
              <w:rPr>
                <w:bCs/>
                <w:iCs/>
              </w:rPr>
              <w:t>EmpRegister BO</w:t>
            </w:r>
          </w:p>
        </w:tc>
        <w:tc>
          <w:tcPr>
            <w:tcW w:w="2340" w:type="dxa"/>
            <w:shd w:val="clear" w:color="auto" w:fill="auto"/>
          </w:tcPr>
          <w:p w:rsidR="000369E9" w:rsidRPr="000369E9" w:rsidRDefault="000369E9" w:rsidP="000369E9">
            <w:pPr>
              <w:widowControl/>
              <w:autoSpaceDE w:val="0"/>
              <w:autoSpaceDN w:val="0"/>
              <w:adjustRightInd w:val="0"/>
              <w:spacing w:before="0" w:after="0" w:line="240" w:lineRule="auto"/>
              <w:ind w:right="0"/>
              <w:rPr>
                <w:bCs/>
                <w:iCs/>
              </w:rPr>
            </w:pPr>
            <w:r w:rsidRPr="000369E9">
              <w:rPr>
                <w:bCs/>
                <w:iCs/>
              </w:rPr>
              <w:t>InsertEmpRegister</w:t>
            </w:r>
          </w:p>
          <w:p w:rsidR="00746927" w:rsidRPr="000369E9" w:rsidRDefault="000369E9" w:rsidP="000369E9">
            <w:pPr>
              <w:widowControl/>
              <w:autoSpaceDE w:val="0"/>
              <w:autoSpaceDN w:val="0"/>
              <w:adjustRightInd w:val="0"/>
              <w:spacing w:before="0" w:after="0" w:line="240" w:lineRule="auto"/>
              <w:ind w:right="0"/>
              <w:rPr>
                <w:bCs/>
                <w:iCs/>
              </w:rPr>
            </w:pPr>
            <w:r w:rsidRPr="000369E9">
              <w:rPr>
                <w:bCs/>
                <w:iCs/>
              </w:rPr>
              <w:t xml:space="preserve"> </w:t>
            </w:r>
          </w:p>
          <w:p w:rsidR="0074222E" w:rsidRPr="006F3134" w:rsidRDefault="00746927" w:rsidP="00746927">
            <w:pPr>
              <w:rPr>
                <w:b/>
                <w:bCs/>
              </w:rPr>
            </w:pPr>
            <w:r w:rsidRPr="006F3134">
              <w:rPr>
                <w:b/>
                <w:bCs/>
              </w:rPr>
              <w:t xml:space="preserve"> </w:t>
            </w:r>
            <w:r w:rsidR="0074222E" w:rsidRPr="006F3134">
              <w:rPr>
                <w:b/>
                <w:bCs/>
              </w:rPr>
              <w:t>Parameters</w:t>
            </w:r>
          </w:p>
          <w:p w:rsidR="0074222E" w:rsidRPr="006F3134" w:rsidRDefault="0074222E" w:rsidP="00D84C3B">
            <w:pPr>
              <w:rPr>
                <w:i/>
              </w:rPr>
            </w:pPr>
            <w:r w:rsidRPr="006F3134">
              <w:rPr>
                <w:bCs/>
              </w:rPr>
              <w:t>EmployeeTO employee</w:t>
            </w:r>
          </w:p>
          <w:p w:rsidR="0074222E" w:rsidRPr="006F3134" w:rsidRDefault="0074222E" w:rsidP="00D84C3B">
            <w:pPr>
              <w:rPr>
                <w:b/>
              </w:rPr>
            </w:pPr>
            <w:r w:rsidRPr="006F3134">
              <w:rPr>
                <w:b/>
              </w:rPr>
              <w:lastRenderedPageBreak/>
              <w:t>Return Type</w:t>
            </w:r>
          </w:p>
          <w:p w:rsidR="0074222E" w:rsidRPr="006F3134" w:rsidRDefault="0074222E" w:rsidP="00D84C3B">
            <w:pPr>
              <w:rPr>
                <w:b/>
              </w:rPr>
            </w:pPr>
            <w:r w:rsidRPr="00FD0D6E">
              <w:t>void</w:t>
            </w:r>
          </w:p>
        </w:tc>
        <w:tc>
          <w:tcPr>
            <w:tcW w:w="5940" w:type="dxa"/>
            <w:shd w:val="clear" w:color="auto" w:fill="auto"/>
          </w:tcPr>
          <w:p w:rsidR="00746927" w:rsidRPr="000369E9" w:rsidRDefault="00746927" w:rsidP="000369E9">
            <w:pPr>
              <w:pStyle w:val="ListParagraph"/>
              <w:widowControl/>
              <w:numPr>
                <w:ilvl w:val="0"/>
                <w:numId w:val="23"/>
              </w:numPr>
              <w:autoSpaceDE w:val="0"/>
              <w:autoSpaceDN w:val="0"/>
              <w:adjustRightInd w:val="0"/>
              <w:spacing w:before="0" w:after="0" w:line="240" w:lineRule="auto"/>
              <w:ind w:right="0"/>
              <w:rPr>
                <w:bCs/>
                <w:iCs/>
              </w:rPr>
            </w:pPr>
            <w:r w:rsidRPr="000369E9">
              <w:rPr>
                <w:bCs/>
              </w:rPr>
              <w:lastRenderedPageBreak/>
              <w:t xml:space="preserve">Call the </w:t>
            </w:r>
            <w:r w:rsidR="000369E9" w:rsidRPr="000369E9">
              <w:rPr>
                <w:bCs/>
                <w:iCs/>
              </w:rPr>
              <w:t>InsertEmpRegister</w:t>
            </w:r>
            <w:r w:rsidRPr="000369E9">
              <w:rPr>
                <w:bCs/>
              </w:rPr>
              <w:t xml:space="preserve">() of </w:t>
            </w:r>
            <w:r w:rsidR="000369E9" w:rsidRPr="000369E9">
              <w:rPr>
                <w:bCs/>
                <w:iCs/>
              </w:rPr>
              <w:t xml:space="preserve">EmpRegisterBO </w:t>
            </w:r>
            <w:r w:rsidRPr="000369E9">
              <w:rPr>
                <w:bCs/>
              </w:rPr>
              <w:t>by passing the employee.</w:t>
            </w:r>
          </w:p>
          <w:p w:rsidR="0074222E" w:rsidRDefault="0074222E" w:rsidP="00D84C3B"/>
        </w:tc>
      </w:tr>
      <w:tr w:rsidR="0074222E" w:rsidTr="0083614E">
        <w:tc>
          <w:tcPr>
            <w:tcW w:w="1800" w:type="dxa"/>
            <w:vMerge/>
            <w:shd w:val="clear" w:color="auto" w:fill="auto"/>
          </w:tcPr>
          <w:p w:rsidR="0074222E" w:rsidRDefault="0074222E" w:rsidP="00D84C3B"/>
        </w:tc>
        <w:tc>
          <w:tcPr>
            <w:tcW w:w="2340" w:type="dxa"/>
            <w:shd w:val="clear" w:color="auto" w:fill="auto"/>
          </w:tcPr>
          <w:p w:rsidR="0074222E" w:rsidRPr="006F3134" w:rsidRDefault="0074222E" w:rsidP="00D84C3B">
            <w:pPr>
              <w:rPr>
                <w:b/>
                <w:bCs/>
              </w:rPr>
            </w:pPr>
            <w:r w:rsidRPr="006F3134">
              <w:rPr>
                <w:b/>
                <w:bCs/>
              </w:rPr>
              <w:t>deleteEmp</w:t>
            </w:r>
          </w:p>
          <w:p w:rsidR="0074222E" w:rsidRPr="006F3134" w:rsidRDefault="0074222E" w:rsidP="00D84C3B">
            <w:pPr>
              <w:rPr>
                <w:b/>
                <w:bCs/>
              </w:rPr>
            </w:pPr>
            <w:r w:rsidRPr="006F3134">
              <w:rPr>
                <w:b/>
                <w:bCs/>
              </w:rPr>
              <w:t>Parameters</w:t>
            </w:r>
          </w:p>
          <w:p w:rsidR="0074222E" w:rsidRDefault="0074222E" w:rsidP="00D84C3B">
            <w:r w:rsidRPr="00FD0D6E">
              <w:t>int empId</w:t>
            </w:r>
          </w:p>
          <w:p w:rsidR="0074222E" w:rsidRPr="006F3134" w:rsidRDefault="0074222E" w:rsidP="00D84C3B">
            <w:pPr>
              <w:rPr>
                <w:b/>
              </w:rPr>
            </w:pPr>
            <w:r w:rsidRPr="006F3134">
              <w:rPr>
                <w:b/>
              </w:rPr>
              <w:t>Return Type</w:t>
            </w:r>
          </w:p>
          <w:p w:rsidR="0074222E" w:rsidRPr="006F3134" w:rsidRDefault="0074222E" w:rsidP="00D84C3B">
            <w:pPr>
              <w:rPr>
                <w:b/>
              </w:rPr>
            </w:pPr>
            <w:r>
              <w:t>void</w:t>
            </w:r>
          </w:p>
        </w:tc>
        <w:tc>
          <w:tcPr>
            <w:tcW w:w="5940" w:type="dxa"/>
            <w:shd w:val="clear" w:color="auto" w:fill="auto"/>
          </w:tcPr>
          <w:p w:rsidR="0074222E" w:rsidRPr="006F3134" w:rsidRDefault="0074222E" w:rsidP="00684267">
            <w:pPr>
              <w:numPr>
                <w:ilvl w:val="0"/>
                <w:numId w:val="18"/>
              </w:numPr>
              <w:rPr>
                <w:bCs/>
                <w:iCs/>
              </w:rPr>
            </w:pPr>
            <w:r w:rsidRPr="006F3134">
              <w:rPr>
                <w:bCs/>
                <w:iCs/>
              </w:rPr>
              <w:t xml:space="preserve">Call the deleteEmp() of </w:t>
            </w:r>
            <w:r w:rsidR="00915726">
              <w:rPr>
                <w:bCs/>
                <w:iCs/>
              </w:rPr>
              <w:t xml:space="preserve">EmpRegister </w:t>
            </w:r>
            <w:r w:rsidRPr="006F3134">
              <w:rPr>
                <w:bCs/>
                <w:iCs/>
              </w:rPr>
              <w:t>by passing the empId.</w:t>
            </w:r>
          </w:p>
          <w:p w:rsidR="0074222E" w:rsidRDefault="0074222E" w:rsidP="00D84C3B"/>
        </w:tc>
      </w:tr>
      <w:tr w:rsidR="0074222E" w:rsidTr="0083614E">
        <w:tc>
          <w:tcPr>
            <w:tcW w:w="1800" w:type="dxa"/>
            <w:vMerge/>
            <w:shd w:val="clear" w:color="auto" w:fill="auto"/>
          </w:tcPr>
          <w:p w:rsidR="0074222E" w:rsidRDefault="0074222E" w:rsidP="00D84C3B"/>
        </w:tc>
        <w:tc>
          <w:tcPr>
            <w:tcW w:w="2340" w:type="dxa"/>
            <w:shd w:val="clear" w:color="auto" w:fill="auto"/>
          </w:tcPr>
          <w:p w:rsidR="00F416C6" w:rsidRDefault="00F416C6" w:rsidP="00F416C6">
            <w:pPr>
              <w:widowControl/>
              <w:autoSpaceDE w:val="0"/>
              <w:autoSpaceDN w:val="0"/>
              <w:adjustRightInd w:val="0"/>
              <w:spacing w:before="0" w:after="0" w:line="240" w:lineRule="auto"/>
              <w:ind w:right="0"/>
              <w:rPr>
                <w:rFonts w:ascii="Consolas" w:hAnsi="Consolas" w:cs="Consolas"/>
                <w:sz w:val="19"/>
                <w:szCs w:val="19"/>
                <w:lang w:val="en-IN"/>
              </w:rPr>
            </w:pPr>
            <w:r w:rsidRPr="00F416C6">
              <w:rPr>
                <w:b/>
              </w:rPr>
              <w:t>UpdateEmpOwnDetails</w:t>
            </w:r>
          </w:p>
          <w:p w:rsidR="0074222E" w:rsidRPr="006F3134" w:rsidRDefault="00F416C6" w:rsidP="00F416C6">
            <w:pPr>
              <w:rPr>
                <w:b/>
              </w:rPr>
            </w:pPr>
            <w:r w:rsidRPr="006F3134">
              <w:rPr>
                <w:b/>
              </w:rPr>
              <w:t xml:space="preserve"> </w:t>
            </w:r>
            <w:r w:rsidR="0074222E" w:rsidRPr="006F3134">
              <w:rPr>
                <w:b/>
              </w:rPr>
              <w:t>Parameters</w:t>
            </w:r>
          </w:p>
          <w:p w:rsidR="0074222E" w:rsidRDefault="0074222E" w:rsidP="00D84C3B">
            <w:r w:rsidRPr="008B73F7">
              <w:t>EmployeeTO employee</w:t>
            </w:r>
          </w:p>
          <w:p w:rsidR="0074222E" w:rsidRPr="006F3134" w:rsidRDefault="0074222E" w:rsidP="00D84C3B">
            <w:pPr>
              <w:rPr>
                <w:b/>
              </w:rPr>
            </w:pPr>
            <w:r w:rsidRPr="006F3134">
              <w:rPr>
                <w:b/>
              </w:rPr>
              <w:t>Return Type</w:t>
            </w:r>
          </w:p>
          <w:p w:rsidR="0074222E" w:rsidRPr="006F3134" w:rsidRDefault="0074222E" w:rsidP="00D84C3B">
            <w:pPr>
              <w:rPr>
                <w:b/>
                <w:bCs/>
              </w:rPr>
            </w:pPr>
            <w:r>
              <w:t>void</w:t>
            </w:r>
          </w:p>
        </w:tc>
        <w:tc>
          <w:tcPr>
            <w:tcW w:w="5940" w:type="dxa"/>
            <w:shd w:val="clear" w:color="auto" w:fill="auto"/>
          </w:tcPr>
          <w:p w:rsidR="00F416C6" w:rsidRPr="00F416C6" w:rsidRDefault="00F416C6" w:rsidP="00F416C6">
            <w:pPr>
              <w:pStyle w:val="ListParagraph"/>
              <w:widowControl/>
              <w:numPr>
                <w:ilvl w:val="0"/>
                <w:numId w:val="18"/>
              </w:numPr>
              <w:autoSpaceDE w:val="0"/>
              <w:autoSpaceDN w:val="0"/>
              <w:adjustRightInd w:val="0"/>
              <w:spacing w:before="0" w:after="0" w:line="240" w:lineRule="auto"/>
              <w:ind w:right="0"/>
              <w:rPr>
                <w:rFonts w:ascii="Consolas" w:hAnsi="Consolas" w:cs="Consolas"/>
                <w:sz w:val="19"/>
                <w:szCs w:val="19"/>
                <w:lang w:val="en-IN"/>
              </w:rPr>
            </w:pPr>
            <w:r w:rsidRPr="00F416C6">
              <w:rPr>
                <w:bCs/>
                <w:iCs/>
              </w:rPr>
              <w:t>Call the UpdateEmpOwnDetails() of EmpRegister by passing the empId.</w:t>
            </w:r>
          </w:p>
          <w:p w:rsidR="0074222E" w:rsidRPr="006F3134" w:rsidRDefault="0074222E" w:rsidP="006F3134">
            <w:pPr>
              <w:ind w:left="360"/>
              <w:rPr>
                <w:bCs/>
                <w:iCs/>
              </w:rPr>
            </w:pPr>
          </w:p>
        </w:tc>
      </w:tr>
      <w:tr w:rsidR="0074222E" w:rsidRPr="006F3134" w:rsidTr="0083614E">
        <w:trPr>
          <w:trHeight w:val="2618"/>
        </w:trPr>
        <w:tc>
          <w:tcPr>
            <w:tcW w:w="1800" w:type="dxa"/>
            <w:vMerge/>
            <w:shd w:val="clear" w:color="auto" w:fill="auto"/>
          </w:tcPr>
          <w:p w:rsidR="0074222E" w:rsidRDefault="0074222E" w:rsidP="00D84C3B"/>
        </w:tc>
        <w:tc>
          <w:tcPr>
            <w:tcW w:w="2340" w:type="dxa"/>
            <w:shd w:val="clear" w:color="auto" w:fill="auto"/>
          </w:tcPr>
          <w:p w:rsidR="0074222E" w:rsidRPr="006F3134" w:rsidRDefault="0074222E" w:rsidP="00D84C3B">
            <w:pPr>
              <w:rPr>
                <w:b/>
              </w:rPr>
            </w:pPr>
            <w:r w:rsidRPr="006F3134">
              <w:rPr>
                <w:b/>
              </w:rPr>
              <w:t>getAllEmp</w:t>
            </w:r>
          </w:p>
          <w:p w:rsidR="0074222E" w:rsidRPr="006F3134" w:rsidRDefault="0074222E" w:rsidP="00D84C3B">
            <w:pPr>
              <w:rPr>
                <w:b/>
              </w:rPr>
            </w:pPr>
            <w:r w:rsidRPr="006F3134">
              <w:rPr>
                <w:b/>
              </w:rPr>
              <w:t>Parameters</w:t>
            </w:r>
          </w:p>
          <w:p w:rsidR="0074222E" w:rsidRDefault="0074222E" w:rsidP="00D84C3B">
            <w:r w:rsidRPr="0074222E">
              <w:t>None</w:t>
            </w:r>
          </w:p>
          <w:p w:rsidR="0074222E" w:rsidRPr="006F3134" w:rsidRDefault="0074222E" w:rsidP="00D84C3B">
            <w:pPr>
              <w:rPr>
                <w:b/>
              </w:rPr>
            </w:pPr>
            <w:r w:rsidRPr="006F3134">
              <w:rPr>
                <w:b/>
              </w:rPr>
              <w:t>Return Type</w:t>
            </w:r>
          </w:p>
          <w:p w:rsidR="0074222E" w:rsidRPr="006F3134" w:rsidRDefault="0074222E" w:rsidP="00D84C3B">
            <w:pPr>
              <w:rPr>
                <w:b/>
              </w:rPr>
            </w:pPr>
            <w:r w:rsidRPr="00AC4FE5">
              <w:t>List&lt;EmployeeTO&gt;</w:t>
            </w:r>
          </w:p>
          <w:p w:rsidR="0074222E" w:rsidRPr="006F3134" w:rsidRDefault="0074222E" w:rsidP="00D84C3B">
            <w:pPr>
              <w:rPr>
                <w:b/>
              </w:rPr>
            </w:pPr>
          </w:p>
        </w:tc>
        <w:tc>
          <w:tcPr>
            <w:tcW w:w="5940" w:type="dxa"/>
            <w:shd w:val="clear" w:color="auto" w:fill="auto"/>
          </w:tcPr>
          <w:p w:rsidR="0074222E" w:rsidRPr="006F3134" w:rsidRDefault="0074222E" w:rsidP="00684267">
            <w:pPr>
              <w:pStyle w:val="BodyNum"/>
              <w:numPr>
                <w:ilvl w:val="0"/>
                <w:numId w:val="18"/>
              </w:numPr>
              <w:rPr>
                <w:bCs/>
              </w:rPr>
            </w:pPr>
            <w:r w:rsidRPr="006F3134">
              <w:rPr>
                <w:bCs/>
              </w:rPr>
              <w:t xml:space="preserve">Call the getAllEmp() of </w:t>
            </w:r>
            <w:r w:rsidR="00F416C6" w:rsidRPr="00F416C6">
              <w:rPr>
                <w:bCs/>
              </w:rPr>
              <w:t>EmpRegister</w:t>
            </w:r>
          </w:p>
        </w:tc>
      </w:tr>
      <w:tr w:rsidR="0074222E" w:rsidTr="0083614E">
        <w:tc>
          <w:tcPr>
            <w:tcW w:w="1800" w:type="dxa"/>
            <w:vMerge/>
            <w:shd w:val="clear" w:color="auto" w:fill="auto"/>
          </w:tcPr>
          <w:p w:rsidR="0074222E" w:rsidRDefault="0074222E" w:rsidP="00D84C3B"/>
        </w:tc>
        <w:tc>
          <w:tcPr>
            <w:tcW w:w="2340" w:type="dxa"/>
            <w:shd w:val="clear" w:color="auto" w:fill="auto"/>
          </w:tcPr>
          <w:p w:rsidR="0074222E" w:rsidRPr="006F3134" w:rsidRDefault="0074222E" w:rsidP="00D84C3B">
            <w:pPr>
              <w:rPr>
                <w:b/>
                <w:bCs/>
              </w:rPr>
            </w:pPr>
            <w:r w:rsidRPr="006F3134">
              <w:rPr>
                <w:b/>
                <w:bCs/>
              </w:rPr>
              <w:t>getEmpById</w:t>
            </w:r>
          </w:p>
          <w:p w:rsidR="0074222E" w:rsidRPr="006F3134" w:rsidRDefault="0074222E" w:rsidP="00D84C3B">
            <w:pPr>
              <w:rPr>
                <w:b/>
                <w:bCs/>
              </w:rPr>
            </w:pPr>
            <w:r w:rsidRPr="006F3134">
              <w:rPr>
                <w:b/>
                <w:bCs/>
              </w:rPr>
              <w:t>Parameters</w:t>
            </w:r>
          </w:p>
          <w:p w:rsidR="0074222E" w:rsidRDefault="0074222E" w:rsidP="00D84C3B">
            <w:r w:rsidRPr="006F3134">
              <w:rPr>
                <w:bCs/>
              </w:rPr>
              <w:t>int</w:t>
            </w:r>
            <w:r w:rsidRPr="00844EEA">
              <w:t xml:space="preserve"> userId</w:t>
            </w:r>
          </w:p>
          <w:p w:rsidR="0074222E" w:rsidRPr="006F3134" w:rsidRDefault="0074222E" w:rsidP="00D84C3B">
            <w:pPr>
              <w:rPr>
                <w:b/>
              </w:rPr>
            </w:pPr>
            <w:r w:rsidRPr="006F3134">
              <w:rPr>
                <w:b/>
              </w:rPr>
              <w:t>Return Type</w:t>
            </w:r>
          </w:p>
          <w:p w:rsidR="0074222E" w:rsidRDefault="0074222E" w:rsidP="003975C3">
            <w:r w:rsidRPr="00AC4FE5">
              <w:t>EmployeeTO</w:t>
            </w:r>
          </w:p>
          <w:p w:rsidR="003975C3" w:rsidRPr="006F3134" w:rsidRDefault="003975C3" w:rsidP="003975C3">
            <w:pPr>
              <w:rPr>
                <w:b/>
              </w:rPr>
            </w:pPr>
          </w:p>
        </w:tc>
        <w:tc>
          <w:tcPr>
            <w:tcW w:w="5940" w:type="dxa"/>
            <w:shd w:val="clear" w:color="auto" w:fill="auto"/>
          </w:tcPr>
          <w:p w:rsidR="0074222E" w:rsidRPr="006F3134" w:rsidRDefault="0074222E" w:rsidP="00684267">
            <w:pPr>
              <w:pStyle w:val="BodyNum"/>
              <w:numPr>
                <w:ilvl w:val="0"/>
                <w:numId w:val="18"/>
              </w:numPr>
              <w:rPr>
                <w:bCs/>
              </w:rPr>
            </w:pPr>
            <w:r w:rsidRPr="006F3134">
              <w:rPr>
                <w:bCs/>
              </w:rPr>
              <w:t xml:space="preserve">Call the getEmpById () of </w:t>
            </w:r>
            <w:r w:rsidR="00882512" w:rsidRPr="00F416C6">
              <w:rPr>
                <w:bCs/>
              </w:rPr>
              <w:t>EmpRegister</w:t>
            </w:r>
            <w:r w:rsidR="00882512" w:rsidRPr="006F3134">
              <w:rPr>
                <w:bCs/>
              </w:rPr>
              <w:t xml:space="preserve"> </w:t>
            </w:r>
            <w:r w:rsidRPr="006F3134">
              <w:rPr>
                <w:bCs/>
              </w:rPr>
              <w:t>by passing the user id.</w:t>
            </w:r>
          </w:p>
          <w:p w:rsidR="0074222E" w:rsidRPr="006F3134" w:rsidRDefault="0074222E" w:rsidP="006F3134">
            <w:pPr>
              <w:pStyle w:val="BodyNum"/>
              <w:numPr>
                <w:ilvl w:val="0"/>
                <w:numId w:val="0"/>
              </w:numPr>
              <w:ind w:left="360"/>
              <w:rPr>
                <w:bCs/>
              </w:rPr>
            </w:pPr>
          </w:p>
        </w:tc>
      </w:tr>
    </w:tbl>
    <w:tbl>
      <w:tblPr>
        <w:tblpPr w:leftFromText="180" w:rightFromText="180" w:vertAnchor="text" w:horzAnchor="margin" w:tblpX="-342" w:tblpY="1"/>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340"/>
        <w:gridCol w:w="5922"/>
      </w:tblGrid>
      <w:tr w:rsidR="00F7733A" w:rsidTr="0083614E">
        <w:tc>
          <w:tcPr>
            <w:tcW w:w="1818" w:type="dxa"/>
            <w:vMerge w:val="restart"/>
            <w:shd w:val="clear" w:color="auto" w:fill="auto"/>
          </w:tcPr>
          <w:p w:rsidR="00F7733A" w:rsidRPr="00D84C3B" w:rsidRDefault="00882512" w:rsidP="0083614E">
            <w:r>
              <w:t>InsuranceCompany</w:t>
            </w:r>
            <w:r w:rsidR="00D56F70">
              <w:t>BO</w:t>
            </w:r>
          </w:p>
        </w:tc>
        <w:tc>
          <w:tcPr>
            <w:tcW w:w="2340" w:type="dxa"/>
            <w:shd w:val="clear" w:color="auto" w:fill="auto"/>
          </w:tcPr>
          <w:p w:rsidR="00882512" w:rsidRDefault="00882512" w:rsidP="00882512">
            <w:pPr>
              <w:widowControl/>
              <w:autoSpaceDE w:val="0"/>
              <w:autoSpaceDN w:val="0"/>
              <w:adjustRightInd w:val="0"/>
              <w:spacing w:before="0" w:after="0" w:line="240" w:lineRule="auto"/>
              <w:ind w:right="0"/>
              <w:rPr>
                <w:b/>
              </w:rPr>
            </w:pPr>
            <w:r>
              <w:rPr>
                <w:b/>
              </w:rPr>
              <w:t>doGet</w:t>
            </w:r>
          </w:p>
          <w:p w:rsidR="00882512" w:rsidRPr="00882512" w:rsidRDefault="00882512" w:rsidP="00882512">
            <w:pPr>
              <w:widowControl/>
              <w:autoSpaceDE w:val="0"/>
              <w:autoSpaceDN w:val="0"/>
              <w:adjustRightInd w:val="0"/>
              <w:spacing w:before="0" w:after="0" w:line="240" w:lineRule="auto"/>
              <w:ind w:right="0"/>
              <w:rPr>
                <w:b/>
              </w:rPr>
            </w:pPr>
          </w:p>
          <w:p w:rsidR="00F7733A" w:rsidRPr="006F3134" w:rsidRDefault="00882512" w:rsidP="00882512">
            <w:pPr>
              <w:rPr>
                <w:b/>
              </w:rPr>
            </w:pPr>
            <w:r w:rsidRPr="006F3134">
              <w:rPr>
                <w:b/>
              </w:rPr>
              <w:t xml:space="preserve"> </w:t>
            </w:r>
            <w:r w:rsidR="00F7733A" w:rsidRPr="006F3134">
              <w:rPr>
                <w:b/>
              </w:rPr>
              <w:t>Parameters</w:t>
            </w:r>
          </w:p>
          <w:p w:rsidR="00F7733A" w:rsidRDefault="00F7733A" w:rsidP="0083614E">
            <w:r w:rsidRPr="008A69E3">
              <w:t>HttpServletRequest request</w:t>
            </w:r>
            <w:r>
              <w:t>,</w:t>
            </w:r>
            <w:r w:rsidRPr="008A69E3">
              <w:t xml:space="preserve"> HttpServletResponse</w:t>
            </w:r>
            <w:r w:rsidRPr="001722DB">
              <w:t xml:space="preserve"> </w:t>
            </w:r>
            <w:r w:rsidRPr="001722DB">
              <w:lastRenderedPageBreak/>
              <w:t>response</w:t>
            </w:r>
          </w:p>
          <w:p w:rsidR="00F7733A" w:rsidRPr="006F3134" w:rsidRDefault="00F7733A" w:rsidP="0083614E">
            <w:pPr>
              <w:rPr>
                <w:b/>
              </w:rPr>
            </w:pPr>
            <w:r w:rsidRPr="006F3134">
              <w:rPr>
                <w:b/>
              </w:rPr>
              <w:t>Return Type</w:t>
            </w:r>
          </w:p>
          <w:p w:rsidR="00F7733A" w:rsidRPr="006F3134" w:rsidRDefault="00F7733A" w:rsidP="0083614E">
            <w:pPr>
              <w:rPr>
                <w:b/>
                <w:bCs/>
              </w:rPr>
            </w:pPr>
            <w:r>
              <w:t>void</w:t>
            </w:r>
          </w:p>
        </w:tc>
        <w:tc>
          <w:tcPr>
            <w:tcW w:w="5922" w:type="dxa"/>
            <w:shd w:val="clear" w:color="auto" w:fill="auto"/>
          </w:tcPr>
          <w:p w:rsidR="00F7733A" w:rsidRPr="006F3134" w:rsidRDefault="00F7733A" w:rsidP="00684267">
            <w:pPr>
              <w:pStyle w:val="BodyNum"/>
              <w:numPr>
                <w:ilvl w:val="0"/>
                <w:numId w:val="18"/>
              </w:numPr>
              <w:rPr>
                <w:bCs/>
              </w:rPr>
            </w:pPr>
            <w:r w:rsidRPr="006F3134">
              <w:rPr>
                <w:bCs/>
              </w:rPr>
              <w:lastRenderedPageBreak/>
              <w:t xml:space="preserve">Retrieve the </w:t>
            </w:r>
            <w:r w:rsidR="00882512">
              <w:rPr>
                <w:bCs/>
              </w:rPr>
              <w:t>Insurance company</w:t>
            </w:r>
            <w:r w:rsidRPr="006F3134">
              <w:rPr>
                <w:bCs/>
              </w:rPr>
              <w:t xml:space="preserve"> list by calling the </w:t>
            </w:r>
            <w:r w:rsidR="00882512">
              <w:rPr>
                <w:bCs/>
              </w:rPr>
              <w:t>getCompanies</w:t>
            </w:r>
            <w:r w:rsidRPr="006F3134">
              <w:rPr>
                <w:bCs/>
              </w:rPr>
              <w:t xml:space="preserve">() method of </w:t>
            </w:r>
            <w:r w:rsidR="00882512">
              <w:rPr>
                <w:bCs/>
              </w:rPr>
              <w:t>InsuranceCompany</w:t>
            </w:r>
            <w:r w:rsidRPr="006F3134">
              <w:rPr>
                <w:bCs/>
              </w:rPr>
              <w:t xml:space="preserve"> class. </w:t>
            </w:r>
          </w:p>
          <w:p w:rsidR="00F7733A" w:rsidRPr="006F3134" w:rsidRDefault="00F7733A" w:rsidP="00684267">
            <w:pPr>
              <w:pStyle w:val="BodyNum"/>
              <w:numPr>
                <w:ilvl w:val="0"/>
                <w:numId w:val="18"/>
              </w:numPr>
              <w:rPr>
                <w:bCs/>
              </w:rPr>
            </w:pPr>
            <w:r w:rsidRPr="006F3134">
              <w:rPr>
                <w:bCs/>
              </w:rPr>
              <w:t>Set the Department List obtained in request.</w:t>
            </w:r>
          </w:p>
          <w:p w:rsidR="00F7733A" w:rsidRPr="006F3134" w:rsidRDefault="00F7733A" w:rsidP="00684267">
            <w:pPr>
              <w:pStyle w:val="BodyNum"/>
              <w:numPr>
                <w:ilvl w:val="0"/>
                <w:numId w:val="18"/>
              </w:numPr>
              <w:rPr>
                <w:bCs/>
              </w:rPr>
            </w:pPr>
            <w:r w:rsidRPr="006F3134">
              <w:rPr>
                <w:bCs/>
              </w:rPr>
              <w:t>Forward the response to the appropriate page using a RequestDispatcher.</w:t>
            </w:r>
          </w:p>
          <w:p w:rsidR="00F7733A" w:rsidRPr="006F3134" w:rsidRDefault="00F7733A" w:rsidP="00684267">
            <w:pPr>
              <w:pStyle w:val="BodyNum"/>
              <w:numPr>
                <w:ilvl w:val="0"/>
                <w:numId w:val="18"/>
              </w:numPr>
              <w:rPr>
                <w:bCs/>
              </w:rPr>
            </w:pPr>
            <w:r w:rsidRPr="006F3134">
              <w:rPr>
                <w:bCs/>
              </w:rPr>
              <w:t>If there is an error while performing the operation redirect to the Error page</w:t>
            </w:r>
          </w:p>
        </w:tc>
      </w:tr>
      <w:tr w:rsidR="00F7733A" w:rsidRPr="006F3134" w:rsidTr="0083614E">
        <w:tc>
          <w:tcPr>
            <w:tcW w:w="1818" w:type="dxa"/>
            <w:vMerge/>
            <w:shd w:val="clear" w:color="auto" w:fill="auto"/>
          </w:tcPr>
          <w:p w:rsidR="00F7733A" w:rsidRDefault="00F7733A" w:rsidP="0083614E"/>
        </w:tc>
        <w:tc>
          <w:tcPr>
            <w:tcW w:w="2340" w:type="dxa"/>
            <w:shd w:val="clear" w:color="auto" w:fill="auto"/>
          </w:tcPr>
          <w:p w:rsidR="00F7733A" w:rsidRPr="006F3134" w:rsidRDefault="00F7733A" w:rsidP="0083614E">
            <w:pPr>
              <w:rPr>
                <w:b/>
                <w:bCs/>
              </w:rPr>
            </w:pPr>
            <w:r w:rsidRPr="006F3134">
              <w:rPr>
                <w:b/>
                <w:bCs/>
              </w:rPr>
              <w:t>doPost</w:t>
            </w:r>
          </w:p>
          <w:p w:rsidR="00F7733A" w:rsidRPr="006F3134" w:rsidRDefault="00F7733A" w:rsidP="0083614E">
            <w:pPr>
              <w:rPr>
                <w:b/>
              </w:rPr>
            </w:pPr>
            <w:r w:rsidRPr="006F3134">
              <w:rPr>
                <w:b/>
              </w:rPr>
              <w:t>Parameters</w:t>
            </w:r>
          </w:p>
          <w:p w:rsidR="00F7733A" w:rsidRDefault="00F7733A" w:rsidP="0083614E">
            <w:r w:rsidRPr="008A69E3">
              <w:t>HttpServletRequest request</w:t>
            </w:r>
            <w:r>
              <w:t>,</w:t>
            </w:r>
            <w:r w:rsidRPr="008A69E3">
              <w:t xml:space="preserve"> HttpServletResponse</w:t>
            </w:r>
            <w:r w:rsidRPr="001722DB">
              <w:t xml:space="preserve"> response</w:t>
            </w:r>
          </w:p>
          <w:p w:rsidR="00F7733A" w:rsidRPr="006F3134" w:rsidRDefault="00F7733A" w:rsidP="0083614E">
            <w:pPr>
              <w:rPr>
                <w:b/>
              </w:rPr>
            </w:pPr>
            <w:r w:rsidRPr="006F3134">
              <w:rPr>
                <w:b/>
              </w:rPr>
              <w:t>Return Type</w:t>
            </w:r>
          </w:p>
          <w:p w:rsidR="00F7733A" w:rsidRPr="006F3134" w:rsidRDefault="00F7733A" w:rsidP="0083614E">
            <w:pPr>
              <w:rPr>
                <w:b/>
                <w:bCs/>
              </w:rPr>
            </w:pPr>
            <w:r>
              <w:t>void</w:t>
            </w:r>
          </w:p>
        </w:tc>
        <w:tc>
          <w:tcPr>
            <w:tcW w:w="5922" w:type="dxa"/>
            <w:shd w:val="clear" w:color="auto" w:fill="auto"/>
          </w:tcPr>
          <w:p w:rsidR="00F7733A" w:rsidRPr="006F3134" w:rsidRDefault="00F7733A" w:rsidP="00684267">
            <w:pPr>
              <w:pStyle w:val="BodyNum"/>
              <w:numPr>
                <w:ilvl w:val="0"/>
                <w:numId w:val="18"/>
              </w:numPr>
              <w:rPr>
                <w:bCs/>
              </w:rPr>
            </w:pPr>
            <w:r w:rsidRPr="006F3134">
              <w:rPr>
                <w:bCs/>
              </w:rPr>
              <w:t xml:space="preserve">Retrieve the </w:t>
            </w:r>
            <w:r w:rsidR="00A575C3">
              <w:rPr>
                <w:bCs/>
              </w:rPr>
              <w:t>Company</w:t>
            </w:r>
            <w:r w:rsidRPr="006F3134">
              <w:rPr>
                <w:bCs/>
              </w:rPr>
              <w:t xml:space="preserve"> name from request.</w:t>
            </w:r>
          </w:p>
          <w:p w:rsidR="00F7733A" w:rsidRPr="006F3134" w:rsidRDefault="00F7733A" w:rsidP="00684267">
            <w:pPr>
              <w:pStyle w:val="BodyNum"/>
              <w:numPr>
                <w:ilvl w:val="0"/>
                <w:numId w:val="18"/>
              </w:numPr>
              <w:jc w:val="left"/>
              <w:rPr>
                <w:bCs/>
              </w:rPr>
            </w:pPr>
            <w:r w:rsidRPr="006F3134">
              <w:rPr>
                <w:bCs/>
              </w:rPr>
              <w:t xml:space="preserve">Call the </w:t>
            </w:r>
            <w:r w:rsidR="00A575C3">
              <w:rPr>
                <w:bCs/>
              </w:rPr>
              <w:t>InsertCompanyDetails</w:t>
            </w:r>
            <w:r w:rsidRPr="006F3134">
              <w:rPr>
                <w:bCs/>
              </w:rPr>
              <w:t xml:space="preserve">() method of </w:t>
            </w:r>
            <w:r w:rsidR="00A575C3">
              <w:rPr>
                <w:bCs/>
              </w:rPr>
              <w:t>InsuranceCompanyBO</w:t>
            </w:r>
            <w:r w:rsidRPr="006F3134">
              <w:rPr>
                <w:bCs/>
              </w:rPr>
              <w:t xml:space="preserve">  class by passing the </w:t>
            </w:r>
            <w:r w:rsidR="00A575C3">
              <w:rPr>
                <w:bCs/>
              </w:rPr>
              <w:t>Company</w:t>
            </w:r>
            <w:r w:rsidRPr="006F3134">
              <w:rPr>
                <w:bCs/>
              </w:rPr>
              <w:t xml:space="preserve"> </w:t>
            </w:r>
            <w:r w:rsidR="00A575C3">
              <w:rPr>
                <w:bCs/>
              </w:rPr>
              <w:t>details</w:t>
            </w:r>
            <w:r w:rsidRPr="006F3134">
              <w:rPr>
                <w:bCs/>
              </w:rPr>
              <w:t xml:space="preserve"> as the input parameter.</w:t>
            </w:r>
          </w:p>
          <w:p w:rsidR="00F7733A" w:rsidRPr="006F3134" w:rsidRDefault="00F7733A" w:rsidP="00A575C3">
            <w:pPr>
              <w:pStyle w:val="BodyNum"/>
              <w:numPr>
                <w:ilvl w:val="0"/>
                <w:numId w:val="0"/>
              </w:numPr>
              <w:rPr>
                <w:bCs/>
              </w:rPr>
            </w:pPr>
          </w:p>
        </w:tc>
      </w:tr>
      <w:tr w:rsidR="00A575C3" w:rsidRPr="006F3134" w:rsidTr="0083614E">
        <w:tc>
          <w:tcPr>
            <w:tcW w:w="1818" w:type="dxa"/>
            <w:vMerge w:val="restart"/>
            <w:shd w:val="clear" w:color="auto" w:fill="auto"/>
          </w:tcPr>
          <w:p w:rsidR="00A575C3" w:rsidRDefault="00A575C3" w:rsidP="00A575C3">
            <w:r>
              <w:t>AddPolicyBO</w:t>
            </w:r>
          </w:p>
        </w:tc>
        <w:tc>
          <w:tcPr>
            <w:tcW w:w="2340" w:type="dxa"/>
            <w:shd w:val="clear" w:color="auto" w:fill="auto"/>
          </w:tcPr>
          <w:p w:rsidR="00A575C3" w:rsidRDefault="00A575C3" w:rsidP="00A575C3">
            <w:pPr>
              <w:widowControl/>
              <w:autoSpaceDE w:val="0"/>
              <w:autoSpaceDN w:val="0"/>
              <w:adjustRightInd w:val="0"/>
              <w:spacing w:before="0" w:after="0" w:line="240" w:lineRule="auto"/>
              <w:ind w:right="0"/>
              <w:rPr>
                <w:b/>
              </w:rPr>
            </w:pPr>
            <w:r>
              <w:rPr>
                <w:b/>
              </w:rPr>
              <w:t>doGet</w:t>
            </w:r>
          </w:p>
          <w:p w:rsidR="00A575C3" w:rsidRPr="00882512" w:rsidRDefault="00A575C3" w:rsidP="00A575C3">
            <w:pPr>
              <w:widowControl/>
              <w:autoSpaceDE w:val="0"/>
              <w:autoSpaceDN w:val="0"/>
              <w:adjustRightInd w:val="0"/>
              <w:spacing w:before="0" w:after="0" w:line="240" w:lineRule="auto"/>
              <w:ind w:right="0"/>
              <w:rPr>
                <w:b/>
              </w:rPr>
            </w:pPr>
          </w:p>
          <w:p w:rsidR="00A575C3" w:rsidRPr="006F3134" w:rsidRDefault="00A575C3" w:rsidP="00A575C3">
            <w:pPr>
              <w:rPr>
                <w:b/>
              </w:rPr>
            </w:pPr>
            <w:r w:rsidRPr="006F3134">
              <w:rPr>
                <w:b/>
              </w:rPr>
              <w:t xml:space="preserve"> Parameters</w:t>
            </w:r>
          </w:p>
          <w:p w:rsidR="00A575C3" w:rsidRDefault="00A575C3" w:rsidP="00A575C3">
            <w:r w:rsidRPr="008A69E3">
              <w:t>HttpServletRequest request</w:t>
            </w:r>
            <w:r>
              <w:t>,</w:t>
            </w:r>
            <w:r w:rsidRPr="008A69E3">
              <w:t xml:space="preserve"> HttpServletResponse</w:t>
            </w:r>
            <w:r w:rsidRPr="001722DB">
              <w:t xml:space="preserve"> response</w:t>
            </w:r>
          </w:p>
          <w:p w:rsidR="00A575C3" w:rsidRPr="006F3134" w:rsidRDefault="00A575C3" w:rsidP="00A575C3">
            <w:pPr>
              <w:rPr>
                <w:b/>
              </w:rPr>
            </w:pPr>
            <w:r w:rsidRPr="006F3134">
              <w:rPr>
                <w:b/>
              </w:rPr>
              <w:t>Return Type</w:t>
            </w:r>
          </w:p>
          <w:p w:rsidR="00A575C3" w:rsidRPr="006F3134" w:rsidRDefault="00A575C3" w:rsidP="00A575C3">
            <w:pPr>
              <w:rPr>
                <w:b/>
                <w:bCs/>
              </w:rPr>
            </w:pPr>
            <w:r>
              <w:t>void</w:t>
            </w:r>
          </w:p>
        </w:tc>
        <w:tc>
          <w:tcPr>
            <w:tcW w:w="5922" w:type="dxa"/>
            <w:shd w:val="clear" w:color="auto" w:fill="auto"/>
          </w:tcPr>
          <w:p w:rsidR="00A575C3" w:rsidRPr="006F3134" w:rsidRDefault="00A575C3" w:rsidP="00A575C3">
            <w:pPr>
              <w:pStyle w:val="BodyNum"/>
              <w:numPr>
                <w:ilvl w:val="0"/>
                <w:numId w:val="18"/>
              </w:numPr>
              <w:rPr>
                <w:bCs/>
              </w:rPr>
            </w:pPr>
            <w:r w:rsidRPr="006F3134">
              <w:rPr>
                <w:bCs/>
              </w:rPr>
              <w:t xml:space="preserve">Retrieve the </w:t>
            </w:r>
            <w:r>
              <w:rPr>
                <w:bCs/>
              </w:rPr>
              <w:t>Policies</w:t>
            </w:r>
            <w:r w:rsidRPr="006F3134">
              <w:rPr>
                <w:bCs/>
              </w:rPr>
              <w:t xml:space="preserve"> list by calling the </w:t>
            </w:r>
            <w:r>
              <w:rPr>
                <w:bCs/>
              </w:rPr>
              <w:t>getPolicies</w:t>
            </w:r>
            <w:r w:rsidRPr="006F3134">
              <w:rPr>
                <w:bCs/>
              </w:rPr>
              <w:t xml:space="preserve">() method of </w:t>
            </w:r>
            <w:r>
              <w:rPr>
                <w:bCs/>
              </w:rPr>
              <w:t>AddPolicy</w:t>
            </w:r>
            <w:r w:rsidRPr="006F3134">
              <w:rPr>
                <w:bCs/>
              </w:rPr>
              <w:t xml:space="preserve"> class. </w:t>
            </w:r>
          </w:p>
          <w:p w:rsidR="00A575C3" w:rsidRPr="006F3134" w:rsidRDefault="00A575C3" w:rsidP="00A575C3">
            <w:pPr>
              <w:pStyle w:val="BodyNum"/>
              <w:numPr>
                <w:ilvl w:val="0"/>
                <w:numId w:val="18"/>
              </w:numPr>
              <w:rPr>
                <w:bCs/>
              </w:rPr>
            </w:pPr>
            <w:r w:rsidRPr="006F3134">
              <w:rPr>
                <w:bCs/>
              </w:rPr>
              <w:t xml:space="preserve">Set the </w:t>
            </w:r>
            <w:r>
              <w:rPr>
                <w:bCs/>
              </w:rPr>
              <w:t>Policy</w:t>
            </w:r>
            <w:r w:rsidRPr="006F3134">
              <w:rPr>
                <w:bCs/>
              </w:rPr>
              <w:t xml:space="preserve"> List obtained in request.</w:t>
            </w:r>
          </w:p>
          <w:p w:rsidR="00A575C3" w:rsidRPr="006F3134" w:rsidRDefault="00A575C3" w:rsidP="00A575C3">
            <w:pPr>
              <w:pStyle w:val="BodyNum"/>
              <w:numPr>
                <w:ilvl w:val="0"/>
                <w:numId w:val="18"/>
              </w:numPr>
              <w:rPr>
                <w:bCs/>
              </w:rPr>
            </w:pPr>
            <w:r w:rsidRPr="006F3134">
              <w:rPr>
                <w:bCs/>
              </w:rPr>
              <w:t>Forward the response to the appropriate page using a RequestDispatcher.</w:t>
            </w:r>
          </w:p>
          <w:p w:rsidR="00A575C3" w:rsidRPr="006F3134" w:rsidRDefault="00A575C3" w:rsidP="00A575C3">
            <w:pPr>
              <w:pStyle w:val="BodyNum"/>
              <w:numPr>
                <w:ilvl w:val="0"/>
                <w:numId w:val="18"/>
              </w:numPr>
              <w:rPr>
                <w:bCs/>
              </w:rPr>
            </w:pPr>
            <w:r w:rsidRPr="006F3134">
              <w:rPr>
                <w:bCs/>
              </w:rPr>
              <w:t>If there is an error while performing the operation redirect to the Error page</w:t>
            </w:r>
          </w:p>
        </w:tc>
      </w:tr>
      <w:tr w:rsidR="00A575C3" w:rsidTr="0083614E">
        <w:tc>
          <w:tcPr>
            <w:tcW w:w="1818" w:type="dxa"/>
            <w:vMerge/>
            <w:shd w:val="clear" w:color="auto" w:fill="auto"/>
          </w:tcPr>
          <w:p w:rsidR="00A575C3" w:rsidRPr="003C6106" w:rsidRDefault="00A575C3" w:rsidP="00A575C3"/>
        </w:tc>
        <w:tc>
          <w:tcPr>
            <w:tcW w:w="2340" w:type="dxa"/>
            <w:shd w:val="clear" w:color="auto" w:fill="auto"/>
          </w:tcPr>
          <w:p w:rsidR="00A575C3" w:rsidRPr="006F3134" w:rsidRDefault="00A575C3" w:rsidP="00A575C3">
            <w:pPr>
              <w:rPr>
                <w:b/>
                <w:bCs/>
              </w:rPr>
            </w:pPr>
            <w:r w:rsidRPr="006F3134">
              <w:rPr>
                <w:b/>
                <w:bCs/>
              </w:rPr>
              <w:t>doPost</w:t>
            </w:r>
          </w:p>
          <w:p w:rsidR="00A575C3" w:rsidRPr="006F3134" w:rsidRDefault="00A575C3" w:rsidP="00A575C3">
            <w:pPr>
              <w:rPr>
                <w:b/>
              </w:rPr>
            </w:pPr>
            <w:r w:rsidRPr="006F3134">
              <w:rPr>
                <w:b/>
              </w:rPr>
              <w:t>Parameters</w:t>
            </w:r>
          </w:p>
          <w:p w:rsidR="00A575C3" w:rsidRDefault="00A575C3" w:rsidP="00A575C3">
            <w:r w:rsidRPr="008A69E3">
              <w:t>HttpServletRequest request</w:t>
            </w:r>
            <w:r>
              <w:t>,</w:t>
            </w:r>
            <w:r w:rsidRPr="008A69E3">
              <w:t xml:space="preserve"> HttpServletResponse</w:t>
            </w:r>
            <w:r w:rsidRPr="001722DB">
              <w:t xml:space="preserve"> response</w:t>
            </w:r>
          </w:p>
          <w:p w:rsidR="00A575C3" w:rsidRPr="006F3134" w:rsidRDefault="00A575C3" w:rsidP="00A575C3">
            <w:pPr>
              <w:rPr>
                <w:b/>
              </w:rPr>
            </w:pPr>
            <w:r w:rsidRPr="006F3134">
              <w:rPr>
                <w:b/>
              </w:rPr>
              <w:t>Return Type</w:t>
            </w:r>
          </w:p>
          <w:p w:rsidR="00A575C3" w:rsidRPr="006F3134" w:rsidRDefault="00A575C3" w:rsidP="00A575C3">
            <w:pPr>
              <w:rPr>
                <w:b/>
                <w:bCs/>
              </w:rPr>
            </w:pPr>
            <w:r>
              <w:t>void</w:t>
            </w:r>
          </w:p>
        </w:tc>
        <w:tc>
          <w:tcPr>
            <w:tcW w:w="5922" w:type="dxa"/>
            <w:shd w:val="clear" w:color="auto" w:fill="auto"/>
          </w:tcPr>
          <w:p w:rsidR="00A575C3" w:rsidRPr="006F3134" w:rsidRDefault="00A575C3" w:rsidP="00A575C3">
            <w:pPr>
              <w:pStyle w:val="BodyNum"/>
              <w:numPr>
                <w:ilvl w:val="0"/>
                <w:numId w:val="18"/>
              </w:numPr>
              <w:rPr>
                <w:bCs/>
              </w:rPr>
            </w:pPr>
            <w:r w:rsidRPr="006F3134">
              <w:rPr>
                <w:bCs/>
              </w:rPr>
              <w:t xml:space="preserve">Retrieve the </w:t>
            </w:r>
            <w:r>
              <w:rPr>
                <w:bCs/>
              </w:rPr>
              <w:t>PolicyDetails</w:t>
            </w:r>
            <w:r w:rsidRPr="006F3134">
              <w:rPr>
                <w:bCs/>
              </w:rPr>
              <w:t xml:space="preserve"> from request.</w:t>
            </w:r>
          </w:p>
          <w:p w:rsidR="00A575C3" w:rsidRPr="006F3134" w:rsidRDefault="00A575C3" w:rsidP="00A575C3">
            <w:pPr>
              <w:pStyle w:val="BodyNum"/>
              <w:numPr>
                <w:ilvl w:val="0"/>
                <w:numId w:val="18"/>
              </w:numPr>
              <w:jc w:val="left"/>
              <w:rPr>
                <w:bCs/>
              </w:rPr>
            </w:pPr>
            <w:r w:rsidRPr="006F3134">
              <w:rPr>
                <w:bCs/>
              </w:rPr>
              <w:t xml:space="preserve">Call the </w:t>
            </w:r>
            <w:r>
              <w:rPr>
                <w:bCs/>
              </w:rPr>
              <w:t>InsertPolicy</w:t>
            </w:r>
            <w:r w:rsidRPr="006F3134">
              <w:rPr>
                <w:bCs/>
              </w:rPr>
              <w:t xml:space="preserve">() method of </w:t>
            </w:r>
            <w:r>
              <w:rPr>
                <w:bCs/>
              </w:rPr>
              <w:t>AddPolicyBO</w:t>
            </w:r>
            <w:r w:rsidRPr="006F3134">
              <w:rPr>
                <w:bCs/>
              </w:rPr>
              <w:t xml:space="preserve">  class by passing the </w:t>
            </w:r>
            <w:r>
              <w:rPr>
                <w:bCs/>
              </w:rPr>
              <w:t>Policy</w:t>
            </w:r>
            <w:r w:rsidRPr="006F3134">
              <w:rPr>
                <w:bCs/>
              </w:rPr>
              <w:t xml:space="preserve"> </w:t>
            </w:r>
            <w:r>
              <w:rPr>
                <w:bCs/>
              </w:rPr>
              <w:t>details</w:t>
            </w:r>
            <w:r w:rsidRPr="006F3134">
              <w:rPr>
                <w:bCs/>
              </w:rPr>
              <w:t xml:space="preserve"> as the input parameter.</w:t>
            </w:r>
          </w:p>
          <w:p w:rsidR="00A575C3" w:rsidRPr="006F3134" w:rsidRDefault="00A575C3" w:rsidP="00A575C3">
            <w:pPr>
              <w:pStyle w:val="BodyNum"/>
              <w:numPr>
                <w:ilvl w:val="0"/>
                <w:numId w:val="0"/>
              </w:numPr>
              <w:rPr>
                <w:bCs/>
              </w:rPr>
            </w:pPr>
          </w:p>
        </w:tc>
      </w:tr>
      <w:tr w:rsidR="000E184B" w:rsidRPr="006F3134" w:rsidTr="0083614E">
        <w:tc>
          <w:tcPr>
            <w:tcW w:w="1818" w:type="dxa"/>
            <w:vMerge w:val="restart"/>
            <w:shd w:val="clear" w:color="auto" w:fill="auto"/>
          </w:tcPr>
          <w:p w:rsidR="000E184B" w:rsidRPr="003C6106" w:rsidRDefault="000E184B" w:rsidP="00F25706">
            <w:r>
              <w:t>AddPoliciesOnEmployeesBO</w:t>
            </w:r>
          </w:p>
        </w:tc>
        <w:tc>
          <w:tcPr>
            <w:tcW w:w="2340" w:type="dxa"/>
            <w:shd w:val="clear" w:color="auto" w:fill="auto"/>
          </w:tcPr>
          <w:p w:rsidR="000E184B" w:rsidRDefault="000E184B" w:rsidP="00F25706">
            <w:pPr>
              <w:widowControl/>
              <w:autoSpaceDE w:val="0"/>
              <w:autoSpaceDN w:val="0"/>
              <w:adjustRightInd w:val="0"/>
              <w:spacing w:before="0" w:after="0" w:line="240" w:lineRule="auto"/>
              <w:ind w:right="0"/>
              <w:rPr>
                <w:b/>
              </w:rPr>
            </w:pPr>
            <w:r>
              <w:rPr>
                <w:b/>
              </w:rPr>
              <w:t>doGet</w:t>
            </w:r>
          </w:p>
          <w:p w:rsidR="000E184B" w:rsidRPr="00882512" w:rsidRDefault="000E184B" w:rsidP="00F25706">
            <w:pPr>
              <w:widowControl/>
              <w:autoSpaceDE w:val="0"/>
              <w:autoSpaceDN w:val="0"/>
              <w:adjustRightInd w:val="0"/>
              <w:spacing w:before="0" w:after="0" w:line="240" w:lineRule="auto"/>
              <w:ind w:right="0"/>
              <w:rPr>
                <w:b/>
              </w:rPr>
            </w:pPr>
          </w:p>
          <w:p w:rsidR="000E184B" w:rsidRPr="006F3134" w:rsidRDefault="000E184B" w:rsidP="00F25706">
            <w:pPr>
              <w:rPr>
                <w:b/>
              </w:rPr>
            </w:pPr>
            <w:r w:rsidRPr="006F3134">
              <w:rPr>
                <w:b/>
              </w:rPr>
              <w:t xml:space="preserve"> Parameters</w:t>
            </w:r>
          </w:p>
          <w:p w:rsidR="000E184B" w:rsidRDefault="000E184B" w:rsidP="00F25706">
            <w:r w:rsidRPr="008A69E3">
              <w:t>HttpServletRequest request</w:t>
            </w:r>
            <w:r>
              <w:t>,</w:t>
            </w:r>
            <w:r w:rsidRPr="008A69E3">
              <w:t xml:space="preserve"> HttpServletResponse</w:t>
            </w:r>
            <w:r w:rsidRPr="001722DB">
              <w:t xml:space="preserve"> response</w:t>
            </w:r>
          </w:p>
          <w:p w:rsidR="000E184B" w:rsidRPr="006F3134" w:rsidRDefault="000E184B" w:rsidP="00F25706">
            <w:pPr>
              <w:rPr>
                <w:b/>
              </w:rPr>
            </w:pPr>
            <w:r w:rsidRPr="006F3134">
              <w:rPr>
                <w:b/>
              </w:rPr>
              <w:t>Return Type</w:t>
            </w:r>
          </w:p>
          <w:p w:rsidR="000E184B" w:rsidRPr="006F3134" w:rsidRDefault="000E184B" w:rsidP="00F25706">
            <w:pPr>
              <w:rPr>
                <w:b/>
                <w:bCs/>
              </w:rPr>
            </w:pPr>
            <w:r>
              <w:lastRenderedPageBreak/>
              <w:t>void</w:t>
            </w:r>
          </w:p>
        </w:tc>
        <w:tc>
          <w:tcPr>
            <w:tcW w:w="5922" w:type="dxa"/>
            <w:shd w:val="clear" w:color="auto" w:fill="auto"/>
          </w:tcPr>
          <w:p w:rsidR="000E184B" w:rsidRPr="006F3134" w:rsidRDefault="000E184B" w:rsidP="00F25706">
            <w:pPr>
              <w:pStyle w:val="BodyNum"/>
              <w:numPr>
                <w:ilvl w:val="0"/>
                <w:numId w:val="18"/>
              </w:numPr>
              <w:rPr>
                <w:bCs/>
              </w:rPr>
            </w:pPr>
            <w:r w:rsidRPr="006F3134">
              <w:rPr>
                <w:bCs/>
              </w:rPr>
              <w:lastRenderedPageBreak/>
              <w:t xml:space="preserve">Retrieve the </w:t>
            </w:r>
            <w:r>
              <w:rPr>
                <w:bCs/>
              </w:rPr>
              <w:t xml:space="preserve">Employee </w:t>
            </w:r>
            <w:r w:rsidRPr="006F3134">
              <w:rPr>
                <w:bCs/>
              </w:rPr>
              <w:t xml:space="preserve">list by calling the </w:t>
            </w:r>
            <w:r>
              <w:rPr>
                <w:bCs/>
              </w:rPr>
              <w:t>getEmployeeonPolicy</w:t>
            </w:r>
            <w:r w:rsidRPr="006F3134">
              <w:rPr>
                <w:bCs/>
              </w:rPr>
              <w:t xml:space="preserve">() method of </w:t>
            </w:r>
            <w:r>
              <w:rPr>
                <w:bCs/>
              </w:rPr>
              <w:t>AddPoliciesonEmployees</w:t>
            </w:r>
            <w:r w:rsidRPr="006F3134">
              <w:rPr>
                <w:bCs/>
              </w:rPr>
              <w:t xml:space="preserve"> class. </w:t>
            </w:r>
          </w:p>
          <w:p w:rsidR="000E184B" w:rsidRPr="006F3134" w:rsidRDefault="000E184B" w:rsidP="00F25706">
            <w:pPr>
              <w:pStyle w:val="BodyNum"/>
              <w:numPr>
                <w:ilvl w:val="0"/>
                <w:numId w:val="18"/>
              </w:numPr>
              <w:rPr>
                <w:bCs/>
              </w:rPr>
            </w:pPr>
            <w:r w:rsidRPr="006F3134">
              <w:rPr>
                <w:bCs/>
              </w:rPr>
              <w:t xml:space="preserve">Set the </w:t>
            </w:r>
            <w:r>
              <w:rPr>
                <w:bCs/>
              </w:rPr>
              <w:t>Employee</w:t>
            </w:r>
            <w:r w:rsidRPr="006F3134">
              <w:rPr>
                <w:bCs/>
              </w:rPr>
              <w:t xml:space="preserve"> List obtained in request.</w:t>
            </w:r>
          </w:p>
          <w:p w:rsidR="000E184B" w:rsidRPr="006F3134" w:rsidRDefault="000E184B" w:rsidP="00F25706">
            <w:pPr>
              <w:pStyle w:val="BodyNum"/>
              <w:numPr>
                <w:ilvl w:val="0"/>
                <w:numId w:val="18"/>
              </w:numPr>
              <w:rPr>
                <w:bCs/>
              </w:rPr>
            </w:pPr>
            <w:r w:rsidRPr="006F3134">
              <w:rPr>
                <w:bCs/>
              </w:rPr>
              <w:t>Forward the response to the appropriate page using a RequestDispatcher.</w:t>
            </w:r>
          </w:p>
          <w:p w:rsidR="000E184B" w:rsidRPr="006F3134" w:rsidRDefault="000E184B" w:rsidP="00F25706">
            <w:pPr>
              <w:pStyle w:val="BodyNum"/>
              <w:numPr>
                <w:ilvl w:val="0"/>
                <w:numId w:val="18"/>
              </w:numPr>
              <w:rPr>
                <w:bCs/>
              </w:rPr>
            </w:pPr>
            <w:r w:rsidRPr="006F3134">
              <w:rPr>
                <w:bCs/>
              </w:rPr>
              <w:t>If there is an error while performing the operation redirect to the Error page</w:t>
            </w:r>
          </w:p>
        </w:tc>
      </w:tr>
      <w:tr w:rsidR="000E184B" w:rsidTr="0083614E">
        <w:tc>
          <w:tcPr>
            <w:tcW w:w="1818" w:type="dxa"/>
            <w:vMerge/>
            <w:shd w:val="clear" w:color="auto" w:fill="auto"/>
          </w:tcPr>
          <w:p w:rsidR="000E184B" w:rsidRDefault="000E184B" w:rsidP="00F25706"/>
        </w:tc>
        <w:tc>
          <w:tcPr>
            <w:tcW w:w="2340" w:type="dxa"/>
            <w:shd w:val="clear" w:color="auto" w:fill="auto"/>
          </w:tcPr>
          <w:p w:rsidR="000E184B" w:rsidRPr="006F3134" w:rsidRDefault="000E184B" w:rsidP="00F25706">
            <w:pPr>
              <w:rPr>
                <w:b/>
                <w:bCs/>
              </w:rPr>
            </w:pPr>
            <w:r w:rsidRPr="006F3134">
              <w:rPr>
                <w:b/>
                <w:bCs/>
              </w:rPr>
              <w:t>doPost</w:t>
            </w:r>
          </w:p>
          <w:p w:rsidR="000E184B" w:rsidRPr="006F3134" w:rsidRDefault="000E184B" w:rsidP="00F25706">
            <w:pPr>
              <w:rPr>
                <w:b/>
              </w:rPr>
            </w:pPr>
            <w:r w:rsidRPr="006F3134">
              <w:rPr>
                <w:b/>
              </w:rPr>
              <w:t>Parameters</w:t>
            </w:r>
          </w:p>
          <w:p w:rsidR="000E184B" w:rsidRDefault="000E184B" w:rsidP="00F25706">
            <w:r w:rsidRPr="008A69E3">
              <w:t>HttpServletRequest request</w:t>
            </w:r>
            <w:r>
              <w:t>,</w:t>
            </w:r>
            <w:r w:rsidRPr="008A69E3">
              <w:t xml:space="preserve"> HttpServletResponse</w:t>
            </w:r>
            <w:r w:rsidRPr="001722DB">
              <w:t xml:space="preserve"> response</w:t>
            </w:r>
          </w:p>
          <w:p w:rsidR="000E184B" w:rsidRPr="006F3134" w:rsidRDefault="000E184B" w:rsidP="00F25706">
            <w:pPr>
              <w:rPr>
                <w:b/>
              </w:rPr>
            </w:pPr>
            <w:r w:rsidRPr="006F3134">
              <w:rPr>
                <w:b/>
              </w:rPr>
              <w:t>Return Type</w:t>
            </w:r>
          </w:p>
          <w:p w:rsidR="000E184B" w:rsidRPr="006F3134" w:rsidRDefault="000E184B" w:rsidP="00F25706">
            <w:pPr>
              <w:rPr>
                <w:b/>
                <w:bCs/>
              </w:rPr>
            </w:pPr>
            <w:r>
              <w:t>void</w:t>
            </w:r>
          </w:p>
        </w:tc>
        <w:tc>
          <w:tcPr>
            <w:tcW w:w="5922" w:type="dxa"/>
            <w:shd w:val="clear" w:color="auto" w:fill="auto"/>
          </w:tcPr>
          <w:p w:rsidR="000E184B" w:rsidRPr="006F3134" w:rsidRDefault="000E184B" w:rsidP="00F25706">
            <w:pPr>
              <w:pStyle w:val="BodyNum"/>
              <w:numPr>
                <w:ilvl w:val="0"/>
                <w:numId w:val="18"/>
              </w:numPr>
              <w:rPr>
                <w:bCs/>
              </w:rPr>
            </w:pPr>
            <w:r w:rsidRPr="006F3134">
              <w:rPr>
                <w:bCs/>
              </w:rPr>
              <w:t xml:space="preserve">Retrieve the </w:t>
            </w:r>
            <w:r>
              <w:rPr>
                <w:bCs/>
              </w:rPr>
              <w:t>Company</w:t>
            </w:r>
            <w:r w:rsidRPr="006F3134">
              <w:rPr>
                <w:bCs/>
              </w:rPr>
              <w:t xml:space="preserve"> name from request.</w:t>
            </w:r>
          </w:p>
          <w:p w:rsidR="000E184B" w:rsidRPr="006F3134" w:rsidRDefault="000E184B" w:rsidP="00F25706">
            <w:pPr>
              <w:pStyle w:val="BodyNum"/>
              <w:numPr>
                <w:ilvl w:val="0"/>
                <w:numId w:val="18"/>
              </w:numPr>
              <w:jc w:val="left"/>
              <w:rPr>
                <w:bCs/>
              </w:rPr>
            </w:pPr>
            <w:r w:rsidRPr="006F3134">
              <w:rPr>
                <w:bCs/>
              </w:rPr>
              <w:t xml:space="preserve">Call the </w:t>
            </w:r>
            <w:r>
              <w:rPr>
                <w:bCs/>
              </w:rPr>
              <w:t>InserPolicyonEmployee</w:t>
            </w:r>
            <w:r w:rsidRPr="006F3134">
              <w:rPr>
                <w:bCs/>
              </w:rPr>
              <w:t xml:space="preserve">() method of </w:t>
            </w:r>
            <w:r>
              <w:rPr>
                <w:bCs/>
              </w:rPr>
              <w:t>AddPoliciesonEmployees</w:t>
            </w:r>
            <w:r w:rsidRPr="006F3134">
              <w:rPr>
                <w:bCs/>
              </w:rPr>
              <w:t xml:space="preserve">  class by passing the </w:t>
            </w:r>
            <w:r>
              <w:rPr>
                <w:bCs/>
              </w:rPr>
              <w:t>Company</w:t>
            </w:r>
            <w:r w:rsidRPr="006F3134">
              <w:rPr>
                <w:bCs/>
              </w:rPr>
              <w:t xml:space="preserve"> </w:t>
            </w:r>
            <w:r>
              <w:rPr>
                <w:bCs/>
              </w:rPr>
              <w:t>details</w:t>
            </w:r>
            <w:r w:rsidRPr="006F3134">
              <w:rPr>
                <w:bCs/>
              </w:rPr>
              <w:t xml:space="preserve"> as the input parameter.</w:t>
            </w:r>
          </w:p>
          <w:p w:rsidR="000E184B" w:rsidRPr="006F3134" w:rsidRDefault="000E184B" w:rsidP="00F25706">
            <w:pPr>
              <w:pStyle w:val="BodyNum"/>
              <w:numPr>
                <w:ilvl w:val="0"/>
                <w:numId w:val="0"/>
              </w:numPr>
              <w:rPr>
                <w:bCs/>
              </w:rPr>
            </w:pPr>
          </w:p>
        </w:tc>
      </w:tr>
      <w:tr w:rsidR="003975C3" w:rsidTr="0083614E">
        <w:tc>
          <w:tcPr>
            <w:tcW w:w="1818" w:type="dxa"/>
            <w:vMerge w:val="restart"/>
            <w:shd w:val="clear" w:color="auto" w:fill="auto"/>
          </w:tcPr>
          <w:p w:rsidR="003975C3" w:rsidRDefault="003975C3" w:rsidP="003975C3">
            <w:r>
              <w:t>PolicyRequestDetailsBO</w:t>
            </w:r>
          </w:p>
        </w:tc>
        <w:tc>
          <w:tcPr>
            <w:tcW w:w="2340" w:type="dxa"/>
            <w:shd w:val="clear" w:color="auto" w:fill="auto"/>
          </w:tcPr>
          <w:p w:rsidR="003975C3" w:rsidRDefault="003975C3" w:rsidP="003975C3">
            <w:pPr>
              <w:widowControl/>
              <w:autoSpaceDE w:val="0"/>
              <w:autoSpaceDN w:val="0"/>
              <w:adjustRightInd w:val="0"/>
              <w:spacing w:before="0" w:after="0" w:line="240" w:lineRule="auto"/>
              <w:ind w:right="0"/>
              <w:rPr>
                <w:b/>
              </w:rPr>
            </w:pPr>
            <w:r>
              <w:rPr>
                <w:b/>
              </w:rPr>
              <w:t>doGet</w:t>
            </w:r>
          </w:p>
          <w:p w:rsidR="003975C3" w:rsidRPr="00882512" w:rsidRDefault="003975C3" w:rsidP="003975C3">
            <w:pPr>
              <w:widowControl/>
              <w:autoSpaceDE w:val="0"/>
              <w:autoSpaceDN w:val="0"/>
              <w:adjustRightInd w:val="0"/>
              <w:spacing w:before="0" w:after="0" w:line="240" w:lineRule="auto"/>
              <w:ind w:right="0"/>
              <w:rPr>
                <w:b/>
              </w:rPr>
            </w:pPr>
          </w:p>
          <w:p w:rsidR="003975C3" w:rsidRPr="006F3134" w:rsidRDefault="003975C3" w:rsidP="003975C3">
            <w:pPr>
              <w:rPr>
                <w:b/>
              </w:rPr>
            </w:pPr>
            <w:r w:rsidRPr="006F3134">
              <w:rPr>
                <w:b/>
              </w:rPr>
              <w:t xml:space="preserve"> Parameters</w:t>
            </w:r>
          </w:p>
          <w:p w:rsidR="003975C3" w:rsidRDefault="003975C3" w:rsidP="003975C3">
            <w:r w:rsidRPr="008A69E3">
              <w:t>HttpServletRequest request</w:t>
            </w:r>
            <w:r>
              <w:t>,</w:t>
            </w:r>
            <w:r w:rsidRPr="008A69E3">
              <w:t xml:space="preserve"> HttpServletResponse</w:t>
            </w:r>
            <w:r w:rsidRPr="001722DB">
              <w:t xml:space="preserve"> response</w:t>
            </w:r>
          </w:p>
          <w:p w:rsidR="003975C3" w:rsidRPr="006F3134" w:rsidRDefault="003975C3" w:rsidP="003975C3">
            <w:pPr>
              <w:rPr>
                <w:b/>
              </w:rPr>
            </w:pPr>
            <w:r w:rsidRPr="006F3134">
              <w:rPr>
                <w:b/>
              </w:rPr>
              <w:t>Return Type</w:t>
            </w:r>
          </w:p>
          <w:p w:rsidR="003975C3" w:rsidRPr="006F3134" w:rsidRDefault="003975C3" w:rsidP="003975C3">
            <w:pPr>
              <w:rPr>
                <w:b/>
                <w:bCs/>
              </w:rPr>
            </w:pPr>
            <w:r>
              <w:t>void</w:t>
            </w:r>
          </w:p>
        </w:tc>
        <w:tc>
          <w:tcPr>
            <w:tcW w:w="5922" w:type="dxa"/>
            <w:shd w:val="clear" w:color="auto" w:fill="auto"/>
          </w:tcPr>
          <w:p w:rsidR="003975C3" w:rsidRPr="006F3134" w:rsidRDefault="003975C3" w:rsidP="003975C3">
            <w:pPr>
              <w:pStyle w:val="BodyNum"/>
              <w:numPr>
                <w:ilvl w:val="0"/>
                <w:numId w:val="18"/>
              </w:numPr>
              <w:rPr>
                <w:bCs/>
              </w:rPr>
            </w:pPr>
            <w:r w:rsidRPr="006F3134">
              <w:rPr>
                <w:bCs/>
              </w:rPr>
              <w:t xml:space="preserve">Retrieve the </w:t>
            </w:r>
            <w:r>
              <w:rPr>
                <w:bCs/>
              </w:rPr>
              <w:t xml:space="preserve">Policy Request </w:t>
            </w:r>
            <w:r w:rsidRPr="006F3134">
              <w:rPr>
                <w:bCs/>
              </w:rPr>
              <w:t xml:space="preserve">list by calling the </w:t>
            </w:r>
            <w:r>
              <w:rPr>
                <w:bCs/>
              </w:rPr>
              <w:t>getRequestforPolicies</w:t>
            </w:r>
            <w:r w:rsidRPr="006F3134">
              <w:rPr>
                <w:bCs/>
              </w:rPr>
              <w:t>()</w:t>
            </w:r>
            <w:r>
              <w:rPr>
                <w:bCs/>
              </w:rPr>
              <w:t xml:space="preserve"> </w:t>
            </w:r>
            <w:r w:rsidRPr="006F3134">
              <w:rPr>
                <w:bCs/>
              </w:rPr>
              <w:t xml:space="preserve">method of </w:t>
            </w:r>
            <w:r>
              <w:rPr>
                <w:bCs/>
              </w:rPr>
              <w:t>PolicyRequestDetails</w:t>
            </w:r>
            <w:r w:rsidRPr="006F3134">
              <w:rPr>
                <w:bCs/>
              </w:rPr>
              <w:t xml:space="preserve"> class. </w:t>
            </w:r>
          </w:p>
          <w:p w:rsidR="003975C3" w:rsidRPr="006F3134" w:rsidRDefault="003975C3" w:rsidP="003975C3">
            <w:pPr>
              <w:pStyle w:val="BodyNum"/>
              <w:numPr>
                <w:ilvl w:val="0"/>
                <w:numId w:val="18"/>
              </w:numPr>
              <w:rPr>
                <w:bCs/>
              </w:rPr>
            </w:pPr>
            <w:r w:rsidRPr="006F3134">
              <w:rPr>
                <w:bCs/>
              </w:rPr>
              <w:t xml:space="preserve">Set the </w:t>
            </w:r>
            <w:r>
              <w:rPr>
                <w:bCs/>
              </w:rPr>
              <w:t>Policy Request</w:t>
            </w:r>
            <w:r w:rsidRPr="006F3134">
              <w:rPr>
                <w:bCs/>
              </w:rPr>
              <w:t xml:space="preserve"> List obtained in request.</w:t>
            </w:r>
          </w:p>
          <w:p w:rsidR="003975C3" w:rsidRPr="006F3134" w:rsidRDefault="003975C3" w:rsidP="003975C3">
            <w:pPr>
              <w:pStyle w:val="BodyNum"/>
              <w:numPr>
                <w:ilvl w:val="0"/>
                <w:numId w:val="18"/>
              </w:numPr>
              <w:rPr>
                <w:bCs/>
              </w:rPr>
            </w:pPr>
            <w:r w:rsidRPr="006F3134">
              <w:rPr>
                <w:bCs/>
              </w:rPr>
              <w:t>Forward the response to the appropriate page using a RequestDispatcher.</w:t>
            </w:r>
          </w:p>
          <w:p w:rsidR="003975C3" w:rsidRPr="006F3134" w:rsidRDefault="003975C3" w:rsidP="003975C3">
            <w:pPr>
              <w:pStyle w:val="BodyNum"/>
              <w:numPr>
                <w:ilvl w:val="0"/>
                <w:numId w:val="18"/>
              </w:numPr>
              <w:rPr>
                <w:bCs/>
              </w:rPr>
            </w:pPr>
            <w:r w:rsidRPr="006F3134">
              <w:rPr>
                <w:bCs/>
              </w:rPr>
              <w:t>If there is an error while performing the operation redirect to the Error page</w:t>
            </w:r>
          </w:p>
        </w:tc>
      </w:tr>
      <w:tr w:rsidR="003975C3" w:rsidTr="0083614E">
        <w:tc>
          <w:tcPr>
            <w:tcW w:w="1818" w:type="dxa"/>
            <w:vMerge/>
            <w:shd w:val="clear" w:color="auto" w:fill="auto"/>
          </w:tcPr>
          <w:p w:rsidR="003975C3" w:rsidRDefault="003975C3" w:rsidP="003975C3"/>
        </w:tc>
        <w:tc>
          <w:tcPr>
            <w:tcW w:w="2340" w:type="dxa"/>
            <w:shd w:val="clear" w:color="auto" w:fill="auto"/>
          </w:tcPr>
          <w:p w:rsidR="003975C3" w:rsidRPr="006F3134" w:rsidRDefault="003975C3" w:rsidP="003975C3">
            <w:pPr>
              <w:rPr>
                <w:b/>
                <w:bCs/>
              </w:rPr>
            </w:pPr>
            <w:r w:rsidRPr="006F3134">
              <w:rPr>
                <w:b/>
                <w:bCs/>
              </w:rPr>
              <w:t>doPost</w:t>
            </w:r>
          </w:p>
          <w:p w:rsidR="003975C3" w:rsidRPr="006F3134" w:rsidRDefault="003975C3" w:rsidP="003975C3">
            <w:pPr>
              <w:rPr>
                <w:b/>
              </w:rPr>
            </w:pPr>
            <w:r w:rsidRPr="006F3134">
              <w:rPr>
                <w:b/>
              </w:rPr>
              <w:t>Parameters</w:t>
            </w:r>
          </w:p>
          <w:p w:rsidR="003975C3" w:rsidRDefault="003975C3" w:rsidP="003975C3">
            <w:r w:rsidRPr="008A69E3">
              <w:t>HttpServletRequest request</w:t>
            </w:r>
            <w:r>
              <w:t>,</w:t>
            </w:r>
            <w:r w:rsidRPr="008A69E3">
              <w:t xml:space="preserve"> HttpServletResponse</w:t>
            </w:r>
            <w:r w:rsidRPr="001722DB">
              <w:t xml:space="preserve"> response</w:t>
            </w:r>
          </w:p>
          <w:p w:rsidR="003975C3" w:rsidRPr="006F3134" w:rsidRDefault="003975C3" w:rsidP="003975C3">
            <w:pPr>
              <w:rPr>
                <w:b/>
              </w:rPr>
            </w:pPr>
            <w:r w:rsidRPr="006F3134">
              <w:rPr>
                <w:b/>
              </w:rPr>
              <w:t>Return Type</w:t>
            </w:r>
          </w:p>
          <w:p w:rsidR="003975C3" w:rsidRPr="006F3134" w:rsidRDefault="003975C3" w:rsidP="003975C3">
            <w:pPr>
              <w:rPr>
                <w:b/>
                <w:bCs/>
              </w:rPr>
            </w:pPr>
            <w:r>
              <w:t>void</w:t>
            </w:r>
          </w:p>
        </w:tc>
        <w:tc>
          <w:tcPr>
            <w:tcW w:w="5922" w:type="dxa"/>
            <w:shd w:val="clear" w:color="auto" w:fill="auto"/>
          </w:tcPr>
          <w:p w:rsidR="003975C3" w:rsidRPr="006F3134" w:rsidRDefault="003975C3" w:rsidP="003975C3">
            <w:pPr>
              <w:pStyle w:val="BodyNum"/>
              <w:numPr>
                <w:ilvl w:val="0"/>
                <w:numId w:val="18"/>
              </w:numPr>
              <w:jc w:val="left"/>
              <w:rPr>
                <w:bCs/>
              </w:rPr>
            </w:pPr>
            <w:r w:rsidRPr="006F3134">
              <w:rPr>
                <w:bCs/>
              </w:rPr>
              <w:t xml:space="preserve">Call the </w:t>
            </w:r>
            <w:r>
              <w:rPr>
                <w:bCs/>
              </w:rPr>
              <w:t>insertPolicyRequest</w:t>
            </w:r>
            <w:r w:rsidRPr="006F3134">
              <w:rPr>
                <w:bCs/>
              </w:rPr>
              <w:t xml:space="preserve">() method of </w:t>
            </w:r>
            <w:r>
              <w:rPr>
                <w:bCs/>
              </w:rPr>
              <w:t>PolicyRequestDetails</w:t>
            </w:r>
            <w:r w:rsidRPr="006F3134">
              <w:rPr>
                <w:bCs/>
              </w:rPr>
              <w:t xml:space="preserve">  class by passing the </w:t>
            </w:r>
            <w:r>
              <w:rPr>
                <w:bCs/>
              </w:rPr>
              <w:t>Request</w:t>
            </w:r>
            <w:r w:rsidRPr="006F3134">
              <w:rPr>
                <w:bCs/>
              </w:rPr>
              <w:t xml:space="preserve"> </w:t>
            </w:r>
            <w:r>
              <w:rPr>
                <w:bCs/>
              </w:rPr>
              <w:t>details</w:t>
            </w:r>
            <w:r w:rsidRPr="006F3134">
              <w:rPr>
                <w:bCs/>
              </w:rPr>
              <w:t xml:space="preserve"> as the input parameter.</w:t>
            </w:r>
          </w:p>
          <w:p w:rsidR="003975C3" w:rsidRPr="006F3134" w:rsidRDefault="003975C3" w:rsidP="003975C3">
            <w:pPr>
              <w:pStyle w:val="BodyNum"/>
              <w:numPr>
                <w:ilvl w:val="0"/>
                <w:numId w:val="0"/>
              </w:numPr>
              <w:rPr>
                <w:bCs/>
              </w:rPr>
            </w:pPr>
          </w:p>
        </w:tc>
      </w:tr>
    </w:tbl>
    <w:p w:rsidR="0074222E" w:rsidRDefault="0074222E"/>
    <w:p w:rsidR="00D84C3B" w:rsidRPr="00D84C3B" w:rsidRDefault="00D84C3B" w:rsidP="00D84C3B"/>
    <w:p w:rsidR="003C6106" w:rsidRDefault="003C6106" w:rsidP="003C6106">
      <w:pPr>
        <w:pStyle w:val="BodyNum"/>
        <w:numPr>
          <w:ilvl w:val="0"/>
          <w:numId w:val="0"/>
        </w:numPr>
        <w:ind w:left="1872" w:hanging="432"/>
        <w:rPr>
          <w:bCs/>
        </w:rPr>
      </w:pPr>
    </w:p>
    <w:p w:rsidR="00F7733A" w:rsidRDefault="00F7733A">
      <w:pPr>
        <w:widowControl/>
        <w:spacing w:before="0" w:after="0" w:line="240" w:lineRule="auto"/>
        <w:ind w:right="0"/>
        <w:rPr>
          <w:b/>
          <w:color w:val="000080"/>
          <w:sz w:val="36"/>
        </w:rPr>
      </w:pPr>
      <w:r>
        <w:br w:type="page"/>
      </w:r>
    </w:p>
    <w:p w:rsidR="00142EC0" w:rsidRPr="00260AC1" w:rsidRDefault="00142EC0">
      <w:pPr>
        <w:pStyle w:val="Heading1"/>
        <w:jc w:val="both"/>
      </w:pPr>
      <w:bookmarkStart w:id="71" w:name="_Toc356570101"/>
      <w:r w:rsidRPr="00260AC1">
        <w:lastRenderedPageBreak/>
        <w:t>Database Design</w:t>
      </w:r>
      <w:bookmarkEnd w:id="71"/>
    </w:p>
    <w:p w:rsidR="00142EC0" w:rsidRDefault="00142EC0">
      <w:pPr>
        <w:pStyle w:val="Bodytext"/>
        <w:rPr>
          <w:i/>
          <w:iCs/>
        </w:rPr>
      </w:pPr>
      <w:bookmarkStart w:id="72" w:name="_Toc441231036"/>
      <w:bookmarkStart w:id="73" w:name="_Toc9082156"/>
      <w:bookmarkStart w:id="74" w:name="_Toc9329706"/>
    </w:p>
    <w:p w:rsidR="00142EC0" w:rsidRDefault="00142EC0" w:rsidP="00F7733A">
      <w:pPr>
        <w:pStyle w:val="Heading2"/>
      </w:pPr>
      <w:bookmarkStart w:id="75" w:name="_Toc356570102"/>
      <w:r>
        <w:t>Identification of Tables</w:t>
      </w:r>
      <w:bookmarkEnd w:id="75"/>
    </w:p>
    <w:p w:rsidR="00086793" w:rsidRDefault="004621F3" w:rsidP="005734E4">
      <w:pPr>
        <w:pStyle w:val="Caption"/>
      </w:pPr>
      <w:r w:rsidRPr="004621F3">
        <w:rPr>
          <w:noProof/>
        </w:rPr>
        <w:drawing>
          <wp:inline distT="0" distB="0" distL="0" distR="0">
            <wp:extent cx="5733415" cy="6946253"/>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733415" cy="6946253"/>
                    </a:xfrm>
                    <a:prstGeom prst="rect">
                      <a:avLst/>
                    </a:prstGeom>
                    <a:noFill/>
                    <a:ln w="9525">
                      <a:noFill/>
                      <a:miter lim="800000"/>
                      <a:headEnd/>
                      <a:tailEnd/>
                    </a:ln>
                  </pic:spPr>
                </pic:pic>
              </a:graphicData>
            </a:graphic>
          </wp:inline>
        </w:drawing>
      </w:r>
    </w:p>
    <w:p w:rsidR="005A1A59" w:rsidRDefault="005A1A59">
      <w:pPr>
        <w:widowControl/>
        <w:spacing w:before="0" w:after="0" w:line="240" w:lineRule="auto"/>
        <w:ind w:right="0"/>
        <w:rPr>
          <w:b/>
          <w:color w:val="800080"/>
          <w:sz w:val="32"/>
        </w:rPr>
      </w:pPr>
      <w:r>
        <w:br w:type="page"/>
      </w:r>
    </w:p>
    <w:p w:rsidR="005A1A59" w:rsidRDefault="005A1A59" w:rsidP="005A1A59">
      <w:pPr>
        <w:pStyle w:val="Heading2"/>
        <w:jc w:val="both"/>
      </w:pPr>
      <w:bookmarkStart w:id="76" w:name="_Toc356570103"/>
      <w:r>
        <w:lastRenderedPageBreak/>
        <w:t>Table Structure</w:t>
      </w:r>
      <w:bookmarkEnd w:id="76"/>
    </w:p>
    <w:p w:rsidR="00532488" w:rsidRPr="00532488" w:rsidRDefault="00532488" w:rsidP="00532488"/>
    <w:tbl>
      <w:tblPr>
        <w:tblW w:w="10766"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2250"/>
        <w:gridCol w:w="2160"/>
        <w:gridCol w:w="1080"/>
        <w:gridCol w:w="720"/>
        <w:gridCol w:w="900"/>
        <w:gridCol w:w="1496"/>
      </w:tblGrid>
      <w:tr w:rsidR="005A1A59" w:rsidTr="003A4270">
        <w:tc>
          <w:tcPr>
            <w:tcW w:w="2160" w:type="dxa"/>
            <w:tcBorders>
              <w:top w:val="single" w:sz="4" w:space="0" w:color="auto"/>
              <w:left w:val="single" w:sz="4" w:space="0" w:color="auto"/>
              <w:bottom w:val="single" w:sz="4" w:space="0" w:color="auto"/>
              <w:right w:val="single" w:sz="4" w:space="0" w:color="auto"/>
            </w:tcBorders>
            <w:shd w:val="clear" w:color="auto" w:fill="A6A6A6"/>
            <w:hideMark/>
          </w:tcPr>
          <w:bookmarkEnd w:id="72"/>
          <w:bookmarkEnd w:id="73"/>
          <w:bookmarkEnd w:id="74"/>
          <w:p w:rsidR="005A1A59" w:rsidRDefault="005A1A59" w:rsidP="003A4270">
            <w:pPr>
              <w:jc w:val="center"/>
              <w:rPr>
                <w:noProof/>
              </w:rPr>
            </w:pPr>
            <w:r>
              <w:rPr>
                <w:noProof/>
              </w:rPr>
              <w:t>Table Name</w:t>
            </w:r>
          </w:p>
        </w:tc>
        <w:tc>
          <w:tcPr>
            <w:tcW w:w="2250" w:type="dxa"/>
            <w:tcBorders>
              <w:top w:val="single" w:sz="4" w:space="0" w:color="auto"/>
              <w:left w:val="single" w:sz="4" w:space="0" w:color="auto"/>
              <w:bottom w:val="single" w:sz="4" w:space="0" w:color="auto"/>
              <w:right w:val="single" w:sz="4" w:space="0" w:color="auto"/>
            </w:tcBorders>
            <w:shd w:val="clear" w:color="auto" w:fill="A6A6A6"/>
            <w:hideMark/>
          </w:tcPr>
          <w:p w:rsidR="005A1A59" w:rsidRDefault="005A1A59" w:rsidP="003A4270">
            <w:pPr>
              <w:jc w:val="center"/>
              <w:rPr>
                <w:noProof/>
              </w:rPr>
            </w:pPr>
            <w:r>
              <w:rPr>
                <w:noProof/>
              </w:rPr>
              <w:t>Column Name</w:t>
            </w:r>
          </w:p>
        </w:tc>
        <w:tc>
          <w:tcPr>
            <w:tcW w:w="2160" w:type="dxa"/>
            <w:tcBorders>
              <w:top w:val="single" w:sz="4" w:space="0" w:color="auto"/>
              <w:left w:val="single" w:sz="4" w:space="0" w:color="auto"/>
              <w:bottom w:val="single" w:sz="4" w:space="0" w:color="auto"/>
              <w:right w:val="single" w:sz="4" w:space="0" w:color="auto"/>
            </w:tcBorders>
            <w:shd w:val="clear" w:color="auto" w:fill="A6A6A6"/>
            <w:hideMark/>
          </w:tcPr>
          <w:p w:rsidR="005A1A59" w:rsidRDefault="005A1A59" w:rsidP="003A4270">
            <w:pPr>
              <w:jc w:val="center"/>
              <w:rPr>
                <w:noProof/>
              </w:rPr>
            </w:pPr>
            <w:r>
              <w:rPr>
                <w:noProof/>
              </w:rPr>
              <w:t>Column Discription</w:t>
            </w:r>
          </w:p>
        </w:tc>
        <w:tc>
          <w:tcPr>
            <w:tcW w:w="1080" w:type="dxa"/>
            <w:tcBorders>
              <w:top w:val="single" w:sz="4" w:space="0" w:color="auto"/>
              <w:left w:val="single" w:sz="4" w:space="0" w:color="auto"/>
              <w:bottom w:val="single" w:sz="4" w:space="0" w:color="auto"/>
              <w:right w:val="single" w:sz="4" w:space="0" w:color="auto"/>
            </w:tcBorders>
            <w:shd w:val="clear" w:color="auto" w:fill="A6A6A6"/>
            <w:hideMark/>
          </w:tcPr>
          <w:p w:rsidR="005A1A59" w:rsidRDefault="005A1A59" w:rsidP="003A4270">
            <w:pPr>
              <w:rPr>
                <w:noProof/>
              </w:rPr>
            </w:pPr>
            <w:r>
              <w:rPr>
                <w:noProof/>
              </w:rPr>
              <w:t>Data Type</w:t>
            </w:r>
          </w:p>
        </w:tc>
        <w:tc>
          <w:tcPr>
            <w:tcW w:w="720" w:type="dxa"/>
            <w:tcBorders>
              <w:top w:val="single" w:sz="4" w:space="0" w:color="auto"/>
              <w:left w:val="single" w:sz="4" w:space="0" w:color="auto"/>
              <w:bottom w:val="single" w:sz="4" w:space="0" w:color="auto"/>
              <w:right w:val="single" w:sz="4" w:space="0" w:color="auto"/>
            </w:tcBorders>
            <w:shd w:val="clear" w:color="auto" w:fill="A6A6A6"/>
            <w:hideMark/>
          </w:tcPr>
          <w:p w:rsidR="005A1A59" w:rsidRDefault="005A1A59" w:rsidP="003A4270">
            <w:pPr>
              <w:jc w:val="center"/>
              <w:rPr>
                <w:noProof/>
              </w:rPr>
            </w:pPr>
            <w:r>
              <w:rPr>
                <w:noProof/>
              </w:rPr>
              <w:t>Data Size</w:t>
            </w:r>
          </w:p>
        </w:tc>
        <w:tc>
          <w:tcPr>
            <w:tcW w:w="900" w:type="dxa"/>
            <w:tcBorders>
              <w:top w:val="single" w:sz="4" w:space="0" w:color="auto"/>
              <w:left w:val="single" w:sz="4" w:space="0" w:color="auto"/>
              <w:bottom w:val="single" w:sz="4" w:space="0" w:color="auto"/>
              <w:right w:val="single" w:sz="4" w:space="0" w:color="auto"/>
            </w:tcBorders>
            <w:shd w:val="clear" w:color="auto" w:fill="A6A6A6"/>
          </w:tcPr>
          <w:p w:rsidR="005A1A59" w:rsidRDefault="005A1A59" w:rsidP="003A4270">
            <w:pPr>
              <w:jc w:val="center"/>
              <w:rPr>
                <w:noProof/>
              </w:rPr>
            </w:pPr>
            <w:r>
              <w:rPr>
                <w:noProof/>
              </w:rPr>
              <w:t>Primary Key</w:t>
            </w:r>
          </w:p>
        </w:tc>
        <w:tc>
          <w:tcPr>
            <w:tcW w:w="1496" w:type="dxa"/>
            <w:tcBorders>
              <w:top w:val="single" w:sz="4" w:space="0" w:color="auto"/>
              <w:left w:val="single" w:sz="4" w:space="0" w:color="auto"/>
              <w:bottom w:val="single" w:sz="4" w:space="0" w:color="auto"/>
              <w:right w:val="single" w:sz="4" w:space="0" w:color="auto"/>
            </w:tcBorders>
            <w:shd w:val="clear" w:color="auto" w:fill="A6A6A6"/>
            <w:hideMark/>
          </w:tcPr>
          <w:p w:rsidR="005A1A59" w:rsidRDefault="005A1A59" w:rsidP="003A4270">
            <w:pPr>
              <w:jc w:val="center"/>
              <w:rPr>
                <w:noProof/>
              </w:rPr>
            </w:pPr>
            <w:r>
              <w:rPr>
                <w:noProof/>
              </w:rPr>
              <w:t>Other Constraint</w:t>
            </w:r>
          </w:p>
        </w:tc>
      </w:tr>
      <w:tr w:rsidR="005A1A59" w:rsidTr="003A4270">
        <w:tc>
          <w:tcPr>
            <w:tcW w:w="2160" w:type="dxa"/>
            <w:vMerge w:val="restart"/>
            <w:tcBorders>
              <w:top w:val="single" w:sz="4" w:space="0" w:color="auto"/>
              <w:left w:val="single" w:sz="4" w:space="0" w:color="auto"/>
              <w:right w:val="single" w:sz="4" w:space="0" w:color="auto"/>
            </w:tcBorders>
            <w:hideMark/>
          </w:tcPr>
          <w:p w:rsidR="005A1A59" w:rsidRDefault="00DB272C" w:rsidP="003A4270">
            <w:pPr>
              <w:rPr>
                <w:noProof/>
              </w:rPr>
            </w:pPr>
            <w:r>
              <w:rPr>
                <w:noProof/>
              </w:rPr>
              <w:t>EMPLOYEES</w:t>
            </w:r>
          </w:p>
        </w:tc>
        <w:tc>
          <w:tcPr>
            <w:tcW w:w="2250" w:type="dxa"/>
            <w:tcBorders>
              <w:top w:val="single" w:sz="4" w:space="0" w:color="auto"/>
              <w:left w:val="single" w:sz="4" w:space="0" w:color="auto"/>
              <w:bottom w:val="single" w:sz="4" w:space="0" w:color="auto"/>
              <w:right w:val="single" w:sz="4" w:space="0" w:color="auto"/>
            </w:tcBorders>
            <w:hideMark/>
          </w:tcPr>
          <w:p w:rsidR="005A1A59" w:rsidRDefault="00DB272C" w:rsidP="00FE53AB">
            <w:pPr>
              <w:jc w:val="center"/>
              <w:rPr>
                <w:noProof/>
              </w:rPr>
            </w:pPr>
            <w:r>
              <w:rPr>
                <w:noProof/>
              </w:rPr>
              <w:t>EMP</w:t>
            </w:r>
            <w:r w:rsidR="00FE53AB">
              <w:rPr>
                <w:noProof/>
              </w:rPr>
              <w:t>NO</w:t>
            </w:r>
          </w:p>
        </w:tc>
        <w:tc>
          <w:tcPr>
            <w:tcW w:w="2160" w:type="dxa"/>
            <w:tcBorders>
              <w:top w:val="single" w:sz="4" w:space="0" w:color="auto"/>
              <w:left w:val="single" w:sz="4" w:space="0" w:color="auto"/>
              <w:bottom w:val="single" w:sz="4" w:space="0" w:color="auto"/>
              <w:right w:val="single" w:sz="4" w:space="0" w:color="auto"/>
            </w:tcBorders>
            <w:hideMark/>
          </w:tcPr>
          <w:p w:rsidR="005A1A59" w:rsidRDefault="005A1A59" w:rsidP="00CA3206">
            <w:pPr>
              <w:jc w:val="center"/>
              <w:rPr>
                <w:noProof/>
              </w:rPr>
            </w:pPr>
            <w:r>
              <w:rPr>
                <w:noProof/>
              </w:rPr>
              <w:t xml:space="preserve">Column is used for storing </w:t>
            </w:r>
            <w:r w:rsidR="00CA3206">
              <w:rPr>
                <w:noProof/>
              </w:rPr>
              <w:t>employee</w:t>
            </w:r>
            <w:r>
              <w:rPr>
                <w:noProof/>
              </w:rPr>
              <w:t xml:space="preserve"> id.</w:t>
            </w:r>
          </w:p>
        </w:tc>
        <w:tc>
          <w:tcPr>
            <w:tcW w:w="1080" w:type="dxa"/>
            <w:tcBorders>
              <w:top w:val="single" w:sz="4" w:space="0" w:color="auto"/>
              <w:left w:val="single" w:sz="4" w:space="0" w:color="auto"/>
              <w:bottom w:val="single" w:sz="4" w:space="0" w:color="auto"/>
              <w:right w:val="single" w:sz="4" w:space="0" w:color="auto"/>
            </w:tcBorders>
            <w:hideMark/>
          </w:tcPr>
          <w:p w:rsidR="005A1A59" w:rsidRDefault="005A1A59" w:rsidP="003A4270">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hideMark/>
          </w:tcPr>
          <w:p w:rsidR="005A1A59" w:rsidRDefault="005A1A59" w:rsidP="003A4270">
            <w:pPr>
              <w:jc w:val="center"/>
              <w:rPr>
                <w:noProof/>
              </w:rPr>
            </w:pPr>
            <w:r>
              <w:rPr>
                <w:noProof/>
              </w:rPr>
              <w:t>11</w:t>
            </w:r>
          </w:p>
        </w:tc>
        <w:tc>
          <w:tcPr>
            <w:tcW w:w="900" w:type="dxa"/>
            <w:tcBorders>
              <w:top w:val="single" w:sz="4" w:space="0" w:color="auto"/>
              <w:left w:val="single" w:sz="4" w:space="0" w:color="auto"/>
              <w:bottom w:val="single" w:sz="4" w:space="0" w:color="auto"/>
              <w:right w:val="single" w:sz="4" w:space="0" w:color="auto"/>
            </w:tcBorders>
          </w:tcPr>
          <w:p w:rsidR="005A1A59" w:rsidRDefault="005A1A59" w:rsidP="003A4270">
            <w:pPr>
              <w:jc w:val="center"/>
              <w:rPr>
                <w:noProof/>
              </w:rPr>
            </w:pPr>
            <w:r>
              <w:rPr>
                <w:noProof/>
              </w:rPr>
              <w:t>YES</w:t>
            </w:r>
          </w:p>
        </w:tc>
        <w:tc>
          <w:tcPr>
            <w:tcW w:w="1496" w:type="dxa"/>
            <w:tcBorders>
              <w:top w:val="single" w:sz="4" w:space="0" w:color="auto"/>
              <w:left w:val="single" w:sz="4" w:space="0" w:color="auto"/>
              <w:bottom w:val="single" w:sz="4" w:space="0" w:color="auto"/>
              <w:right w:val="single" w:sz="4" w:space="0" w:color="auto"/>
            </w:tcBorders>
          </w:tcPr>
          <w:p w:rsidR="005A1A59" w:rsidRDefault="005A1A59" w:rsidP="003A4270">
            <w:pPr>
              <w:jc w:val="center"/>
              <w:rPr>
                <w:noProof/>
              </w:rPr>
            </w:pPr>
            <w:r>
              <w:rPr>
                <w:noProof/>
              </w:rPr>
              <w:t>Not Null</w:t>
            </w:r>
          </w:p>
        </w:tc>
      </w:tr>
      <w:tr w:rsidR="00FE53AB" w:rsidTr="003A4270">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DESIGNATION</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CA3206" w:rsidP="005A1A59">
            <w:pPr>
              <w:jc w:val="center"/>
              <w:rPr>
                <w:noProof/>
              </w:rPr>
            </w:pPr>
            <w:r>
              <w:rPr>
                <w:noProof/>
              </w:rPr>
              <w:t>Column is used for storing employee designation</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FE53AB" w:rsidRDefault="000831FB" w:rsidP="003A4270">
            <w:pPr>
              <w:jc w:val="center"/>
              <w:rPr>
                <w:noProof/>
                <w:lang w:val="en-IN" w:eastAsia="en-IN"/>
              </w:rPr>
            </w:pPr>
            <w:r>
              <w:rPr>
                <w:noProof/>
              </w:rPr>
              <w:t>Not Null</w:t>
            </w:r>
          </w:p>
        </w:tc>
      </w:tr>
      <w:tr w:rsidR="00FE53AB" w:rsidTr="003A4270">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JOINDATE</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29642A" w:rsidP="005A1A59">
            <w:pPr>
              <w:jc w:val="center"/>
              <w:rPr>
                <w:noProof/>
              </w:rPr>
            </w:pPr>
            <w:r>
              <w:rPr>
                <w:noProof/>
              </w:rPr>
              <w:t>Column is used for storing employment joining date</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datetime</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FE53AB" w:rsidRDefault="000831FB" w:rsidP="003A4270">
            <w:pPr>
              <w:jc w:val="center"/>
              <w:rPr>
                <w:noProof/>
                <w:lang w:val="en-IN" w:eastAsia="en-IN"/>
              </w:rPr>
            </w:pPr>
            <w:r>
              <w:rPr>
                <w:noProof/>
              </w:rPr>
              <w:t>Not Null</w:t>
            </w:r>
          </w:p>
        </w:tc>
      </w:tr>
      <w:tr w:rsidR="00FE53AB" w:rsidTr="003A4270">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SALARY</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29642A" w:rsidP="005A1A59">
            <w:pPr>
              <w:jc w:val="center"/>
              <w:rPr>
                <w:noProof/>
              </w:rPr>
            </w:pPr>
            <w:r>
              <w:rPr>
                <w:noProof/>
              </w:rPr>
              <w:t>Column is used for storing salary of the employee</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lang w:val="en-IN" w:eastAsia="en-IN"/>
              </w:rPr>
            </w:pPr>
          </w:p>
        </w:tc>
      </w:tr>
      <w:tr w:rsidR="005A1A59" w:rsidTr="003A4270">
        <w:tc>
          <w:tcPr>
            <w:tcW w:w="2160" w:type="dxa"/>
            <w:vMerge/>
            <w:tcBorders>
              <w:left w:val="single" w:sz="4" w:space="0" w:color="auto"/>
              <w:right w:val="single" w:sz="4" w:space="0" w:color="auto"/>
            </w:tcBorders>
            <w:vAlign w:val="center"/>
            <w:hideMark/>
          </w:tcPr>
          <w:p w:rsidR="005A1A59" w:rsidRDefault="005A1A59"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5A1A59" w:rsidRDefault="005A1A59" w:rsidP="003A4270">
            <w:pPr>
              <w:jc w:val="center"/>
              <w:rPr>
                <w:noProof/>
              </w:rPr>
            </w:pPr>
            <w:r>
              <w:rPr>
                <w:noProof/>
              </w:rPr>
              <w:t>FIRSTNAME</w:t>
            </w:r>
          </w:p>
        </w:tc>
        <w:tc>
          <w:tcPr>
            <w:tcW w:w="2160" w:type="dxa"/>
            <w:tcBorders>
              <w:top w:val="single" w:sz="4" w:space="0" w:color="auto"/>
              <w:left w:val="single" w:sz="4" w:space="0" w:color="auto"/>
              <w:bottom w:val="single" w:sz="4" w:space="0" w:color="auto"/>
              <w:right w:val="single" w:sz="4" w:space="0" w:color="auto"/>
            </w:tcBorders>
            <w:hideMark/>
          </w:tcPr>
          <w:p w:rsidR="005A1A59" w:rsidRDefault="005A1A59" w:rsidP="005A1A59">
            <w:pPr>
              <w:jc w:val="center"/>
              <w:rPr>
                <w:noProof/>
              </w:rPr>
            </w:pPr>
            <w:r>
              <w:rPr>
                <w:noProof/>
              </w:rPr>
              <w:t>Column for storing the first name.</w:t>
            </w:r>
          </w:p>
        </w:tc>
        <w:tc>
          <w:tcPr>
            <w:tcW w:w="1080" w:type="dxa"/>
            <w:tcBorders>
              <w:top w:val="single" w:sz="4" w:space="0" w:color="auto"/>
              <w:left w:val="single" w:sz="4" w:space="0" w:color="auto"/>
              <w:bottom w:val="single" w:sz="4" w:space="0" w:color="auto"/>
              <w:right w:val="single" w:sz="4" w:space="0" w:color="auto"/>
            </w:tcBorders>
            <w:hideMark/>
          </w:tcPr>
          <w:p w:rsidR="005A1A59" w:rsidRDefault="005A1A59"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5A1A59" w:rsidRDefault="0029642A" w:rsidP="003A4270">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5A1A59" w:rsidRDefault="005A1A59" w:rsidP="003A4270">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5A1A59" w:rsidRDefault="000831FB" w:rsidP="003A4270">
            <w:pPr>
              <w:jc w:val="center"/>
              <w:rPr>
                <w:noProof/>
                <w:lang w:val="en-IN" w:eastAsia="en-IN"/>
              </w:rPr>
            </w:pPr>
            <w:r>
              <w:rPr>
                <w:noProof/>
              </w:rPr>
              <w:t>Not Null</w:t>
            </w:r>
          </w:p>
        </w:tc>
      </w:tr>
      <w:tr w:rsidR="005A1A59" w:rsidTr="003A4270">
        <w:trPr>
          <w:trHeight w:val="467"/>
        </w:trPr>
        <w:tc>
          <w:tcPr>
            <w:tcW w:w="2160" w:type="dxa"/>
            <w:vMerge/>
            <w:tcBorders>
              <w:left w:val="single" w:sz="4" w:space="0" w:color="auto"/>
              <w:right w:val="single" w:sz="4" w:space="0" w:color="auto"/>
            </w:tcBorders>
            <w:vAlign w:val="center"/>
            <w:hideMark/>
          </w:tcPr>
          <w:p w:rsidR="005A1A59" w:rsidRDefault="005A1A59"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5A1A59" w:rsidRDefault="005A1A59" w:rsidP="003A4270">
            <w:pPr>
              <w:jc w:val="center"/>
              <w:rPr>
                <w:noProof/>
              </w:rPr>
            </w:pPr>
            <w:r>
              <w:rPr>
                <w:noProof/>
              </w:rPr>
              <w:t>LASTNAME</w:t>
            </w:r>
          </w:p>
        </w:tc>
        <w:tc>
          <w:tcPr>
            <w:tcW w:w="2160" w:type="dxa"/>
            <w:tcBorders>
              <w:top w:val="single" w:sz="4" w:space="0" w:color="auto"/>
              <w:left w:val="single" w:sz="4" w:space="0" w:color="auto"/>
              <w:bottom w:val="single" w:sz="4" w:space="0" w:color="auto"/>
              <w:right w:val="single" w:sz="4" w:space="0" w:color="auto"/>
            </w:tcBorders>
            <w:hideMark/>
          </w:tcPr>
          <w:p w:rsidR="005A1A59" w:rsidRDefault="005A1A59" w:rsidP="005A1A59">
            <w:pPr>
              <w:jc w:val="center"/>
              <w:rPr>
                <w:noProof/>
              </w:rPr>
            </w:pPr>
            <w:r>
              <w:rPr>
                <w:noProof/>
              </w:rPr>
              <w:t>Column is used for storing last name</w:t>
            </w:r>
          </w:p>
        </w:tc>
        <w:tc>
          <w:tcPr>
            <w:tcW w:w="1080" w:type="dxa"/>
            <w:tcBorders>
              <w:top w:val="single" w:sz="4" w:space="0" w:color="auto"/>
              <w:left w:val="single" w:sz="4" w:space="0" w:color="auto"/>
              <w:bottom w:val="single" w:sz="4" w:space="0" w:color="auto"/>
              <w:right w:val="single" w:sz="4" w:space="0" w:color="auto"/>
            </w:tcBorders>
            <w:hideMark/>
          </w:tcPr>
          <w:p w:rsidR="005A1A59" w:rsidRDefault="005A1A59"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5A1A59" w:rsidRDefault="0029642A" w:rsidP="003A4270">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5A1A59" w:rsidRDefault="005A1A59"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5A1A59" w:rsidRDefault="000831FB" w:rsidP="003A4270">
            <w:pPr>
              <w:jc w:val="center"/>
              <w:rPr>
                <w:noProof/>
              </w:rPr>
            </w:pPr>
            <w:r>
              <w:rPr>
                <w:noProof/>
              </w:rPr>
              <w:t>Not Null</w:t>
            </w:r>
          </w:p>
        </w:tc>
      </w:tr>
      <w:tr w:rsidR="00FE53AB" w:rsidTr="003A4270">
        <w:trPr>
          <w:trHeight w:val="467"/>
        </w:trPr>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USERNAME</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29642A" w:rsidP="005A1A59">
            <w:pPr>
              <w:jc w:val="center"/>
              <w:rPr>
                <w:noProof/>
              </w:rPr>
            </w:pPr>
            <w:r>
              <w:rPr>
                <w:noProof/>
              </w:rPr>
              <w:t>Column is used for storing Username of employee for login</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FE53AB" w:rsidRDefault="000831FB" w:rsidP="003A4270">
            <w:pPr>
              <w:jc w:val="center"/>
              <w:rPr>
                <w:noProof/>
              </w:rPr>
            </w:pPr>
            <w:r>
              <w:rPr>
                <w:noProof/>
              </w:rPr>
              <w:t>Not Null</w:t>
            </w:r>
          </w:p>
        </w:tc>
      </w:tr>
      <w:tr w:rsidR="00FE53AB" w:rsidTr="003A4270">
        <w:trPr>
          <w:trHeight w:val="467"/>
        </w:trPr>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PASSWORD</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29642A" w:rsidP="005A1A59">
            <w:pPr>
              <w:jc w:val="center"/>
              <w:rPr>
                <w:noProof/>
              </w:rPr>
            </w:pPr>
            <w:r>
              <w:rPr>
                <w:noProof/>
              </w:rPr>
              <w:t>Column is used for storing password of employee</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FE53AB" w:rsidRDefault="000831FB" w:rsidP="003A4270">
            <w:pPr>
              <w:jc w:val="center"/>
              <w:rPr>
                <w:noProof/>
              </w:rPr>
            </w:pPr>
            <w:r>
              <w:rPr>
                <w:noProof/>
              </w:rPr>
              <w:t>Not Null</w:t>
            </w:r>
          </w:p>
        </w:tc>
      </w:tr>
      <w:tr w:rsidR="00FE53AB" w:rsidTr="003A4270">
        <w:trPr>
          <w:trHeight w:val="467"/>
        </w:trPr>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ADDRESS</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29642A" w:rsidP="005A1A59">
            <w:pPr>
              <w:jc w:val="center"/>
              <w:rPr>
                <w:noProof/>
              </w:rPr>
            </w:pPr>
            <w:r>
              <w:rPr>
                <w:noProof/>
              </w:rPr>
              <w:t>Column is used to store address of employee</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150</w:t>
            </w: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FE53AB" w:rsidRDefault="000831FB" w:rsidP="003A4270">
            <w:pPr>
              <w:jc w:val="center"/>
              <w:rPr>
                <w:noProof/>
              </w:rPr>
            </w:pPr>
            <w:r>
              <w:rPr>
                <w:noProof/>
              </w:rPr>
              <w:t>Not Null</w:t>
            </w:r>
          </w:p>
        </w:tc>
      </w:tr>
      <w:tr w:rsidR="00FE53AB" w:rsidTr="003A4270">
        <w:trPr>
          <w:trHeight w:val="467"/>
        </w:trPr>
        <w:tc>
          <w:tcPr>
            <w:tcW w:w="2160" w:type="dxa"/>
            <w:vMerge/>
            <w:tcBorders>
              <w:left w:val="single" w:sz="4" w:space="0" w:color="auto"/>
              <w:right w:val="single" w:sz="4" w:space="0" w:color="auto"/>
            </w:tcBorders>
            <w:vAlign w:val="center"/>
            <w:hideMark/>
          </w:tcPr>
          <w:p w:rsidR="00FE53AB" w:rsidRDefault="00FE53AB"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FE53AB" w:rsidRDefault="00FE53AB" w:rsidP="003A4270">
            <w:pPr>
              <w:jc w:val="center"/>
              <w:rPr>
                <w:noProof/>
              </w:rPr>
            </w:pPr>
            <w:r>
              <w:rPr>
                <w:noProof/>
              </w:rPr>
              <w:t>CONTACTNO</w:t>
            </w:r>
          </w:p>
        </w:tc>
        <w:tc>
          <w:tcPr>
            <w:tcW w:w="2160" w:type="dxa"/>
            <w:tcBorders>
              <w:top w:val="single" w:sz="4" w:space="0" w:color="auto"/>
              <w:left w:val="single" w:sz="4" w:space="0" w:color="auto"/>
              <w:bottom w:val="single" w:sz="4" w:space="0" w:color="auto"/>
              <w:right w:val="single" w:sz="4" w:space="0" w:color="auto"/>
            </w:tcBorders>
            <w:hideMark/>
          </w:tcPr>
          <w:p w:rsidR="00FE53AB" w:rsidRDefault="002A404E" w:rsidP="005A1A59">
            <w:pPr>
              <w:jc w:val="center"/>
              <w:rPr>
                <w:noProof/>
              </w:rPr>
            </w:pPr>
            <w:r>
              <w:rPr>
                <w:noProof/>
              </w:rPr>
              <w:t>Column is used for storing phone number of the employee</w:t>
            </w:r>
          </w:p>
        </w:tc>
        <w:tc>
          <w:tcPr>
            <w:tcW w:w="1080" w:type="dxa"/>
            <w:tcBorders>
              <w:top w:val="single" w:sz="4" w:space="0" w:color="auto"/>
              <w:left w:val="single" w:sz="4" w:space="0" w:color="auto"/>
              <w:bottom w:val="single" w:sz="4" w:space="0" w:color="auto"/>
              <w:right w:val="single" w:sz="4" w:space="0" w:color="auto"/>
            </w:tcBorders>
            <w:hideMark/>
          </w:tcPr>
          <w:p w:rsidR="00FE53AB" w:rsidRDefault="0029642A" w:rsidP="003A4270">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FE53AB" w:rsidRDefault="002A404E" w:rsidP="003A4270">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FE53AB" w:rsidRDefault="00FE53AB"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FE53AB" w:rsidRDefault="000831FB" w:rsidP="003A4270">
            <w:pPr>
              <w:jc w:val="center"/>
              <w:rPr>
                <w:noProof/>
              </w:rPr>
            </w:pPr>
            <w:r>
              <w:rPr>
                <w:noProof/>
              </w:rPr>
              <w:t>Not Null</w:t>
            </w:r>
          </w:p>
        </w:tc>
      </w:tr>
      <w:tr w:rsidR="00052BF7" w:rsidTr="003A4270">
        <w:tc>
          <w:tcPr>
            <w:tcW w:w="2160" w:type="dxa"/>
            <w:vMerge/>
            <w:tcBorders>
              <w:left w:val="single" w:sz="4" w:space="0" w:color="auto"/>
              <w:right w:val="single" w:sz="4" w:space="0" w:color="auto"/>
            </w:tcBorders>
            <w:vAlign w:val="center"/>
            <w:hideMark/>
          </w:tcPr>
          <w:p w:rsidR="00052BF7" w:rsidRDefault="00052BF7"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r>
              <w:rPr>
                <w:noProof/>
              </w:rPr>
              <w:t>STATE</w:t>
            </w:r>
          </w:p>
        </w:tc>
        <w:tc>
          <w:tcPr>
            <w:tcW w:w="2160" w:type="dxa"/>
            <w:tcBorders>
              <w:top w:val="single" w:sz="4" w:space="0" w:color="auto"/>
              <w:left w:val="single" w:sz="4" w:space="0" w:color="auto"/>
              <w:bottom w:val="single" w:sz="4" w:space="0" w:color="auto"/>
              <w:right w:val="single" w:sz="4" w:space="0" w:color="auto"/>
            </w:tcBorders>
            <w:hideMark/>
          </w:tcPr>
          <w:p w:rsidR="00052BF7" w:rsidRDefault="00052BF7" w:rsidP="002A404E">
            <w:pPr>
              <w:jc w:val="center"/>
              <w:rPr>
                <w:noProof/>
              </w:rPr>
            </w:pPr>
            <w:r>
              <w:rPr>
                <w:noProof/>
              </w:rPr>
              <w:t>Column is used for storing state of the employee</w:t>
            </w:r>
          </w:p>
        </w:tc>
        <w:tc>
          <w:tcPr>
            <w:tcW w:w="108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Default="00052BF7"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052BF7" w:rsidRDefault="000831FB" w:rsidP="003A4270">
            <w:pPr>
              <w:jc w:val="center"/>
              <w:rPr>
                <w:noProof/>
              </w:rPr>
            </w:pPr>
            <w:r>
              <w:rPr>
                <w:noProof/>
              </w:rPr>
              <w:t>Not Null</w:t>
            </w:r>
          </w:p>
        </w:tc>
      </w:tr>
      <w:tr w:rsidR="00052BF7" w:rsidTr="003A4270">
        <w:tc>
          <w:tcPr>
            <w:tcW w:w="2160" w:type="dxa"/>
            <w:vMerge/>
            <w:tcBorders>
              <w:left w:val="single" w:sz="4" w:space="0" w:color="auto"/>
              <w:right w:val="single" w:sz="4" w:space="0" w:color="auto"/>
            </w:tcBorders>
            <w:vAlign w:val="center"/>
            <w:hideMark/>
          </w:tcPr>
          <w:p w:rsidR="00052BF7" w:rsidRDefault="00052BF7"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r>
              <w:rPr>
                <w:noProof/>
              </w:rPr>
              <w:t>COUNTRY</w:t>
            </w:r>
          </w:p>
        </w:tc>
        <w:tc>
          <w:tcPr>
            <w:tcW w:w="2160" w:type="dxa"/>
            <w:tcBorders>
              <w:top w:val="single" w:sz="4" w:space="0" w:color="auto"/>
              <w:left w:val="single" w:sz="4" w:space="0" w:color="auto"/>
              <w:bottom w:val="single" w:sz="4" w:space="0" w:color="auto"/>
              <w:right w:val="single" w:sz="4" w:space="0" w:color="auto"/>
            </w:tcBorders>
            <w:hideMark/>
          </w:tcPr>
          <w:p w:rsidR="00052BF7" w:rsidRDefault="00052BF7" w:rsidP="002A404E">
            <w:pPr>
              <w:jc w:val="center"/>
              <w:rPr>
                <w:noProof/>
              </w:rPr>
            </w:pPr>
            <w:r>
              <w:rPr>
                <w:noProof/>
              </w:rPr>
              <w:t>Column is used for storing country of the employee</w:t>
            </w:r>
          </w:p>
        </w:tc>
        <w:tc>
          <w:tcPr>
            <w:tcW w:w="108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Default="00052BF7"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052BF7" w:rsidRDefault="000831FB" w:rsidP="003A4270">
            <w:pPr>
              <w:jc w:val="center"/>
              <w:rPr>
                <w:noProof/>
              </w:rPr>
            </w:pPr>
            <w:r>
              <w:rPr>
                <w:noProof/>
              </w:rPr>
              <w:t>Not Null</w:t>
            </w:r>
          </w:p>
        </w:tc>
      </w:tr>
      <w:tr w:rsidR="00052BF7" w:rsidTr="003A4270">
        <w:tc>
          <w:tcPr>
            <w:tcW w:w="2160" w:type="dxa"/>
            <w:vMerge/>
            <w:tcBorders>
              <w:left w:val="single" w:sz="4" w:space="0" w:color="auto"/>
              <w:right w:val="single" w:sz="4" w:space="0" w:color="auto"/>
            </w:tcBorders>
            <w:vAlign w:val="center"/>
            <w:hideMark/>
          </w:tcPr>
          <w:p w:rsidR="00052BF7" w:rsidRDefault="00052BF7"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r>
              <w:rPr>
                <w:noProof/>
              </w:rPr>
              <w:t>CITY</w:t>
            </w:r>
          </w:p>
        </w:tc>
        <w:tc>
          <w:tcPr>
            <w:tcW w:w="2160" w:type="dxa"/>
            <w:tcBorders>
              <w:top w:val="single" w:sz="4" w:space="0" w:color="auto"/>
              <w:left w:val="single" w:sz="4" w:space="0" w:color="auto"/>
              <w:bottom w:val="single" w:sz="4" w:space="0" w:color="auto"/>
              <w:right w:val="single" w:sz="4" w:space="0" w:color="auto"/>
            </w:tcBorders>
            <w:hideMark/>
          </w:tcPr>
          <w:p w:rsidR="00052BF7" w:rsidRDefault="00052BF7" w:rsidP="002A404E">
            <w:pPr>
              <w:jc w:val="center"/>
              <w:rPr>
                <w:noProof/>
              </w:rPr>
            </w:pPr>
            <w:r>
              <w:rPr>
                <w:noProof/>
              </w:rPr>
              <w:t>Column is used for storing city of the employee</w:t>
            </w:r>
          </w:p>
        </w:tc>
        <w:tc>
          <w:tcPr>
            <w:tcW w:w="108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Default="00052BF7"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052BF7" w:rsidRDefault="000831FB" w:rsidP="003A4270">
            <w:pPr>
              <w:jc w:val="center"/>
              <w:rPr>
                <w:noProof/>
              </w:rPr>
            </w:pPr>
            <w:r>
              <w:rPr>
                <w:noProof/>
              </w:rPr>
              <w:t>Not Null</w:t>
            </w:r>
          </w:p>
        </w:tc>
      </w:tr>
      <w:tr w:rsidR="00052BF7" w:rsidTr="003A4270">
        <w:trPr>
          <w:trHeight w:val="683"/>
        </w:trPr>
        <w:tc>
          <w:tcPr>
            <w:tcW w:w="2160" w:type="dxa"/>
            <w:vMerge/>
            <w:tcBorders>
              <w:left w:val="single" w:sz="4" w:space="0" w:color="auto"/>
              <w:right w:val="single" w:sz="4" w:space="0" w:color="auto"/>
            </w:tcBorders>
            <w:vAlign w:val="center"/>
            <w:hideMark/>
          </w:tcPr>
          <w:p w:rsidR="00052BF7" w:rsidRDefault="00052BF7"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r>
              <w:rPr>
                <w:noProof/>
              </w:rPr>
              <w:t>POLICYSTATUS</w:t>
            </w:r>
          </w:p>
        </w:tc>
        <w:tc>
          <w:tcPr>
            <w:tcW w:w="2160" w:type="dxa"/>
            <w:tcBorders>
              <w:top w:val="single" w:sz="4" w:space="0" w:color="auto"/>
              <w:left w:val="single" w:sz="4" w:space="0" w:color="auto"/>
              <w:bottom w:val="single" w:sz="4" w:space="0" w:color="auto"/>
              <w:right w:val="single" w:sz="4" w:space="0" w:color="auto"/>
            </w:tcBorders>
            <w:hideMark/>
          </w:tcPr>
          <w:p w:rsidR="00052BF7" w:rsidRDefault="00052BF7" w:rsidP="002A404E">
            <w:pPr>
              <w:jc w:val="center"/>
              <w:rPr>
                <w:noProof/>
              </w:rPr>
            </w:pPr>
            <w:r>
              <w:rPr>
                <w:noProof/>
              </w:rPr>
              <w:t>Column is used for storing policy status of the employee</w:t>
            </w:r>
          </w:p>
        </w:tc>
        <w:tc>
          <w:tcPr>
            <w:tcW w:w="108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hideMark/>
          </w:tcPr>
          <w:p w:rsidR="00052BF7" w:rsidRDefault="00052BF7" w:rsidP="00532447">
            <w:pPr>
              <w:jc w:val="center"/>
              <w:rPr>
                <w:noProof/>
              </w:rPr>
            </w:pPr>
            <w:r>
              <w:rPr>
                <w:noProof/>
              </w:rPr>
              <w:t>30</w:t>
            </w:r>
          </w:p>
        </w:tc>
        <w:tc>
          <w:tcPr>
            <w:tcW w:w="900" w:type="dxa"/>
            <w:tcBorders>
              <w:top w:val="single" w:sz="4" w:space="0" w:color="auto"/>
              <w:left w:val="single" w:sz="4" w:space="0" w:color="auto"/>
              <w:bottom w:val="single" w:sz="4" w:space="0" w:color="auto"/>
              <w:right w:val="single" w:sz="4" w:space="0" w:color="auto"/>
            </w:tcBorders>
          </w:tcPr>
          <w:p w:rsidR="00052BF7" w:rsidRDefault="00052BF7" w:rsidP="003A4270">
            <w:pPr>
              <w:jc w:val="center"/>
              <w:rPr>
                <w:noProof/>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3A4270">
            <w:pPr>
              <w:jc w:val="center"/>
              <w:rPr>
                <w:noProof/>
              </w:rPr>
            </w:pPr>
          </w:p>
        </w:tc>
      </w:tr>
      <w:tr w:rsidR="00052BF7" w:rsidTr="003A4270">
        <w:tc>
          <w:tcPr>
            <w:tcW w:w="2160" w:type="dxa"/>
            <w:vMerge/>
            <w:tcBorders>
              <w:left w:val="single" w:sz="4" w:space="0" w:color="auto"/>
              <w:right w:val="single" w:sz="4" w:space="0" w:color="auto"/>
            </w:tcBorders>
            <w:vAlign w:val="center"/>
            <w:hideMark/>
          </w:tcPr>
          <w:p w:rsidR="00052BF7" w:rsidRDefault="00052BF7" w:rsidP="003A4270">
            <w:pPr>
              <w:rPr>
                <w:noProof/>
              </w:rPr>
            </w:pPr>
          </w:p>
        </w:tc>
        <w:tc>
          <w:tcPr>
            <w:tcW w:w="225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r>
              <w:rPr>
                <w:noProof/>
              </w:rPr>
              <w:t>POLICYID</w:t>
            </w:r>
          </w:p>
        </w:tc>
        <w:tc>
          <w:tcPr>
            <w:tcW w:w="2160" w:type="dxa"/>
            <w:tcBorders>
              <w:top w:val="single" w:sz="4" w:space="0" w:color="auto"/>
              <w:left w:val="single" w:sz="4" w:space="0" w:color="auto"/>
              <w:bottom w:val="single" w:sz="4" w:space="0" w:color="auto"/>
              <w:right w:val="single" w:sz="4" w:space="0" w:color="auto"/>
            </w:tcBorders>
            <w:hideMark/>
          </w:tcPr>
          <w:p w:rsidR="00052BF7" w:rsidRDefault="00052BF7" w:rsidP="002A404E">
            <w:pPr>
              <w:jc w:val="center"/>
              <w:rPr>
                <w:noProof/>
              </w:rPr>
            </w:pPr>
            <w:r>
              <w:rPr>
                <w:noProof/>
              </w:rPr>
              <w:t>Column is used for storing policy id of the employee</w:t>
            </w:r>
          </w:p>
        </w:tc>
        <w:tc>
          <w:tcPr>
            <w:tcW w:w="108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hideMark/>
          </w:tcPr>
          <w:p w:rsidR="00052BF7" w:rsidRDefault="00052BF7" w:rsidP="003A4270">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Default="00052BF7" w:rsidP="003A4270">
            <w:pPr>
              <w:jc w:val="center"/>
            </w:pPr>
          </w:p>
        </w:tc>
        <w:tc>
          <w:tcPr>
            <w:tcW w:w="1496" w:type="dxa"/>
            <w:tcBorders>
              <w:top w:val="single" w:sz="4" w:space="0" w:color="auto"/>
              <w:left w:val="single" w:sz="4" w:space="0" w:color="auto"/>
              <w:bottom w:val="single" w:sz="4" w:space="0" w:color="auto"/>
              <w:right w:val="single" w:sz="4" w:space="0" w:color="auto"/>
            </w:tcBorders>
          </w:tcPr>
          <w:p w:rsidR="00052BF7" w:rsidRDefault="00852021" w:rsidP="00852021">
            <w:pPr>
              <w:jc w:val="center"/>
            </w:pPr>
            <w:r>
              <w:t>FOREIGN KEY (POLICIES.POLICYID )</w:t>
            </w:r>
          </w:p>
        </w:tc>
      </w:tr>
      <w:tr w:rsidR="00052BF7" w:rsidTr="003A4270">
        <w:tc>
          <w:tcPr>
            <w:tcW w:w="2160" w:type="dxa"/>
            <w:vMerge w:val="restart"/>
            <w:tcBorders>
              <w:left w:val="single" w:sz="4" w:space="0" w:color="auto"/>
              <w:right w:val="single" w:sz="4" w:space="0" w:color="auto"/>
            </w:tcBorders>
          </w:tcPr>
          <w:p w:rsidR="00052BF7" w:rsidRPr="00FA0B04" w:rsidRDefault="00052BF7" w:rsidP="00532488">
            <w:pPr>
              <w:rPr>
                <w:noProof/>
              </w:rPr>
            </w:pPr>
            <w:r>
              <w:rPr>
                <w:noProof/>
              </w:rPr>
              <w:t>ADMINLOGIN</w:t>
            </w:r>
          </w:p>
        </w:tc>
        <w:tc>
          <w:tcPr>
            <w:tcW w:w="2250" w:type="dxa"/>
            <w:tcBorders>
              <w:top w:val="single" w:sz="4" w:space="0" w:color="auto"/>
              <w:left w:val="single" w:sz="4" w:space="0" w:color="auto"/>
              <w:bottom w:val="single" w:sz="4" w:space="0" w:color="auto"/>
              <w:right w:val="single" w:sz="4" w:space="0" w:color="auto"/>
            </w:tcBorders>
          </w:tcPr>
          <w:p w:rsidR="00052BF7" w:rsidRPr="00FA0B04" w:rsidRDefault="00052BF7" w:rsidP="004D2978">
            <w:pPr>
              <w:jc w:val="center"/>
              <w:rPr>
                <w:noProof/>
              </w:rPr>
            </w:pPr>
            <w:r>
              <w:rPr>
                <w:noProof/>
              </w:rPr>
              <w:t>USERNAME</w:t>
            </w:r>
          </w:p>
        </w:tc>
        <w:tc>
          <w:tcPr>
            <w:tcW w:w="2160" w:type="dxa"/>
            <w:tcBorders>
              <w:top w:val="single" w:sz="4" w:space="0" w:color="auto"/>
              <w:left w:val="single" w:sz="4" w:space="0" w:color="auto"/>
              <w:bottom w:val="single" w:sz="4" w:space="0" w:color="auto"/>
              <w:right w:val="single" w:sz="4" w:space="0" w:color="auto"/>
            </w:tcBorders>
          </w:tcPr>
          <w:p w:rsidR="00052BF7" w:rsidRPr="00FA0B04" w:rsidRDefault="00052BF7" w:rsidP="00287053">
            <w:pPr>
              <w:jc w:val="center"/>
              <w:rPr>
                <w:noProof/>
              </w:rPr>
            </w:pPr>
            <w:r w:rsidRPr="00FA0B04">
              <w:rPr>
                <w:noProof/>
              </w:rPr>
              <w:t>Column is used for storing</w:t>
            </w:r>
            <w:r>
              <w:rPr>
                <w:noProof/>
              </w:rPr>
              <w:t xml:space="preserve"> </w:t>
            </w:r>
            <w:r w:rsidR="00287053">
              <w:rPr>
                <w:noProof/>
              </w:rPr>
              <w:t>Admin user name</w:t>
            </w:r>
          </w:p>
        </w:tc>
        <w:tc>
          <w:tcPr>
            <w:tcW w:w="1080" w:type="dxa"/>
            <w:tcBorders>
              <w:top w:val="single" w:sz="4" w:space="0" w:color="auto"/>
              <w:left w:val="single" w:sz="4" w:space="0" w:color="auto"/>
              <w:bottom w:val="single" w:sz="4" w:space="0" w:color="auto"/>
              <w:right w:val="single" w:sz="4" w:space="0" w:color="auto"/>
            </w:tcBorders>
          </w:tcPr>
          <w:p w:rsidR="00052BF7" w:rsidRPr="00FA0B04" w:rsidRDefault="00287053" w:rsidP="00532488">
            <w:pPr>
              <w:jc w:val="center"/>
              <w:rPr>
                <w:noProof/>
              </w:rPr>
            </w:pPr>
            <w:r>
              <w:rPr>
                <w:noProof/>
              </w:rPr>
              <w:t>Varchar</w:t>
            </w:r>
          </w:p>
        </w:tc>
        <w:tc>
          <w:tcPr>
            <w:tcW w:w="720" w:type="dxa"/>
            <w:tcBorders>
              <w:top w:val="single" w:sz="4" w:space="0" w:color="auto"/>
              <w:left w:val="single" w:sz="4" w:space="0" w:color="auto"/>
              <w:bottom w:val="single" w:sz="4" w:space="0" w:color="auto"/>
              <w:right w:val="single" w:sz="4" w:space="0" w:color="auto"/>
            </w:tcBorders>
          </w:tcPr>
          <w:p w:rsidR="00052BF7" w:rsidRPr="00FA0B04" w:rsidRDefault="00287053"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rPr>
            </w:pPr>
            <w:r>
              <w:rPr>
                <w:noProof/>
              </w:rPr>
              <w:t>Yes</w:t>
            </w:r>
          </w:p>
        </w:tc>
        <w:tc>
          <w:tcPr>
            <w:tcW w:w="1496" w:type="dxa"/>
            <w:tcBorders>
              <w:top w:val="single" w:sz="4" w:space="0" w:color="auto"/>
              <w:left w:val="single" w:sz="4" w:space="0" w:color="auto"/>
              <w:bottom w:val="single" w:sz="4" w:space="0" w:color="auto"/>
              <w:right w:val="single" w:sz="4" w:space="0" w:color="auto"/>
            </w:tcBorders>
          </w:tcPr>
          <w:p w:rsidR="00052BF7" w:rsidRDefault="00287053"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PASSWORD</w:t>
            </w:r>
          </w:p>
        </w:tc>
        <w:tc>
          <w:tcPr>
            <w:tcW w:w="2160" w:type="dxa"/>
            <w:tcBorders>
              <w:top w:val="single" w:sz="4" w:space="0" w:color="auto"/>
              <w:left w:val="single" w:sz="4" w:space="0" w:color="auto"/>
              <w:bottom w:val="single" w:sz="4" w:space="0" w:color="auto"/>
              <w:right w:val="single" w:sz="4" w:space="0" w:color="auto"/>
            </w:tcBorders>
          </w:tcPr>
          <w:p w:rsidR="00052BF7" w:rsidRPr="00FA0B04" w:rsidRDefault="00287053" w:rsidP="00287053">
            <w:pPr>
              <w:jc w:val="center"/>
              <w:rPr>
                <w:noProof/>
              </w:rPr>
            </w:pPr>
            <w:r w:rsidRPr="00FA0B04">
              <w:rPr>
                <w:noProof/>
              </w:rPr>
              <w:t>Column is used for storing</w:t>
            </w:r>
            <w:r>
              <w:rPr>
                <w:noProof/>
              </w:rPr>
              <w:t xml:space="preserve"> Admin user password</w:t>
            </w:r>
          </w:p>
        </w:tc>
        <w:tc>
          <w:tcPr>
            <w:tcW w:w="108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287053" w:rsidP="00532488">
            <w:r>
              <w:t>NOT NULL</w:t>
            </w:r>
          </w:p>
        </w:tc>
      </w:tr>
      <w:tr w:rsidR="00052BF7" w:rsidTr="003A4270">
        <w:tc>
          <w:tcPr>
            <w:tcW w:w="2160" w:type="dxa"/>
            <w:vMerge w:val="restart"/>
            <w:tcBorders>
              <w:left w:val="single" w:sz="4" w:space="0" w:color="auto"/>
              <w:right w:val="single" w:sz="4" w:space="0" w:color="auto"/>
            </w:tcBorders>
          </w:tcPr>
          <w:p w:rsidR="00052BF7" w:rsidRDefault="00052BF7" w:rsidP="00532488">
            <w:pPr>
              <w:jc w:val="center"/>
              <w:rPr>
                <w:noProof/>
              </w:rPr>
            </w:pPr>
            <w:r>
              <w:rPr>
                <w:noProof/>
              </w:rPr>
              <w:t>COMPANYDETAILS</w:t>
            </w: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287053">
            <w:pPr>
              <w:jc w:val="center"/>
              <w:rPr>
                <w:noProof/>
              </w:rPr>
            </w:pPr>
            <w:r w:rsidRPr="00FA0B04">
              <w:rPr>
                <w:noProof/>
              </w:rPr>
              <w:t>Column is used for storing</w:t>
            </w:r>
            <w:r>
              <w:rPr>
                <w:noProof/>
              </w:rPr>
              <w:t xml:space="preserve"> Company id</w:t>
            </w:r>
          </w:p>
        </w:tc>
        <w:tc>
          <w:tcPr>
            <w:tcW w:w="108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C43DE9" w:rsidP="00532488">
            <w:pPr>
              <w:jc w:val="center"/>
              <w:rPr>
                <w:noProof/>
                <w:lang w:val="en-IN" w:eastAsia="en-IN"/>
              </w:rPr>
            </w:pPr>
            <w:r>
              <w:rPr>
                <w:noProof/>
                <w:lang w:val="en-IN" w:eastAsia="en-IN"/>
              </w:rPr>
              <w:t>Yes</w:t>
            </w:r>
          </w:p>
        </w:tc>
        <w:tc>
          <w:tcPr>
            <w:tcW w:w="1496" w:type="dxa"/>
            <w:tcBorders>
              <w:top w:val="single" w:sz="4" w:space="0" w:color="auto"/>
              <w:left w:val="single" w:sz="4" w:space="0" w:color="auto"/>
              <w:bottom w:val="single" w:sz="4" w:space="0" w:color="auto"/>
              <w:right w:val="single" w:sz="4" w:space="0" w:color="auto"/>
            </w:tcBorders>
          </w:tcPr>
          <w:p w:rsidR="00052BF7" w:rsidRDefault="00C43DE9"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287053">
            <w:pPr>
              <w:jc w:val="center"/>
              <w:rPr>
                <w:noProof/>
              </w:rPr>
            </w:pPr>
            <w:r w:rsidRPr="00FA0B04">
              <w:rPr>
                <w:noProof/>
              </w:rPr>
              <w:t>Column is used for storing</w:t>
            </w:r>
            <w:r>
              <w:rPr>
                <w:noProof/>
              </w:rPr>
              <w:t xml:space="preserve"> company name</w:t>
            </w:r>
          </w:p>
        </w:tc>
        <w:tc>
          <w:tcPr>
            <w:tcW w:w="108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C43DE9"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ADDRESS</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address of the company</w:t>
            </w:r>
          </w:p>
        </w:tc>
        <w:tc>
          <w:tcPr>
            <w:tcW w:w="108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150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PHONE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phone number of the company</w:t>
            </w:r>
          </w:p>
        </w:tc>
        <w:tc>
          <w:tcPr>
            <w:tcW w:w="108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20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COMPANYURL</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URL of the company</w:t>
            </w:r>
          </w:p>
        </w:tc>
        <w:tc>
          <w:tcPr>
            <w:tcW w:w="108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val="restart"/>
            <w:tcBorders>
              <w:left w:val="single" w:sz="4" w:space="0" w:color="auto"/>
              <w:right w:val="single" w:sz="4" w:space="0" w:color="auto"/>
            </w:tcBorders>
          </w:tcPr>
          <w:p w:rsidR="00052BF7" w:rsidRDefault="00052BF7" w:rsidP="00532488">
            <w:pPr>
              <w:jc w:val="center"/>
              <w:rPr>
                <w:noProof/>
              </w:rPr>
            </w:pPr>
            <w:r>
              <w:rPr>
                <w:noProof/>
              </w:rPr>
              <w:t>POLICIES</w:t>
            </w: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id</w:t>
            </w:r>
          </w:p>
        </w:tc>
        <w:tc>
          <w:tcPr>
            <w:tcW w:w="1080" w:type="dxa"/>
            <w:tcBorders>
              <w:top w:val="single" w:sz="4" w:space="0" w:color="auto"/>
              <w:left w:val="single" w:sz="4" w:space="0" w:color="auto"/>
              <w:bottom w:val="single" w:sz="4" w:space="0" w:color="auto"/>
              <w:right w:val="single" w:sz="4" w:space="0" w:color="auto"/>
            </w:tcBorders>
          </w:tcPr>
          <w:p w:rsidR="00052BF7" w:rsidRDefault="00C43DE9"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C43DE9" w:rsidP="00532488">
            <w:pPr>
              <w:jc w:val="center"/>
              <w:rPr>
                <w:noProof/>
                <w:lang w:val="en-IN" w:eastAsia="en-IN"/>
              </w:rPr>
            </w:pPr>
            <w:r>
              <w:rPr>
                <w:noProof/>
                <w:lang w:val="en-IN" w:eastAsia="en-IN"/>
              </w:rPr>
              <w:t>Yes</w:t>
            </w:r>
          </w:p>
        </w:tc>
        <w:tc>
          <w:tcPr>
            <w:tcW w:w="1496" w:type="dxa"/>
            <w:tcBorders>
              <w:top w:val="single" w:sz="4" w:space="0" w:color="auto"/>
              <w:left w:val="single" w:sz="4" w:space="0" w:color="auto"/>
              <w:bottom w:val="single" w:sz="4" w:space="0" w:color="auto"/>
              <w:right w:val="single" w:sz="4" w:space="0" w:color="auto"/>
            </w:tcBorders>
          </w:tcPr>
          <w:p w:rsidR="00052BF7" w:rsidRDefault="00C43DE9"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name</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POLICYDESC</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description of a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150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AMOUNT</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amount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EMI</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emi amount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company id for that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MEDICALID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medical id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val="restart"/>
            <w:tcBorders>
              <w:left w:val="single" w:sz="4" w:space="0" w:color="auto"/>
              <w:right w:val="single" w:sz="4" w:space="0" w:color="auto"/>
            </w:tcBorders>
          </w:tcPr>
          <w:p w:rsidR="00052BF7" w:rsidRDefault="00052BF7" w:rsidP="00532488">
            <w:pPr>
              <w:jc w:val="center"/>
              <w:rPr>
                <w:noProof/>
              </w:rPr>
            </w:pPr>
            <w:r>
              <w:rPr>
                <w:noProof/>
              </w:rPr>
              <w:t>POLICIESONEMPLOYEES</w:t>
            </w: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D054FD">
            <w:pPr>
              <w:jc w:val="center"/>
              <w:rPr>
                <w:noProof/>
              </w:rPr>
            </w:pPr>
            <w:r>
              <w:rPr>
                <w:noProof/>
              </w:rPr>
              <w:t>EMPNO</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employee number</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10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id</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name</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POLICYAMOUNT</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amount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POLICYDURATION</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duration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Decimal</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7,2</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EMI</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emi anount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Decimal</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7,2</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PSTARTDATE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start date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Datetime</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PENDDATE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end date of the policy</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Datetime</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company id</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30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company name</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MEDICALID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medical id</w:t>
            </w:r>
          </w:p>
        </w:tc>
        <w:tc>
          <w:tcPr>
            <w:tcW w:w="108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325C9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val="restart"/>
            <w:tcBorders>
              <w:left w:val="single" w:sz="4" w:space="0" w:color="auto"/>
              <w:right w:val="single" w:sz="4" w:space="0" w:color="auto"/>
            </w:tcBorders>
          </w:tcPr>
          <w:p w:rsidR="00052BF7" w:rsidRDefault="00052BF7" w:rsidP="00532488">
            <w:pPr>
              <w:jc w:val="center"/>
              <w:rPr>
                <w:noProof/>
              </w:rPr>
            </w:pPr>
            <w:r>
              <w:rPr>
                <w:noProof/>
              </w:rPr>
              <w:t>POLICYAPPROVALDETAILS</w:t>
            </w: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id</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2C21BF" w:rsidP="00532488">
            <w:pPr>
              <w:jc w:val="center"/>
              <w:rPr>
                <w:noProof/>
                <w:lang w:val="en-IN" w:eastAsia="en-IN"/>
              </w:rPr>
            </w:pPr>
            <w:r>
              <w:rPr>
                <w:noProof/>
                <w:lang w:val="en-IN" w:eastAsia="en-IN"/>
              </w:rPr>
              <w:t>Yes</w:t>
            </w:r>
          </w:p>
        </w:tc>
        <w:tc>
          <w:tcPr>
            <w:tcW w:w="1496" w:type="dxa"/>
            <w:tcBorders>
              <w:top w:val="single" w:sz="4" w:space="0" w:color="auto"/>
              <w:left w:val="single" w:sz="4" w:space="0" w:color="auto"/>
              <w:bottom w:val="single" w:sz="4" w:space="0" w:color="auto"/>
              <w:right w:val="single" w:sz="4" w:space="0" w:color="auto"/>
            </w:tcBorders>
          </w:tcPr>
          <w:p w:rsidR="00052BF7" w:rsidRDefault="002C21BF"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REQUESTID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request id of the policy mapping by employee</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DATE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date requested by the employee</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Datetime</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AMOUNT</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amount</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STATUS</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status of the request</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Char</w:t>
            </w:r>
          </w:p>
        </w:tc>
        <w:tc>
          <w:tcPr>
            <w:tcW w:w="72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3</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REASON</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reason for rejection</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val="restart"/>
            <w:tcBorders>
              <w:left w:val="single" w:sz="4" w:space="0" w:color="auto"/>
              <w:right w:val="single" w:sz="4" w:space="0" w:color="auto"/>
            </w:tcBorders>
          </w:tcPr>
          <w:p w:rsidR="00052BF7" w:rsidRDefault="00052BF7" w:rsidP="00532488">
            <w:pPr>
              <w:jc w:val="center"/>
              <w:rPr>
                <w:noProof/>
              </w:rPr>
            </w:pPr>
            <w:r>
              <w:rPr>
                <w:noProof/>
              </w:rPr>
              <w:t>POLICYREQUESTDETAILS</w:t>
            </w: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REQUESTID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request id</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2C21BF" w:rsidP="00532488">
            <w:pPr>
              <w:jc w:val="center"/>
              <w:rPr>
                <w:noProof/>
                <w:lang w:val="en-IN" w:eastAsia="en-IN"/>
              </w:rPr>
            </w:pPr>
            <w:r>
              <w:rPr>
                <w:noProof/>
                <w:lang w:val="en-IN" w:eastAsia="en-IN"/>
              </w:rPr>
              <w:t>Yes</w:t>
            </w:r>
          </w:p>
        </w:tc>
        <w:tc>
          <w:tcPr>
            <w:tcW w:w="1496" w:type="dxa"/>
            <w:tcBorders>
              <w:top w:val="single" w:sz="4" w:space="0" w:color="auto"/>
              <w:left w:val="single" w:sz="4" w:space="0" w:color="auto"/>
              <w:bottom w:val="single" w:sz="4" w:space="0" w:color="auto"/>
              <w:right w:val="single" w:sz="4" w:space="0" w:color="auto"/>
            </w:tcBorders>
          </w:tcPr>
          <w:p w:rsidR="00052BF7" w:rsidRDefault="002C21BF"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REQUESTDATE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requested date for policy mapping</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Datetime</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EMPNO</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employee number</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2C21BF" w:rsidP="00532488">
            <w:r>
              <w:t>NOT</w:t>
            </w:r>
            <w:r w:rsidR="00225C8D">
              <w:t xml:space="preserve"> </w:t>
            </w:r>
            <w:r>
              <w:t>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id</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C039F9" w:rsidP="00532488">
            <w:r>
              <w:t>FOREIGN KEY (POLICIES.POLICYID )</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name</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POLICYAMOUNT</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amount</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EMI</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emi amount</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company id</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company name</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STATUS</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status</w:t>
            </w:r>
          </w:p>
        </w:tc>
        <w:tc>
          <w:tcPr>
            <w:tcW w:w="108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2C21BF"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2C21BF" w:rsidP="00532488">
            <w:r>
              <w:t>NOT NULL</w:t>
            </w:r>
          </w:p>
        </w:tc>
      </w:tr>
      <w:tr w:rsidR="00052BF7" w:rsidTr="003A4270">
        <w:tc>
          <w:tcPr>
            <w:tcW w:w="2160" w:type="dxa"/>
            <w:vMerge w:val="restart"/>
            <w:tcBorders>
              <w:left w:val="single" w:sz="4" w:space="0" w:color="auto"/>
              <w:right w:val="single" w:sz="4" w:space="0" w:color="auto"/>
            </w:tcBorders>
          </w:tcPr>
          <w:p w:rsidR="00052BF7" w:rsidRDefault="00052BF7" w:rsidP="00532488">
            <w:pPr>
              <w:jc w:val="center"/>
              <w:rPr>
                <w:noProof/>
              </w:rPr>
            </w:pPr>
            <w:r>
              <w:rPr>
                <w:noProof/>
              </w:rPr>
              <w:t>POLICYTOTALDESCRIPTION</w:t>
            </w: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POLICYID</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id</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C039F9" w:rsidP="00532488">
            <w:r>
              <w:t>FOREIGN KEY (POLICIES.POLICYID )</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POLICYNAME</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name</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POLICYDESC</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description</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250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POLICYAMOUNT</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amount</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EMI</w:t>
            </w:r>
          </w:p>
        </w:tc>
        <w:tc>
          <w:tcPr>
            <w:tcW w:w="2160" w:type="dxa"/>
            <w:tcBorders>
              <w:top w:val="single" w:sz="4" w:space="0" w:color="auto"/>
              <w:left w:val="single" w:sz="4" w:space="0" w:color="auto"/>
              <w:bottom w:val="single" w:sz="4" w:space="0" w:color="auto"/>
              <w:right w:val="single" w:sz="4" w:space="0" w:color="auto"/>
            </w:tcBorders>
          </w:tcPr>
          <w:p w:rsidR="00052BF7" w:rsidRDefault="00287053" w:rsidP="00532488">
            <w:pPr>
              <w:jc w:val="center"/>
              <w:rPr>
                <w:noProof/>
              </w:rPr>
            </w:pPr>
            <w:r w:rsidRPr="00FA0B04">
              <w:rPr>
                <w:noProof/>
              </w:rPr>
              <w:t>Column is used for storing</w:t>
            </w:r>
            <w:r>
              <w:rPr>
                <w:noProof/>
              </w:rPr>
              <w:t xml:space="preserve"> policy emi amount</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Money</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POLICYDURATIONINMONTHS</w:t>
            </w:r>
          </w:p>
        </w:tc>
        <w:tc>
          <w:tcPr>
            <w:tcW w:w="2160" w:type="dxa"/>
            <w:tcBorders>
              <w:top w:val="single" w:sz="4" w:space="0" w:color="auto"/>
              <w:left w:val="single" w:sz="4" w:space="0" w:color="auto"/>
              <w:bottom w:val="single" w:sz="4" w:space="0" w:color="auto"/>
              <w:right w:val="single" w:sz="4" w:space="0" w:color="auto"/>
            </w:tcBorders>
          </w:tcPr>
          <w:p w:rsidR="00052BF7" w:rsidRDefault="001F2C5F" w:rsidP="00532488">
            <w:pPr>
              <w:jc w:val="center"/>
              <w:rPr>
                <w:noProof/>
              </w:rPr>
            </w:pPr>
            <w:r w:rsidRPr="00FA0B04">
              <w:rPr>
                <w:noProof/>
              </w:rPr>
              <w:t>Column is used for storing</w:t>
            </w:r>
            <w:r>
              <w:rPr>
                <w:noProof/>
              </w:rPr>
              <w:t xml:space="preserve"> duration of policy in months</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Int</w:t>
            </w:r>
          </w:p>
        </w:tc>
        <w:tc>
          <w:tcPr>
            <w:tcW w:w="72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052BF7" w:rsidP="00532488"/>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COMPANYNAME</w:t>
            </w:r>
          </w:p>
        </w:tc>
        <w:tc>
          <w:tcPr>
            <w:tcW w:w="2160" w:type="dxa"/>
            <w:tcBorders>
              <w:top w:val="single" w:sz="4" w:space="0" w:color="auto"/>
              <w:left w:val="single" w:sz="4" w:space="0" w:color="auto"/>
              <w:bottom w:val="single" w:sz="4" w:space="0" w:color="auto"/>
              <w:right w:val="single" w:sz="4" w:space="0" w:color="auto"/>
            </w:tcBorders>
          </w:tcPr>
          <w:p w:rsidR="00052BF7" w:rsidRDefault="001F2C5F" w:rsidP="00532488">
            <w:pPr>
              <w:jc w:val="center"/>
              <w:rPr>
                <w:noProof/>
              </w:rPr>
            </w:pPr>
            <w:r w:rsidRPr="00FA0B04">
              <w:rPr>
                <w:noProof/>
              </w:rPr>
              <w:t>Column is used for storing</w:t>
            </w:r>
            <w:r>
              <w:rPr>
                <w:noProof/>
              </w:rPr>
              <w:t xml:space="preserve"> name of the company</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90594E" w:rsidP="00532488">
            <w:r>
              <w:t>NOT NULL</w:t>
            </w:r>
          </w:p>
        </w:tc>
      </w:tr>
      <w:tr w:rsidR="00052BF7" w:rsidTr="003A4270">
        <w:tc>
          <w:tcPr>
            <w:tcW w:w="2160" w:type="dxa"/>
            <w:vMerge/>
            <w:tcBorders>
              <w:left w:val="single" w:sz="4" w:space="0" w:color="auto"/>
              <w:right w:val="single" w:sz="4" w:space="0" w:color="auto"/>
            </w:tcBorders>
          </w:tcPr>
          <w:p w:rsidR="00052BF7" w:rsidRDefault="00052BF7" w:rsidP="00532488">
            <w:pPr>
              <w:jc w:val="center"/>
              <w:rPr>
                <w:noProof/>
              </w:rPr>
            </w:pPr>
          </w:p>
        </w:tc>
        <w:tc>
          <w:tcPr>
            <w:tcW w:w="2250" w:type="dxa"/>
            <w:tcBorders>
              <w:top w:val="single" w:sz="4" w:space="0" w:color="auto"/>
              <w:left w:val="single" w:sz="4" w:space="0" w:color="auto"/>
              <w:bottom w:val="single" w:sz="4" w:space="0" w:color="auto"/>
              <w:right w:val="single" w:sz="4" w:space="0" w:color="auto"/>
            </w:tcBorders>
          </w:tcPr>
          <w:p w:rsidR="00052BF7" w:rsidRDefault="00052BF7" w:rsidP="00532488">
            <w:pPr>
              <w:jc w:val="center"/>
              <w:rPr>
                <w:noProof/>
              </w:rPr>
            </w:pPr>
            <w:r>
              <w:rPr>
                <w:noProof/>
              </w:rPr>
              <w:t>MEDDICALID</w:t>
            </w:r>
          </w:p>
        </w:tc>
        <w:tc>
          <w:tcPr>
            <w:tcW w:w="2160" w:type="dxa"/>
            <w:tcBorders>
              <w:top w:val="single" w:sz="4" w:space="0" w:color="auto"/>
              <w:left w:val="single" w:sz="4" w:space="0" w:color="auto"/>
              <w:bottom w:val="single" w:sz="4" w:space="0" w:color="auto"/>
              <w:right w:val="single" w:sz="4" w:space="0" w:color="auto"/>
            </w:tcBorders>
          </w:tcPr>
          <w:p w:rsidR="00052BF7" w:rsidRDefault="001F2C5F" w:rsidP="00532488">
            <w:pPr>
              <w:jc w:val="center"/>
              <w:rPr>
                <w:noProof/>
              </w:rPr>
            </w:pPr>
            <w:r w:rsidRPr="00FA0B04">
              <w:rPr>
                <w:noProof/>
              </w:rPr>
              <w:t>Column is used for storing</w:t>
            </w:r>
            <w:r>
              <w:rPr>
                <w:noProof/>
              </w:rPr>
              <w:t xml:space="preserve"> medical id</w:t>
            </w:r>
          </w:p>
        </w:tc>
        <w:tc>
          <w:tcPr>
            <w:tcW w:w="108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V</w:t>
            </w:r>
            <w:r w:rsidRPr="00FA0B04">
              <w:rPr>
                <w:noProof/>
              </w:rPr>
              <w:t>archar</w:t>
            </w:r>
          </w:p>
        </w:tc>
        <w:tc>
          <w:tcPr>
            <w:tcW w:w="720" w:type="dxa"/>
            <w:tcBorders>
              <w:top w:val="single" w:sz="4" w:space="0" w:color="auto"/>
              <w:left w:val="single" w:sz="4" w:space="0" w:color="auto"/>
              <w:bottom w:val="single" w:sz="4" w:space="0" w:color="auto"/>
              <w:right w:val="single" w:sz="4" w:space="0" w:color="auto"/>
            </w:tcBorders>
          </w:tcPr>
          <w:p w:rsidR="00052BF7" w:rsidRDefault="00E96157" w:rsidP="00532488">
            <w:pPr>
              <w:jc w:val="center"/>
              <w:rPr>
                <w:noProof/>
              </w:rPr>
            </w:pPr>
            <w:r>
              <w:rPr>
                <w:noProof/>
              </w:rPr>
              <w:t>50</w:t>
            </w:r>
          </w:p>
        </w:tc>
        <w:tc>
          <w:tcPr>
            <w:tcW w:w="900" w:type="dxa"/>
            <w:tcBorders>
              <w:top w:val="single" w:sz="4" w:space="0" w:color="auto"/>
              <w:left w:val="single" w:sz="4" w:space="0" w:color="auto"/>
              <w:bottom w:val="single" w:sz="4" w:space="0" w:color="auto"/>
              <w:right w:val="single" w:sz="4" w:space="0" w:color="auto"/>
            </w:tcBorders>
          </w:tcPr>
          <w:p w:rsidR="00052BF7" w:rsidRPr="00FA0B04" w:rsidRDefault="00052BF7" w:rsidP="00532488">
            <w:pPr>
              <w:jc w:val="center"/>
              <w:rPr>
                <w:noProof/>
                <w:lang w:val="en-IN" w:eastAsia="en-IN"/>
              </w:rPr>
            </w:pPr>
          </w:p>
        </w:tc>
        <w:tc>
          <w:tcPr>
            <w:tcW w:w="1496" w:type="dxa"/>
            <w:tcBorders>
              <w:top w:val="single" w:sz="4" w:space="0" w:color="auto"/>
              <w:left w:val="single" w:sz="4" w:space="0" w:color="auto"/>
              <w:bottom w:val="single" w:sz="4" w:space="0" w:color="auto"/>
              <w:right w:val="single" w:sz="4" w:space="0" w:color="auto"/>
            </w:tcBorders>
          </w:tcPr>
          <w:p w:rsidR="00052BF7" w:rsidRDefault="0090594E" w:rsidP="00532488">
            <w:r>
              <w:t>NOT NULL</w:t>
            </w:r>
          </w:p>
        </w:tc>
      </w:tr>
    </w:tbl>
    <w:p w:rsidR="0098107B" w:rsidRDefault="0098107B" w:rsidP="00532488">
      <w:pPr>
        <w:pStyle w:val="Heading1"/>
      </w:pPr>
      <w:bookmarkStart w:id="77" w:name="_Toc356570104"/>
      <w:r>
        <w:t>References</w:t>
      </w:r>
      <w:bookmarkEnd w:id="77"/>
    </w:p>
    <w:p w:rsidR="00142EC0" w:rsidRDefault="00142EC0">
      <w:pPr>
        <w:pStyle w:val="BodyBull1"/>
        <w:numPr>
          <w:ilvl w:val="0"/>
          <w:numId w:val="0"/>
        </w:numPr>
        <w:rPr>
          <w:i/>
          <w:iCs w:val="0"/>
        </w:rPr>
      </w:pPr>
    </w:p>
    <w:p w:rsidR="00142EC0" w:rsidRDefault="00142EC0" w:rsidP="0098107B">
      <w:pPr>
        <w:pStyle w:val="Heading1"/>
      </w:pPr>
      <w:r w:rsidRPr="0098107B">
        <w:br w:type="page"/>
      </w:r>
      <w:bookmarkStart w:id="78" w:name="_Toc356570105"/>
      <w:r>
        <w:lastRenderedPageBreak/>
        <w:t>Change Log</w:t>
      </w:r>
      <w:bookmarkEnd w:id="78"/>
    </w:p>
    <w:p w:rsidR="00142EC0" w:rsidRDefault="00142EC0">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7"/>
        <w:gridCol w:w="755"/>
        <w:gridCol w:w="1164"/>
        <w:gridCol w:w="1037"/>
        <w:gridCol w:w="3067"/>
      </w:tblGrid>
      <w:tr w:rsidR="00142EC0">
        <w:tc>
          <w:tcPr>
            <w:tcW w:w="1080" w:type="dxa"/>
            <w:tcBorders>
              <w:top w:val="single" w:sz="4" w:space="0" w:color="auto"/>
              <w:left w:val="single" w:sz="4" w:space="0" w:color="auto"/>
              <w:bottom w:val="single" w:sz="4" w:space="0" w:color="auto"/>
              <w:right w:val="single" w:sz="4" w:space="0" w:color="auto"/>
            </w:tcBorders>
            <w:shd w:val="clear" w:color="auto" w:fill="FFCC99"/>
          </w:tcPr>
          <w:p w:rsidR="00142EC0" w:rsidRDefault="00142EC0">
            <w:pPr>
              <w:pStyle w:val="tablehead"/>
            </w:pPr>
            <w:r>
              <w:t>Version Number</w:t>
            </w:r>
          </w:p>
        </w:tc>
        <w:tc>
          <w:tcPr>
            <w:tcW w:w="7110" w:type="dxa"/>
            <w:gridSpan w:val="4"/>
            <w:tcBorders>
              <w:top w:val="single" w:sz="4" w:space="0" w:color="auto"/>
              <w:left w:val="single" w:sz="4" w:space="0" w:color="auto"/>
              <w:bottom w:val="single" w:sz="4" w:space="0" w:color="auto"/>
              <w:right w:val="single" w:sz="4" w:space="0" w:color="auto"/>
            </w:tcBorders>
            <w:shd w:val="clear" w:color="auto" w:fill="FFCC99"/>
          </w:tcPr>
          <w:p w:rsidR="00142EC0" w:rsidRDefault="00142EC0">
            <w:pPr>
              <w:pStyle w:val="tablehead"/>
            </w:pPr>
            <w:r>
              <w:t>Changes made</w:t>
            </w:r>
          </w:p>
        </w:tc>
      </w:tr>
      <w:tr w:rsidR="00142EC0">
        <w:tc>
          <w:tcPr>
            <w:tcW w:w="1080" w:type="dxa"/>
            <w:tcBorders>
              <w:top w:val="single" w:sz="4" w:space="0" w:color="auto"/>
            </w:tcBorders>
          </w:tcPr>
          <w:p w:rsidR="00142EC0" w:rsidRDefault="00142EC0">
            <w:pPr>
              <w:pStyle w:val="tabletext"/>
            </w:pPr>
            <w:r>
              <w:t>V1.0</w:t>
            </w:r>
          </w:p>
        </w:tc>
        <w:tc>
          <w:tcPr>
            <w:tcW w:w="7110" w:type="dxa"/>
            <w:gridSpan w:val="4"/>
            <w:tcBorders>
              <w:top w:val="single" w:sz="4" w:space="0" w:color="auto"/>
            </w:tcBorders>
          </w:tcPr>
          <w:p w:rsidR="00142EC0" w:rsidRDefault="009C6986">
            <w:pPr>
              <w:pStyle w:val="tabletext"/>
              <w:rPr>
                <w:i/>
                <w:iCs/>
              </w:rPr>
            </w:pPr>
            <w:r>
              <w:rPr>
                <w:i/>
                <w:iCs/>
              </w:rPr>
              <w:t>Created by Sandhya B</w:t>
            </w:r>
          </w:p>
        </w:tc>
      </w:tr>
      <w:tr w:rsidR="00142EC0">
        <w:trPr>
          <w:cantSplit/>
        </w:trPr>
        <w:tc>
          <w:tcPr>
            <w:tcW w:w="1080" w:type="dxa"/>
            <w:vMerge w:val="restart"/>
          </w:tcPr>
          <w:p w:rsidR="00142EC0" w:rsidRDefault="00142EC0">
            <w:pPr>
              <w:pStyle w:val="tabletext"/>
            </w:pPr>
            <w:r>
              <w:t>V1.1</w:t>
            </w:r>
          </w:p>
        </w:tc>
        <w:tc>
          <w:tcPr>
            <w:tcW w:w="7110" w:type="dxa"/>
            <w:gridSpan w:val="4"/>
          </w:tcPr>
          <w:p w:rsidR="00142EC0" w:rsidRDefault="00142EC0">
            <w:pPr>
              <w:pStyle w:val="tabletext"/>
              <w:rPr>
                <w:i/>
                <w:iCs/>
              </w:rPr>
            </w:pPr>
            <w:r>
              <w:rPr>
                <w:i/>
                <w:iCs/>
              </w:rPr>
              <w:t>&lt;If the change details are not explicitly documented in the table below, reference should be provided here&gt;</w:t>
            </w:r>
          </w:p>
        </w:tc>
      </w:tr>
      <w:tr w:rsidR="00142EC0">
        <w:trPr>
          <w:cantSplit/>
          <w:trHeight w:val="102"/>
        </w:trPr>
        <w:tc>
          <w:tcPr>
            <w:tcW w:w="1080" w:type="dxa"/>
            <w:vMerge/>
          </w:tcPr>
          <w:p w:rsidR="00142EC0" w:rsidRDefault="00142EC0">
            <w:pPr>
              <w:pStyle w:val="tabletext"/>
            </w:pPr>
          </w:p>
        </w:tc>
        <w:tc>
          <w:tcPr>
            <w:tcW w:w="810" w:type="dxa"/>
          </w:tcPr>
          <w:p w:rsidR="00142EC0" w:rsidRDefault="00142EC0">
            <w:pPr>
              <w:pStyle w:val="tabletext"/>
            </w:pPr>
            <w:r>
              <w:t>Page no</w:t>
            </w:r>
          </w:p>
        </w:tc>
        <w:tc>
          <w:tcPr>
            <w:tcW w:w="1260" w:type="dxa"/>
          </w:tcPr>
          <w:p w:rsidR="00142EC0" w:rsidRDefault="00142EC0">
            <w:pPr>
              <w:pStyle w:val="tabletext"/>
            </w:pPr>
            <w:r>
              <w:t>Changed by</w:t>
            </w:r>
          </w:p>
        </w:tc>
        <w:tc>
          <w:tcPr>
            <w:tcW w:w="1098" w:type="dxa"/>
          </w:tcPr>
          <w:p w:rsidR="00142EC0" w:rsidRDefault="00142EC0">
            <w:pPr>
              <w:pStyle w:val="tabletext"/>
            </w:pPr>
            <w:r>
              <w:t>Effective date</w:t>
            </w:r>
          </w:p>
        </w:tc>
        <w:tc>
          <w:tcPr>
            <w:tcW w:w="3942" w:type="dxa"/>
          </w:tcPr>
          <w:p w:rsidR="00142EC0" w:rsidRDefault="00142EC0">
            <w:pPr>
              <w:pStyle w:val="tabletext"/>
            </w:pPr>
            <w:r>
              <w:t>Changes effected</w:t>
            </w:r>
          </w:p>
        </w:tc>
      </w:tr>
      <w:tr w:rsidR="00142EC0">
        <w:trPr>
          <w:cantSplit/>
          <w:trHeight w:val="100"/>
        </w:trPr>
        <w:tc>
          <w:tcPr>
            <w:tcW w:w="1080" w:type="dxa"/>
            <w:vMerge/>
          </w:tcPr>
          <w:p w:rsidR="00142EC0" w:rsidRDefault="00142EC0">
            <w:pPr>
              <w:pStyle w:val="tabletext"/>
            </w:pPr>
          </w:p>
        </w:tc>
        <w:tc>
          <w:tcPr>
            <w:tcW w:w="810" w:type="dxa"/>
          </w:tcPr>
          <w:p w:rsidR="00142EC0" w:rsidRDefault="00142EC0">
            <w:pPr>
              <w:pStyle w:val="tabletext"/>
            </w:pPr>
          </w:p>
        </w:tc>
        <w:tc>
          <w:tcPr>
            <w:tcW w:w="1260" w:type="dxa"/>
          </w:tcPr>
          <w:p w:rsidR="00142EC0" w:rsidRDefault="00142EC0">
            <w:pPr>
              <w:pStyle w:val="tabletext"/>
            </w:pPr>
          </w:p>
        </w:tc>
        <w:tc>
          <w:tcPr>
            <w:tcW w:w="1098" w:type="dxa"/>
          </w:tcPr>
          <w:p w:rsidR="00142EC0" w:rsidRDefault="00142EC0">
            <w:pPr>
              <w:pStyle w:val="tabletext"/>
            </w:pPr>
          </w:p>
        </w:tc>
        <w:tc>
          <w:tcPr>
            <w:tcW w:w="3942" w:type="dxa"/>
          </w:tcPr>
          <w:p w:rsidR="00142EC0" w:rsidRDefault="00142EC0">
            <w:pPr>
              <w:pStyle w:val="tabletext"/>
            </w:pPr>
          </w:p>
        </w:tc>
      </w:tr>
      <w:tr w:rsidR="00142EC0">
        <w:trPr>
          <w:cantSplit/>
          <w:trHeight w:val="100"/>
        </w:trPr>
        <w:tc>
          <w:tcPr>
            <w:tcW w:w="1080" w:type="dxa"/>
            <w:vMerge/>
          </w:tcPr>
          <w:p w:rsidR="00142EC0" w:rsidRDefault="00142EC0">
            <w:pPr>
              <w:pStyle w:val="tabletext"/>
            </w:pPr>
          </w:p>
        </w:tc>
        <w:tc>
          <w:tcPr>
            <w:tcW w:w="810" w:type="dxa"/>
          </w:tcPr>
          <w:p w:rsidR="00142EC0" w:rsidRDefault="00142EC0">
            <w:pPr>
              <w:pStyle w:val="tabletext"/>
            </w:pPr>
          </w:p>
        </w:tc>
        <w:tc>
          <w:tcPr>
            <w:tcW w:w="1260" w:type="dxa"/>
          </w:tcPr>
          <w:p w:rsidR="00142EC0" w:rsidRDefault="00142EC0">
            <w:pPr>
              <w:pStyle w:val="tabletext"/>
            </w:pPr>
          </w:p>
        </w:tc>
        <w:tc>
          <w:tcPr>
            <w:tcW w:w="1098" w:type="dxa"/>
          </w:tcPr>
          <w:p w:rsidR="00142EC0" w:rsidRDefault="00142EC0">
            <w:pPr>
              <w:pStyle w:val="tabletext"/>
            </w:pPr>
          </w:p>
        </w:tc>
        <w:tc>
          <w:tcPr>
            <w:tcW w:w="3942" w:type="dxa"/>
          </w:tcPr>
          <w:p w:rsidR="00142EC0" w:rsidRDefault="00142EC0">
            <w:pPr>
              <w:pStyle w:val="tabletext"/>
            </w:pPr>
          </w:p>
        </w:tc>
      </w:tr>
      <w:tr w:rsidR="00142EC0">
        <w:trPr>
          <w:cantSplit/>
          <w:trHeight w:val="100"/>
        </w:trPr>
        <w:tc>
          <w:tcPr>
            <w:tcW w:w="1080" w:type="dxa"/>
            <w:vMerge/>
          </w:tcPr>
          <w:p w:rsidR="00142EC0" w:rsidRDefault="00142EC0">
            <w:pPr>
              <w:pStyle w:val="tabletext"/>
            </w:pPr>
          </w:p>
        </w:tc>
        <w:tc>
          <w:tcPr>
            <w:tcW w:w="810" w:type="dxa"/>
          </w:tcPr>
          <w:p w:rsidR="00142EC0" w:rsidRDefault="00142EC0">
            <w:pPr>
              <w:pStyle w:val="tabletext"/>
            </w:pPr>
          </w:p>
        </w:tc>
        <w:tc>
          <w:tcPr>
            <w:tcW w:w="1260" w:type="dxa"/>
          </w:tcPr>
          <w:p w:rsidR="00142EC0" w:rsidRDefault="00142EC0">
            <w:pPr>
              <w:pStyle w:val="tabletext"/>
            </w:pPr>
          </w:p>
        </w:tc>
        <w:tc>
          <w:tcPr>
            <w:tcW w:w="1098" w:type="dxa"/>
          </w:tcPr>
          <w:p w:rsidR="00142EC0" w:rsidRDefault="00142EC0">
            <w:pPr>
              <w:pStyle w:val="tabletext"/>
            </w:pPr>
          </w:p>
        </w:tc>
        <w:tc>
          <w:tcPr>
            <w:tcW w:w="3942" w:type="dxa"/>
          </w:tcPr>
          <w:p w:rsidR="00142EC0" w:rsidRDefault="00142EC0">
            <w:pPr>
              <w:pStyle w:val="tabletext"/>
            </w:pPr>
          </w:p>
        </w:tc>
      </w:tr>
      <w:tr w:rsidR="00142EC0">
        <w:trPr>
          <w:cantSplit/>
          <w:trHeight w:val="100"/>
        </w:trPr>
        <w:tc>
          <w:tcPr>
            <w:tcW w:w="1080" w:type="dxa"/>
            <w:vMerge/>
          </w:tcPr>
          <w:p w:rsidR="00142EC0" w:rsidRDefault="00142EC0">
            <w:pPr>
              <w:pStyle w:val="tabletext"/>
            </w:pPr>
          </w:p>
        </w:tc>
        <w:tc>
          <w:tcPr>
            <w:tcW w:w="810" w:type="dxa"/>
          </w:tcPr>
          <w:p w:rsidR="00142EC0" w:rsidRDefault="00142EC0">
            <w:pPr>
              <w:pStyle w:val="tabletext"/>
            </w:pPr>
          </w:p>
        </w:tc>
        <w:tc>
          <w:tcPr>
            <w:tcW w:w="1260" w:type="dxa"/>
          </w:tcPr>
          <w:p w:rsidR="00142EC0" w:rsidRDefault="00142EC0">
            <w:pPr>
              <w:pStyle w:val="tabletext"/>
            </w:pPr>
          </w:p>
        </w:tc>
        <w:tc>
          <w:tcPr>
            <w:tcW w:w="1098" w:type="dxa"/>
          </w:tcPr>
          <w:p w:rsidR="00142EC0" w:rsidRDefault="00142EC0">
            <w:pPr>
              <w:pStyle w:val="tabletext"/>
            </w:pPr>
          </w:p>
        </w:tc>
        <w:tc>
          <w:tcPr>
            <w:tcW w:w="3942" w:type="dxa"/>
          </w:tcPr>
          <w:p w:rsidR="00142EC0" w:rsidRDefault="00142EC0">
            <w:pPr>
              <w:pStyle w:val="tabletext"/>
            </w:pPr>
          </w:p>
        </w:tc>
      </w:tr>
      <w:tr w:rsidR="00142EC0">
        <w:trPr>
          <w:cantSplit/>
        </w:trPr>
        <w:tc>
          <w:tcPr>
            <w:tcW w:w="1080" w:type="dxa"/>
            <w:vMerge w:val="restart"/>
          </w:tcPr>
          <w:p w:rsidR="00142EC0" w:rsidRDefault="00142EC0">
            <w:pPr>
              <w:pStyle w:val="tabletext"/>
            </w:pPr>
            <w:r>
              <w:t>V1.2</w:t>
            </w:r>
          </w:p>
        </w:tc>
        <w:tc>
          <w:tcPr>
            <w:tcW w:w="7110" w:type="dxa"/>
            <w:gridSpan w:val="4"/>
          </w:tcPr>
          <w:p w:rsidR="00142EC0" w:rsidRDefault="00142EC0">
            <w:pPr>
              <w:pStyle w:val="tabletext"/>
              <w:rPr>
                <w:i/>
                <w:iCs/>
              </w:rPr>
            </w:pPr>
            <w:r>
              <w:rPr>
                <w:i/>
                <w:iCs/>
              </w:rPr>
              <w:t>&lt;If the change details are not explicitly documented in the table below, reference should be provided here&gt;</w:t>
            </w:r>
          </w:p>
        </w:tc>
      </w:tr>
      <w:tr w:rsidR="00142EC0">
        <w:trPr>
          <w:cantSplit/>
          <w:trHeight w:val="102"/>
        </w:trPr>
        <w:tc>
          <w:tcPr>
            <w:tcW w:w="1080" w:type="dxa"/>
            <w:vMerge/>
          </w:tcPr>
          <w:p w:rsidR="00142EC0" w:rsidRDefault="00142EC0">
            <w:pPr>
              <w:pStyle w:val="tabletext"/>
            </w:pPr>
          </w:p>
        </w:tc>
        <w:tc>
          <w:tcPr>
            <w:tcW w:w="810" w:type="dxa"/>
          </w:tcPr>
          <w:p w:rsidR="00142EC0" w:rsidRDefault="00142EC0">
            <w:pPr>
              <w:pStyle w:val="tabletext"/>
            </w:pPr>
            <w:r>
              <w:t>Page no</w:t>
            </w:r>
          </w:p>
        </w:tc>
        <w:tc>
          <w:tcPr>
            <w:tcW w:w="1260" w:type="dxa"/>
          </w:tcPr>
          <w:p w:rsidR="00142EC0" w:rsidRDefault="00142EC0">
            <w:pPr>
              <w:pStyle w:val="tabletext"/>
            </w:pPr>
            <w:r>
              <w:t>Changed by</w:t>
            </w:r>
          </w:p>
        </w:tc>
        <w:tc>
          <w:tcPr>
            <w:tcW w:w="1098" w:type="dxa"/>
          </w:tcPr>
          <w:p w:rsidR="00142EC0" w:rsidRDefault="00142EC0">
            <w:pPr>
              <w:pStyle w:val="tabletext"/>
            </w:pPr>
            <w:r>
              <w:t>Effective date</w:t>
            </w:r>
          </w:p>
        </w:tc>
        <w:tc>
          <w:tcPr>
            <w:tcW w:w="3942" w:type="dxa"/>
          </w:tcPr>
          <w:p w:rsidR="00142EC0" w:rsidRDefault="00142EC0">
            <w:pPr>
              <w:pStyle w:val="tabletext"/>
            </w:pPr>
            <w:r>
              <w:t>Changes effected</w:t>
            </w:r>
          </w:p>
        </w:tc>
      </w:tr>
      <w:tr w:rsidR="00142EC0">
        <w:trPr>
          <w:cantSplit/>
          <w:trHeight w:val="100"/>
        </w:trPr>
        <w:tc>
          <w:tcPr>
            <w:tcW w:w="1080" w:type="dxa"/>
            <w:vMerge/>
          </w:tcPr>
          <w:p w:rsidR="00142EC0" w:rsidRDefault="00142EC0"/>
        </w:tc>
        <w:tc>
          <w:tcPr>
            <w:tcW w:w="810" w:type="dxa"/>
          </w:tcPr>
          <w:p w:rsidR="00142EC0" w:rsidRDefault="00142EC0"/>
        </w:tc>
        <w:tc>
          <w:tcPr>
            <w:tcW w:w="1260" w:type="dxa"/>
          </w:tcPr>
          <w:p w:rsidR="00142EC0" w:rsidRDefault="00142EC0"/>
        </w:tc>
        <w:tc>
          <w:tcPr>
            <w:tcW w:w="1098" w:type="dxa"/>
          </w:tcPr>
          <w:p w:rsidR="00142EC0" w:rsidRDefault="00142EC0"/>
        </w:tc>
        <w:tc>
          <w:tcPr>
            <w:tcW w:w="3942" w:type="dxa"/>
          </w:tcPr>
          <w:p w:rsidR="00142EC0" w:rsidRDefault="00142EC0"/>
        </w:tc>
      </w:tr>
      <w:tr w:rsidR="00142EC0">
        <w:trPr>
          <w:cantSplit/>
          <w:trHeight w:val="100"/>
        </w:trPr>
        <w:tc>
          <w:tcPr>
            <w:tcW w:w="1080" w:type="dxa"/>
            <w:vMerge/>
          </w:tcPr>
          <w:p w:rsidR="00142EC0" w:rsidRDefault="00142EC0"/>
        </w:tc>
        <w:tc>
          <w:tcPr>
            <w:tcW w:w="810" w:type="dxa"/>
          </w:tcPr>
          <w:p w:rsidR="00142EC0" w:rsidRDefault="00142EC0"/>
        </w:tc>
        <w:tc>
          <w:tcPr>
            <w:tcW w:w="1260" w:type="dxa"/>
          </w:tcPr>
          <w:p w:rsidR="00142EC0" w:rsidRDefault="00142EC0"/>
        </w:tc>
        <w:tc>
          <w:tcPr>
            <w:tcW w:w="1098" w:type="dxa"/>
          </w:tcPr>
          <w:p w:rsidR="00142EC0" w:rsidRDefault="00142EC0"/>
        </w:tc>
        <w:tc>
          <w:tcPr>
            <w:tcW w:w="3942" w:type="dxa"/>
          </w:tcPr>
          <w:p w:rsidR="00142EC0" w:rsidRDefault="00142EC0"/>
        </w:tc>
      </w:tr>
      <w:tr w:rsidR="00142EC0">
        <w:trPr>
          <w:cantSplit/>
          <w:trHeight w:val="100"/>
        </w:trPr>
        <w:tc>
          <w:tcPr>
            <w:tcW w:w="1080" w:type="dxa"/>
            <w:vMerge/>
          </w:tcPr>
          <w:p w:rsidR="00142EC0" w:rsidRDefault="00142EC0"/>
        </w:tc>
        <w:tc>
          <w:tcPr>
            <w:tcW w:w="810" w:type="dxa"/>
          </w:tcPr>
          <w:p w:rsidR="00142EC0" w:rsidRDefault="00142EC0"/>
        </w:tc>
        <w:tc>
          <w:tcPr>
            <w:tcW w:w="1260" w:type="dxa"/>
          </w:tcPr>
          <w:p w:rsidR="00142EC0" w:rsidRDefault="00142EC0"/>
        </w:tc>
        <w:tc>
          <w:tcPr>
            <w:tcW w:w="1098" w:type="dxa"/>
          </w:tcPr>
          <w:p w:rsidR="00142EC0" w:rsidRDefault="00142EC0"/>
        </w:tc>
        <w:tc>
          <w:tcPr>
            <w:tcW w:w="3942" w:type="dxa"/>
          </w:tcPr>
          <w:p w:rsidR="00142EC0" w:rsidRDefault="00142EC0"/>
        </w:tc>
      </w:tr>
      <w:tr w:rsidR="00142EC0">
        <w:trPr>
          <w:cantSplit/>
          <w:trHeight w:val="100"/>
        </w:trPr>
        <w:tc>
          <w:tcPr>
            <w:tcW w:w="1080" w:type="dxa"/>
            <w:vMerge/>
          </w:tcPr>
          <w:p w:rsidR="00142EC0" w:rsidRDefault="00142EC0"/>
        </w:tc>
        <w:tc>
          <w:tcPr>
            <w:tcW w:w="810" w:type="dxa"/>
          </w:tcPr>
          <w:p w:rsidR="00142EC0" w:rsidRDefault="00142EC0"/>
        </w:tc>
        <w:tc>
          <w:tcPr>
            <w:tcW w:w="1260" w:type="dxa"/>
          </w:tcPr>
          <w:p w:rsidR="00142EC0" w:rsidRDefault="00142EC0"/>
        </w:tc>
        <w:tc>
          <w:tcPr>
            <w:tcW w:w="1098" w:type="dxa"/>
          </w:tcPr>
          <w:p w:rsidR="00142EC0" w:rsidRDefault="00142EC0"/>
        </w:tc>
        <w:tc>
          <w:tcPr>
            <w:tcW w:w="3942" w:type="dxa"/>
          </w:tcPr>
          <w:p w:rsidR="00142EC0" w:rsidRDefault="00142EC0"/>
        </w:tc>
      </w:tr>
    </w:tbl>
    <w:p w:rsidR="00142EC0" w:rsidRDefault="00142EC0"/>
    <w:sectPr w:rsidR="00142EC0" w:rsidSect="00B90496">
      <w:headerReference w:type="default" r:id="rId32"/>
      <w:footerReference w:type="default" r:id="rId33"/>
      <w:endnotePr>
        <w:numFmt w:val="decimal"/>
      </w:endnotePr>
      <w:pgSz w:w="11909" w:h="16834" w:code="9"/>
      <w:pgMar w:top="1440" w:right="1440" w:bottom="1440" w:left="1440"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4556" w:rsidRDefault="00584556">
      <w:r>
        <w:separator/>
      </w:r>
    </w:p>
  </w:endnote>
  <w:endnote w:type="continuationSeparator" w:id="0">
    <w:p w:rsidR="00584556" w:rsidRDefault="00584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CE2E69">
    <w:pPr>
      <w:pStyle w:val="Footer"/>
      <w:ind w:right="360"/>
      <w:rPr>
        <w:sz w:val="18"/>
      </w:rPr>
    </w:pPr>
    <w:r>
      <w:rPr>
        <w:rStyle w:val="PageNumber"/>
      </w:rPr>
      <w:fldChar w:fldCharType="begin"/>
    </w:r>
    <w:r w:rsidR="00EA2AD6">
      <w:rPr>
        <w:rStyle w:val="PageNumber"/>
      </w:rPr>
      <w:instrText xml:space="preserve"> PAGE </w:instrText>
    </w:r>
    <w:r>
      <w:rPr>
        <w:rStyle w:val="PageNumber"/>
      </w:rPr>
      <w:fldChar w:fldCharType="separate"/>
    </w:r>
    <w:r w:rsidR="00EA2AD6">
      <w:rPr>
        <w:rStyle w:val="PageNumber"/>
        <w:noProof/>
      </w:rPr>
      <w:t>ii</w:t>
    </w:r>
    <w:r>
      <w:rPr>
        <w:rStyle w:val="PageNumber"/>
      </w:rPr>
      <w:fldChar w:fldCharType="end"/>
    </w:r>
    <w:r w:rsidR="00EA2AD6">
      <w:rPr>
        <w:sz w:val="18"/>
      </w:rPr>
      <w:t xml:space="preserve">Version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892550" w:rsidP="002048C9">
    <w:pPr>
      <w:pStyle w:val="Footer"/>
      <w:spacing w:before="0" w:after="0" w:line="240" w:lineRule="auto"/>
    </w:pPr>
    <w:r>
      <w:rPr>
        <w:noProof/>
      </w:rPr>
      <mc:AlternateContent>
        <mc:Choice Requires="wps">
          <w:drawing>
            <wp:anchor distT="0" distB="0" distL="114300" distR="114300" simplePos="0" relativeHeight="251664896" behindDoc="0" locked="0" layoutInCell="1" allowOverlap="1">
              <wp:simplePos x="0" y="0"/>
              <wp:positionH relativeFrom="column">
                <wp:posOffset>-15240</wp:posOffset>
              </wp:positionH>
              <wp:positionV relativeFrom="paragraph">
                <wp:posOffset>17780</wp:posOffset>
              </wp:positionV>
              <wp:extent cx="5372100" cy="914400"/>
              <wp:effectExtent l="0" t="0" r="0" b="0"/>
              <wp:wrapNone/>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B90496">
                          <w:pPr>
                            <w:tabs>
                              <w:tab w:val="right" w:pos="8100"/>
                            </w:tabs>
                            <w:spacing w:before="0" w:after="0" w:line="240" w:lineRule="auto"/>
                            <w:rPr>
                              <w:i/>
                              <w:iCs/>
                              <w:sz w:val="18"/>
                            </w:rPr>
                          </w:pPr>
                          <w:r>
                            <w:rPr>
                              <w:color w:val="999999"/>
                              <w:sz w:val="18"/>
                            </w:rPr>
                            <w:t xml:space="preserve">  Project ID:</w:t>
                          </w:r>
                          <w:r>
                            <w:rPr>
                              <w:i/>
                              <w:color w:val="999999"/>
                              <w:sz w:val="18"/>
                            </w:rPr>
                            <w:t>&lt;Project ID. &gt;</w:t>
                          </w:r>
                          <w:r>
                            <w:rPr>
                              <w:i/>
                              <w:iCs/>
                              <w:color w:val="808080"/>
                              <w:sz w:val="18"/>
                            </w:rPr>
                            <w:tab/>
                            <w:t xml:space="preserve">&lt;SCI.ID.&gt; / </w:t>
                          </w:r>
                          <w:r>
                            <w:rPr>
                              <w:iCs/>
                              <w:color w:val="808080"/>
                              <w:sz w:val="18"/>
                            </w:rPr>
                            <w:t>Ver:</w:t>
                          </w:r>
                          <w:r>
                            <w:rPr>
                              <w:i/>
                              <w:iCs/>
                              <w:color w:val="808080"/>
                              <w:sz w:val="18"/>
                            </w:rPr>
                            <w:t>&lt;Ver No.&gt;</w:t>
                          </w:r>
                        </w:p>
                        <w:p w:rsidR="00EA2AD6" w:rsidRDefault="00EA2AD6" w:rsidP="00B90496">
                          <w:pPr>
                            <w:tabs>
                              <w:tab w:val="left" w:pos="180"/>
                              <w:tab w:val="center" w:pos="4320"/>
                              <w:tab w:val="right" w:pos="7920"/>
                            </w:tabs>
                            <w:spacing w:before="0" w:after="0" w:line="240" w:lineRule="auto"/>
                            <w:rPr>
                              <w:color w:val="808080"/>
                              <w:sz w:val="18"/>
                            </w:rPr>
                          </w:pPr>
                        </w:p>
                        <w:p w:rsidR="00EA2AD6" w:rsidRDefault="00EA2AD6" w:rsidP="00B90496">
                          <w:pPr>
                            <w:tabs>
                              <w:tab w:val="left" w:pos="180"/>
                              <w:tab w:val="center" w:pos="4320"/>
                              <w:tab w:val="right" w:pos="7920"/>
                            </w:tabs>
                            <w:spacing w:before="0" w:after="0" w:line="240" w:lineRule="auto"/>
                            <w:rPr>
                              <w:color w:val="808080"/>
                              <w:sz w:val="18"/>
                            </w:rPr>
                          </w:pPr>
                        </w:p>
                        <w:p w:rsidR="00EA2AD6" w:rsidRDefault="00EA2AD6" w:rsidP="00B90496">
                          <w:pPr>
                            <w:tabs>
                              <w:tab w:val="left" w:pos="180"/>
                              <w:tab w:val="center" w:pos="5760"/>
                              <w:tab w:val="right" w:pos="8280"/>
                            </w:tabs>
                            <w:spacing w:before="0" w:after="0" w:line="240" w:lineRule="auto"/>
                            <w:rPr>
                              <w:i/>
                              <w:iCs/>
                              <w:color w:val="808080"/>
                              <w:sz w:val="18"/>
                            </w:rPr>
                          </w:pPr>
                          <w:r>
                            <w:rPr>
                              <w:rFonts w:cs="Arial"/>
                              <w:color w:val="999999"/>
                              <w:sz w:val="18"/>
                            </w:rPr>
                            <w:tab/>
                            <w:t>Release ID: QTAD-DDOO.doc/ 1.04/ 07</w:t>
                          </w:r>
                          <w:r w:rsidRPr="000B783D">
                            <w:rPr>
                              <w:rFonts w:cs="Arial"/>
                              <w:color w:val="999999"/>
                              <w:sz w:val="18"/>
                            </w:rPr>
                            <w:t>.</w:t>
                          </w:r>
                          <w:r>
                            <w:rPr>
                              <w:rFonts w:cs="Arial"/>
                              <w:color w:val="999999"/>
                              <w:sz w:val="18"/>
                            </w:rPr>
                            <w:t>02</w:t>
                          </w:r>
                          <w:r w:rsidRPr="000B783D">
                            <w:rPr>
                              <w:rFonts w:cs="Arial"/>
                              <w:color w:val="999999"/>
                              <w:sz w:val="18"/>
                            </w:rPr>
                            <w:t>.200</w:t>
                          </w:r>
                          <w:r>
                            <w:rPr>
                              <w:rFonts w:cs="Arial"/>
                              <w:color w:val="999999"/>
                              <w:sz w:val="18"/>
                            </w:rPr>
                            <w:t>7</w:t>
                          </w:r>
                          <w:r>
                            <w:rPr>
                              <w:rFonts w:cs="Arial"/>
                              <w:color w:val="999999"/>
                              <w:sz w:val="18"/>
                            </w:rPr>
                            <w:tab/>
                          </w:r>
                          <w:r>
                            <w:rPr>
                              <w:rFonts w:cs="Arial"/>
                              <w:color w:val="999999"/>
                              <w:sz w:val="18"/>
                            </w:rPr>
                            <w:tab/>
                          </w:r>
                          <w:r>
                            <w:rPr>
                              <w:rFonts w:cs="Arial"/>
                              <w:b/>
                              <w:bCs/>
                              <w:sz w:val="18"/>
                            </w:rPr>
                            <w:t>C3: Protected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178" type="#_x0000_t202" style="position:absolute;margin-left:-1.2pt;margin-top:1.4pt;width:423pt;height:1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" filled="f" stroked="f">
              <v:textbox inset="0,0,0,0">
                <w:txbxContent>
                  <w:p w:rsidR="00EA2AD6" w:rsidRDefault="00EA2AD6" w:rsidP="00B90496">
                    <w:pPr>
                      <w:tabs>
                        <w:tab w:val="right" w:pos="8100"/>
                      </w:tabs>
                      <w:spacing w:before="0" w:after="0" w:line="240" w:lineRule="auto"/>
                      <w:rPr>
                        <w:i/>
                        <w:iCs/>
                        <w:sz w:val="18"/>
                      </w:rPr>
                    </w:pPr>
                    <w:r>
                      <w:rPr>
                        <w:color w:val="999999"/>
                        <w:sz w:val="18"/>
                      </w:rPr>
                      <w:t xml:space="preserve">  Project ID:</w:t>
                    </w:r>
                    <w:r>
                      <w:rPr>
                        <w:i/>
                        <w:color w:val="999999"/>
                        <w:sz w:val="18"/>
                      </w:rPr>
                      <w:t>&lt;Project ID. &gt;</w:t>
                    </w:r>
                    <w:r>
                      <w:rPr>
                        <w:i/>
                        <w:iCs/>
                        <w:color w:val="808080"/>
                        <w:sz w:val="18"/>
                      </w:rPr>
                      <w:tab/>
                      <w:t xml:space="preserve">&lt;SCI.ID.&gt; / </w:t>
                    </w:r>
                    <w:r>
                      <w:rPr>
                        <w:iCs/>
                        <w:color w:val="808080"/>
                        <w:sz w:val="18"/>
                      </w:rPr>
                      <w:t>Ver:</w:t>
                    </w:r>
                    <w:r>
                      <w:rPr>
                        <w:i/>
                        <w:iCs/>
                        <w:color w:val="808080"/>
                        <w:sz w:val="18"/>
                      </w:rPr>
                      <w:t>&lt;Ver No.&gt;</w:t>
                    </w:r>
                  </w:p>
                  <w:p w:rsidR="00EA2AD6" w:rsidRDefault="00EA2AD6" w:rsidP="00B90496">
                    <w:pPr>
                      <w:tabs>
                        <w:tab w:val="left" w:pos="180"/>
                        <w:tab w:val="center" w:pos="4320"/>
                        <w:tab w:val="right" w:pos="7920"/>
                      </w:tabs>
                      <w:spacing w:before="0" w:after="0" w:line="240" w:lineRule="auto"/>
                      <w:rPr>
                        <w:color w:val="808080"/>
                        <w:sz w:val="18"/>
                      </w:rPr>
                    </w:pPr>
                  </w:p>
                  <w:p w:rsidR="00EA2AD6" w:rsidRDefault="00EA2AD6" w:rsidP="00B90496">
                    <w:pPr>
                      <w:tabs>
                        <w:tab w:val="left" w:pos="180"/>
                        <w:tab w:val="center" w:pos="4320"/>
                        <w:tab w:val="right" w:pos="7920"/>
                      </w:tabs>
                      <w:spacing w:before="0" w:after="0" w:line="240" w:lineRule="auto"/>
                      <w:rPr>
                        <w:color w:val="808080"/>
                        <w:sz w:val="18"/>
                      </w:rPr>
                    </w:pPr>
                  </w:p>
                  <w:p w:rsidR="00EA2AD6" w:rsidRDefault="00EA2AD6" w:rsidP="00B90496">
                    <w:pPr>
                      <w:tabs>
                        <w:tab w:val="left" w:pos="180"/>
                        <w:tab w:val="center" w:pos="5760"/>
                        <w:tab w:val="right" w:pos="8280"/>
                      </w:tabs>
                      <w:spacing w:before="0" w:after="0" w:line="240" w:lineRule="auto"/>
                      <w:rPr>
                        <w:i/>
                        <w:iCs/>
                        <w:color w:val="808080"/>
                        <w:sz w:val="18"/>
                      </w:rPr>
                    </w:pPr>
                    <w:r>
                      <w:rPr>
                        <w:rFonts w:cs="Arial"/>
                        <w:color w:val="999999"/>
                        <w:sz w:val="18"/>
                      </w:rPr>
                      <w:tab/>
                      <w:t>Release ID: QTAD-DDOO.doc/ 1.04/ 07</w:t>
                    </w:r>
                    <w:r w:rsidRPr="000B783D">
                      <w:rPr>
                        <w:rFonts w:cs="Arial"/>
                        <w:color w:val="999999"/>
                        <w:sz w:val="18"/>
                      </w:rPr>
                      <w:t>.</w:t>
                    </w:r>
                    <w:r>
                      <w:rPr>
                        <w:rFonts w:cs="Arial"/>
                        <w:color w:val="999999"/>
                        <w:sz w:val="18"/>
                      </w:rPr>
                      <w:t>02</w:t>
                    </w:r>
                    <w:r w:rsidRPr="000B783D">
                      <w:rPr>
                        <w:rFonts w:cs="Arial"/>
                        <w:color w:val="999999"/>
                        <w:sz w:val="18"/>
                      </w:rPr>
                      <w:t>.200</w:t>
                    </w:r>
                    <w:r>
                      <w:rPr>
                        <w:rFonts w:cs="Arial"/>
                        <w:color w:val="999999"/>
                        <w:sz w:val="18"/>
                      </w:rPr>
                      <w:t>7</w:t>
                    </w:r>
                    <w:r>
                      <w:rPr>
                        <w:rFonts w:cs="Arial"/>
                        <w:color w:val="999999"/>
                        <w:sz w:val="18"/>
                      </w:rPr>
                      <w:tab/>
                    </w:r>
                    <w:r>
                      <w:rPr>
                        <w:rFonts w:cs="Arial"/>
                        <w:color w:val="999999"/>
                        <w:sz w:val="18"/>
                      </w:rPr>
                      <w:tab/>
                    </w:r>
                    <w:r>
                      <w:rPr>
                        <w:rFonts w:cs="Arial"/>
                        <w:b/>
                        <w:bCs/>
                        <w:sz w:val="18"/>
                      </w:rPr>
                      <w:t>C3: Protected</w:t>
                    </w:r>
                  </w:p>
                </w:txbxContent>
              </v:textbox>
            </v:shape>
          </w:pict>
        </mc:Fallback>
      </mc:AlternateContent>
    </w:r>
    <w:r w:rsidR="00EA2AD6">
      <w:rPr>
        <w:noProof/>
      </w:rPr>
      <w:drawing>
        <wp:inline distT="0" distB="0" distL="0" distR="0">
          <wp:extent cx="5815965" cy="393700"/>
          <wp:effectExtent l="0" t="0" r="0" b="6350"/>
          <wp:docPr id="6" name="Picture 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5965" cy="393700"/>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892550">
    <w:r>
      <w:rPr>
        <w:noProof/>
      </w:rPr>
      <mc:AlternateContent>
        <mc:Choice Requires="wps">
          <w:drawing>
            <wp:anchor distT="0" distB="0" distL="114300" distR="114300" simplePos="0" relativeHeight="251659776" behindDoc="0" locked="0" layoutInCell="1" allowOverlap="1">
              <wp:simplePos x="0" y="0"/>
              <wp:positionH relativeFrom="column">
                <wp:posOffset>-38735</wp:posOffset>
              </wp:positionH>
              <wp:positionV relativeFrom="paragraph">
                <wp:posOffset>-111760</wp:posOffset>
              </wp:positionV>
              <wp:extent cx="5372100" cy="896620"/>
              <wp:effectExtent l="0" t="0" r="0" b="17780"/>
              <wp:wrapNone/>
              <wp:docPr id="1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9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right" w:pos="8100"/>
                            </w:tabs>
                            <w:spacing w:before="0" w:after="0" w:line="240" w:lineRule="auto"/>
                            <w:rPr>
                              <w:color w:val="808080"/>
                              <w:sz w:val="18"/>
                            </w:rPr>
                          </w:pPr>
                          <w:r>
                            <w:rPr>
                              <w:color w:val="999999"/>
                              <w:sz w:val="18"/>
                            </w:rPr>
                            <w:t xml:space="preserve">  Project ID:</w:t>
                          </w:r>
                          <w:r>
                            <w:rPr>
                              <w:i/>
                              <w:color w:val="999999"/>
                              <w:sz w:val="18"/>
                            </w:rPr>
                            <w:t>&lt;Project ID. &gt;</w:t>
                          </w:r>
                          <w:r>
                            <w:rPr>
                              <w:i/>
                              <w:iCs/>
                              <w:color w:val="808080"/>
                              <w:sz w:val="18"/>
                            </w:rPr>
                            <w:tab/>
                            <w:t xml:space="preserve">&lt;SCI.ID.&gt; / </w:t>
                          </w:r>
                          <w:r>
                            <w:rPr>
                              <w:iCs/>
                              <w:color w:val="808080"/>
                              <w:sz w:val="18"/>
                            </w:rPr>
                            <w:t>Ver:</w:t>
                          </w:r>
                          <w:r>
                            <w:rPr>
                              <w:i/>
                              <w:iCs/>
                              <w:color w:val="808080"/>
                              <w:sz w:val="18"/>
                            </w:rPr>
                            <w:t>&lt;Ver No.&gt;</w:t>
                          </w: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4320"/>
                              <w:tab w:val="right" w:pos="8280"/>
                            </w:tabs>
                            <w:spacing w:before="0" w:after="0" w:line="240" w:lineRule="auto"/>
                            <w:rPr>
                              <w:i/>
                              <w:iCs/>
                              <w:color w:val="808080"/>
                              <w:sz w:val="18"/>
                            </w:rPr>
                          </w:pPr>
                          <w:r>
                            <w:rPr>
                              <w:rFonts w:cs="Arial"/>
                              <w:color w:val="999999"/>
                              <w:sz w:val="18"/>
                            </w:rPr>
                            <w:tab/>
                            <w:t xml:space="preserve">Release ID: QTAD-DDOO.doc / 1.04 / </w:t>
                          </w:r>
                          <w:r w:rsidRPr="00740223">
                            <w:rPr>
                              <w:rFonts w:cs="Arial"/>
                              <w:color w:val="999999"/>
                              <w:sz w:val="18"/>
                            </w:rPr>
                            <w:t>14.11.2006</w:t>
                          </w:r>
                          <w:r>
                            <w:rPr>
                              <w:rFonts w:cs="Arial"/>
                              <w:color w:val="999999"/>
                              <w:sz w:val="18"/>
                            </w:rPr>
                            <w:tab/>
                          </w:r>
                          <w:r>
                            <w:rPr>
                              <w:rFonts w:cs="Arial"/>
                              <w:color w:val="999999"/>
                              <w:sz w:val="18"/>
                            </w:rPr>
                            <w:tab/>
                          </w:r>
                          <w:r>
                            <w:rPr>
                              <w:rFonts w:cs="Arial"/>
                              <w:b/>
                              <w:color w:val="999999"/>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181" type="#_x0000_t202" style="position:absolute;margin-left:-3.05pt;margin-top:-8.8pt;width:423pt;height:70.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" filled="f" stroked="f">
              <v:textbox inset="0,0,0,0">
                <w:txbxContent>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right" w:pos="8100"/>
                      </w:tabs>
                      <w:spacing w:before="0" w:after="0" w:line="240" w:lineRule="auto"/>
                      <w:rPr>
                        <w:color w:val="808080"/>
                        <w:sz w:val="18"/>
                      </w:rPr>
                    </w:pPr>
                    <w:r>
                      <w:rPr>
                        <w:color w:val="999999"/>
                        <w:sz w:val="18"/>
                      </w:rPr>
                      <w:t xml:space="preserve">  Project ID:</w:t>
                    </w:r>
                    <w:r>
                      <w:rPr>
                        <w:i/>
                        <w:color w:val="999999"/>
                        <w:sz w:val="18"/>
                      </w:rPr>
                      <w:t>&lt;Project ID. &gt;</w:t>
                    </w:r>
                    <w:r>
                      <w:rPr>
                        <w:i/>
                        <w:iCs/>
                        <w:color w:val="808080"/>
                        <w:sz w:val="18"/>
                      </w:rPr>
                      <w:tab/>
                      <w:t xml:space="preserve">&lt;SCI.ID.&gt; / </w:t>
                    </w:r>
                    <w:r>
                      <w:rPr>
                        <w:iCs/>
                        <w:color w:val="808080"/>
                        <w:sz w:val="18"/>
                      </w:rPr>
                      <w:t>Ver:</w:t>
                    </w:r>
                    <w:r>
                      <w:rPr>
                        <w:i/>
                        <w:iCs/>
                        <w:color w:val="808080"/>
                        <w:sz w:val="18"/>
                      </w:rPr>
                      <w:t>&lt;Ver No.&gt;</w:t>
                    </w: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4320"/>
                        <w:tab w:val="right" w:pos="8280"/>
                      </w:tabs>
                      <w:spacing w:before="0" w:after="0" w:line="240" w:lineRule="auto"/>
                      <w:rPr>
                        <w:i/>
                        <w:iCs/>
                        <w:color w:val="808080"/>
                        <w:sz w:val="18"/>
                      </w:rPr>
                    </w:pPr>
                    <w:r>
                      <w:rPr>
                        <w:rFonts w:cs="Arial"/>
                        <w:color w:val="999999"/>
                        <w:sz w:val="18"/>
                      </w:rPr>
                      <w:tab/>
                      <w:t xml:space="preserve">Release ID: QTAD-DDOO.doc / 1.04 / </w:t>
                    </w:r>
                    <w:r w:rsidRPr="00740223">
                      <w:rPr>
                        <w:rFonts w:cs="Arial"/>
                        <w:color w:val="999999"/>
                        <w:sz w:val="18"/>
                      </w:rPr>
                      <w:t>14.11.2006</w:t>
                    </w:r>
                    <w:r>
                      <w:rPr>
                        <w:rFonts w:cs="Arial"/>
                        <w:color w:val="999999"/>
                        <w:sz w:val="18"/>
                      </w:rPr>
                      <w:tab/>
                    </w:r>
                    <w:r>
                      <w:rPr>
                        <w:rFonts w:cs="Arial"/>
                        <w:color w:val="999999"/>
                        <w:sz w:val="18"/>
                      </w:rPr>
                      <w:tab/>
                    </w:r>
                    <w:r>
                      <w:rPr>
                        <w:rFonts w:cs="Arial"/>
                        <w:b/>
                        <w:color w:val="999999"/>
                        <w:sz w:val="18"/>
                      </w:rPr>
                      <w:t>C3: Protected</w:t>
                    </w:r>
                    <w:r>
                      <w:rPr>
                        <w:rFonts w:cs="Arial"/>
                        <w:color w:val="999999"/>
                        <w:sz w:val="18"/>
                      </w:rPr>
                      <w:tab/>
                    </w:r>
                  </w:p>
                </w:txbxContent>
              </v:textbox>
            </v:shape>
          </w:pict>
        </mc:Fallback>
      </mc:AlternateContent>
    </w:r>
    <w:r w:rsidR="00EA2AD6">
      <w:rPr>
        <w:noProof/>
      </w:rPr>
      <w:drawing>
        <wp:inline distT="0" distB="0" distL="0" distR="0">
          <wp:extent cx="5815965" cy="393700"/>
          <wp:effectExtent l="0" t="0" r="0" b="6350"/>
          <wp:docPr id="7" name="Pictur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5965" cy="393700"/>
                  </a:xfrm>
                  <a:prstGeom prst="rect">
                    <a:avLst/>
                  </a:prstGeom>
                  <a:noFill/>
                  <a:ln>
                    <a:noFill/>
                  </a:ln>
                </pic:spPr>
              </pic:pic>
            </a:graphicData>
          </a:graphic>
        </wp:inline>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892550" w:rsidP="00B90496">
    <w:pPr>
      <w:pStyle w:val="Footer"/>
      <w:spacing w:before="0" w:after="0" w:line="240" w:lineRule="auto"/>
    </w:pPr>
    <w:r>
      <w:rPr>
        <w:noProof/>
      </w:rPr>
      <mc:AlternateContent>
        <mc:Choice Requires="wps">
          <w:drawing>
            <wp:anchor distT="0" distB="0" distL="114300" distR="114300" simplePos="0" relativeHeight="251658752" behindDoc="0" locked="0" layoutInCell="1" allowOverlap="1">
              <wp:simplePos x="0" y="0"/>
              <wp:positionH relativeFrom="column">
                <wp:posOffset>-15240</wp:posOffset>
              </wp:positionH>
              <wp:positionV relativeFrom="paragraph">
                <wp:posOffset>50165</wp:posOffset>
              </wp:positionV>
              <wp:extent cx="5372100" cy="914400"/>
              <wp:effectExtent l="0" t="0" r="0" b="0"/>
              <wp:wrapNone/>
              <wp:docPr id="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pPr>
                            <w:tabs>
                              <w:tab w:val="right" w:pos="8100"/>
                            </w:tabs>
                            <w:spacing w:before="0" w:after="0" w:line="240" w:lineRule="auto"/>
                            <w:rPr>
                              <w:i/>
                              <w:iCs/>
                              <w:sz w:val="18"/>
                            </w:rPr>
                          </w:pPr>
                          <w:r>
                            <w:rPr>
                              <w:color w:val="999999"/>
                              <w:sz w:val="18"/>
                            </w:rPr>
                            <w:t xml:space="preserve">  Project ID:</w:t>
                          </w:r>
                          <w:r>
                            <w:rPr>
                              <w:i/>
                              <w:color w:val="999999"/>
                              <w:sz w:val="18"/>
                            </w:rPr>
                            <w:t>&lt;Project ID. &gt;</w:t>
                          </w:r>
                          <w:r>
                            <w:rPr>
                              <w:i/>
                              <w:iCs/>
                              <w:color w:val="808080"/>
                              <w:sz w:val="18"/>
                            </w:rPr>
                            <w:tab/>
                            <w:t xml:space="preserve">&lt;SCI.ID.&gt; / </w:t>
                          </w:r>
                          <w:r>
                            <w:rPr>
                              <w:iCs/>
                              <w:color w:val="808080"/>
                              <w:sz w:val="18"/>
                            </w:rPr>
                            <w:t>Ver:</w:t>
                          </w:r>
                          <w:r>
                            <w:rPr>
                              <w:i/>
                              <w:iCs/>
                              <w:color w:val="808080"/>
                              <w:sz w:val="18"/>
                            </w:rPr>
                            <w:t>&lt;Ver No.&gt;</w:t>
                          </w: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5400"/>
                              <w:tab w:val="right" w:pos="8280"/>
                            </w:tabs>
                            <w:spacing w:before="0" w:after="0" w:line="240" w:lineRule="auto"/>
                            <w:rPr>
                              <w:i/>
                              <w:iCs/>
                              <w:color w:val="808080"/>
                              <w:sz w:val="18"/>
                            </w:rPr>
                          </w:pPr>
                          <w:r>
                            <w:rPr>
                              <w:rFonts w:cs="Arial"/>
                              <w:color w:val="999999"/>
                              <w:sz w:val="18"/>
                            </w:rPr>
                            <w:tab/>
                            <w:t>Release ID: QTAD-DDOO.doc / 1.04/ 07</w:t>
                          </w:r>
                          <w:r w:rsidRPr="000B783D">
                            <w:rPr>
                              <w:rFonts w:cs="Arial"/>
                              <w:color w:val="999999"/>
                              <w:sz w:val="18"/>
                            </w:rPr>
                            <w:t>.</w:t>
                          </w:r>
                          <w:r>
                            <w:rPr>
                              <w:rFonts w:cs="Arial"/>
                              <w:color w:val="999999"/>
                              <w:sz w:val="18"/>
                            </w:rPr>
                            <w:t>02.2007</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sidR="00CE2E69">
                            <w:rPr>
                              <w:rFonts w:cs="Arial"/>
                              <w:snapToGrid w:val="0"/>
                              <w:color w:val="999999"/>
                              <w:sz w:val="18"/>
                            </w:rPr>
                            <w:fldChar w:fldCharType="begin"/>
                          </w:r>
                          <w:r>
                            <w:rPr>
                              <w:rFonts w:cs="Arial"/>
                              <w:snapToGrid w:val="0"/>
                              <w:color w:val="999999"/>
                              <w:sz w:val="18"/>
                            </w:rPr>
                            <w:instrText xml:space="preserve"> PAGE </w:instrText>
                          </w:r>
                          <w:r w:rsidR="00CE2E69">
                            <w:rPr>
                              <w:rFonts w:cs="Arial"/>
                              <w:snapToGrid w:val="0"/>
                              <w:color w:val="999999"/>
                              <w:sz w:val="18"/>
                            </w:rPr>
                            <w:fldChar w:fldCharType="separate"/>
                          </w:r>
                          <w:r w:rsidR="00892550">
                            <w:rPr>
                              <w:rFonts w:cs="Arial"/>
                              <w:noProof/>
                              <w:snapToGrid w:val="0"/>
                              <w:color w:val="999999"/>
                              <w:sz w:val="18"/>
                            </w:rPr>
                            <w:t>26</w:t>
                          </w:r>
                          <w:r w:rsidR="00CE2E69">
                            <w:rPr>
                              <w:rFonts w:cs="Arial"/>
                              <w:snapToGrid w:val="0"/>
                              <w:color w:val="999999"/>
                              <w:sz w:val="18"/>
                            </w:rPr>
                            <w:fldChar w:fldCharType="end"/>
                          </w:r>
                          <w:r>
                            <w:rPr>
                              <w:rFonts w:cs="Arial"/>
                              <w:snapToGrid w:val="0"/>
                              <w:color w:val="999999"/>
                              <w:sz w:val="18"/>
                            </w:rPr>
                            <w:t xml:space="preserve"> of </w:t>
                          </w:r>
                          <w:r w:rsidR="00CE2E69">
                            <w:rPr>
                              <w:rFonts w:cs="Arial"/>
                              <w:snapToGrid w:val="0"/>
                              <w:color w:val="999999"/>
                              <w:sz w:val="18"/>
                            </w:rPr>
                            <w:fldChar w:fldCharType="begin"/>
                          </w:r>
                          <w:r>
                            <w:rPr>
                              <w:rFonts w:cs="Arial"/>
                              <w:snapToGrid w:val="0"/>
                              <w:color w:val="999999"/>
                              <w:sz w:val="18"/>
                            </w:rPr>
                            <w:instrText xml:space="preserve"> NUMPAGES </w:instrText>
                          </w:r>
                          <w:r w:rsidR="00CE2E69">
                            <w:rPr>
                              <w:rFonts w:cs="Arial"/>
                              <w:snapToGrid w:val="0"/>
                              <w:color w:val="999999"/>
                              <w:sz w:val="18"/>
                            </w:rPr>
                            <w:fldChar w:fldCharType="separate"/>
                          </w:r>
                          <w:r w:rsidR="00892550">
                            <w:rPr>
                              <w:rFonts w:cs="Arial"/>
                              <w:noProof/>
                              <w:snapToGrid w:val="0"/>
                              <w:color w:val="999999"/>
                              <w:sz w:val="18"/>
                            </w:rPr>
                            <w:t>26</w:t>
                          </w:r>
                          <w:r w:rsidR="00CE2E69">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184" type="#_x0000_t202" style="position:absolute;margin-left:-1.2pt;margin-top:3.95pt;width:423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" filled="f" stroked="f">
              <v:textbox inset="0,0,0,0">
                <w:txbxContent>
                  <w:p w:rsidR="00EA2AD6" w:rsidRDefault="00EA2AD6">
                    <w:pPr>
                      <w:tabs>
                        <w:tab w:val="right" w:pos="8100"/>
                      </w:tabs>
                      <w:spacing w:before="0" w:after="0" w:line="240" w:lineRule="auto"/>
                      <w:rPr>
                        <w:i/>
                        <w:iCs/>
                        <w:sz w:val="18"/>
                      </w:rPr>
                    </w:pPr>
                    <w:r>
                      <w:rPr>
                        <w:color w:val="999999"/>
                        <w:sz w:val="18"/>
                      </w:rPr>
                      <w:t xml:space="preserve">  Project ID:</w:t>
                    </w:r>
                    <w:r>
                      <w:rPr>
                        <w:i/>
                        <w:color w:val="999999"/>
                        <w:sz w:val="18"/>
                      </w:rPr>
                      <w:t>&lt;Project ID. &gt;</w:t>
                    </w:r>
                    <w:r>
                      <w:rPr>
                        <w:i/>
                        <w:iCs/>
                        <w:color w:val="808080"/>
                        <w:sz w:val="18"/>
                      </w:rPr>
                      <w:tab/>
                      <w:t xml:space="preserve">&lt;SCI.ID.&gt; / </w:t>
                    </w:r>
                    <w:r>
                      <w:rPr>
                        <w:iCs/>
                        <w:color w:val="808080"/>
                        <w:sz w:val="18"/>
                      </w:rPr>
                      <w:t>Ver:</w:t>
                    </w:r>
                    <w:r>
                      <w:rPr>
                        <w:i/>
                        <w:iCs/>
                        <w:color w:val="808080"/>
                        <w:sz w:val="18"/>
                      </w:rPr>
                      <w:t>&lt;Ver No.&gt;</w:t>
                    </w: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4320"/>
                        <w:tab w:val="right" w:pos="7920"/>
                      </w:tabs>
                      <w:spacing w:before="0" w:after="0" w:line="240" w:lineRule="auto"/>
                      <w:rPr>
                        <w:color w:val="808080"/>
                        <w:sz w:val="18"/>
                      </w:rPr>
                    </w:pPr>
                  </w:p>
                  <w:p w:rsidR="00EA2AD6" w:rsidRDefault="00EA2AD6">
                    <w:pPr>
                      <w:tabs>
                        <w:tab w:val="left" w:pos="180"/>
                        <w:tab w:val="center" w:pos="5400"/>
                        <w:tab w:val="right" w:pos="8280"/>
                      </w:tabs>
                      <w:spacing w:before="0" w:after="0" w:line="240" w:lineRule="auto"/>
                      <w:rPr>
                        <w:i/>
                        <w:iCs/>
                        <w:color w:val="808080"/>
                        <w:sz w:val="18"/>
                      </w:rPr>
                    </w:pPr>
                    <w:r>
                      <w:rPr>
                        <w:rFonts w:cs="Arial"/>
                        <w:color w:val="999999"/>
                        <w:sz w:val="18"/>
                      </w:rPr>
                      <w:tab/>
                      <w:t>Release ID: QTAD-DDOO.doc / 1.04/ 07</w:t>
                    </w:r>
                    <w:r w:rsidRPr="000B783D">
                      <w:rPr>
                        <w:rFonts w:cs="Arial"/>
                        <w:color w:val="999999"/>
                        <w:sz w:val="18"/>
                      </w:rPr>
                      <w:t>.</w:t>
                    </w:r>
                    <w:r>
                      <w:rPr>
                        <w:rFonts w:cs="Arial"/>
                        <w:color w:val="999999"/>
                        <w:sz w:val="18"/>
                      </w:rPr>
                      <w:t>02.2007</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sidR="00CE2E69">
                      <w:rPr>
                        <w:rFonts w:cs="Arial"/>
                        <w:snapToGrid w:val="0"/>
                        <w:color w:val="999999"/>
                        <w:sz w:val="18"/>
                      </w:rPr>
                      <w:fldChar w:fldCharType="begin"/>
                    </w:r>
                    <w:r>
                      <w:rPr>
                        <w:rFonts w:cs="Arial"/>
                        <w:snapToGrid w:val="0"/>
                        <w:color w:val="999999"/>
                        <w:sz w:val="18"/>
                      </w:rPr>
                      <w:instrText xml:space="preserve"> PAGE </w:instrText>
                    </w:r>
                    <w:r w:rsidR="00CE2E69">
                      <w:rPr>
                        <w:rFonts w:cs="Arial"/>
                        <w:snapToGrid w:val="0"/>
                        <w:color w:val="999999"/>
                        <w:sz w:val="18"/>
                      </w:rPr>
                      <w:fldChar w:fldCharType="separate"/>
                    </w:r>
                    <w:r w:rsidR="00892550">
                      <w:rPr>
                        <w:rFonts w:cs="Arial"/>
                        <w:noProof/>
                        <w:snapToGrid w:val="0"/>
                        <w:color w:val="999999"/>
                        <w:sz w:val="18"/>
                      </w:rPr>
                      <w:t>26</w:t>
                    </w:r>
                    <w:r w:rsidR="00CE2E69">
                      <w:rPr>
                        <w:rFonts w:cs="Arial"/>
                        <w:snapToGrid w:val="0"/>
                        <w:color w:val="999999"/>
                        <w:sz w:val="18"/>
                      </w:rPr>
                      <w:fldChar w:fldCharType="end"/>
                    </w:r>
                    <w:r>
                      <w:rPr>
                        <w:rFonts w:cs="Arial"/>
                        <w:snapToGrid w:val="0"/>
                        <w:color w:val="999999"/>
                        <w:sz w:val="18"/>
                      </w:rPr>
                      <w:t xml:space="preserve"> of </w:t>
                    </w:r>
                    <w:r w:rsidR="00CE2E69">
                      <w:rPr>
                        <w:rFonts w:cs="Arial"/>
                        <w:snapToGrid w:val="0"/>
                        <w:color w:val="999999"/>
                        <w:sz w:val="18"/>
                      </w:rPr>
                      <w:fldChar w:fldCharType="begin"/>
                    </w:r>
                    <w:r>
                      <w:rPr>
                        <w:rFonts w:cs="Arial"/>
                        <w:snapToGrid w:val="0"/>
                        <w:color w:val="999999"/>
                        <w:sz w:val="18"/>
                      </w:rPr>
                      <w:instrText xml:space="preserve"> NUMPAGES </w:instrText>
                    </w:r>
                    <w:r w:rsidR="00CE2E69">
                      <w:rPr>
                        <w:rFonts w:cs="Arial"/>
                        <w:snapToGrid w:val="0"/>
                        <w:color w:val="999999"/>
                        <w:sz w:val="18"/>
                      </w:rPr>
                      <w:fldChar w:fldCharType="separate"/>
                    </w:r>
                    <w:r w:rsidR="00892550">
                      <w:rPr>
                        <w:rFonts w:cs="Arial"/>
                        <w:noProof/>
                        <w:snapToGrid w:val="0"/>
                        <w:color w:val="999999"/>
                        <w:sz w:val="18"/>
                      </w:rPr>
                      <w:t>26</w:t>
                    </w:r>
                    <w:r w:rsidR="00CE2E69">
                      <w:rPr>
                        <w:rFonts w:cs="Arial"/>
                        <w:snapToGrid w:val="0"/>
                        <w:color w:val="999999"/>
                        <w:sz w:val="18"/>
                      </w:rPr>
                      <w:fldChar w:fldCharType="end"/>
                    </w:r>
                  </w:p>
                </w:txbxContent>
              </v:textbox>
            </v:shape>
          </w:pict>
        </mc:Fallback>
      </mc:AlternateContent>
    </w:r>
    <w:r w:rsidR="00EA2AD6">
      <w:rPr>
        <w:noProof/>
      </w:rPr>
      <w:drawing>
        <wp:inline distT="0" distB="0" distL="0" distR="0">
          <wp:extent cx="5815965" cy="393700"/>
          <wp:effectExtent l="0" t="0" r="0" b="6350"/>
          <wp:docPr id="8" name="Picture 8"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5965" cy="3937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4556" w:rsidRDefault="00584556">
      <w:r>
        <w:separator/>
      </w:r>
    </w:p>
  </w:footnote>
  <w:footnote w:type="continuationSeparator" w:id="0">
    <w:p w:rsidR="00584556" w:rsidRDefault="005845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EA2AD6">
    <w:pPr>
      <w:pStyle w:val="Header"/>
      <w:pBdr>
        <w:bottom w:val="single" w:sz="2" w:space="1" w:color="auto"/>
      </w:pBdr>
    </w:pPr>
    <w:r>
      <w:t>Software Requirements Document</w:t>
    </w:r>
    <w:r>
      <w:tab/>
      <w:t>Controlled Copy</w:t>
    </w:r>
    <w:r>
      <w:tab/>
    </w:r>
    <w:r>
      <w:rPr>
        <w:noProof/>
      </w:rPr>
      <w:drawing>
        <wp:inline distT="0" distB="0" distL="0" distR="0">
          <wp:extent cx="733425" cy="287020"/>
          <wp:effectExtent l="0" t="0" r="9525" b="0"/>
          <wp:docPr id="5" name="Picture 5" descr="ctslogole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slogolef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2870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892550">
    <w:r>
      <w:rPr>
        <w:noProof/>
      </w:rPr>
      <mc:AlternateContent>
        <mc:Choice Requires="wps">
          <w:drawing>
            <wp:anchor distT="0" distB="0" distL="114300" distR="114300" simplePos="0" relativeHeight="251657728" behindDoc="0" locked="0" layoutInCell="1" allowOverlap="1">
              <wp:simplePos x="0" y="0"/>
              <wp:positionH relativeFrom="column">
                <wp:posOffset>-7620</wp:posOffset>
              </wp:positionH>
              <wp:positionV relativeFrom="paragraph">
                <wp:posOffset>126365</wp:posOffset>
              </wp:positionV>
              <wp:extent cx="5715000" cy="342900"/>
              <wp:effectExtent l="0" t="0" r="0" b="0"/>
              <wp:wrapNone/>
              <wp:docPr id="3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B90496">
                          <w:pPr>
                            <w:pStyle w:val="IndexHeading"/>
                            <w:jc w:val="center"/>
                            <w:rPr>
                              <w:bCs/>
                              <w:color w:val="808080"/>
                            </w:rPr>
                          </w:pPr>
                          <w:r>
                            <w:rPr>
                              <w:bCs/>
                              <w:color w:val="808080"/>
                            </w:rPr>
                            <w:t>Co</w:t>
                          </w:r>
                          <w:smartTag w:uri="urn:schemas-microsoft-com:office:smarttags" w:element="PersonName">
                            <w:r>
                              <w:rPr>
                                <w:bCs/>
                                <w:color w:val="808080"/>
                              </w:rPr>
                              <w:t>n</w:t>
                            </w:r>
                          </w:smartTag>
                          <w:r>
                            <w:rPr>
                              <w:bCs/>
                              <w:color w:val="808080"/>
                            </w:rPr>
                            <w:t>trolled Copy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76" type="#_x0000_t202" style="position:absolute;margin-left:-.6pt;margin-top:9.95pt;width:450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" filled="f" stroked="f">
              <v:textbox>
                <w:txbxContent>
                  <w:p w:rsidR="00EA2AD6" w:rsidRDefault="00EA2AD6" w:rsidP="00B90496">
                    <w:pPr>
                      <w:pStyle w:val="IndexHeading"/>
                      <w:jc w:val="center"/>
                      <w:rPr>
                        <w:bCs/>
                        <w:color w:val="808080"/>
                      </w:rPr>
                    </w:pPr>
                    <w:r>
                      <w:rPr>
                        <w:bCs/>
                        <w:color w:val="808080"/>
                      </w:rPr>
                      <w:t>Co</w:t>
                    </w:r>
                    <w:smartTag w:uri="urn:schemas-microsoft-com:office:smarttags" w:element="PersonName">
                      <w:r>
                        <w:rPr>
                          <w:bCs/>
                          <w:color w:val="808080"/>
                        </w:rPr>
                        <w:t>n</w:t>
                      </w:r>
                    </w:smartTag>
                    <w:r>
                      <w:rPr>
                        <w:bCs/>
                        <w:color w:val="808080"/>
                      </w:rPr>
                      <w:t>trolled Copy</w:t>
                    </w:r>
                  </w:p>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-683895</wp:posOffset>
              </wp:positionH>
              <wp:positionV relativeFrom="paragraph">
                <wp:posOffset>38100</wp:posOffset>
              </wp:positionV>
              <wp:extent cx="457200" cy="457200"/>
              <wp:effectExtent l="0" t="0" r="0" b="0"/>
              <wp:wrapNone/>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
                            <w:rPr>
                              <w:noProof/>
                            </w:rPr>
                            <w:drawing>
                              <wp:inline distT="0" distB="0" distL="0" distR="0">
                                <wp:extent cx="457200" cy="457200"/>
                                <wp:effectExtent l="0" t="0" r="0" b="0"/>
                                <wp:docPr id="22"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177" type="#_x0000_t202" style="position:absolute;margin-left:-53.85pt;margin-top:3pt;width:36pt;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" stroked="f">
              <v:textbox inset="0,0,0,0">
                <w:txbxContent>
                  <w:p w:rsidR="00EA2AD6" w:rsidRDefault="00EA2AD6">
                    <w:r>
                      <w:rPr>
                        <w:noProof/>
                      </w:rPr>
                      <w:drawing>
                        <wp:inline distT="0" distB="0" distL="0" distR="0">
                          <wp:extent cx="457200" cy="457200"/>
                          <wp:effectExtent l="0" t="0" r="0" b="0"/>
                          <wp:docPr id="22"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55680" behindDoc="0" locked="0" layoutInCell="1" allowOverlap="1">
              <wp:simplePos x="0" y="0"/>
              <wp:positionH relativeFrom="column">
                <wp:posOffset>-1102995</wp:posOffset>
              </wp:positionH>
              <wp:positionV relativeFrom="paragraph">
                <wp:posOffset>152399</wp:posOffset>
              </wp:positionV>
              <wp:extent cx="7772400" cy="0"/>
              <wp:effectExtent l="0" t="0" r="19050" b="19050"/>
              <wp:wrapNone/>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85pt,12pt" to="52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" strokecolor="#969696"/>
          </w:pict>
        </mc:Fallback>
      </mc:AlternateContent>
    </w:r>
    <w:r>
      <w:rPr>
        <w:noProof/>
      </w:rPr>
      <mc:AlternateContent>
        <mc:Choice Requires="wps">
          <w:drawing>
            <wp:anchor distT="4294967295" distB="4294967295" distL="114300" distR="114300" simplePos="0" relativeHeight="251654656" behindDoc="0" locked="0" layoutInCell="1" allowOverlap="1">
              <wp:simplePos x="0" y="0"/>
              <wp:positionH relativeFrom="column">
                <wp:posOffset>-1102995</wp:posOffset>
              </wp:positionH>
              <wp:positionV relativeFrom="paragraph">
                <wp:posOffset>380999</wp:posOffset>
              </wp:positionV>
              <wp:extent cx="7772400" cy="0"/>
              <wp:effectExtent l="0" t="0" r="19050" b="19050"/>
              <wp:wrapNone/>
              <wp:docPr id="2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46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85pt,30pt" to="525.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bjFQIAACo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" strokecolor="#969696"/>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892550">
    <w:r>
      <w:rPr>
        <w:b/>
        <w:noProof/>
      </w:rPr>
      <mc:AlternateContent>
        <mc:Choice Requires="wps">
          <w:drawing>
            <wp:anchor distT="0" distB="0" distL="114300" distR="114300" simplePos="0" relativeHeight="251653632" behindDoc="0" locked="0" layoutInCell="1" allowOverlap="1">
              <wp:simplePos x="0" y="0"/>
              <wp:positionH relativeFrom="column">
                <wp:posOffset>-640080</wp:posOffset>
              </wp:positionH>
              <wp:positionV relativeFrom="paragraph">
                <wp:posOffset>-114300</wp:posOffset>
              </wp:positionV>
              <wp:extent cx="457200" cy="457200"/>
              <wp:effectExtent l="0" t="0" r="0" b="0"/>
              <wp:wrapNone/>
              <wp:docPr id="2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
                            <w:rPr>
                              <w:noProof/>
                            </w:rPr>
                            <w:drawing>
                              <wp:inline distT="0" distB="0" distL="0" distR="0">
                                <wp:extent cx="457200" cy="457200"/>
                                <wp:effectExtent l="0" t="0" r="0" b="0"/>
                                <wp:docPr id="21"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79" type="#_x0000_t202" style="position:absolute;margin-left:-50.4pt;margin-top:-9pt;width:36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" stroked="f">
              <v:textbox inset="0,0,0,0">
                <w:txbxContent>
                  <w:p w:rsidR="00EA2AD6" w:rsidRDefault="00EA2AD6">
                    <w:r>
                      <w:rPr>
                        <w:noProof/>
                      </w:rPr>
                      <w:drawing>
                        <wp:inline distT="0" distB="0" distL="0" distR="0">
                          <wp:extent cx="457200" cy="457200"/>
                          <wp:effectExtent l="0" t="0" r="0" b="0"/>
                          <wp:docPr id="21" name="Picture 10"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b/>
        <w:noProof/>
      </w:rPr>
      <mc:AlternateContent>
        <mc:Choice Requires="wps">
          <w:drawing>
            <wp:anchor distT="4294967295" distB="4294967295" distL="114300" distR="114300" simplePos="0" relativeHeight="251652608" behindDoc="0" locked="0" layoutInCell="1" allowOverlap="1">
              <wp:simplePos x="0" y="0"/>
              <wp:positionH relativeFrom="column">
                <wp:posOffset>-1097280</wp:posOffset>
              </wp:positionH>
              <wp:positionV relativeFrom="paragraph">
                <wp:posOffset>228599</wp:posOffset>
              </wp:positionV>
              <wp:extent cx="7772400" cy="0"/>
              <wp:effectExtent l="0" t="0" r="19050" b="19050"/>
              <wp:wrapNone/>
              <wp:docPr id="2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4pt,18pt" to="525.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" strokecolor="#969696"/>
          </w:pict>
        </mc:Fallback>
      </mc:AlternateContent>
    </w:r>
    <w:r>
      <w:rPr>
        <w:b/>
        <w:noProof/>
      </w:rPr>
      <mc:AlternateContent>
        <mc:Choice Requires="wps">
          <w:drawing>
            <wp:anchor distT="4294967295" distB="4294967295" distL="114300" distR="114300" simplePos="0" relativeHeight="251651584" behindDoc="0" locked="0" layoutInCell="1" allowOverlap="1">
              <wp:simplePos x="0" y="0"/>
              <wp:positionH relativeFrom="column">
                <wp:posOffset>-1097280</wp:posOffset>
              </wp:positionH>
              <wp:positionV relativeFrom="paragraph">
                <wp:posOffset>-1</wp:posOffset>
              </wp:positionV>
              <wp:extent cx="7772400" cy="0"/>
              <wp:effectExtent l="0" t="0" r="19050" b="19050"/>
              <wp:wrapNone/>
              <wp:docPr id="2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15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4pt,0" to="52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fcOFAIAACk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" strokecolor="#969696"/>
          </w:pict>
        </mc:Fallback>
      </mc:AlternateContent>
    </w:r>
    <w:r>
      <w:rPr>
        <w:b/>
        <w:noProof/>
      </w:rPr>
      <mc:AlternateContent>
        <mc:Choice Requires="wps">
          <w:drawing>
            <wp:anchor distT="0" distB="0" distL="114300" distR="114300" simplePos="0" relativeHeight="251650560" behindDoc="0" locked="0" layoutInCell="1" allowOverlap="1">
              <wp:simplePos x="0" y="0"/>
              <wp:positionH relativeFrom="column">
                <wp:posOffset>1531620</wp:posOffset>
              </wp:positionH>
              <wp:positionV relativeFrom="paragraph">
                <wp:posOffset>0</wp:posOffset>
              </wp:positionV>
              <wp:extent cx="2628900" cy="228600"/>
              <wp:effectExtent l="0" t="0" r="0" b="0"/>
              <wp:wrapNone/>
              <wp:docPr id="2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pPr>
                            <w:jc w:val="center"/>
                            <w:rPr>
                              <w:b/>
                              <w:bCs/>
                              <w:color w:val="999999"/>
                            </w:rPr>
                          </w:pPr>
                          <w:r>
                            <w:rPr>
                              <w:b/>
                              <w:bCs/>
                              <w:color w:val="999999"/>
                            </w:rPr>
                            <w:t>Co</w:t>
                          </w:r>
                          <w:smartTag w:uri="urn:schemas-microsoft-com:office:smarttags" w:element="PersonName">
                            <w:r>
                              <w:rPr>
                                <w:b/>
                                <w:bCs/>
                                <w:color w:val="999999"/>
                              </w:rPr>
                              <w:t>n</w:t>
                            </w:r>
                          </w:smartTag>
                          <w:r>
                            <w:rPr>
                              <w:b/>
                              <w:bCs/>
                              <w:color w:val="999999"/>
                            </w:rPr>
                            <w:t>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180" type="#_x0000_t202" style="position:absolute;margin-left:120.6pt;margin-top:0;width:207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" stroked="f">
              <v:textbox inset=",0,,0">
                <w:txbxContent>
                  <w:p w:rsidR="00EA2AD6" w:rsidRDefault="00EA2AD6">
                    <w:pPr>
                      <w:jc w:val="center"/>
                      <w:rPr>
                        <w:b/>
                        <w:bCs/>
                        <w:color w:val="999999"/>
                      </w:rPr>
                    </w:pPr>
                    <w:r>
                      <w:rPr>
                        <w:b/>
                        <w:bCs/>
                        <w:color w:val="999999"/>
                      </w:rPr>
                      <w:t>Co</w:t>
                    </w:r>
                    <w:smartTag w:uri="urn:schemas-microsoft-com:office:smarttags" w:element="PersonName">
                      <w:r>
                        <w:rPr>
                          <w:b/>
                          <w:bCs/>
                          <w:color w:val="999999"/>
                        </w:rPr>
                        <w:t>n</w:t>
                      </w:r>
                    </w:smartTag>
                    <w:r>
                      <w:rPr>
                        <w:b/>
                        <w:bCs/>
                        <w:color w:val="999999"/>
                      </w:rPr>
                      <w:t>trolled copy</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AD6" w:rsidRDefault="00892550">
    <w:r>
      <w:rPr>
        <w:noProof/>
      </w:rPr>
      <mc:AlternateContent>
        <mc:Choice Requires="wps">
          <w:drawing>
            <wp:anchor distT="0" distB="0" distL="114300" distR="114300" simplePos="0" relativeHeight="251663872" behindDoc="0" locked="0" layoutInCell="1" allowOverlap="1">
              <wp:simplePos x="0" y="0"/>
              <wp:positionH relativeFrom="column">
                <wp:posOffset>-7620</wp:posOffset>
              </wp:positionH>
              <wp:positionV relativeFrom="paragraph">
                <wp:posOffset>126365</wp:posOffset>
              </wp:positionV>
              <wp:extent cx="5715000" cy="342900"/>
              <wp:effectExtent l="0" t="0" r="0" b="0"/>
              <wp:wrapNone/>
              <wp:docPr id="1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sidP="007142C0">
                          <w:pPr>
                            <w:pStyle w:val="IndexHeading"/>
                            <w:tabs>
                              <w:tab w:val="right" w:pos="8550"/>
                            </w:tabs>
                            <w:rPr>
                              <w:bCs/>
                              <w:color w:val="808080"/>
                            </w:rPr>
                          </w:pPr>
                          <w:r>
                            <w:rPr>
                              <w:bCs/>
                              <w:color w:val="808080"/>
                            </w:rPr>
                            <w:t>Co</w:t>
                          </w:r>
                          <w:smartTag w:uri="urn:schemas-microsoft-com:office:smarttags" w:element="PersonName">
                            <w:r>
                              <w:rPr>
                                <w:bCs/>
                                <w:color w:val="808080"/>
                              </w:rPr>
                              <w:t>n</w:t>
                            </w:r>
                          </w:smartTag>
                          <w:r>
                            <w:rPr>
                              <w:bCs/>
                              <w:color w:val="808080"/>
                            </w:rPr>
                            <w:t xml:space="preserve">trolled Copy                                                                                 </w:t>
                          </w:r>
                          <w:r>
                            <w:rPr>
                              <w:bCs/>
                              <w:color w:val="808080"/>
                            </w:rPr>
                            <w:tab/>
                            <w:t xml:space="preserve"> Desig</w:t>
                          </w:r>
                          <w:smartTag w:uri="urn:schemas-microsoft-com:office:smarttags" w:element="PersonName">
                            <w:r>
                              <w:rPr>
                                <w:bCs/>
                                <w:color w:val="808080"/>
                              </w:rPr>
                              <w:t>n</w:t>
                            </w:r>
                          </w:smartTag>
                          <w:r>
                            <w:rPr>
                              <w:bCs/>
                              <w:color w:val="808080"/>
                            </w:rPr>
                            <w:t xml:space="preserve"> Docume</w:t>
                          </w:r>
                          <w:smartTag w:uri="urn:schemas-microsoft-com:office:smarttags" w:element="PersonName">
                            <w:r>
                              <w:rPr>
                                <w:bCs/>
                                <w:color w:val="808080"/>
                              </w:rPr>
                              <w:t>n</w:t>
                            </w:r>
                          </w:smartTag>
                          <w:r>
                            <w:rPr>
                              <w:bCs/>
                              <w:color w:val="808080"/>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182" type="#_x0000_t202" style="position:absolute;margin-left:-.6pt;margin-top:9.95pt;width:450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" filled="f" stroked="f">
              <v:textbox>
                <w:txbxContent>
                  <w:p w:rsidR="00EA2AD6" w:rsidRDefault="00EA2AD6" w:rsidP="007142C0">
                    <w:pPr>
                      <w:pStyle w:val="IndexHeading"/>
                      <w:tabs>
                        <w:tab w:val="right" w:pos="8550"/>
                      </w:tabs>
                      <w:rPr>
                        <w:bCs/>
                        <w:color w:val="808080"/>
                      </w:rPr>
                    </w:pPr>
                    <w:r>
                      <w:rPr>
                        <w:bCs/>
                        <w:color w:val="808080"/>
                      </w:rPr>
                      <w:t>Co</w:t>
                    </w:r>
                    <w:smartTag w:uri="urn:schemas-microsoft-com:office:smarttags" w:element="PersonName">
                      <w:r>
                        <w:rPr>
                          <w:bCs/>
                          <w:color w:val="808080"/>
                        </w:rPr>
                        <w:t>n</w:t>
                      </w:r>
                    </w:smartTag>
                    <w:r>
                      <w:rPr>
                        <w:bCs/>
                        <w:color w:val="808080"/>
                      </w:rPr>
                      <w:t xml:space="preserve">trolled Copy                                                                                 </w:t>
                    </w:r>
                    <w:r>
                      <w:rPr>
                        <w:bCs/>
                        <w:color w:val="808080"/>
                      </w:rPr>
                      <w:tab/>
                      <w:t xml:space="preserve"> Desig</w:t>
                    </w:r>
                    <w:smartTag w:uri="urn:schemas-microsoft-com:office:smarttags" w:element="PersonName">
                      <w:r>
                        <w:rPr>
                          <w:bCs/>
                          <w:color w:val="808080"/>
                        </w:rPr>
                        <w:t>n</w:t>
                      </w:r>
                    </w:smartTag>
                    <w:r>
                      <w:rPr>
                        <w:bCs/>
                        <w:color w:val="808080"/>
                      </w:rPr>
                      <w:t xml:space="preserve"> Docume</w:t>
                    </w:r>
                    <w:smartTag w:uri="urn:schemas-microsoft-com:office:smarttags" w:element="PersonName">
                      <w:r>
                        <w:rPr>
                          <w:bCs/>
                          <w:color w:val="808080"/>
                        </w:rPr>
                        <w:t>n</w:t>
                      </w:r>
                    </w:smartTag>
                    <w:r>
                      <w:rPr>
                        <w:bCs/>
                        <w:color w:val="808080"/>
                      </w:rPr>
                      <w:t>t</w:t>
                    </w:r>
                  </w:p>
                </w:txbxContent>
              </v:textbox>
            </v:shape>
          </w:pict>
        </mc:Fallback>
      </mc:AlternateContent>
    </w:r>
    <w:r>
      <w:rPr>
        <w:noProof/>
      </w:rPr>
      <mc:AlternateContent>
        <mc:Choice Requires="wps">
          <w:drawing>
            <wp:anchor distT="0" distB="0" distL="114300" distR="114300" simplePos="0" relativeHeight="251662848" behindDoc="0" locked="0" layoutInCell="1" allowOverlap="1">
              <wp:simplePos x="0" y="0"/>
              <wp:positionH relativeFrom="column">
                <wp:posOffset>-683895</wp:posOffset>
              </wp:positionH>
              <wp:positionV relativeFrom="paragraph">
                <wp:posOffset>38100</wp:posOffset>
              </wp:positionV>
              <wp:extent cx="457200" cy="457200"/>
              <wp:effectExtent l="0" t="0" r="0" b="0"/>
              <wp:wrapNone/>
              <wp:docPr id="1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A2AD6" w:rsidRDefault="00EA2AD6">
                          <w:r>
                            <w:rPr>
                              <w:noProof/>
                            </w:rPr>
                            <w:drawing>
                              <wp:inline distT="0" distB="0" distL="0" distR="0">
                                <wp:extent cx="457200" cy="457200"/>
                                <wp:effectExtent l="0" t="0" r="0" b="0"/>
                                <wp:docPr id="20"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183" type="#_x0000_t202" style="position:absolute;margin-left:-53.85pt;margin-top:3pt;width:36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n/8dwIAAAc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" stroked="f">
              <v:textbox inset="0,0,0,0">
                <w:txbxContent>
                  <w:p w:rsidR="00EA2AD6" w:rsidRDefault="00EA2AD6">
                    <w:r>
                      <w:rPr>
                        <w:noProof/>
                      </w:rPr>
                      <w:drawing>
                        <wp:inline distT="0" distB="0" distL="0" distR="0">
                          <wp:extent cx="457200" cy="457200"/>
                          <wp:effectExtent l="0" t="0" r="0" b="0"/>
                          <wp:docPr id="20"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294967295" distB="4294967295" distL="114300" distR="114300" simplePos="0" relativeHeight="251661824" behindDoc="0" locked="0" layoutInCell="1" allowOverlap="1">
              <wp:simplePos x="0" y="0"/>
              <wp:positionH relativeFrom="column">
                <wp:posOffset>-1102995</wp:posOffset>
              </wp:positionH>
              <wp:positionV relativeFrom="paragraph">
                <wp:posOffset>152399</wp:posOffset>
              </wp:positionV>
              <wp:extent cx="7772400" cy="0"/>
              <wp:effectExtent l="0" t="0" r="19050" b="19050"/>
              <wp:wrapNone/>
              <wp:docPr id="13"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85pt,12pt" to="525.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" strokecolor="#969696"/>
          </w:pict>
        </mc:Fallback>
      </mc:AlternateContent>
    </w:r>
    <w:r>
      <w:rPr>
        <w:noProof/>
      </w:rPr>
      <mc:AlternateContent>
        <mc:Choice Requires="wps">
          <w:drawing>
            <wp:anchor distT="4294967295" distB="4294967295" distL="114300" distR="114300" simplePos="0" relativeHeight="251660800" behindDoc="0" locked="0" layoutInCell="1" allowOverlap="1">
              <wp:simplePos x="0" y="0"/>
              <wp:positionH relativeFrom="column">
                <wp:posOffset>-1102995</wp:posOffset>
              </wp:positionH>
              <wp:positionV relativeFrom="paragraph">
                <wp:posOffset>380999</wp:posOffset>
              </wp:positionV>
              <wp:extent cx="7772400" cy="0"/>
              <wp:effectExtent l="0" t="0" r="19050" b="19050"/>
              <wp:wrapNone/>
              <wp:docPr id="10"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5"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85pt,30pt" to="525.1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" strokecolor="#969696"/>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nsid w:val="1EEC07C7"/>
    <w:multiLevelType w:val="multilevel"/>
    <w:tmpl w:val="6A8E2676"/>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2250"/>
        </w:tabs>
        <w:ind w:left="153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4">
    <w:nsid w:val="1F703625"/>
    <w:multiLevelType w:val="hybridMultilevel"/>
    <w:tmpl w:val="F50ECB6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335D29D0"/>
    <w:multiLevelType w:val="hybridMultilevel"/>
    <w:tmpl w:val="ABFC85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nsid w:val="37FD2D4C"/>
    <w:multiLevelType w:val="hybridMultilevel"/>
    <w:tmpl w:val="3606FD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8E36ACF"/>
    <w:multiLevelType w:val="hybridMultilevel"/>
    <w:tmpl w:val="B11AB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8C23E9"/>
    <w:multiLevelType w:val="hybridMultilevel"/>
    <w:tmpl w:val="D06E9F64"/>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1">
    <w:nsid w:val="6AA17FCC"/>
    <w:multiLevelType w:val="hybridMultilevel"/>
    <w:tmpl w:val="028E6D0A"/>
    <w:lvl w:ilvl="0" w:tplc="04090001">
      <w:start w:val="1"/>
      <w:numFmt w:val="bullet"/>
      <w:lvlText w:val=""/>
      <w:lvlJc w:val="left"/>
      <w:pPr>
        <w:tabs>
          <w:tab w:val="num" w:pos="1669"/>
        </w:tabs>
        <w:ind w:left="1669" w:hanging="360"/>
      </w:pPr>
      <w:rPr>
        <w:rFonts w:ascii="Symbol" w:hAnsi="Symbol" w:hint="default"/>
      </w:rPr>
    </w:lvl>
    <w:lvl w:ilvl="1" w:tplc="04090003" w:tentative="1">
      <w:start w:val="1"/>
      <w:numFmt w:val="bullet"/>
      <w:lvlText w:val="o"/>
      <w:lvlJc w:val="left"/>
      <w:pPr>
        <w:tabs>
          <w:tab w:val="num" w:pos="2389"/>
        </w:tabs>
        <w:ind w:left="2389" w:hanging="360"/>
      </w:pPr>
      <w:rPr>
        <w:rFonts w:ascii="Courier New" w:hAnsi="Courier New" w:hint="default"/>
      </w:rPr>
    </w:lvl>
    <w:lvl w:ilvl="2" w:tplc="04090005" w:tentative="1">
      <w:start w:val="1"/>
      <w:numFmt w:val="bullet"/>
      <w:lvlText w:val=""/>
      <w:lvlJc w:val="left"/>
      <w:pPr>
        <w:tabs>
          <w:tab w:val="num" w:pos="3109"/>
        </w:tabs>
        <w:ind w:left="3109" w:hanging="360"/>
      </w:pPr>
      <w:rPr>
        <w:rFonts w:ascii="Wingdings" w:hAnsi="Wingdings" w:hint="default"/>
      </w:rPr>
    </w:lvl>
    <w:lvl w:ilvl="3" w:tplc="04090001" w:tentative="1">
      <w:start w:val="1"/>
      <w:numFmt w:val="bullet"/>
      <w:lvlText w:val=""/>
      <w:lvlJc w:val="left"/>
      <w:pPr>
        <w:tabs>
          <w:tab w:val="num" w:pos="3829"/>
        </w:tabs>
        <w:ind w:left="3829" w:hanging="360"/>
      </w:pPr>
      <w:rPr>
        <w:rFonts w:ascii="Symbol" w:hAnsi="Symbol" w:hint="default"/>
      </w:rPr>
    </w:lvl>
    <w:lvl w:ilvl="4" w:tplc="04090003" w:tentative="1">
      <w:start w:val="1"/>
      <w:numFmt w:val="bullet"/>
      <w:lvlText w:val="o"/>
      <w:lvlJc w:val="left"/>
      <w:pPr>
        <w:tabs>
          <w:tab w:val="num" w:pos="4549"/>
        </w:tabs>
        <w:ind w:left="4549" w:hanging="360"/>
      </w:pPr>
      <w:rPr>
        <w:rFonts w:ascii="Courier New" w:hAnsi="Courier New" w:hint="default"/>
      </w:rPr>
    </w:lvl>
    <w:lvl w:ilvl="5" w:tplc="04090005" w:tentative="1">
      <w:start w:val="1"/>
      <w:numFmt w:val="bullet"/>
      <w:lvlText w:val=""/>
      <w:lvlJc w:val="left"/>
      <w:pPr>
        <w:tabs>
          <w:tab w:val="num" w:pos="5269"/>
        </w:tabs>
        <w:ind w:left="5269" w:hanging="360"/>
      </w:pPr>
      <w:rPr>
        <w:rFonts w:ascii="Wingdings" w:hAnsi="Wingdings" w:hint="default"/>
      </w:rPr>
    </w:lvl>
    <w:lvl w:ilvl="6" w:tplc="04090001" w:tentative="1">
      <w:start w:val="1"/>
      <w:numFmt w:val="bullet"/>
      <w:lvlText w:val=""/>
      <w:lvlJc w:val="left"/>
      <w:pPr>
        <w:tabs>
          <w:tab w:val="num" w:pos="5989"/>
        </w:tabs>
        <w:ind w:left="5989" w:hanging="360"/>
      </w:pPr>
      <w:rPr>
        <w:rFonts w:ascii="Symbol" w:hAnsi="Symbol" w:hint="default"/>
      </w:rPr>
    </w:lvl>
    <w:lvl w:ilvl="7" w:tplc="04090003" w:tentative="1">
      <w:start w:val="1"/>
      <w:numFmt w:val="bullet"/>
      <w:lvlText w:val="o"/>
      <w:lvlJc w:val="left"/>
      <w:pPr>
        <w:tabs>
          <w:tab w:val="num" w:pos="6709"/>
        </w:tabs>
        <w:ind w:left="6709" w:hanging="360"/>
      </w:pPr>
      <w:rPr>
        <w:rFonts w:ascii="Courier New" w:hAnsi="Courier New" w:hint="default"/>
      </w:rPr>
    </w:lvl>
    <w:lvl w:ilvl="8" w:tplc="04090005" w:tentative="1">
      <w:start w:val="1"/>
      <w:numFmt w:val="bullet"/>
      <w:lvlText w:val=""/>
      <w:lvlJc w:val="left"/>
      <w:pPr>
        <w:tabs>
          <w:tab w:val="num" w:pos="7429"/>
        </w:tabs>
        <w:ind w:left="7429" w:hanging="360"/>
      </w:pPr>
      <w:rPr>
        <w:rFonts w:ascii="Wingdings" w:hAnsi="Wingdings" w:hint="default"/>
      </w:rPr>
    </w:lvl>
  </w:abstractNum>
  <w:abstractNum w:abstractNumId="22">
    <w:nsid w:val="6FEC721C"/>
    <w:multiLevelType w:val="hybridMultilevel"/>
    <w:tmpl w:val="BE043242"/>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26E325E"/>
    <w:multiLevelType w:val="hybridMultilevel"/>
    <w:tmpl w:val="FC0E4B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5"/>
  </w:num>
  <w:num w:numId="15">
    <w:abstractNumId w:val="21"/>
  </w:num>
  <w:num w:numId="16">
    <w:abstractNumId w:val="23"/>
  </w:num>
  <w:num w:numId="17">
    <w:abstractNumId w:val="18"/>
  </w:num>
  <w:num w:numId="18">
    <w:abstractNumId w:val="19"/>
  </w:num>
  <w:num w:numId="19">
    <w:abstractNumId w:val="16"/>
  </w:num>
  <w:num w:numId="20">
    <w:abstractNumId w:val="13"/>
  </w:num>
  <w:num w:numId="21">
    <w:abstractNumId w:val="12"/>
  </w:num>
  <w:num w:numId="22">
    <w:abstractNumId w:val="22"/>
  </w:num>
  <w:num w:numId="23">
    <w:abstractNumId w:val="14"/>
  </w:num>
  <w:num w:numId="24">
    <w:abstractNumId w:val="20"/>
  </w:num>
  <w:num w:numId="2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cryptProviderType="rsaFull" w:cryptAlgorithmClass="hash" w:cryptAlgorithmType="typeAny" w:cryptAlgorithmSid="4" w:cryptSpinCount="100000" w:hash="AJSjEI3t3qfW2IopixjO6PO0Rhg=" w:salt="gNHDWH84302z1z/XKdD89g=="/>
  <w:zoom w:percent="12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C0"/>
    <w:rsid w:val="00007FE4"/>
    <w:rsid w:val="000369E9"/>
    <w:rsid w:val="00052BF7"/>
    <w:rsid w:val="000536E4"/>
    <w:rsid w:val="0007160D"/>
    <w:rsid w:val="000800C6"/>
    <w:rsid w:val="000831FB"/>
    <w:rsid w:val="00086793"/>
    <w:rsid w:val="0009279D"/>
    <w:rsid w:val="000B3293"/>
    <w:rsid w:val="000B783D"/>
    <w:rsid w:val="000E184B"/>
    <w:rsid w:val="000E4B02"/>
    <w:rsid w:val="000F2F3B"/>
    <w:rsid w:val="000F5822"/>
    <w:rsid w:val="0010314E"/>
    <w:rsid w:val="001142D4"/>
    <w:rsid w:val="00135011"/>
    <w:rsid w:val="00142EC0"/>
    <w:rsid w:val="0014701E"/>
    <w:rsid w:val="001722DB"/>
    <w:rsid w:val="00176E70"/>
    <w:rsid w:val="00187CFA"/>
    <w:rsid w:val="00196385"/>
    <w:rsid w:val="001A5DB9"/>
    <w:rsid w:val="001E2A64"/>
    <w:rsid w:val="001F1D8C"/>
    <w:rsid w:val="001F2C5F"/>
    <w:rsid w:val="002011EA"/>
    <w:rsid w:val="002048C9"/>
    <w:rsid w:val="00205833"/>
    <w:rsid w:val="00225C8D"/>
    <w:rsid w:val="00231FF4"/>
    <w:rsid w:val="0023729E"/>
    <w:rsid w:val="00242773"/>
    <w:rsid w:val="00253FF1"/>
    <w:rsid w:val="00260AC1"/>
    <w:rsid w:val="002706C0"/>
    <w:rsid w:val="00277199"/>
    <w:rsid w:val="00287053"/>
    <w:rsid w:val="00287B76"/>
    <w:rsid w:val="0029642A"/>
    <w:rsid w:val="002A11E5"/>
    <w:rsid w:val="002A1708"/>
    <w:rsid w:val="002A404E"/>
    <w:rsid w:val="002A5A02"/>
    <w:rsid w:val="002C21BF"/>
    <w:rsid w:val="002D163F"/>
    <w:rsid w:val="002D1B3C"/>
    <w:rsid w:val="002D207C"/>
    <w:rsid w:val="0030474D"/>
    <w:rsid w:val="0030703A"/>
    <w:rsid w:val="00312CEC"/>
    <w:rsid w:val="00325C9F"/>
    <w:rsid w:val="0032782C"/>
    <w:rsid w:val="003919E1"/>
    <w:rsid w:val="003975C3"/>
    <w:rsid w:val="003A4270"/>
    <w:rsid w:val="003A4F6A"/>
    <w:rsid w:val="003B7412"/>
    <w:rsid w:val="003C566E"/>
    <w:rsid w:val="003C6106"/>
    <w:rsid w:val="003D04AB"/>
    <w:rsid w:val="00402008"/>
    <w:rsid w:val="00422827"/>
    <w:rsid w:val="0042307A"/>
    <w:rsid w:val="004277CF"/>
    <w:rsid w:val="0044374B"/>
    <w:rsid w:val="004621F3"/>
    <w:rsid w:val="00467211"/>
    <w:rsid w:val="0047612A"/>
    <w:rsid w:val="00477BA5"/>
    <w:rsid w:val="00486B73"/>
    <w:rsid w:val="00497764"/>
    <w:rsid w:val="004C5E78"/>
    <w:rsid w:val="004D2978"/>
    <w:rsid w:val="004D3FF4"/>
    <w:rsid w:val="004F1828"/>
    <w:rsid w:val="0050122B"/>
    <w:rsid w:val="0052069D"/>
    <w:rsid w:val="0053105E"/>
    <w:rsid w:val="00532447"/>
    <w:rsid w:val="00532488"/>
    <w:rsid w:val="005457D3"/>
    <w:rsid w:val="00564293"/>
    <w:rsid w:val="00565C6A"/>
    <w:rsid w:val="005734E4"/>
    <w:rsid w:val="00581A62"/>
    <w:rsid w:val="00584556"/>
    <w:rsid w:val="005A1A59"/>
    <w:rsid w:val="005C28E6"/>
    <w:rsid w:val="005C51B6"/>
    <w:rsid w:val="005C5B32"/>
    <w:rsid w:val="005C7447"/>
    <w:rsid w:val="00621F3E"/>
    <w:rsid w:val="006452DD"/>
    <w:rsid w:val="00656DC5"/>
    <w:rsid w:val="00684267"/>
    <w:rsid w:val="006948EB"/>
    <w:rsid w:val="006B2A13"/>
    <w:rsid w:val="006D7CCD"/>
    <w:rsid w:val="006F3134"/>
    <w:rsid w:val="007012FC"/>
    <w:rsid w:val="007142C0"/>
    <w:rsid w:val="0071470A"/>
    <w:rsid w:val="007237AC"/>
    <w:rsid w:val="0073759D"/>
    <w:rsid w:val="00740223"/>
    <w:rsid w:val="0074222E"/>
    <w:rsid w:val="00746927"/>
    <w:rsid w:val="00753AB0"/>
    <w:rsid w:val="0076228D"/>
    <w:rsid w:val="0077153D"/>
    <w:rsid w:val="0078220D"/>
    <w:rsid w:val="007875BC"/>
    <w:rsid w:val="00787FB4"/>
    <w:rsid w:val="007A3579"/>
    <w:rsid w:val="007A7C5D"/>
    <w:rsid w:val="007B2096"/>
    <w:rsid w:val="007B22A0"/>
    <w:rsid w:val="007C4781"/>
    <w:rsid w:val="007E7B03"/>
    <w:rsid w:val="00820E5F"/>
    <w:rsid w:val="0083614E"/>
    <w:rsid w:val="00844EEA"/>
    <w:rsid w:val="00847BB1"/>
    <w:rsid w:val="00852021"/>
    <w:rsid w:val="00882512"/>
    <w:rsid w:val="00892550"/>
    <w:rsid w:val="008965F7"/>
    <w:rsid w:val="008A0D8A"/>
    <w:rsid w:val="008A69E3"/>
    <w:rsid w:val="008B73F7"/>
    <w:rsid w:val="008E084D"/>
    <w:rsid w:val="008E7D20"/>
    <w:rsid w:val="008F115D"/>
    <w:rsid w:val="0090594E"/>
    <w:rsid w:val="00915726"/>
    <w:rsid w:val="00916FF4"/>
    <w:rsid w:val="00975561"/>
    <w:rsid w:val="0098107B"/>
    <w:rsid w:val="00985ED7"/>
    <w:rsid w:val="00996B44"/>
    <w:rsid w:val="009A2920"/>
    <w:rsid w:val="009C6986"/>
    <w:rsid w:val="009D1F8C"/>
    <w:rsid w:val="009F0DD0"/>
    <w:rsid w:val="009F1470"/>
    <w:rsid w:val="009F41B5"/>
    <w:rsid w:val="009F6A40"/>
    <w:rsid w:val="00A0084F"/>
    <w:rsid w:val="00A06546"/>
    <w:rsid w:val="00A1697F"/>
    <w:rsid w:val="00A575C3"/>
    <w:rsid w:val="00A66A73"/>
    <w:rsid w:val="00A76E22"/>
    <w:rsid w:val="00AA574B"/>
    <w:rsid w:val="00AC4FE5"/>
    <w:rsid w:val="00AD2583"/>
    <w:rsid w:val="00AE0B1E"/>
    <w:rsid w:val="00AE50B9"/>
    <w:rsid w:val="00AF61EE"/>
    <w:rsid w:val="00B00B8B"/>
    <w:rsid w:val="00B077B7"/>
    <w:rsid w:val="00B1252D"/>
    <w:rsid w:val="00B17269"/>
    <w:rsid w:val="00B530AA"/>
    <w:rsid w:val="00B53BE1"/>
    <w:rsid w:val="00B53E02"/>
    <w:rsid w:val="00B737E9"/>
    <w:rsid w:val="00B82A22"/>
    <w:rsid w:val="00B837A2"/>
    <w:rsid w:val="00B90496"/>
    <w:rsid w:val="00BA0804"/>
    <w:rsid w:val="00BA0B14"/>
    <w:rsid w:val="00BA4728"/>
    <w:rsid w:val="00BB04EF"/>
    <w:rsid w:val="00C039F9"/>
    <w:rsid w:val="00C12272"/>
    <w:rsid w:val="00C15263"/>
    <w:rsid w:val="00C31D2B"/>
    <w:rsid w:val="00C43DE9"/>
    <w:rsid w:val="00C5643F"/>
    <w:rsid w:val="00C71B8A"/>
    <w:rsid w:val="00C96727"/>
    <w:rsid w:val="00C97F89"/>
    <w:rsid w:val="00CA3206"/>
    <w:rsid w:val="00CB034E"/>
    <w:rsid w:val="00CC1387"/>
    <w:rsid w:val="00CD5EC2"/>
    <w:rsid w:val="00CD7254"/>
    <w:rsid w:val="00CE2E69"/>
    <w:rsid w:val="00CF102D"/>
    <w:rsid w:val="00D054FD"/>
    <w:rsid w:val="00D51BA8"/>
    <w:rsid w:val="00D56F70"/>
    <w:rsid w:val="00D72A1A"/>
    <w:rsid w:val="00D84C3B"/>
    <w:rsid w:val="00D92E22"/>
    <w:rsid w:val="00DB18A0"/>
    <w:rsid w:val="00DB272C"/>
    <w:rsid w:val="00DC0A32"/>
    <w:rsid w:val="00DC2350"/>
    <w:rsid w:val="00DE6D36"/>
    <w:rsid w:val="00E04CBA"/>
    <w:rsid w:val="00E249F0"/>
    <w:rsid w:val="00E277E7"/>
    <w:rsid w:val="00E34237"/>
    <w:rsid w:val="00E44D7F"/>
    <w:rsid w:val="00E575E3"/>
    <w:rsid w:val="00E96157"/>
    <w:rsid w:val="00E96666"/>
    <w:rsid w:val="00EA2AD6"/>
    <w:rsid w:val="00EB6596"/>
    <w:rsid w:val="00EB7757"/>
    <w:rsid w:val="00EE7A9C"/>
    <w:rsid w:val="00EF4F56"/>
    <w:rsid w:val="00F05BEA"/>
    <w:rsid w:val="00F216C2"/>
    <w:rsid w:val="00F25706"/>
    <w:rsid w:val="00F25B50"/>
    <w:rsid w:val="00F416C6"/>
    <w:rsid w:val="00F61ADE"/>
    <w:rsid w:val="00F7733A"/>
    <w:rsid w:val="00F85D23"/>
    <w:rsid w:val="00F87972"/>
    <w:rsid w:val="00F97E04"/>
    <w:rsid w:val="00FA21A0"/>
    <w:rsid w:val="00FA7FAD"/>
    <w:rsid w:val="00FD0D6E"/>
    <w:rsid w:val="00FE10BD"/>
    <w:rsid w:val="00FE13B5"/>
    <w:rsid w:val="00FE53A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26" w:after="240" w:line="240" w:lineRule="atLeast"/>
      <w:ind w:right="115"/>
    </w:pPr>
    <w:rPr>
      <w:rFonts w:ascii="Arial" w:hAnsi="Arial"/>
    </w:rPr>
  </w:style>
  <w:style w:type="paragraph" w:styleId="Heading1">
    <w:name w:val="heading 1"/>
    <w:basedOn w:val="Normal"/>
    <w:next w:val="Normal"/>
    <w:qFormat/>
    <w:pPr>
      <w:keepNext/>
      <w:numPr>
        <w:numId w:val="11"/>
      </w:numPr>
      <w:spacing w:before="360" w:after="360"/>
      <w:outlineLvl w:val="0"/>
    </w:pPr>
    <w:rPr>
      <w:b/>
      <w:color w:val="000080"/>
      <w:sz w:val="36"/>
    </w:rPr>
  </w:style>
  <w:style w:type="paragraph" w:styleId="Heading2">
    <w:name w:val="heading 2"/>
    <w:basedOn w:val="Heading1"/>
    <w:next w:val="Normal"/>
    <w:qFormat/>
    <w:pPr>
      <w:numPr>
        <w:ilvl w:val="1"/>
      </w:numPr>
      <w:spacing w:before="160" w:after="240"/>
      <w:outlineLvl w:val="1"/>
    </w:pPr>
    <w:rPr>
      <w:color w:val="800080"/>
      <w:sz w:val="32"/>
    </w:rPr>
  </w:style>
  <w:style w:type="paragraph" w:styleId="Heading3">
    <w:name w:val="heading 3"/>
    <w:basedOn w:val="Heading1"/>
    <w:next w:val="Normal"/>
    <w:qFormat/>
    <w:pPr>
      <w:numPr>
        <w:ilvl w:val="2"/>
      </w:numPr>
      <w:spacing w:before="0" w:after="240"/>
      <w:outlineLvl w:val="2"/>
    </w:pPr>
    <w:rPr>
      <w:bCs/>
      <w:color w:val="008000"/>
      <w:sz w:val="28"/>
    </w:rPr>
  </w:style>
  <w:style w:type="paragraph" w:styleId="Heading4">
    <w:name w:val="heading 4"/>
    <w:basedOn w:val="Heading3"/>
    <w:next w:val="Normal"/>
    <w:qFormat/>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noProof/>
    </w:rPr>
  </w:style>
  <w:style w:type="paragraph" w:styleId="TOC3">
    <w:name w:val="toc 3"/>
    <w:basedOn w:val="Normal"/>
    <w:next w:val="Normal"/>
    <w:uiPriority w:val="39"/>
    <w:pPr>
      <w:tabs>
        <w:tab w:val="right" w:pos="9029"/>
      </w:tabs>
      <w:spacing w:before="0" w:after="0"/>
      <w:ind w:left="432"/>
    </w:pPr>
  </w:style>
  <w:style w:type="paragraph" w:styleId="TOC4">
    <w:name w:val="toc 4"/>
    <w:basedOn w:val="Normal"/>
    <w:next w:val="Normal"/>
    <w:semiHidden/>
    <w:pPr>
      <w:tabs>
        <w:tab w:val="right" w:pos="9029"/>
      </w:tabs>
      <w:spacing w:before="0" w:after="0"/>
      <w:ind w:left="720"/>
    </w:pPr>
    <w:rPr>
      <w:i/>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styleId="BlockText">
    <w:name w:val="Block Text"/>
    <w:basedOn w:val="Normal"/>
    <w:pPr>
      <w:numPr>
        <w:ilvl w:val="12"/>
      </w:numPr>
      <w:ind w:left="720"/>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PageNumber">
    <w:name w:val="page number"/>
    <w:basedOn w:val="DefaultParagraphFont"/>
  </w:style>
  <w:style w:type="paragraph" w:customStyle="1" w:styleId="Bodytext">
    <w:name w:val="Bodytext"/>
    <w:basedOn w:val="Normal"/>
    <w:link w:val="BodytextChar"/>
    <w:pPr>
      <w:ind w:left="1080"/>
      <w:jc w:val="both"/>
    </w:pPr>
  </w:style>
  <w:style w:type="paragraph" w:customStyle="1" w:styleId="tabletext">
    <w:name w:val="table_text"/>
    <w:basedOn w:val="Normal"/>
    <w:pPr>
      <w:widowControl/>
      <w:spacing w:before="40" w:after="40" w:line="240" w:lineRule="auto"/>
      <w:ind w:left="-18" w:right="0" w:firstLine="18"/>
    </w:pPr>
    <w:rPr>
      <w:color w:val="000000"/>
      <w:sz w:val="18"/>
    </w:rPr>
  </w:style>
  <w:style w:type="paragraph" w:customStyle="1" w:styleId="BodyNum">
    <w:name w:val="BodyNum"/>
    <w:basedOn w:val="Bodytext"/>
    <w:pPr>
      <w:numPr>
        <w:numId w:val="14"/>
      </w:numPr>
      <w:spacing w:before="60" w:after="60"/>
    </w:pPr>
    <w:rPr>
      <w:iCs/>
    </w:rPr>
  </w:style>
  <w:style w:type="paragraph" w:customStyle="1" w:styleId="coverart">
    <w:name w:val="coverart"/>
    <w:next w:val="Normal"/>
    <w:pPr>
      <w:widowControl w:val="0"/>
    </w:pPr>
    <w:rPr>
      <w:rFonts w:ascii="Arial" w:hAnsi="Arial"/>
    </w:rPr>
  </w:style>
  <w:style w:type="character" w:styleId="Hyperlink">
    <w:name w:val="Hyperlink"/>
    <w:uiPriority w:val="99"/>
    <w:rPr>
      <w:color w:val="0000FF"/>
      <w:u w:val="single"/>
    </w:rPr>
  </w:style>
  <w:style w:type="paragraph" w:styleId="BodyTextIndent">
    <w:name w:val="Body Text Indent"/>
    <w:basedOn w:val="Normal"/>
    <w:pPr>
      <w:spacing w:before="4"/>
      <w:ind w:right="144" w:firstLine="720"/>
      <w:jc w:val="both"/>
    </w:pPr>
    <w:rPr>
      <w:i/>
    </w:rPr>
  </w:style>
  <w:style w:type="character" w:styleId="FollowedHyperlink">
    <w:name w:val="FollowedHyperlink"/>
    <w:rPr>
      <w:color w:val="800080"/>
      <w:u w:val="single"/>
    </w:rPr>
  </w:style>
  <w:style w:type="paragraph" w:customStyle="1" w:styleId="Style3">
    <w:name w:val="Style3"/>
    <w:rPr>
      <w:rFonts w:ascii="Arial" w:hAnsi="Arial"/>
      <w:noProof/>
    </w:rPr>
  </w:style>
  <w:style w:type="paragraph" w:styleId="NormalWeb">
    <w:name w:val="Normal (Web)"/>
    <w:basedOn w:val="Normal"/>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pPr>
      <w:spacing w:after="120"/>
      <w:ind w:firstLine="210"/>
    </w:pPr>
  </w:style>
  <w:style w:type="paragraph" w:styleId="BodyTextFirstIndent2">
    <w:name w:val="Body Text First Indent 2"/>
    <w:basedOn w:val="BodyTextIndent"/>
    <w:pPr>
      <w:spacing w:before="26" w:after="120"/>
      <w:ind w:left="360" w:right="115" w:firstLine="210"/>
      <w:jc w:val="left"/>
    </w:pPr>
    <w:rPr>
      <w:i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center"/>
    </w:pPr>
    <w:rPr>
      <w:b/>
      <w:sz w:val="28"/>
    </w:rPr>
  </w:style>
  <w:style w:type="paragraph" w:customStyle="1" w:styleId="List1">
    <w:name w:val="List1"/>
    <w:basedOn w:val="Normal"/>
    <w:pPr>
      <w:spacing w:after="120"/>
      <w:ind w:left="360" w:hanging="360"/>
    </w:pPr>
  </w:style>
  <w:style w:type="paragraph" w:customStyle="1" w:styleId="BodyBull1">
    <w:name w:val="BodyBull1"/>
    <w:basedOn w:val="BodyNum"/>
    <w:pPr>
      <w:widowControl/>
      <w:numPr>
        <w:numId w:val="12"/>
      </w:numPr>
    </w:pPr>
  </w:style>
  <w:style w:type="paragraph" w:customStyle="1" w:styleId="BodyBull2">
    <w:name w:val="BodyBull2"/>
    <w:basedOn w:val="BodyBull1"/>
    <w:pPr>
      <w:numPr>
        <w:numId w:val="13"/>
      </w:numPr>
      <w:tabs>
        <w:tab w:val="clear" w:pos="1800"/>
        <w:tab w:val="num" w:pos="2160"/>
      </w:tabs>
      <w:ind w:left="2160"/>
    </w:pPr>
  </w:style>
  <w:style w:type="paragraph" w:customStyle="1" w:styleId="tabletext0">
    <w:name w:val="tabletext"/>
    <w:basedOn w:val="Bodytext"/>
    <w:pPr>
      <w:spacing w:after="26"/>
    </w:pPr>
    <w:rPr>
      <w:iCs/>
    </w:rPr>
  </w:style>
  <w:style w:type="paragraph" w:customStyle="1" w:styleId="tablehead">
    <w:name w:val="tablehead"/>
    <w:basedOn w:val="tabletext0"/>
    <w:pPr>
      <w:numPr>
        <w:ilvl w:val="12"/>
      </w:numPr>
      <w:ind w:left="1080"/>
      <w:jc w:val="center"/>
    </w:pPr>
    <w:rPr>
      <w:b/>
    </w:rPr>
  </w:style>
  <w:style w:type="paragraph" w:customStyle="1" w:styleId="TOChead">
    <w:name w:val="TOChead"/>
    <w:basedOn w:val="Normal"/>
    <w:pPr>
      <w:widowControl/>
      <w:spacing w:before="0" w:after="0"/>
    </w:pPr>
    <w:rPr>
      <w:b/>
      <w:sz w:val="24"/>
      <w14:shadow w14:blurRad="50800" w14:dist="38100" w14:dir="2700000" w14:sx="100000" w14:sy="100000" w14:kx="0" w14:ky="0" w14:algn="tl">
        <w14:srgbClr w14:val="000000">
          <w14:alpha w14:val="60000"/>
        </w14:srgbClr>
      </w14:shadow>
    </w:rPr>
  </w:style>
  <w:style w:type="paragraph" w:customStyle="1" w:styleId="InfoBlue">
    <w:name w:val="InfoBlue"/>
    <w:basedOn w:val="Normal"/>
    <w:next w:val="BodyText0"/>
    <w:autoRedefine/>
    <w:pPr>
      <w:spacing w:before="0" w:after="120"/>
      <w:ind w:left="720" w:right="0"/>
    </w:pPr>
    <w:rPr>
      <w:i/>
      <w:sz w:val="18"/>
    </w:rPr>
  </w:style>
  <w:style w:type="paragraph" w:styleId="BodyText0">
    <w:name w:val="Body Text"/>
    <w:basedOn w:val="Normal"/>
    <w:pPr>
      <w:widowControl/>
      <w:spacing w:before="0" w:after="0" w:line="240" w:lineRule="auto"/>
      <w:ind w:right="0"/>
    </w:pPr>
    <w:rPr>
      <w:b/>
      <w:color w:val="800000"/>
      <w:sz w:val="22"/>
    </w:rPr>
  </w:style>
  <w:style w:type="paragraph" w:customStyle="1" w:styleId="zFooter">
    <w:name w:val="z:Footer"/>
    <w:basedOn w:val="Footer"/>
    <w:pPr>
      <w:tabs>
        <w:tab w:val="clear" w:pos="4320"/>
        <w:tab w:val="clear" w:pos="8640"/>
      </w:tabs>
      <w:spacing w:before="60" w:after="0" w:line="240" w:lineRule="auto"/>
      <w:ind w:right="0"/>
    </w:pPr>
  </w:style>
  <w:style w:type="paragraph" w:customStyle="1" w:styleId="boilerplate">
    <w:name w:val="boilerplate"/>
    <w:basedOn w:val="Normal"/>
    <w:pPr>
      <w:widowControl/>
      <w:spacing w:before="0" w:after="0" w:line="220" w:lineRule="exact"/>
      <w:ind w:right="0"/>
    </w:pPr>
    <w:rPr>
      <w:i/>
      <w:sz w:val="22"/>
    </w:rPr>
  </w:style>
  <w:style w:type="paragraph" w:customStyle="1" w:styleId="TableTextsmall">
    <w:name w:val="Table Text small"/>
    <w:basedOn w:val="Normal"/>
    <w:pPr>
      <w:widowControl/>
      <w:spacing w:before="20" w:after="20" w:line="240" w:lineRule="exact"/>
      <w:ind w:right="0"/>
    </w:pPr>
    <w:rPr>
      <w:i/>
    </w:rPr>
  </w:style>
  <w:style w:type="paragraph" w:customStyle="1" w:styleId="Comment">
    <w:name w:val="Comment"/>
    <w:basedOn w:val="Normal"/>
    <w:pPr>
      <w:widowControl/>
      <w:spacing w:before="0" w:after="0" w:line="240" w:lineRule="auto"/>
      <w:ind w:right="0"/>
    </w:pPr>
    <w:rPr>
      <w:i/>
      <w:color w:val="000000"/>
    </w:rPr>
  </w:style>
  <w:style w:type="paragraph" w:styleId="BodyText2">
    <w:name w:val="Body Text 2"/>
    <w:basedOn w:val="Normal"/>
    <w:pPr>
      <w:widowControl/>
      <w:jc w:val="both"/>
    </w:pPr>
    <w:rPr>
      <w:i/>
    </w:rPr>
  </w:style>
  <w:style w:type="paragraph" w:styleId="BodyText3">
    <w:name w:val="Body Text 3"/>
    <w:basedOn w:val="Normal"/>
    <w:pPr>
      <w:widowControl/>
      <w:spacing w:after="0"/>
      <w:ind w:right="360"/>
    </w:pPr>
  </w:style>
  <w:style w:type="paragraph" w:styleId="BalloonText">
    <w:name w:val="Balloon Text"/>
    <w:basedOn w:val="Normal"/>
    <w:semiHidden/>
    <w:rsid w:val="007142C0"/>
    <w:rPr>
      <w:rFonts w:ascii="Tahoma" w:hAnsi="Tahoma" w:cs="Tahoma"/>
      <w:sz w:val="16"/>
      <w:szCs w:val="16"/>
    </w:rPr>
  </w:style>
  <w:style w:type="character" w:customStyle="1" w:styleId="BodytextChar">
    <w:name w:val="Bodytext Char"/>
    <w:link w:val="Bodytext"/>
    <w:rsid w:val="0098107B"/>
    <w:rPr>
      <w:rFonts w:ascii="Arial" w:hAnsi="Arial"/>
      <w:lang w:val="en-US" w:eastAsia="en-US" w:bidi="ar-SA"/>
    </w:rPr>
  </w:style>
  <w:style w:type="table" w:styleId="TableGrid">
    <w:name w:val="Table Grid"/>
    <w:basedOn w:val="TableNormal"/>
    <w:rsid w:val="00D8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C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26" w:after="240" w:line="240" w:lineRule="atLeast"/>
      <w:ind w:right="115"/>
    </w:pPr>
    <w:rPr>
      <w:rFonts w:ascii="Arial" w:hAnsi="Arial"/>
    </w:rPr>
  </w:style>
  <w:style w:type="paragraph" w:styleId="Heading1">
    <w:name w:val="heading 1"/>
    <w:basedOn w:val="Normal"/>
    <w:next w:val="Normal"/>
    <w:qFormat/>
    <w:pPr>
      <w:keepNext/>
      <w:numPr>
        <w:numId w:val="11"/>
      </w:numPr>
      <w:spacing w:before="360" w:after="360"/>
      <w:outlineLvl w:val="0"/>
    </w:pPr>
    <w:rPr>
      <w:b/>
      <w:color w:val="000080"/>
      <w:sz w:val="36"/>
    </w:rPr>
  </w:style>
  <w:style w:type="paragraph" w:styleId="Heading2">
    <w:name w:val="heading 2"/>
    <w:basedOn w:val="Heading1"/>
    <w:next w:val="Normal"/>
    <w:qFormat/>
    <w:pPr>
      <w:numPr>
        <w:ilvl w:val="1"/>
      </w:numPr>
      <w:spacing w:before="160" w:after="240"/>
      <w:outlineLvl w:val="1"/>
    </w:pPr>
    <w:rPr>
      <w:color w:val="800080"/>
      <w:sz w:val="32"/>
    </w:rPr>
  </w:style>
  <w:style w:type="paragraph" w:styleId="Heading3">
    <w:name w:val="heading 3"/>
    <w:basedOn w:val="Heading1"/>
    <w:next w:val="Normal"/>
    <w:qFormat/>
    <w:pPr>
      <w:numPr>
        <w:ilvl w:val="2"/>
      </w:numPr>
      <w:spacing w:before="0" w:after="240"/>
      <w:outlineLvl w:val="2"/>
    </w:pPr>
    <w:rPr>
      <w:bCs/>
      <w:color w:val="008000"/>
      <w:sz w:val="28"/>
    </w:rPr>
  </w:style>
  <w:style w:type="paragraph" w:styleId="Heading4">
    <w:name w:val="heading 4"/>
    <w:basedOn w:val="Heading3"/>
    <w:next w:val="Normal"/>
    <w:qFormat/>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noProof/>
    </w:rPr>
  </w:style>
  <w:style w:type="paragraph" w:styleId="TOC3">
    <w:name w:val="toc 3"/>
    <w:basedOn w:val="Normal"/>
    <w:next w:val="Normal"/>
    <w:uiPriority w:val="39"/>
    <w:pPr>
      <w:tabs>
        <w:tab w:val="right" w:pos="9029"/>
      </w:tabs>
      <w:spacing w:before="0" w:after="0"/>
      <w:ind w:left="432"/>
    </w:pPr>
  </w:style>
  <w:style w:type="paragraph" w:styleId="TOC4">
    <w:name w:val="toc 4"/>
    <w:basedOn w:val="Normal"/>
    <w:next w:val="Normal"/>
    <w:semiHidden/>
    <w:pPr>
      <w:tabs>
        <w:tab w:val="right" w:pos="9029"/>
      </w:tabs>
      <w:spacing w:before="0" w:after="0"/>
      <w:ind w:left="720"/>
    </w:pPr>
    <w:rPr>
      <w:i/>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styleId="BlockText">
    <w:name w:val="Block Text"/>
    <w:basedOn w:val="Normal"/>
    <w:pPr>
      <w:numPr>
        <w:ilvl w:val="12"/>
      </w:numPr>
      <w:ind w:left="720"/>
    </w:pPr>
  </w:style>
  <w:style w:type="paragraph" w:styleId="FootnoteText">
    <w:name w:val="footnote text"/>
    <w:basedOn w:val="Normal"/>
    <w:semiHidden/>
  </w:style>
  <w:style w:type="character" w:styleId="FootnoteReference">
    <w:name w:val="footnote reference"/>
    <w:semiHidden/>
    <w:rPr>
      <w:vertAlign w:val="superscript"/>
    </w:rPr>
  </w:style>
  <w:style w:type="character" w:styleId="PageNumber">
    <w:name w:val="page number"/>
    <w:basedOn w:val="DefaultParagraphFont"/>
  </w:style>
  <w:style w:type="paragraph" w:customStyle="1" w:styleId="Bodytext">
    <w:name w:val="Bodytext"/>
    <w:basedOn w:val="Normal"/>
    <w:link w:val="BodytextChar"/>
    <w:pPr>
      <w:ind w:left="1080"/>
      <w:jc w:val="both"/>
    </w:pPr>
  </w:style>
  <w:style w:type="paragraph" w:customStyle="1" w:styleId="tabletext">
    <w:name w:val="table_text"/>
    <w:basedOn w:val="Normal"/>
    <w:pPr>
      <w:widowControl/>
      <w:spacing w:before="40" w:after="40" w:line="240" w:lineRule="auto"/>
      <w:ind w:left="-18" w:right="0" w:firstLine="18"/>
    </w:pPr>
    <w:rPr>
      <w:color w:val="000000"/>
      <w:sz w:val="18"/>
    </w:rPr>
  </w:style>
  <w:style w:type="paragraph" w:customStyle="1" w:styleId="BodyNum">
    <w:name w:val="BodyNum"/>
    <w:basedOn w:val="Bodytext"/>
    <w:pPr>
      <w:numPr>
        <w:numId w:val="14"/>
      </w:numPr>
      <w:spacing w:before="60" w:after="60"/>
    </w:pPr>
    <w:rPr>
      <w:iCs/>
    </w:rPr>
  </w:style>
  <w:style w:type="paragraph" w:customStyle="1" w:styleId="coverart">
    <w:name w:val="coverart"/>
    <w:next w:val="Normal"/>
    <w:pPr>
      <w:widowControl w:val="0"/>
    </w:pPr>
    <w:rPr>
      <w:rFonts w:ascii="Arial" w:hAnsi="Arial"/>
    </w:rPr>
  </w:style>
  <w:style w:type="character" w:styleId="Hyperlink">
    <w:name w:val="Hyperlink"/>
    <w:uiPriority w:val="99"/>
    <w:rPr>
      <w:color w:val="0000FF"/>
      <w:u w:val="single"/>
    </w:rPr>
  </w:style>
  <w:style w:type="paragraph" w:styleId="BodyTextIndent">
    <w:name w:val="Body Text Indent"/>
    <w:basedOn w:val="Normal"/>
    <w:pPr>
      <w:spacing w:before="4"/>
      <w:ind w:right="144" w:firstLine="720"/>
      <w:jc w:val="both"/>
    </w:pPr>
    <w:rPr>
      <w:i/>
    </w:rPr>
  </w:style>
  <w:style w:type="character" w:styleId="FollowedHyperlink">
    <w:name w:val="FollowedHyperlink"/>
    <w:rPr>
      <w:color w:val="800080"/>
      <w:u w:val="single"/>
    </w:rPr>
  </w:style>
  <w:style w:type="paragraph" w:customStyle="1" w:styleId="Style3">
    <w:name w:val="Style3"/>
    <w:rPr>
      <w:rFonts w:ascii="Arial" w:hAnsi="Arial"/>
      <w:noProof/>
    </w:rPr>
  </w:style>
  <w:style w:type="paragraph" w:styleId="NormalWeb">
    <w:name w:val="Normal (Web)"/>
    <w:basedOn w:val="Normal"/>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paragraph" w:styleId="BodyTextFirstIndent">
    <w:name w:val="Body Text First Indent"/>
    <w:basedOn w:val="Normal"/>
    <w:pPr>
      <w:spacing w:after="120"/>
      <w:ind w:firstLine="210"/>
    </w:pPr>
  </w:style>
  <w:style w:type="paragraph" w:styleId="BodyTextFirstIndent2">
    <w:name w:val="Body Text First Indent 2"/>
    <w:basedOn w:val="BodyTextIndent"/>
    <w:pPr>
      <w:spacing w:before="26" w:after="120"/>
      <w:ind w:left="360" w:right="115" w:firstLine="210"/>
      <w:jc w:val="left"/>
    </w:pPr>
    <w:rPr>
      <w:i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center"/>
    </w:pPr>
    <w:rPr>
      <w:b/>
      <w:sz w:val="28"/>
    </w:rPr>
  </w:style>
  <w:style w:type="paragraph" w:customStyle="1" w:styleId="List1">
    <w:name w:val="List1"/>
    <w:basedOn w:val="Normal"/>
    <w:pPr>
      <w:spacing w:after="120"/>
      <w:ind w:left="360" w:hanging="360"/>
    </w:pPr>
  </w:style>
  <w:style w:type="paragraph" w:customStyle="1" w:styleId="BodyBull1">
    <w:name w:val="BodyBull1"/>
    <w:basedOn w:val="BodyNum"/>
    <w:pPr>
      <w:widowControl/>
      <w:numPr>
        <w:numId w:val="12"/>
      </w:numPr>
    </w:pPr>
  </w:style>
  <w:style w:type="paragraph" w:customStyle="1" w:styleId="BodyBull2">
    <w:name w:val="BodyBull2"/>
    <w:basedOn w:val="BodyBull1"/>
    <w:pPr>
      <w:numPr>
        <w:numId w:val="13"/>
      </w:numPr>
      <w:tabs>
        <w:tab w:val="clear" w:pos="1800"/>
        <w:tab w:val="num" w:pos="2160"/>
      </w:tabs>
      <w:ind w:left="2160"/>
    </w:pPr>
  </w:style>
  <w:style w:type="paragraph" w:customStyle="1" w:styleId="tabletext0">
    <w:name w:val="tabletext"/>
    <w:basedOn w:val="Bodytext"/>
    <w:pPr>
      <w:spacing w:after="26"/>
    </w:pPr>
    <w:rPr>
      <w:iCs/>
    </w:rPr>
  </w:style>
  <w:style w:type="paragraph" w:customStyle="1" w:styleId="tablehead">
    <w:name w:val="tablehead"/>
    <w:basedOn w:val="tabletext0"/>
    <w:pPr>
      <w:numPr>
        <w:ilvl w:val="12"/>
      </w:numPr>
      <w:ind w:left="1080"/>
      <w:jc w:val="center"/>
    </w:pPr>
    <w:rPr>
      <w:b/>
    </w:rPr>
  </w:style>
  <w:style w:type="paragraph" w:customStyle="1" w:styleId="TOChead">
    <w:name w:val="TOChead"/>
    <w:basedOn w:val="Normal"/>
    <w:pPr>
      <w:widowControl/>
      <w:spacing w:before="0" w:after="0"/>
    </w:pPr>
    <w:rPr>
      <w:b/>
      <w:sz w:val="24"/>
      <w14:shadow w14:blurRad="50800" w14:dist="38100" w14:dir="2700000" w14:sx="100000" w14:sy="100000" w14:kx="0" w14:ky="0" w14:algn="tl">
        <w14:srgbClr w14:val="000000">
          <w14:alpha w14:val="60000"/>
        </w14:srgbClr>
      </w14:shadow>
    </w:rPr>
  </w:style>
  <w:style w:type="paragraph" w:customStyle="1" w:styleId="InfoBlue">
    <w:name w:val="InfoBlue"/>
    <w:basedOn w:val="Normal"/>
    <w:next w:val="BodyText0"/>
    <w:autoRedefine/>
    <w:pPr>
      <w:spacing w:before="0" w:after="120"/>
      <w:ind w:left="720" w:right="0"/>
    </w:pPr>
    <w:rPr>
      <w:i/>
      <w:sz w:val="18"/>
    </w:rPr>
  </w:style>
  <w:style w:type="paragraph" w:styleId="BodyText0">
    <w:name w:val="Body Text"/>
    <w:basedOn w:val="Normal"/>
    <w:pPr>
      <w:widowControl/>
      <w:spacing w:before="0" w:after="0" w:line="240" w:lineRule="auto"/>
      <w:ind w:right="0"/>
    </w:pPr>
    <w:rPr>
      <w:b/>
      <w:color w:val="800000"/>
      <w:sz w:val="22"/>
    </w:rPr>
  </w:style>
  <w:style w:type="paragraph" w:customStyle="1" w:styleId="zFooter">
    <w:name w:val="z:Footer"/>
    <w:basedOn w:val="Footer"/>
    <w:pPr>
      <w:tabs>
        <w:tab w:val="clear" w:pos="4320"/>
        <w:tab w:val="clear" w:pos="8640"/>
      </w:tabs>
      <w:spacing w:before="60" w:after="0" w:line="240" w:lineRule="auto"/>
      <w:ind w:right="0"/>
    </w:pPr>
  </w:style>
  <w:style w:type="paragraph" w:customStyle="1" w:styleId="boilerplate">
    <w:name w:val="boilerplate"/>
    <w:basedOn w:val="Normal"/>
    <w:pPr>
      <w:widowControl/>
      <w:spacing w:before="0" w:after="0" w:line="220" w:lineRule="exact"/>
      <w:ind w:right="0"/>
    </w:pPr>
    <w:rPr>
      <w:i/>
      <w:sz w:val="22"/>
    </w:rPr>
  </w:style>
  <w:style w:type="paragraph" w:customStyle="1" w:styleId="TableTextsmall">
    <w:name w:val="Table Text small"/>
    <w:basedOn w:val="Normal"/>
    <w:pPr>
      <w:widowControl/>
      <w:spacing w:before="20" w:after="20" w:line="240" w:lineRule="exact"/>
      <w:ind w:right="0"/>
    </w:pPr>
    <w:rPr>
      <w:i/>
    </w:rPr>
  </w:style>
  <w:style w:type="paragraph" w:customStyle="1" w:styleId="Comment">
    <w:name w:val="Comment"/>
    <w:basedOn w:val="Normal"/>
    <w:pPr>
      <w:widowControl/>
      <w:spacing w:before="0" w:after="0" w:line="240" w:lineRule="auto"/>
      <w:ind w:right="0"/>
    </w:pPr>
    <w:rPr>
      <w:i/>
      <w:color w:val="000000"/>
    </w:rPr>
  </w:style>
  <w:style w:type="paragraph" w:styleId="BodyText2">
    <w:name w:val="Body Text 2"/>
    <w:basedOn w:val="Normal"/>
    <w:pPr>
      <w:widowControl/>
      <w:jc w:val="both"/>
    </w:pPr>
    <w:rPr>
      <w:i/>
    </w:rPr>
  </w:style>
  <w:style w:type="paragraph" w:styleId="BodyText3">
    <w:name w:val="Body Text 3"/>
    <w:basedOn w:val="Normal"/>
    <w:pPr>
      <w:widowControl/>
      <w:spacing w:after="0"/>
      <w:ind w:right="360"/>
    </w:pPr>
  </w:style>
  <w:style w:type="paragraph" w:styleId="BalloonText">
    <w:name w:val="Balloon Text"/>
    <w:basedOn w:val="Normal"/>
    <w:semiHidden/>
    <w:rsid w:val="007142C0"/>
    <w:rPr>
      <w:rFonts w:ascii="Tahoma" w:hAnsi="Tahoma" w:cs="Tahoma"/>
      <w:sz w:val="16"/>
      <w:szCs w:val="16"/>
    </w:rPr>
  </w:style>
  <w:style w:type="character" w:customStyle="1" w:styleId="BodytextChar">
    <w:name w:val="Bodytext Char"/>
    <w:link w:val="Bodytext"/>
    <w:rsid w:val="0098107B"/>
    <w:rPr>
      <w:rFonts w:ascii="Arial" w:hAnsi="Arial"/>
      <w:lang w:val="en-US" w:eastAsia="en-US" w:bidi="ar-SA"/>
    </w:rPr>
  </w:style>
  <w:style w:type="table" w:styleId="TableGrid">
    <w:name w:val="Table Grid"/>
    <w:basedOn w:val="TableNormal"/>
    <w:rsid w:val="00D84C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2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660501">
      <w:bodyDiv w:val="1"/>
      <w:marLeft w:val="0"/>
      <w:marRight w:val="0"/>
      <w:marTop w:val="0"/>
      <w:marBottom w:val="0"/>
      <w:divBdr>
        <w:top w:val="none" w:sz="0" w:space="0" w:color="auto"/>
        <w:left w:val="none" w:sz="0" w:space="0" w:color="auto"/>
        <w:bottom w:val="none" w:sz="0" w:space="0" w:color="auto"/>
        <w:right w:val="none" w:sz="0" w:space="0" w:color="auto"/>
      </w:divBdr>
    </w:div>
    <w:div w:id="683752205">
      <w:bodyDiv w:val="1"/>
      <w:marLeft w:val="0"/>
      <w:marRight w:val="0"/>
      <w:marTop w:val="0"/>
      <w:marBottom w:val="0"/>
      <w:divBdr>
        <w:top w:val="none" w:sz="0" w:space="0" w:color="auto"/>
        <w:left w:val="none" w:sz="0" w:space="0" w:color="auto"/>
        <w:bottom w:val="none" w:sz="0" w:space="0" w:color="auto"/>
        <w:right w:val="none" w:sz="0" w:space="0" w:color="auto"/>
      </w:divBdr>
    </w:div>
    <w:div w:id="747927118">
      <w:bodyDiv w:val="1"/>
      <w:marLeft w:val="0"/>
      <w:marRight w:val="0"/>
      <w:marTop w:val="0"/>
      <w:marBottom w:val="0"/>
      <w:divBdr>
        <w:top w:val="none" w:sz="0" w:space="0" w:color="auto"/>
        <w:left w:val="none" w:sz="0" w:space="0" w:color="auto"/>
        <w:bottom w:val="none" w:sz="0" w:space="0" w:color="auto"/>
        <w:right w:val="none" w:sz="0" w:space="0" w:color="auto"/>
      </w:divBdr>
    </w:div>
    <w:div w:id="773594467">
      <w:bodyDiv w:val="1"/>
      <w:marLeft w:val="0"/>
      <w:marRight w:val="0"/>
      <w:marTop w:val="0"/>
      <w:marBottom w:val="0"/>
      <w:divBdr>
        <w:top w:val="none" w:sz="0" w:space="0" w:color="auto"/>
        <w:left w:val="none" w:sz="0" w:space="0" w:color="auto"/>
        <w:bottom w:val="none" w:sz="0" w:space="0" w:color="auto"/>
        <w:right w:val="none" w:sz="0" w:space="0" w:color="auto"/>
      </w:divBdr>
    </w:div>
    <w:div w:id="881019717">
      <w:bodyDiv w:val="1"/>
      <w:marLeft w:val="0"/>
      <w:marRight w:val="0"/>
      <w:marTop w:val="0"/>
      <w:marBottom w:val="0"/>
      <w:divBdr>
        <w:top w:val="none" w:sz="0" w:space="0" w:color="auto"/>
        <w:left w:val="none" w:sz="0" w:space="0" w:color="auto"/>
        <w:bottom w:val="none" w:sz="0" w:space="0" w:color="auto"/>
        <w:right w:val="none" w:sz="0" w:space="0" w:color="auto"/>
      </w:divBdr>
    </w:div>
    <w:div w:id="1000550237">
      <w:bodyDiv w:val="1"/>
      <w:marLeft w:val="0"/>
      <w:marRight w:val="0"/>
      <w:marTop w:val="0"/>
      <w:marBottom w:val="0"/>
      <w:divBdr>
        <w:top w:val="none" w:sz="0" w:space="0" w:color="auto"/>
        <w:left w:val="none" w:sz="0" w:space="0" w:color="auto"/>
        <w:bottom w:val="none" w:sz="0" w:space="0" w:color="auto"/>
        <w:right w:val="none" w:sz="0" w:space="0" w:color="auto"/>
      </w:divBdr>
    </w:div>
    <w:div w:id="1072001109">
      <w:bodyDiv w:val="1"/>
      <w:marLeft w:val="0"/>
      <w:marRight w:val="0"/>
      <w:marTop w:val="0"/>
      <w:marBottom w:val="0"/>
      <w:divBdr>
        <w:top w:val="none" w:sz="0" w:space="0" w:color="auto"/>
        <w:left w:val="none" w:sz="0" w:space="0" w:color="auto"/>
        <w:bottom w:val="none" w:sz="0" w:space="0" w:color="auto"/>
        <w:right w:val="none" w:sz="0" w:space="0" w:color="auto"/>
      </w:divBdr>
    </w:div>
    <w:div w:id="1439258562">
      <w:bodyDiv w:val="1"/>
      <w:marLeft w:val="0"/>
      <w:marRight w:val="0"/>
      <w:marTop w:val="0"/>
      <w:marBottom w:val="0"/>
      <w:divBdr>
        <w:top w:val="none" w:sz="0" w:space="0" w:color="auto"/>
        <w:left w:val="none" w:sz="0" w:space="0" w:color="auto"/>
        <w:bottom w:val="none" w:sz="0" w:space="0" w:color="auto"/>
        <w:right w:val="none" w:sz="0" w:space="0" w:color="auto"/>
      </w:divBdr>
    </w:div>
    <w:div w:id="17311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6.emf"/><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oleObject" Target="embeddings/oleObject1.bin"/><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eader" Target="header4.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oleObject" Target="embeddings/oleObject2.bin"/><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9A013F7646E54987CE76DA418D5C98" ma:contentTypeVersion="0" ma:contentTypeDescription="Create a new document." ma:contentTypeScope="" ma:versionID="2787bb0130b710cee90b5ece0fe4d15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218B1B-EDBA-4538-9F55-DC751C0E21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6C3FC6-A81A-4194-91F4-4E278F3CC4AA}">
  <ds:schemaRefs>
    <ds:schemaRef ds:uri="http://schemas.microsoft.com/sharepoint/v3/contenttype/forms"/>
  </ds:schemaRefs>
</ds:datastoreItem>
</file>

<file path=customXml/itemProps3.xml><?xml version="1.0" encoding="utf-8"?>
<ds:datastoreItem xmlns:ds="http://schemas.openxmlformats.org/officeDocument/2006/customXml" ds:itemID="{B2548768-D844-4FA2-AD75-015F84DA6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5DB69AC-6D61-4E4D-8A83-99B5A84D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Word_style</Template>
  <TotalTime>1</TotalTime>
  <Pages>26</Pages>
  <Words>2765</Words>
  <Characters>15762</Characters>
  <Application>Microsoft Office Word</Application>
  <DocSecurity>6</DocSecurity>
  <Lines>131</Lines>
  <Paragraphs>36</Paragraphs>
  <ScaleCrop>false</ScaleCrop>
  <HeadingPairs>
    <vt:vector size="2" baseType="variant">
      <vt:variant>
        <vt:lpstr>Title</vt:lpstr>
      </vt:variant>
      <vt:variant>
        <vt:i4>1</vt:i4>
      </vt:variant>
    </vt:vector>
  </HeadingPairs>
  <TitlesOfParts>
    <vt:vector size="1" baseType="lpstr">
      <vt:lpstr>Application Design</vt:lpstr>
    </vt:vector>
  </TitlesOfParts>
  <Manager>PEG Head</Manager>
  <Company>Cognizant Technology Solutions India Pvt. Ltd.,</Company>
  <LinksUpToDate>false</LinksUpToDate>
  <CharactersWithSpaces>18491</CharactersWithSpaces>
  <SharedDoc>false</SharedDoc>
  <HLinks>
    <vt:vector size="186" baseType="variant">
      <vt:variant>
        <vt:i4>1572912</vt:i4>
      </vt:variant>
      <vt:variant>
        <vt:i4>182</vt:i4>
      </vt:variant>
      <vt:variant>
        <vt:i4>0</vt:i4>
      </vt:variant>
      <vt:variant>
        <vt:i4>5</vt:i4>
      </vt:variant>
      <vt:variant>
        <vt:lpwstr/>
      </vt:variant>
      <vt:variant>
        <vt:lpwstr>_Toc157835576</vt:lpwstr>
      </vt:variant>
      <vt:variant>
        <vt:i4>1572912</vt:i4>
      </vt:variant>
      <vt:variant>
        <vt:i4>176</vt:i4>
      </vt:variant>
      <vt:variant>
        <vt:i4>0</vt:i4>
      </vt:variant>
      <vt:variant>
        <vt:i4>5</vt:i4>
      </vt:variant>
      <vt:variant>
        <vt:lpwstr/>
      </vt:variant>
      <vt:variant>
        <vt:lpwstr>_Toc157835575</vt:lpwstr>
      </vt:variant>
      <vt:variant>
        <vt:i4>1572912</vt:i4>
      </vt:variant>
      <vt:variant>
        <vt:i4>170</vt:i4>
      </vt:variant>
      <vt:variant>
        <vt:i4>0</vt:i4>
      </vt:variant>
      <vt:variant>
        <vt:i4>5</vt:i4>
      </vt:variant>
      <vt:variant>
        <vt:lpwstr/>
      </vt:variant>
      <vt:variant>
        <vt:lpwstr>_Toc157835574</vt:lpwstr>
      </vt:variant>
      <vt:variant>
        <vt:i4>1572912</vt:i4>
      </vt:variant>
      <vt:variant>
        <vt:i4>164</vt:i4>
      </vt:variant>
      <vt:variant>
        <vt:i4>0</vt:i4>
      </vt:variant>
      <vt:variant>
        <vt:i4>5</vt:i4>
      </vt:variant>
      <vt:variant>
        <vt:lpwstr/>
      </vt:variant>
      <vt:variant>
        <vt:lpwstr>_Toc157835573</vt:lpwstr>
      </vt:variant>
      <vt:variant>
        <vt:i4>1572912</vt:i4>
      </vt:variant>
      <vt:variant>
        <vt:i4>158</vt:i4>
      </vt:variant>
      <vt:variant>
        <vt:i4>0</vt:i4>
      </vt:variant>
      <vt:variant>
        <vt:i4>5</vt:i4>
      </vt:variant>
      <vt:variant>
        <vt:lpwstr/>
      </vt:variant>
      <vt:variant>
        <vt:lpwstr>_Toc157835572</vt:lpwstr>
      </vt:variant>
      <vt:variant>
        <vt:i4>1572912</vt:i4>
      </vt:variant>
      <vt:variant>
        <vt:i4>152</vt:i4>
      </vt:variant>
      <vt:variant>
        <vt:i4>0</vt:i4>
      </vt:variant>
      <vt:variant>
        <vt:i4>5</vt:i4>
      </vt:variant>
      <vt:variant>
        <vt:lpwstr/>
      </vt:variant>
      <vt:variant>
        <vt:lpwstr>_Toc157835571</vt:lpwstr>
      </vt:variant>
      <vt:variant>
        <vt:i4>1572912</vt:i4>
      </vt:variant>
      <vt:variant>
        <vt:i4>146</vt:i4>
      </vt:variant>
      <vt:variant>
        <vt:i4>0</vt:i4>
      </vt:variant>
      <vt:variant>
        <vt:i4>5</vt:i4>
      </vt:variant>
      <vt:variant>
        <vt:lpwstr/>
      </vt:variant>
      <vt:variant>
        <vt:lpwstr>_Toc157835570</vt:lpwstr>
      </vt:variant>
      <vt:variant>
        <vt:i4>1638448</vt:i4>
      </vt:variant>
      <vt:variant>
        <vt:i4>140</vt:i4>
      </vt:variant>
      <vt:variant>
        <vt:i4>0</vt:i4>
      </vt:variant>
      <vt:variant>
        <vt:i4>5</vt:i4>
      </vt:variant>
      <vt:variant>
        <vt:lpwstr/>
      </vt:variant>
      <vt:variant>
        <vt:lpwstr>_Toc157835569</vt:lpwstr>
      </vt:variant>
      <vt:variant>
        <vt:i4>1638448</vt:i4>
      </vt:variant>
      <vt:variant>
        <vt:i4>134</vt:i4>
      </vt:variant>
      <vt:variant>
        <vt:i4>0</vt:i4>
      </vt:variant>
      <vt:variant>
        <vt:i4>5</vt:i4>
      </vt:variant>
      <vt:variant>
        <vt:lpwstr/>
      </vt:variant>
      <vt:variant>
        <vt:lpwstr>_Toc157835568</vt:lpwstr>
      </vt:variant>
      <vt:variant>
        <vt:i4>1638448</vt:i4>
      </vt:variant>
      <vt:variant>
        <vt:i4>128</vt:i4>
      </vt:variant>
      <vt:variant>
        <vt:i4>0</vt:i4>
      </vt:variant>
      <vt:variant>
        <vt:i4>5</vt:i4>
      </vt:variant>
      <vt:variant>
        <vt:lpwstr/>
      </vt:variant>
      <vt:variant>
        <vt:lpwstr>_Toc157835567</vt:lpwstr>
      </vt:variant>
      <vt:variant>
        <vt:i4>1638448</vt:i4>
      </vt:variant>
      <vt:variant>
        <vt:i4>122</vt:i4>
      </vt:variant>
      <vt:variant>
        <vt:i4>0</vt:i4>
      </vt:variant>
      <vt:variant>
        <vt:i4>5</vt:i4>
      </vt:variant>
      <vt:variant>
        <vt:lpwstr/>
      </vt:variant>
      <vt:variant>
        <vt:lpwstr>_Toc157835566</vt:lpwstr>
      </vt:variant>
      <vt:variant>
        <vt:i4>1638448</vt:i4>
      </vt:variant>
      <vt:variant>
        <vt:i4>116</vt:i4>
      </vt:variant>
      <vt:variant>
        <vt:i4>0</vt:i4>
      </vt:variant>
      <vt:variant>
        <vt:i4>5</vt:i4>
      </vt:variant>
      <vt:variant>
        <vt:lpwstr/>
      </vt:variant>
      <vt:variant>
        <vt:lpwstr>_Toc157835565</vt:lpwstr>
      </vt:variant>
      <vt:variant>
        <vt:i4>1638448</vt:i4>
      </vt:variant>
      <vt:variant>
        <vt:i4>110</vt:i4>
      </vt:variant>
      <vt:variant>
        <vt:i4>0</vt:i4>
      </vt:variant>
      <vt:variant>
        <vt:i4>5</vt:i4>
      </vt:variant>
      <vt:variant>
        <vt:lpwstr/>
      </vt:variant>
      <vt:variant>
        <vt:lpwstr>_Toc157835564</vt:lpwstr>
      </vt:variant>
      <vt:variant>
        <vt:i4>1638448</vt:i4>
      </vt:variant>
      <vt:variant>
        <vt:i4>104</vt:i4>
      </vt:variant>
      <vt:variant>
        <vt:i4>0</vt:i4>
      </vt:variant>
      <vt:variant>
        <vt:i4>5</vt:i4>
      </vt:variant>
      <vt:variant>
        <vt:lpwstr/>
      </vt:variant>
      <vt:variant>
        <vt:lpwstr>_Toc157835563</vt:lpwstr>
      </vt:variant>
      <vt:variant>
        <vt:i4>1638448</vt:i4>
      </vt:variant>
      <vt:variant>
        <vt:i4>98</vt:i4>
      </vt:variant>
      <vt:variant>
        <vt:i4>0</vt:i4>
      </vt:variant>
      <vt:variant>
        <vt:i4>5</vt:i4>
      </vt:variant>
      <vt:variant>
        <vt:lpwstr/>
      </vt:variant>
      <vt:variant>
        <vt:lpwstr>_Toc157835562</vt:lpwstr>
      </vt:variant>
      <vt:variant>
        <vt:i4>1638448</vt:i4>
      </vt:variant>
      <vt:variant>
        <vt:i4>92</vt:i4>
      </vt:variant>
      <vt:variant>
        <vt:i4>0</vt:i4>
      </vt:variant>
      <vt:variant>
        <vt:i4>5</vt:i4>
      </vt:variant>
      <vt:variant>
        <vt:lpwstr/>
      </vt:variant>
      <vt:variant>
        <vt:lpwstr>_Toc157835561</vt:lpwstr>
      </vt:variant>
      <vt:variant>
        <vt:i4>1638448</vt:i4>
      </vt:variant>
      <vt:variant>
        <vt:i4>86</vt:i4>
      </vt:variant>
      <vt:variant>
        <vt:i4>0</vt:i4>
      </vt:variant>
      <vt:variant>
        <vt:i4>5</vt:i4>
      </vt:variant>
      <vt:variant>
        <vt:lpwstr/>
      </vt:variant>
      <vt:variant>
        <vt:lpwstr>_Toc157835560</vt:lpwstr>
      </vt:variant>
      <vt:variant>
        <vt:i4>1703984</vt:i4>
      </vt:variant>
      <vt:variant>
        <vt:i4>80</vt:i4>
      </vt:variant>
      <vt:variant>
        <vt:i4>0</vt:i4>
      </vt:variant>
      <vt:variant>
        <vt:i4>5</vt:i4>
      </vt:variant>
      <vt:variant>
        <vt:lpwstr/>
      </vt:variant>
      <vt:variant>
        <vt:lpwstr>_Toc157835559</vt:lpwstr>
      </vt:variant>
      <vt:variant>
        <vt:i4>1703984</vt:i4>
      </vt:variant>
      <vt:variant>
        <vt:i4>74</vt:i4>
      </vt:variant>
      <vt:variant>
        <vt:i4>0</vt:i4>
      </vt:variant>
      <vt:variant>
        <vt:i4>5</vt:i4>
      </vt:variant>
      <vt:variant>
        <vt:lpwstr/>
      </vt:variant>
      <vt:variant>
        <vt:lpwstr>_Toc157835558</vt:lpwstr>
      </vt:variant>
      <vt:variant>
        <vt:i4>1703984</vt:i4>
      </vt:variant>
      <vt:variant>
        <vt:i4>68</vt:i4>
      </vt:variant>
      <vt:variant>
        <vt:i4>0</vt:i4>
      </vt:variant>
      <vt:variant>
        <vt:i4>5</vt:i4>
      </vt:variant>
      <vt:variant>
        <vt:lpwstr/>
      </vt:variant>
      <vt:variant>
        <vt:lpwstr>_Toc157835557</vt:lpwstr>
      </vt:variant>
      <vt:variant>
        <vt:i4>1703984</vt:i4>
      </vt:variant>
      <vt:variant>
        <vt:i4>62</vt:i4>
      </vt:variant>
      <vt:variant>
        <vt:i4>0</vt:i4>
      </vt:variant>
      <vt:variant>
        <vt:i4>5</vt:i4>
      </vt:variant>
      <vt:variant>
        <vt:lpwstr/>
      </vt:variant>
      <vt:variant>
        <vt:lpwstr>_Toc157835556</vt:lpwstr>
      </vt:variant>
      <vt:variant>
        <vt:i4>1703984</vt:i4>
      </vt:variant>
      <vt:variant>
        <vt:i4>56</vt:i4>
      </vt:variant>
      <vt:variant>
        <vt:i4>0</vt:i4>
      </vt:variant>
      <vt:variant>
        <vt:i4>5</vt:i4>
      </vt:variant>
      <vt:variant>
        <vt:lpwstr/>
      </vt:variant>
      <vt:variant>
        <vt:lpwstr>_Toc157835555</vt:lpwstr>
      </vt:variant>
      <vt:variant>
        <vt:i4>1703984</vt:i4>
      </vt:variant>
      <vt:variant>
        <vt:i4>50</vt:i4>
      </vt:variant>
      <vt:variant>
        <vt:i4>0</vt:i4>
      </vt:variant>
      <vt:variant>
        <vt:i4>5</vt:i4>
      </vt:variant>
      <vt:variant>
        <vt:lpwstr/>
      </vt:variant>
      <vt:variant>
        <vt:lpwstr>_Toc157835554</vt:lpwstr>
      </vt:variant>
      <vt:variant>
        <vt:i4>1703984</vt:i4>
      </vt:variant>
      <vt:variant>
        <vt:i4>44</vt:i4>
      </vt:variant>
      <vt:variant>
        <vt:i4>0</vt:i4>
      </vt:variant>
      <vt:variant>
        <vt:i4>5</vt:i4>
      </vt:variant>
      <vt:variant>
        <vt:lpwstr/>
      </vt:variant>
      <vt:variant>
        <vt:lpwstr>_Toc157835553</vt:lpwstr>
      </vt:variant>
      <vt:variant>
        <vt:i4>1703984</vt:i4>
      </vt:variant>
      <vt:variant>
        <vt:i4>38</vt:i4>
      </vt:variant>
      <vt:variant>
        <vt:i4>0</vt:i4>
      </vt:variant>
      <vt:variant>
        <vt:i4>5</vt:i4>
      </vt:variant>
      <vt:variant>
        <vt:lpwstr/>
      </vt:variant>
      <vt:variant>
        <vt:lpwstr>_Toc157835552</vt:lpwstr>
      </vt:variant>
      <vt:variant>
        <vt:i4>1703984</vt:i4>
      </vt:variant>
      <vt:variant>
        <vt:i4>32</vt:i4>
      </vt:variant>
      <vt:variant>
        <vt:i4>0</vt:i4>
      </vt:variant>
      <vt:variant>
        <vt:i4>5</vt:i4>
      </vt:variant>
      <vt:variant>
        <vt:lpwstr/>
      </vt:variant>
      <vt:variant>
        <vt:lpwstr>_Toc157835551</vt:lpwstr>
      </vt:variant>
      <vt:variant>
        <vt:i4>1703984</vt:i4>
      </vt:variant>
      <vt:variant>
        <vt:i4>26</vt:i4>
      </vt:variant>
      <vt:variant>
        <vt:i4>0</vt:i4>
      </vt:variant>
      <vt:variant>
        <vt:i4>5</vt:i4>
      </vt:variant>
      <vt:variant>
        <vt:lpwstr/>
      </vt:variant>
      <vt:variant>
        <vt:lpwstr>_Toc157835550</vt:lpwstr>
      </vt:variant>
      <vt:variant>
        <vt:i4>1769520</vt:i4>
      </vt:variant>
      <vt:variant>
        <vt:i4>20</vt:i4>
      </vt:variant>
      <vt:variant>
        <vt:i4>0</vt:i4>
      </vt:variant>
      <vt:variant>
        <vt:i4>5</vt:i4>
      </vt:variant>
      <vt:variant>
        <vt:lpwstr/>
      </vt:variant>
      <vt:variant>
        <vt:lpwstr>_Toc157835549</vt:lpwstr>
      </vt:variant>
      <vt:variant>
        <vt:i4>1769520</vt:i4>
      </vt:variant>
      <vt:variant>
        <vt:i4>14</vt:i4>
      </vt:variant>
      <vt:variant>
        <vt:i4>0</vt:i4>
      </vt:variant>
      <vt:variant>
        <vt:i4>5</vt:i4>
      </vt:variant>
      <vt:variant>
        <vt:lpwstr/>
      </vt:variant>
      <vt:variant>
        <vt:lpwstr>_Toc157835548</vt:lpwstr>
      </vt:variant>
      <vt:variant>
        <vt:i4>1769520</vt:i4>
      </vt:variant>
      <vt:variant>
        <vt:i4>8</vt:i4>
      </vt:variant>
      <vt:variant>
        <vt:i4>0</vt:i4>
      </vt:variant>
      <vt:variant>
        <vt:i4>5</vt:i4>
      </vt:variant>
      <vt:variant>
        <vt:lpwstr/>
      </vt:variant>
      <vt:variant>
        <vt:lpwstr>_Toc157835547</vt:lpwstr>
      </vt:variant>
      <vt:variant>
        <vt:i4>1769520</vt:i4>
      </vt:variant>
      <vt:variant>
        <vt:i4>2</vt:i4>
      </vt:variant>
      <vt:variant>
        <vt:i4>0</vt:i4>
      </vt:variant>
      <vt:variant>
        <vt:i4>5</vt:i4>
      </vt:variant>
      <vt:variant>
        <vt:lpwstr/>
      </vt:variant>
      <vt:variant>
        <vt:lpwstr>_Toc157835546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Design</dc:title>
  <dc:subject>Application Design</dc:subject>
  <dc:creator>Cognizant Technology Solutions India Pvt. Ltd.,</dc:creator>
  <cp:keywords>Design Document (OOAD),Application Design,Template</cp:keywords>
  <cp:lastModifiedBy>Devadas, Abiramasundari (Cognizant)</cp:lastModifiedBy>
  <cp:revision>2</cp:revision>
  <cp:lastPrinted>2002-05-17T12:17:00Z</cp:lastPrinted>
  <dcterms:created xsi:type="dcterms:W3CDTF">2013-05-29T10:17:00Z</dcterms:created>
  <dcterms:modified xsi:type="dcterms:W3CDTF">2013-05-29T10:17:00Z</dcterms:modified>
  <cp:category>Application Develompent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0x010100AD9A013F7646E54987CE76DA418D5C98</vt:lpwstr>
  </property>
</Properties>
</file>